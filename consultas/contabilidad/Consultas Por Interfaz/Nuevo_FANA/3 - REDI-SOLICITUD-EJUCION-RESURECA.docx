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0F261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533C06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EDWARD WILCHES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9118B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  <w:bookmarkStart w:id="0" w:name="_GoBack"/>
        <w:bookmarkEnd w:id="0"/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49118B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BSS-Recaudo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49118B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Incidente / Error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8F32A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6" type="#_x0000_t75" style="width:10.5pt;height:13.5pt" o:ole="">
                        <v:imagedata r:id="rId12" o:title=""/>
                      </v:shape>
                      <w:control r:id="rId13" w:name="Forma3721111111133" w:shapeid="_x0000_i1096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95" type="#_x0000_t75" style="width:10.5pt;height:13.5pt" o:ole="">
                        <v:imagedata r:id="rId14" o:title=""/>
                      </v:shape>
                      <w:control r:id="rId15" w:name="Forma3721111111153" w:shapeid="_x0000_i109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94" type="#_x0000_t75" style="width:10.5pt;height:13.5pt" o:ole="">
                        <v:imagedata r:id="rId14" o:title=""/>
                      </v:shape>
                      <w:control r:id="rId16" w:name="Forma3721111111172" w:shapeid="_x0000_i1094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93" type="#_x0000_t75" style="width:10.5pt;height:13.5pt" o:ole="">
                        <v:imagedata r:id="rId14" o:title=""/>
                      </v:shape>
                      <w:control r:id="rId17" w:name="Forma37211111111722" w:shapeid="_x0000_i1093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720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8F32AD">
        <w:trPr>
          <w:trHeight w:val="30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9F5062" w:rsidRPr="0049118B" w:rsidRDefault="0049118B" w:rsidP="0049118B">
            <w:pPr>
              <w:rPr>
                <w:rFonts w:asciiTheme="minorHAnsi" w:hAnsiTheme="minorHAnsi"/>
                <w:sz w:val="16"/>
                <w:szCs w:val="16"/>
                <w:lang w:val="es-CO"/>
              </w:rPr>
            </w:pPr>
            <w:r>
              <w:rPr>
                <w:rFonts w:asciiTheme="minorHAnsi" w:hAnsiTheme="minorHAnsi"/>
                <w:sz w:val="16"/>
                <w:szCs w:val="16"/>
                <w:lang w:val="es-CO"/>
              </w:rPr>
              <w:t>SE SOLICITA EJECUTAR EL RESUMEN DE RECAUDO PARA EL DIA 2 DE NOVIEMBRE.</w:t>
            </w:r>
          </w:p>
        </w:tc>
      </w:tr>
      <w:tr w:rsidR="004E3E71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4E3E71" w:rsidRPr="00460988" w:rsidRDefault="0049118B" w:rsidP="0049118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Obtener el resumen de recaudo por entidad, cupón y concepto de este día. 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49118B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8F32AD">
        <w:trPr>
          <w:trHeight w:val="234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D8515B" w:rsidP="009E5A6C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4E3E7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detalladamente la necesidad&gt;</w:t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ue frecuencia, tiempo que toma o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el paso a paso del proceso manual&gt;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13AB0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beneficios que justifican el requerimiento en términos cuantitativos (ahorro tiempo y dinero)  y cualitativos.&gt;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49118B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8F32A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8F32A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8F32A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8F32A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49118B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49118B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8B" w:rsidRDefault="0049118B">
      <w:r>
        <w:separator/>
      </w:r>
    </w:p>
  </w:endnote>
  <w:endnote w:type="continuationSeparator" w:id="0">
    <w:p w:rsidR="0049118B" w:rsidRDefault="0049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8B" w:rsidRDefault="0049118B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9118B" w:rsidRDefault="0049118B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8B" w:rsidRPr="00226D40" w:rsidRDefault="0049118B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33C06">
      <w:rPr>
        <w:b/>
        <w:noProof/>
        <w:sz w:val="16"/>
        <w:szCs w:val="16"/>
      </w:rPr>
      <w:t>3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33C06">
      <w:rPr>
        <w:b/>
        <w:noProof/>
        <w:sz w:val="16"/>
        <w:szCs w:val="16"/>
      </w:rPr>
      <w:t>3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8B" w:rsidRDefault="0049118B">
      <w:r>
        <w:separator/>
      </w:r>
    </w:p>
  </w:footnote>
  <w:footnote w:type="continuationSeparator" w:id="0">
    <w:p w:rsidR="0049118B" w:rsidRDefault="00491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49118B" w:rsidTr="00683F48">
      <w:trPr>
        <w:trHeight w:val="837"/>
      </w:trPr>
      <w:tc>
        <w:tcPr>
          <w:tcW w:w="2093" w:type="dxa"/>
          <w:shd w:val="clear" w:color="auto" w:fill="auto"/>
        </w:tcPr>
        <w:p w:rsidR="0049118B" w:rsidRDefault="0049118B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49118B" w:rsidRDefault="0049118B">
          <w:pPr>
            <w:pStyle w:val="Encabezado"/>
          </w:pPr>
        </w:p>
        <w:p w:rsidR="0049118B" w:rsidRPr="00683F48" w:rsidRDefault="0049118B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49118B" w:rsidRPr="00886D59" w:rsidRDefault="0049118B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FB1A68"/>
    <w:multiLevelType w:val="hybridMultilevel"/>
    <w:tmpl w:val="322041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118B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3C06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32AD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062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2A36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1313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5ECE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77A32"/>
    <w:rsid w:val="00E8121D"/>
    <w:rsid w:val="00E82A8D"/>
    <w:rsid w:val="00E844E4"/>
    <w:rsid w:val="00E8507E"/>
    <w:rsid w:val="00E8523B"/>
    <w:rsid w:val="00E85AEA"/>
    <w:rsid w:val="00E86E15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197A"/>
    <w:rsid w:val="00F31BB4"/>
    <w:rsid w:val="00F33BB0"/>
    <w:rsid w:val="00F369AD"/>
    <w:rsid w:val="00F41398"/>
    <w:rsid w:val="00F53492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5:docId w15:val="{7CA9C88A-C143-4D85-95E8-3461B85A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25FC5"/>
    <w:rsid w:val="0023399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F35DFC-CA1B-46F5-A881-1CF4E57A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88</TotalTime>
  <Pages>3</Pages>
  <Words>1194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4</cp:revision>
  <cp:lastPrinted>2015-02-20T19:54:00Z</cp:lastPrinted>
  <dcterms:created xsi:type="dcterms:W3CDTF">2015-07-31T13:21:00Z</dcterms:created>
  <dcterms:modified xsi:type="dcterms:W3CDTF">2015-11-03T20:20:00Z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