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0397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645E44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&lt;Nombre </w:t>
            </w:r>
            <w:r w:rsidR="0096551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dueño proceso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showingPlcHdr/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60988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370E4F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showingPlcHdr/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showingPlcHdr/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092CDE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showingPlcHdr/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F309D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5pt;height:13.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5" type="#_x0000_t75" style="width:10.5pt;height:13.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7" type="#_x0000_t75" style="width:10.5pt;height:13.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9" type="#_x0000_t75" style="width:10.5pt;height:13.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Default="006B3A2D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Para le revisión y verificación de las interfaces de tesorería, Reca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u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dos y Control Reintegro, 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hace necesario contar con unas herramientas de validación, para realizar esta gestión se solicitan </w:t>
            </w:r>
            <w:r w:rsidR="00927F3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 siguient</w:t>
            </w:r>
            <w:r w:rsidR="00927F3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reporte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se anexa la consulta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</w:t>
            </w:r>
            <w:r w:rsidR="00927F3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generar el informe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s;</w:t>
            </w:r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ED6FDE" w:rsidRDefault="00ED6FDE" w:rsidP="00927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</w:pPr>
            <w:r w:rsidRPr="00927F3C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TOTAL CONTROL REINTEGRO</w:t>
            </w:r>
            <w:r w:rsidR="00927F3C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 xml:space="preserve"> DIARIO</w:t>
            </w:r>
          </w:p>
          <w:p w:rsidR="00927F3C" w:rsidRPr="00927F3C" w:rsidRDefault="00927F3C" w:rsidP="00927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t.trbabare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t.trbavatr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Total,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t.trbacuba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bancnit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open.tranbanc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open.banco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b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trbafere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'31-08-2015'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trbafere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'31-08-2015 23:59:59'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t.trbabare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b.banccodi</w:t>
            </w:r>
            <w:proofErr w:type="spellEnd"/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b.banctier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2</w:t>
            </w:r>
          </w:p>
          <w:p w:rsidR="00ED6FDE" w:rsidRDefault="00ED6FDE" w:rsidP="00ED6F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t.trbabare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b.bancnomb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t.trbacuba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bancnit</w:t>
            </w:r>
            <w:proofErr w:type="spellEnd"/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ED6FDE" w:rsidRDefault="00ED6FDE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8969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2010D7" w:rsidRDefault="00927F3C" w:rsidP="002010D7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El 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anterior reporte se solicita para que el área de Tesorería se encargue </w:t>
            </w:r>
            <w:r w:rsidR="00266F0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ejecutar y revisar </w:t>
            </w:r>
            <w:r w:rsidR="006541E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diariamente</w:t>
            </w:r>
            <w:r w:rsidR="00266F0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esta interfa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z</w:t>
            </w:r>
            <w:proofErr w:type="gramStart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.</w:t>
            </w:r>
            <w:bookmarkStart w:id="0" w:name="_GoBack"/>
            <w:bookmarkEnd w:id="0"/>
            <w:r w:rsidR="00266F0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.</w:t>
            </w:r>
            <w:proofErr w:type="gramEnd"/>
          </w:p>
          <w:p w:rsidR="006541EC" w:rsidRPr="00460988" w:rsidRDefault="006541EC" w:rsidP="002010D7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TESORERIA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CONSULTAS DIRECTAMENTE POR PL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lastRenderedPageBreak/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F542C5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GENERACION Y CONTROL DE LAS INTERFACES DIARIAMENTE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F309DD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F309D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F309D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F309DD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F309DD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D" w:rsidRDefault="00F309DD">
      <w:r>
        <w:separator/>
      </w:r>
    </w:p>
  </w:endnote>
  <w:endnote w:type="continuationSeparator" w:id="0">
    <w:p w:rsidR="00F309DD" w:rsidRDefault="00F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Default="00F309D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9DD" w:rsidRDefault="00F309D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Pr="00226D40" w:rsidRDefault="00F309D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927F3C">
      <w:rPr>
        <w:b/>
        <w:noProof/>
        <w:sz w:val="16"/>
        <w:szCs w:val="16"/>
      </w:rPr>
      <w:t>2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927F3C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D" w:rsidRDefault="00F309DD">
      <w:r>
        <w:separator/>
      </w:r>
    </w:p>
  </w:footnote>
  <w:footnote w:type="continuationSeparator" w:id="0">
    <w:p w:rsidR="00F309DD" w:rsidRDefault="00F3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F309DD" w:rsidTr="00683F48">
      <w:trPr>
        <w:trHeight w:val="837"/>
      </w:trPr>
      <w:tc>
        <w:tcPr>
          <w:tcW w:w="2093" w:type="dxa"/>
          <w:shd w:val="clear" w:color="auto" w:fill="auto"/>
        </w:tcPr>
        <w:p w:rsidR="00F309DD" w:rsidRDefault="00F309D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F309DD" w:rsidRDefault="00F309DD">
          <w:pPr>
            <w:pStyle w:val="Encabezado"/>
          </w:pPr>
        </w:p>
        <w:p w:rsidR="00F309DD" w:rsidRPr="00683F48" w:rsidRDefault="00F309D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F309DD" w:rsidRPr="00886D59" w:rsidRDefault="00F309D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BE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23C"/>
    <w:multiLevelType w:val="hybridMultilevel"/>
    <w:tmpl w:val="EF8A04A8"/>
    <w:lvl w:ilvl="0" w:tplc="C69008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i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98E"/>
    <w:multiLevelType w:val="hybridMultilevel"/>
    <w:tmpl w:val="DFD2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F4603"/>
    <w:multiLevelType w:val="hybridMultilevel"/>
    <w:tmpl w:val="002847E8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26A5B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5356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10D7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66F0E"/>
    <w:rsid w:val="002742D3"/>
    <w:rsid w:val="002758BD"/>
    <w:rsid w:val="00275B3C"/>
    <w:rsid w:val="002811E8"/>
    <w:rsid w:val="002816DC"/>
    <w:rsid w:val="00285C87"/>
    <w:rsid w:val="002920C7"/>
    <w:rsid w:val="00295C4A"/>
    <w:rsid w:val="002A0C7A"/>
    <w:rsid w:val="002A2051"/>
    <w:rsid w:val="002A59E0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36C7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7082B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3CDD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369"/>
    <w:rsid w:val="005B68A3"/>
    <w:rsid w:val="005C1B95"/>
    <w:rsid w:val="005C2D49"/>
    <w:rsid w:val="005D1E3D"/>
    <w:rsid w:val="005D325F"/>
    <w:rsid w:val="005D33EC"/>
    <w:rsid w:val="005D4020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1EC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3A2D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AC1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969F2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27F3C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04D3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00EE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3903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4DC5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928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D6FDE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09DD"/>
    <w:rsid w:val="00F3197A"/>
    <w:rsid w:val="00F31BB4"/>
    <w:rsid w:val="00F33BB0"/>
    <w:rsid w:val="00F369AD"/>
    <w:rsid w:val="00F41398"/>
    <w:rsid w:val="00F53492"/>
    <w:rsid w:val="00F542C5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,"/>
  <w15:docId w15:val="{0BF091F1-FD74-4C3C-8590-EAF824C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793F36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A958B5-9F3F-4CAC-9297-F3EC5F231003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F6A4A06-76D0-4A4B-83D0-0B14F1005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3</TotalTime>
  <Pages>4</Pages>
  <Words>1359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3</cp:revision>
  <cp:lastPrinted>2015-02-20T19:54:00Z</cp:lastPrinted>
  <dcterms:created xsi:type="dcterms:W3CDTF">2015-09-03T13:30:00Z</dcterms:created>
  <dcterms:modified xsi:type="dcterms:W3CDTF">2015-09-03T13:33:00Z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