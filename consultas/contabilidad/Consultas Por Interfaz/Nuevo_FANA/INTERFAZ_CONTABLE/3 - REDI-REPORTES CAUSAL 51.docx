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B2F" w:rsidRPr="00460988" w:rsidRDefault="00343D0F" w:rsidP="00630B2F">
      <w:pPr>
        <w:tabs>
          <w:tab w:val="left" w:pos="3179"/>
        </w:tabs>
        <w:jc w:val="center"/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noProof/>
          <w:sz w:val="16"/>
          <w:szCs w:val="16"/>
          <w:lang w:val="es-CO" w:eastAsia="es-CO"/>
        </w:rPr>
        <w:drawing>
          <wp:anchor distT="0" distB="0" distL="114300" distR="114300" simplePos="0" relativeHeight="251658240" behindDoc="0" locked="0" layoutInCell="1" allowOverlap="1" wp14:anchorId="6552E122" wp14:editId="3793CF30">
            <wp:simplePos x="0" y="0"/>
            <wp:positionH relativeFrom="column">
              <wp:posOffset>3658565</wp:posOffset>
            </wp:positionH>
            <wp:positionV relativeFrom="paragraph">
              <wp:posOffset>124460</wp:posOffset>
            </wp:positionV>
            <wp:extent cx="89535" cy="106680"/>
            <wp:effectExtent l="0" t="0" r="5715" b="7620"/>
            <wp:wrapNone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D74" w:rsidRPr="00460988">
        <w:rPr>
          <w:rFonts w:asciiTheme="minorHAnsi" w:hAnsiTheme="minorHAnsi" w:cs="Arial"/>
          <w:noProof/>
          <w:sz w:val="16"/>
          <w:szCs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C802540" wp14:editId="1B21E6AA">
                <wp:simplePos x="0" y="0"/>
                <wp:positionH relativeFrom="column">
                  <wp:posOffset>407036</wp:posOffset>
                </wp:positionH>
                <wp:positionV relativeFrom="paragraph">
                  <wp:posOffset>11430</wp:posOffset>
                </wp:positionV>
                <wp:extent cx="4819650" cy="262255"/>
                <wp:effectExtent l="0" t="0" r="19050" b="23495"/>
                <wp:wrapNone/>
                <wp:docPr id="7" name="Rectángulo redondead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9650" cy="2622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970397" id="Rectángulo redondeado 5" o:spid="_x0000_s1026" style="position:absolute;margin-left:32.05pt;margin-top:.9pt;width:379.5pt;height:20.6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" fillcolor="#f2f2f2" strokecolor="#d8d8d8"/>
            </w:pict>
          </mc:Fallback>
        </mc:AlternateContent>
      </w:r>
      <w:r w:rsidR="00630B2F" w:rsidRPr="00460988">
        <w:rPr>
          <w:rFonts w:asciiTheme="minorHAnsi" w:hAnsiTheme="minorHAnsi" w:cs="Arial"/>
          <w:b/>
          <w:sz w:val="16"/>
          <w:szCs w:val="16"/>
        </w:rPr>
        <w:t>Convenciones</w:t>
      </w:r>
    </w:p>
    <w:p w:rsidR="00295C4A" w:rsidRPr="00460988" w:rsidRDefault="00343D0F" w:rsidP="00630B2F">
      <w:pPr>
        <w:tabs>
          <w:tab w:val="left" w:pos="3179"/>
        </w:tabs>
        <w:jc w:val="center"/>
        <w:rPr>
          <w:rFonts w:asciiTheme="minorHAnsi" w:hAnsiTheme="minorHAnsi" w:cs="Arial"/>
          <w:sz w:val="16"/>
          <w:szCs w:val="16"/>
        </w:rPr>
      </w:pPr>
      <w:r w:rsidRPr="00460988">
        <w:rPr>
          <w:rFonts w:asciiTheme="minorHAnsi" w:hAnsiTheme="minorHAnsi" w:cs="Arial"/>
          <w:b/>
          <w:color w:val="2E74B5"/>
          <w:sz w:val="16"/>
          <w:szCs w:val="16"/>
        </w:rPr>
        <w:t>N</w:t>
      </w:r>
      <w:r w:rsidR="00613927" w:rsidRPr="00460988">
        <w:rPr>
          <w:rFonts w:asciiTheme="minorHAnsi" w:hAnsiTheme="minorHAnsi" w:cs="Arial"/>
          <w:b/>
          <w:color w:val="2E74B5"/>
          <w:sz w:val="16"/>
          <w:szCs w:val="16"/>
        </w:rPr>
        <w:t>1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</w:t>
      </w:r>
      <w:r w:rsidR="00613927" w:rsidRPr="00460988">
        <w:rPr>
          <w:rFonts w:asciiTheme="minorHAnsi" w:hAnsiTheme="minorHAnsi" w:cs="Arial"/>
          <w:sz w:val="16"/>
          <w:szCs w:val="16"/>
        </w:rPr>
        <w:t>Soporte N1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    </w:t>
      </w:r>
      <w:r w:rsidRPr="00460988">
        <w:rPr>
          <w:rFonts w:asciiTheme="minorHAnsi" w:hAnsiTheme="minorHAnsi" w:cs="Arial"/>
          <w:b/>
          <w:color w:val="2E74B5"/>
          <w:sz w:val="16"/>
          <w:szCs w:val="16"/>
        </w:rPr>
        <w:t>N</w:t>
      </w:r>
      <w:r w:rsidR="00613927" w:rsidRPr="00460988">
        <w:rPr>
          <w:rFonts w:asciiTheme="minorHAnsi" w:hAnsiTheme="minorHAnsi" w:cs="Arial"/>
          <w:b/>
          <w:color w:val="2E74B5"/>
          <w:sz w:val="16"/>
          <w:szCs w:val="16"/>
        </w:rPr>
        <w:t>2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</w:t>
      </w:r>
      <w:r w:rsidR="00613927" w:rsidRPr="00460988">
        <w:rPr>
          <w:rFonts w:asciiTheme="minorHAnsi" w:hAnsiTheme="minorHAnsi" w:cs="Arial"/>
          <w:sz w:val="16"/>
          <w:szCs w:val="16"/>
        </w:rPr>
        <w:t>Soporte N2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     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U</w:t>
      </w:r>
      <w:r w:rsidR="00886D59" w:rsidRPr="00460988">
        <w:rPr>
          <w:rFonts w:asciiTheme="minorHAnsi" w:hAnsiTheme="minorHAnsi" w:cs="Arial"/>
          <w:b/>
          <w:color w:val="2E74B5"/>
          <w:sz w:val="16"/>
          <w:szCs w:val="16"/>
        </w:rPr>
        <w:t>S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886D59" w:rsidRPr="00460988">
        <w:rPr>
          <w:rFonts w:asciiTheme="minorHAnsi" w:hAnsiTheme="minorHAnsi" w:cs="Arial"/>
          <w:sz w:val="16"/>
          <w:szCs w:val="16"/>
        </w:rPr>
        <w:t xml:space="preserve"> Usuario Solicitante          </w:t>
      </w:r>
      <w:r w:rsidR="00630B2F" w:rsidRPr="00460988">
        <w:rPr>
          <w:rFonts w:asciiTheme="minorHAnsi" w:hAnsiTheme="minorHAnsi" w:cs="Arial"/>
          <w:sz w:val="16"/>
          <w:szCs w:val="16"/>
        </w:rPr>
        <w:t>Campo Obligatorio</w:t>
      </w:r>
    </w:p>
    <w:p w:rsidR="00295C4A" w:rsidRPr="00460988" w:rsidRDefault="00295C4A" w:rsidP="00630B2F">
      <w:pPr>
        <w:tabs>
          <w:tab w:val="left" w:pos="3179"/>
        </w:tabs>
        <w:jc w:val="center"/>
        <w:rPr>
          <w:rFonts w:asciiTheme="minorHAnsi" w:hAnsiTheme="minorHAnsi" w:cs="Arial"/>
          <w:sz w:val="16"/>
          <w:szCs w:val="16"/>
        </w:rPr>
      </w:pPr>
    </w:p>
    <w:tbl>
      <w:tblPr>
        <w:tblW w:w="940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4536"/>
        <w:gridCol w:w="2409"/>
        <w:gridCol w:w="1355"/>
      </w:tblGrid>
      <w:tr w:rsidR="00295C4A" w:rsidRPr="00460988" w:rsidTr="006739E3">
        <w:trPr>
          <w:trHeight w:val="240"/>
        </w:trPr>
        <w:tc>
          <w:tcPr>
            <w:tcW w:w="9401" w:type="dxa"/>
            <w:gridSpan w:val="4"/>
            <w:shd w:val="clear" w:color="auto" w:fill="DBE5F1" w:themeFill="accent1" w:themeFillTint="33"/>
            <w:vAlign w:val="center"/>
          </w:tcPr>
          <w:p w:rsidR="00295C4A" w:rsidRPr="00460988" w:rsidRDefault="00295C4A" w:rsidP="00343D0F">
            <w:pPr>
              <w:jc w:val="center"/>
              <w:rPr>
                <w:rFonts w:asciiTheme="minorHAnsi" w:hAnsiTheme="minorHAnsi" w:cs="Arial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CONTROL DE VERSIONES </w:t>
            </w:r>
            <w:r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(</w:t>
            </w:r>
            <w:r w:rsidR="00642CF7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US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–</w:t>
            </w:r>
            <w:r w:rsidR="00642CF7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N1 – N2</w:t>
            </w:r>
            <w:r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)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295C4A" w:rsidRPr="00460988" w:rsidTr="006739E3">
        <w:trPr>
          <w:trHeight w:val="270"/>
        </w:trPr>
        <w:tc>
          <w:tcPr>
            <w:tcW w:w="1101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VERSIÓN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295C4A" w:rsidRPr="00460988" w:rsidRDefault="00613927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DESCRIPCIÓN </w:t>
            </w:r>
            <w:r w:rsidR="00295C4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MODIFICACIÓN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FECHA</w:t>
            </w:r>
          </w:p>
        </w:tc>
      </w:tr>
      <w:tr w:rsidR="00295C4A" w:rsidRPr="00460988" w:rsidTr="006739E3">
        <w:trPr>
          <w:trHeight w:val="106"/>
        </w:trPr>
        <w:tc>
          <w:tcPr>
            <w:tcW w:w="1101" w:type="dxa"/>
            <w:shd w:val="clear" w:color="auto" w:fill="FFFFFF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4536" w:type="dxa"/>
            <w:shd w:val="clear" w:color="auto" w:fill="FFFFFF"/>
            <w:vAlign w:val="center"/>
          </w:tcPr>
          <w:p w:rsidR="00295C4A" w:rsidRPr="00460988" w:rsidRDefault="00295C4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Versión Inicial</w:t>
            </w:r>
          </w:p>
        </w:tc>
        <w:tc>
          <w:tcPr>
            <w:tcW w:w="2409" w:type="dxa"/>
            <w:shd w:val="clear" w:color="auto" w:fill="FFFFFF"/>
            <w:vAlign w:val="center"/>
          </w:tcPr>
          <w:p w:rsidR="00295C4A" w:rsidRPr="00460988" w:rsidRDefault="009C28C1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Nombre de quien diligencia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295C4A" w:rsidRPr="00460988" w:rsidRDefault="00554057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highlight w:val="cyan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&lt;DD/MM/YYYY&gt;</w:t>
            </w:r>
          </w:p>
        </w:tc>
      </w:tr>
    </w:tbl>
    <w:p w:rsidR="00832105" w:rsidRPr="00460988" w:rsidRDefault="00832105" w:rsidP="00D560E8">
      <w:pPr>
        <w:tabs>
          <w:tab w:val="left" w:pos="3179"/>
        </w:tabs>
        <w:rPr>
          <w:rFonts w:asciiTheme="minorHAnsi" w:hAnsiTheme="minorHAnsi" w:cs="Arial"/>
          <w:b/>
          <w:color w:val="2E74B5"/>
          <w:sz w:val="16"/>
          <w:szCs w:val="16"/>
        </w:rPr>
      </w:pPr>
    </w:p>
    <w:tbl>
      <w:tblPr>
        <w:tblW w:w="946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57"/>
        <w:gridCol w:w="1940"/>
        <w:gridCol w:w="1756"/>
        <w:gridCol w:w="4111"/>
      </w:tblGrid>
      <w:tr w:rsidR="00630B2F" w:rsidRPr="00460988" w:rsidTr="00460988">
        <w:trPr>
          <w:trHeight w:val="288"/>
        </w:trPr>
        <w:tc>
          <w:tcPr>
            <w:tcW w:w="9464" w:type="dxa"/>
            <w:gridSpan w:val="4"/>
            <w:shd w:val="clear" w:color="auto" w:fill="DBE5F1"/>
            <w:vAlign w:val="center"/>
          </w:tcPr>
          <w:p w:rsidR="00630B2F" w:rsidRPr="00460988" w:rsidRDefault="00630B2F" w:rsidP="00343D0F">
            <w:pPr>
              <w:jc w:val="center"/>
              <w:rPr>
                <w:rFonts w:asciiTheme="minorHAnsi" w:hAnsiTheme="minorHAnsi" w:cs="Arial"/>
                <w:b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INFORMACIÓN </w:t>
            </w:r>
            <w:r w:rsidR="00E6238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BÁSICA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</w:t>
            </w:r>
            <w:r w:rsidR="00BF60F3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 /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N1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BF60F3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  <w:r w:rsidR="00E6238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</w:t>
            </w:r>
          </w:p>
        </w:tc>
      </w:tr>
      <w:tr w:rsidR="006739E3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Número Solicitud</w:t>
            </w:r>
          </w:p>
        </w:tc>
        <w:tc>
          <w:tcPr>
            <w:tcW w:w="1940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&lt;Número solicitud&gt;</w:t>
            </w:r>
          </w:p>
        </w:tc>
        <w:tc>
          <w:tcPr>
            <w:tcW w:w="1756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Fecha de Elaboración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4111" w:type="dxa"/>
            <w:shd w:val="clear" w:color="auto" w:fill="FFFFFF"/>
            <w:vAlign w:val="center"/>
          </w:tcPr>
          <w:p w:rsidR="00092CDE" w:rsidRPr="00460988" w:rsidRDefault="00D222A3" w:rsidP="00D222A3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&lt;15</w:t>
            </w:r>
            <w:r w:rsidR="00092CD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/</w:t>
            </w: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12</w:t>
            </w:r>
            <w:r w:rsidR="00092CD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/</w:t>
            </w: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2015</w:t>
            </w:r>
            <w:r w:rsidR="00092CD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6739E3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Solicitado por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940" w:type="dxa"/>
            <w:shd w:val="clear" w:color="auto" w:fill="FFFFFF"/>
            <w:vAlign w:val="center"/>
          </w:tcPr>
          <w:p w:rsidR="00092CDE" w:rsidRPr="00460988" w:rsidRDefault="00D222A3" w:rsidP="0096551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EDWARD WILCHES</w:t>
            </w:r>
          </w:p>
        </w:tc>
        <w:tc>
          <w:tcPr>
            <w:tcW w:w="1756" w:type="dxa"/>
            <w:shd w:val="clear" w:color="auto" w:fill="FFFFFF"/>
          </w:tcPr>
          <w:p w:rsidR="00092CDE" w:rsidRPr="00460988" w:rsidRDefault="00092CDE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Sistema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497001594"/>
            <w:placeholder>
              <w:docPart w:val="4F87A4823E454AD7AE43CFF81C0F806B"/>
            </w:placeholder>
            <w:dropDownList>
              <w:listItem w:value="Elija un elemento."/>
              <w:listItem w:displayText="OSF" w:value="OSF"/>
              <w:listItem w:displayText="SAP" w:value="SAP"/>
              <w:listItem w:displayText="GIS" w:value="GIS"/>
            </w:dropDownList>
          </w:sdtPr>
          <w:sdtEndPr/>
          <w:sdtContent>
            <w:tc>
              <w:tcPr>
                <w:tcW w:w="4111" w:type="dxa"/>
                <w:shd w:val="clear" w:color="auto" w:fill="FFFFFF"/>
              </w:tcPr>
              <w:p w:rsidR="00092CDE" w:rsidRPr="00460988" w:rsidRDefault="00D222A3" w:rsidP="00B94709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  <w:t>OSF</w:t>
                </w:r>
              </w:p>
            </w:tc>
          </w:sdtContent>
        </w:sdt>
      </w:tr>
      <w:tr w:rsidR="006739E3" w:rsidRPr="00460988" w:rsidTr="00460988">
        <w:trPr>
          <w:trHeight w:val="70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Gravedad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410433698"/>
            <w:placeholder>
              <w:docPart w:val="AA10810E608E4FC49CEE5CB61D0C8EC0"/>
            </w:placeholder>
            <w:dropDownList>
              <w:listItem w:value="Elija un elemento."/>
              <w:listItem w:displayText="Bajo/ Mínimo al Negocio" w:value="4"/>
              <w:listItem w:displayText="Medio/ Algún Impacto al Negocio" w:value="3"/>
              <w:listItem w:displayText="Alto/ Significativo al Negocio" w:value="2"/>
              <w:listItem w:displayText="Crítico al Negocio" w:value="1"/>
            </w:dropDownList>
          </w:sdtPr>
          <w:sdtEndPr/>
          <w:sdtContent>
            <w:tc>
              <w:tcPr>
                <w:tcW w:w="1940" w:type="dxa"/>
                <w:shd w:val="clear" w:color="auto" w:fill="FFFFFF"/>
                <w:vAlign w:val="center"/>
              </w:tcPr>
              <w:p w:rsidR="00092CDE" w:rsidRPr="00460988" w:rsidRDefault="00D222A3" w:rsidP="007A1A1C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  <w:t>Alto/ Significativo al Negocio</w:t>
                </w:r>
              </w:p>
            </w:tc>
          </w:sdtContent>
        </w:sdt>
        <w:tc>
          <w:tcPr>
            <w:tcW w:w="1756" w:type="dxa"/>
            <w:shd w:val="clear" w:color="auto" w:fill="FFFFFF"/>
            <w:vAlign w:val="center"/>
          </w:tcPr>
          <w:p w:rsidR="00092CDE" w:rsidRPr="00460988" w:rsidRDefault="00923AD5" w:rsidP="00E0668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n-US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Módulo - </w:t>
            </w:r>
            <w:r w:rsidR="00092CD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Proceso</w:t>
            </w:r>
            <w:r w:rsidR="00092CDE"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 xml:space="preserve">* 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val="es-CO" w:eastAsia="en-US"/>
            </w:rPr>
            <w:id w:val="307676888"/>
            <w:placeholder>
              <w:docPart w:val="EE0FC450B1E2473AA7A7FF08F967E4DE"/>
            </w:placeholder>
            <w:dropDownList>
              <w:listItem w:value="Elija un elemento."/>
              <w:listItem w:displayText="BSS-Cartera" w:value="1"/>
              <w:listItem w:displayText="BSS-Facturación" w:value="2"/>
              <w:listItem w:displayText="BSS-Recaudo" w:value="3"/>
              <w:listItem w:displayText="BSS-Análisis de Consumo" w:value="15"/>
              <w:listItem w:displayText="BSS-Contabilidad" w:value="36"/>
              <w:listItem w:displayText="CRM-Ventas Residenciales" w:value="4"/>
              <w:listItem w:displayText="CRM-Ventas Comerciales" w:value="5"/>
              <w:listItem w:displayText="CRM-Ventas Industriales" w:value="6"/>
              <w:listItem w:displayText="CRM-Aprovisionamiento " w:value="13"/>
              <w:listItem w:displayText="CRM-Constructoras" w:value="7"/>
              <w:listItem w:displayText="CRM-Mercadeo - Comunicaciones" w:value="8"/>
              <w:listItem w:displayText="CRM-Servicio al cliente" w:value="9"/>
              <w:listItem w:displayText="CRM-Jurídica" w:value="14"/>
              <w:listItem w:displayText="FNB-Brilla" w:value="10"/>
              <w:listItem w:displayText="FNB-Seguros" w:value="11"/>
              <w:listItem w:displayText="FNB-GNCV" w:value="12"/>
              <w:listItem w:displayText="OSS -Integridad" w:value="16"/>
              <w:listItem w:displayText="OSS -Operaciones" w:value="17"/>
              <w:listItem w:displayText="OSS -Mantenimiento" w:value="18"/>
              <w:listItem w:displayText="OSS -Emergencias" w:value="19"/>
              <w:listItem w:displayText="OSS -Inspecciones - Certificaciones" w:value="20"/>
              <w:listItem w:displayText="OSS -Revisión Preventiva/Periódica/Segura" w:value="21"/>
              <w:listItem w:displayText="OSS -Conexiones " w:value="23"/>
              <w:listItem w:displayText="OSS - Servicios Aso./Trabajos Varios" w:value="24"/>
              <w:listItem w:displayText="OSS -Construcciones -Redes" w:value="25"/>
              <w:listItem w:displayText="OSS -Diseño" w:value="26"/>
              <w:listItem w:displayText="OSS -Proyectos" w:value="27"/>
              <w:listItem w:displayText="OSS -Aseguramiento Metrológico - Laboratorio" w:value="28"/>
              <w:listItem w:displayText="OSS-Perdidas No Operacionales" w:value="42"/>
              <w:listItem w:displayText="OSS -Sistema Información Geográfica" w:value="29"/>
              <w:listItem w:displayText="OSS -HSE" w:value="30"/>
              <w:listItem w:displayText="SAP -FI:Finanzas (Contabilidad)" w:value="31"/>
              <w:listItem w:displayText="SAP -CO:Costos (Planeación)   " w:value="32"/>
              <w:listItem w:displayText="SAP -MM:Logística (Gestión Logística)" w:value="33"/>
              <w:listItem w:displayText="SAP -SD:Ventas (Gestión Logística)" w:value="34"/>
              <w:listItem w:displayText="SAP -HCM:Gestión Humana (Nomina)" w:value="35"/>
              <w:listItem w:displayText="GIS-Edición Predial" w:value="37"/>
              <w:listItem w:displayText="GIS-Edición Redes" w:value="38"/>
              <w:listItem w:displayText="GIS-Diseño " w:value="39"/>
              <w:listItem w:displayText="GIS- Emergencias" w:value="40"/>
              <w:listItem w:displayText="GIS-Mantenimiento" w:value="41"/>
              <w:listItem w:displayText="GIS-Consultas" w:value="43"/>
            </w:dropDownList>
          </w:sdtPr>
          <w:sdtEndPr/>
          <w:sdtContent>
            <w:tc>
              <w:tcPr>
                <w:tcW w:w="4111" w:type="dxa"/>
                <w:shd w:val="clear" w:color="auto" w:fill="FFFFFF"/>
                <w:vAlign w:val="center"/>
              </w:tcPr>
              <w:p w:rsidR="00092CDE" w:rsidRPr="00460988" w:rsidRDefault="00D222A3" w:rsidP="00EC6067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val="es-CO" w:eastAsia="en-US"/>
                  </w:rPr>
                </w:pPr>
                <w: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val="es-CO" w:eastAsia="en-US"/>
                  </w:rPr>
                  <w:t>BSS-Contabilidad</w:t>
                </w:r>
              </w:p>
            </w:tc>
          </w:sdtContent>
        </w:sdt>
      </w:tr>
      <w:tr w:rsidR="006739E3" w:rsidRPr="00460988" w:rsidTr="00460988">
        <w:trPr>
          <w:trHeight w:val="295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Tipo de Necesidad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-1118373802"/>
            <w:placeholder>
              <w:docPart w:val="412DAB7ED2054229B9188AF2EE102045"/>
            </w:placeholder>
            <w:dropDownList>
              <w:listItem w:value="Elija un elemento."/>
              <w:listItem w:displayText="Incidente / Error" w:value="1"/>
              <w:listItem w:displayText="Cambio/ Nuevo requerimiento" w:value="2"/>
            </w:dropDownList>
          </w:sdtPr>
          <w:sdtEndPr/>
          <w:sdtContent>
            <w:tc>
              <w:tcPr>
                <w:tcW w:w="1940" w:type="dxa"/>
                <w:shd w:val="clear" w:color="auto" w:fill="FFFFFF"/>
                <w:vAlign w:val="center"/>
              </w:tcPr>
              <w:p w:rsidR="00092CDE" w:rsidRPr="00460988" w:rsidRDefault="00D222A3" w:rsidP="00B94709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  <w:t>Cambio/ Nuevo requerimiento</w:t>
                </w:r>
              </w:p>
            </w:tc>
          </w:sdtContent>
        </w:sdt>
        <w:tc>
          <w:tcPr>
            <w:tcW w:w="1756" w:type="dxa"/>
            <w:shd w:val="clear" w:color="auto" w:fill="FFFFFF"/>
            <w:vAlign w:val="center"/>
          </w:tcPr>
          <w:p w:rsidR="00092CDE" w:rsidRPr="00460988" w:rsidRDefault="00092CDE" w:rsidP="002A0C7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Empresas Impactadas</w:t>
            </w:r>
          </w:p>
        </w:tc>
        <w:tc>
          <w:tcPr>
            <w:tcW w:w="4111" w:type="dxa"/>
            <w:shd w:val="clear" w:color="auto" w:fill="FFFFFF"/>
            <w:vAlign w:val="center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63"/>
              <w:gridCol w:w="435"/>
              <w:gridCol w:w="533"/>
              <w:gridCol w:w="435"/>
              <w:gridCol w:w="485"/>
              <w:gridCol w:w="435"/>
              <w:gridCol w:w="574"/>
              <w:gridCol w:w="435"/>
            </w:tblGrid>
            <w:tr w:rsidR="00460988" w:rsidRPr="004D407C" w:rsidTr="00F309DD">
              <w:trPr>
                <w:trHeight w:val="56"/>
              </w:trPr>
              <w:tc>
                <w:tcPr>
                  <w:tcW w:w="724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VE"/>
                    </w:rPr>
                    <w:t>GDCA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3" type="#_x0000_t75" style="width:10.35pt;height:13.25pt" o:ole="">
                        <v:imagedata r:id="rId12" o:title=""/>
                      </v:shape>
                      <w:control r:id="rId13" w:name="Forma3721111111133" w:shapeid="_x0000_i1033"/>
                    </w:object>
                  </w:r>
                </w:p>
              </w:tc>
              <w:tc>
                <w:tcPr>
                  <w:tcW w:w="684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VE"/>
                    </w:rPr>
                    <w:t>SURT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225" w:dyaOrig="225">
                      <v:shape id="_x0000_i1035" type="#_x0000_t75" style="width:10.35pt;height:13.25pt" o:ole="">
                        <v:imagedata r:id="rId14" o:title=""/>
                      </v:shape>
                      <w:control r:id="rId15" w:name="Forma3721111111153" w:shapeid="_x0000_i1035"/>
                    </w:object>
                  </w:r>
                </w:p>
              </w:tc>
              <w:tc>
                <w:tcPr>
                  <w:tcW w:w="623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  <w:t>EFIG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225" w:dyaOrig="225">
                      <v:shape id="_x0000_i1037" type="#_x0000_t75" style="width:10.35pt;height:13.25pt" o:ole="">
                        <v:imagedata r:id="rId14" o:title=""/>
                      </v:shape>
                      <w:control r:id="rId16" w:name="Forma3721111111172" w:shapeid="_x0000_i1037"/>
                    </w:object>
                  </w:r>
                </w:p>
              </w:tc>
              <w:tc>
                <w:tcPr>
                  <w:tcW w:w="737" w:type="pct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t>GDOC</w:t>
                  </w:r>
                </w:p>
              </w:tc>
              <w:tc>
                <w:tcPr>
                  <w:tcW w:w="558" w:type="pct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225" w:dyaOrig="225">
                      <v:shape id="_x0000_i1039" type="#_x0000_t75" style="width:10.35pt;height:13.25pt" o:ole="">
                        <v:imagedata r:id="rId14" o:title=""/>
                      </v:shape>
                      <w:control r:id="rId17" w:name="Forma37211111111722" w:shapeid="_x0000_i1039"/>
                    </w:object>
                  </w:r>
                </w:p>
              </w:tc>
            </w:tr>
          </w:tbl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7F181D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7F181D" w:rsidRPr="00460988" w:rsidRDefault="007F181D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Profesional REDI</w:t>
            </w:r>
          </w:p>
        </w:tc>
        <w:tc>
          <w:tcPr>
            <w:tcW w:w="7807" w:type="dxa"/>
            <w:gridSpan w:val="3"/>
            <w:shd w:val="clear" w:color="auto" w:fill="FFFFFF"/>
            <w:vAlign w:val="center"/>
          </w:tcPr>
          <w:p w:rsidR="007F181D" w:rsidRPr="00460988" w:rsidRDefault="00BE3BCB" w:rsidP="00BE3BC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&lt;Diligenciar </w:t>
            </w:r>
            <w:r w:rsidR="007F181D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Nombre completo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del profesional</w:t>
            </w:r>
            <w:r w:rsidR="007F181D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</w:tbl>
    <w:p w:rsidR="00832105" w:rsidRPr="00460988" w:rsidRDefault="00832105" w:rsidP="00832105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tbl>
      <w:tblPr>
        <w:tblW w:w="94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43"/>
        <w:gridCol w:w="6523"/>
      </w:tblGrid>
      <w:tr w:rsidR="00BE4637" w:rsidRPr="00460988" w:rsidTr="00092CDE">
        <w:trPr>
          <w:trHeight w:val="144"/>
        </w:trPr>
        <w:tc>
          <w:tcPr>
            <w:tcW w:w="9466" w:type="dxa"/>
            <w:gridSpan w:val="2"/>
            <w:shd w:val="clear" w:color="auto" w:fill="F2DBDB" w:themeFill="accent2" w:themeFillTint="33"/>
            <w:vAlign w:val="center"/>
          </w:tcPr>
          <w:p w:rsidR="008273BA" w:rsidRPr="00460988" w:rsidRDefault="006B40A4" w:rsidP="006B40A4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</w:t>
            </w:r>
            <w:r w:rsidR="00093918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ETALLE SOLICITUD 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ERROR</w:t>
            </w:r>
            <w:r w:rsidR="008273B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(US)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  <w:p w:rsidR="006B40A4" w:rsidRPr="00460988" w:rsidRDefault="008273BA" w:rsidP="008273BA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(INCIDENTE)</w:t>
            </w:r>
            <w:r w:rsidR="00BE4637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BE4637" w:rsidRPr="00460988" w:rsidTr="00E130E6">
        <w:trPr>
          <w:trHeight w:val="303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BE4637" w:rsidRPr="00460988" w:rsidRDefault="007E2F35" w:rsidP="006B40A4">
            <w:pPr>
              <w:tabs>
                <w:tab w:val="left" w:pos="1267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del C</w:t>
            </w:r>
            <w:r w:rsidR="00092CD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aso</w:t>
            </w:r>
            <w:r w:rsidR="006B2B4F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6B2B4F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BE4637" w:rsidRPr="00460988" w:rsidRDefault="00EC6067" w:rsidP="00E130E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6B40A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Descripción del error presentado</w:t>
            </w:r>
            <w:r w:rsidR="00430B4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 esta es la información que debe colocarse en el registro del caso ya sea el SAO o para la mesa  de ayuda en el correo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4E3E71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4E3E71" w:rsidRPr="00460988" w:rsidRDefault="009E5A6C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Resultado Esperado </w:t>
            </w:r>
            <w:r w:rsidR="004E3E71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4E3E71" w:rsidRPr="00460988" w:rsidRDefault="004E3E71" w:rsidP="00E8523B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 un ejemplo de lo qu</w:t>
            </w:r>
            <w:r w:rsidR="00E8523B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 espera que el sistema realice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Cantidad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U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suarios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fectados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la cantidad&gt; - &lt;Liste una muestra de los usuarios afectados por el error&gt;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¿Quién va a usar la solución?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&lt;Indique si son contratistas, usuarios internos, </w:t>
            </w:r>
            <w:r w:rsidR="00D0796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etc.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Opción Afectada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E130E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el nombre de las formas o transacciones donde se presentó el error&gt;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Datos Error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E130E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datos con los que se presentó el error, tales como: No. Contrato, producto, dirección, número de solicitud, códigos de identificación de la cuenta, ítem, número de empleado, número del producto, número de orden, número de acta, tipo de trabajo, etc.&gt;</w:t>
            </w:r>
          </w:p>
        </w:tc>
      </w:tr>
      <w:tr w:rsidR="00CC78F4" w:rsidRPr="00460988" w:rsidTr="00E130E6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Evidencias del 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E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rror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8E36FE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&lt;Muestre el paso a paso hasta que aparezca el error y las evidencias del mismo, imprimiendo pantallas sin recortar.&gt;</w:t>
            </w:r>
          </w:p>
        </w:tc>
      </w:tr>
    </w:tbl>
    <w:p w:rsidR="00483F97" w:rsidRPr="00460988" w:rsidRDefault="00483F97" w:rsidP="00386A00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tbl>
      <w:tblPr>
        <w:tblW w:w="94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43"/>
        <w:gridCol w:w="6523"/>
      </w:tblGrid>
      <w:tr w:rsidR="00D8515B" w:rsidRPr="00460988" w:rsidTr="008273BA">
        <w:trPr>
          <w:trHeight w:val="90"/>
        </w:trPr>
        <w:tc>
          <w:tcPr>
            <w:tcW w:w="9466" w:type="dxa"/>
            <w:gridSpan w:val="2"/>
            <w:shd w:val="clear" w:color="auto" w:fill="EAF1DD" w:themeFill="accent3" w:themeFillTint="33"/>
          </w:tcPr>
          <w:p w:rsidR="008273BA" w:rsidRPr="00460988" w:rsidRDefault="00093918" w:rsidP="006B40A4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DETALLE SOLICITUD</w:t>
            </w:r>
            <w:r w:rsidR="006B40A4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MEJORA</w:t>
            </w:r>
            <w:r w:rsidR="008273B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(US)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  <w:p w:rsidR="00D8515B" w:rsidRPr="00460988" w:rsidRDefault="008273BA" w:rsidP="008273BA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(CAMBIO/NUEVO REQUERIMIENTO)</w:t>
            </w:r>
            <w:r w:rsidR="006B40A4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 </w:t>
            </w:r>
          </w:p>
        </w:tc>
      </w:tr>
      <w:tr w:rsidR="00D8515B" w:rsidRPr="00460988" w:rsidTr="009E5A6C">
        <w:trPr>
          <w:trHeight w:val="303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D8515B" w:rsidRPr="00460988" w:rsidRDefault="008273BA" w:rsidP="007E2F35">
            <w:pPr>
              <w:tabs>
                <w:tab w:val="left" w:pos="1267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</w:t>
            </w:r>
            <w:r w:rsidR="004E3E7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la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M</w:t>
            </w:r>
            <w:r w:rsidR="004E3E7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ejora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D8515B" w:rsidRDefault="006B3A2D" w:rsidP="001F0035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Para </w:t>
            </w:r>
            <w:r w:rsidR="0003132C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la contabilización de lo</w:t>
            </w: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 inter</w:t>
            </w:r>
            <w:r w:rsidR="0003132C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eses de financiación generados con la causal 51, </w:t>
            </w:r>
            <w:r w:rsidR="002010D7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se hace necesario contar con </w:t>
            </w:r>
            <w:r w:rsidR="00D222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un</w:t>
            </w:r>
            <w:r w:rsidR="0003132C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informe para extraer esta información, </w:t>
            </w:r>
            <w:r w:rsidR="00D222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r w:rsidR="0003132C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lo anterior debido a que hay concepto de financiación que generan capital e intereses,</w:t>
            </w:r>
            <w:r w:rsidR="002A59E0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se anexa la consulta</w:t>
            </w:r>
            <w:r w:rsidR="002010D7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para </w:t>
            </w:r>
            <w:r w:rsidR="0003132C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la obtención de esta </w:t>
            </w:r>
            <w:proofErr w:type="spellStart"/>
            <w:r w:rsidR="0003132C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informacion</w:t>
            </w:r>
            <w:proofErr w:type="spellEnd"/>
            <w:r w:rsidR="002010D7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;</w:t>
            </w:r>
          </w:p>
          <w:p w:rsidR="002A59E0" w:rsidRDefault="002A59E0" w:rsidP="002A59E0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3132C" w:rsidRDefault="0003132C" w:rsidP="000313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SS.SESUSERV, SE.SERVDESC,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decode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cargtipr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'A'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'FACTURACION'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'P'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'NOTAS'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TIPO,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pefacicl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cargtipr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clcocodi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clcodesc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</w:p>
          <w:p w:rsidR="0003132C" w:rsidRDefault="0003132C" w:rsidP="000313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cargprog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upper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procdesc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), </w:t>
            </w:r>
          </w:p>
          <w:p w:rsidR="0003132C" w:rsidRDefault="0003132C" w:rsidP="000313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CARGCACA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CausadeCargo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</w:p>
          <w:p w:rsidR="0003132C" w:rsidRDefault="0003132C" w:rsidP="000313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csc.cacadesc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NombreCausadeCargo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</w:p>
          <w:p w:rsidR="0003132C" w:rsidRDefault="0003132C" w:rsidP="000313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CARGCONC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Concepto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</w:p>
          <w:p w:rsidR="0003132C" w:rsidRDefault="0003132C" w:rsidP="000313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co.concdesc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Nombreconcepto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</w:p>
          <w:p w:rsidR="0003132C" w:rsidRDefault="0003132C" w:rsidP="000313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cargsign,CUCOCATE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Categoria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</w:p>
          <w:p w:rsidR="0003132C" w:rsidRDefault="0003132C" w:rsidP="000313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substr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cargdoso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0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2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doso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</w:p>
          <w:p w:rsidR="0003132C" w:rsidRDefault="0003132C" w:rsidP="000313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cargvalo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</w:p>
          <w:p w:rsidR="0003132C" w:rsidRDefault="0003132C" w:rsidP="000313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open.cargos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c, </w:t>
            </w:r>
          </w:p>
          <w:p w:rsidR="0003132C" w:rsidRDefault="0003132C" w:rsidP="000313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OPEN.CUENCOBR, </w:t>
            </w:r>
          </w:p>
          <w:p w:rsidR="0003132C" w:rsidRDefault="0003132C" w:rsidP="000313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OPEN.FACTURA, </w:t>
            </w:r>
          </w:p>
          <w:p w:rsidR="0003132C" w:rsidRDefault="0003132C" w:rsidP="000313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open.CONCEPTO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CO, </w:t>
            </w:r>
          </w:p>
          <w:p w:rsidR="0003132C" w:rsidRDefault="0003132C" w:rsidP="000313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open.CAUSCARG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</w:p>
          <w:p w:rsidR="0003132C" w:rsidRDefault="0003132C" w:rsidP="000313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open.procesos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</w:p>
          <w:p w:rsidR="0003132C" w:rsidRDefault="0003132C" w:rsidP="000313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open.ic_clascont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 </w:t>
            </w:r>
          </w:p>
          <w:p w:rsidR="0003132C" w:rsidRDefault="0003132C" w:rsidP="000313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open.perifact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 </w:t>
            </w:r>
          </w:p>
          <w:p w:rsidR="0003132C" w:rsidRDefault="0003132C" w:rsidP="000313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OPEN.SERVSUSC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</w:p>
          <w:p w:rsidR="0003132C" w:rsidRDefault="0003132C" w:rsidP="000313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OPEN.SERVICIO SE </w:t>
            </w:r>
          </w:p>
          <w:p w:rsidR="0003132C" w:rsidRDefault="0003132C" w:rsidP="000313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c.cargcaca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csc.cacacodi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</w:p>
          <w:p w:rsidR="0003132C" w:rsidRDefault="0003132C" w:rsidP="000313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c.CARGCONC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= CO.CONCCODI </w:t>
            </w:r>
          </w:p>
          <w:p w:rsidR="0003132C" w:rsidRDefault="0003132C" w:rsidP="000313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C.CARGNUSE  = SS.SESUNUSE </w:t>
            </w:r>
          </w:p>
          <w:p w:rsidR="0003132C" w:rsidRDefault="0003132C" w:rsidP="000313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SS.SESUSERV = SE.SERVCODI </w:t>
            </w:r>
          </w:p>
          <w:p w:rsidR="0003132C" w:rsidRDefault="0003132C" w:rsidP="000313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factcodi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CUCOfact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</w:p>
          <w:p w:rsidR="0003132C" w:rsidRDefault="0003132C" w:rsidP="000313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CARGCUCO    = CUCOCODI </w:t>
            </w:r>
          </w:p>
          <w:p w:rsidR="0003132C" w:rsidRDefault="0003132C" w:rsidP="000313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clcocodi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(+)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concclco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</w:p>
          <w:p w:rsidR="0003132C" w:rsidRDefault="0003132C" w:rsidP="000313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cargpefa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pefacodi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</w:p>
          <w:p w:rsidR="0003132C" w:rsidRDefault="0003132C" w:rsidP="000313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FACTFEGE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BETWEEN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to_date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Fecha_Inicial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 xml:space="preserve"> 00:00:00'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'dd/mm/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yyyy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 xml:space="preserve"> hh24:mi:ss'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</w:p>
          <w:p w:rsidR="0003132C" w:rsidRDefault="0003132C" w:rsidP="000313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to_date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Fecha_Final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 xml:space="preserve"> 23:59:59'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'dd/mm/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yyyy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 xml:space="preserve"> hh24:mi:ss'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</w:p>
          <w:p w:rsidR="0003132C" w:rsidRDefault="0003132C" w:rsidP="000313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cargprog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proccons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</w:p>
          <w:p w:rsidR="0003132C" w:rsidRDefault="0003132C" w:rsidP="000313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cargtipr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'A'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</w:p>
          <w:p w:rsidR="0003132C" w:rsidRDefault="0003132C" w:rsidP="000313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cargsign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NOT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'PA'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'AP'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</w:p>
          <w:p w:rsidR="0003132C" w:rsidRDefault="0003132C" w:rsidP="000313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SS.SESUSERV, SE.SERVDESC,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pefacicl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cargtipr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clcocodi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clcodesc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cargprog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upper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procdesc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CARGCACA,csc.cacadesc,CARGCONC,co.concdesc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CARGSIGN,CUCOCATE,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substr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cargdoso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0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2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8969F2" w:rsidRDefault="008969F2" w:rsidP="008969F2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8969F2" w:rsidRDefault="008969F2" w:rsidP="00E85928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6541EC" w:rsidRPr="00460988" w:rsidRDefault="006541EC" w:rsidP="0003132C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9E5A6C" w:rsidRPr="00460988" w:rsidTr="009E0CB8">
        <w:trPr>
          <w:trHeight w:val="408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lastRenderedPageBreak/>
              <w:t xml:space="preserve">Resultado Esperado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BA6AC3" w:rsidP="00E8523B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OBTENCION DE LOS INTERESES DEL MES GENERADOS CON LA CAUSAL 51</w:t>
            </w:r>
            <w:bookmarkStart w:id="0" w:name="_GoBack"/>
            <w:bookmarkEnd w:id="0"/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Cantidad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U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suarios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B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eneficiados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la cantidad&gt; - &lt;Liste una muestra de los usuarios beneficiados con la mejora&gt;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¿Quién va a usar la solución?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3D2B6A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CONTABILIDAD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¿Cómo se realiza actualmente?</w:t>
            </w:r>
            <w:r w:rsidR="00CC78F4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CC78F4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F542C5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CONSULTAS DIRECTAMENTE POR PL</w:t>
            </w:r>
          </w:p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7E2F35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7E2F35" w:rsidRPr="00460988" w:rsidRDefault="007E2F35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Bene</w:t>
            </w:r>
            <w:r w:rsidR="00A25F8D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ficios Esperados </w:t>
            </w:r>
            <w:r w:rsidR="00A25F8D" w:rsidRPr="00460988">
              <w:rPr>
                <w:rFonts w:asciiTheme="minorHAnsi" w:hAnsiTheme="minorHAnsi" w:cs="Arial"/>
                <w:b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7E2F35" w:rsidRPr="00460988" w:rsidRDefault="00BA6AC3" w:rsidP="003D2B6A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OBTENCION DEL DATO REAL DE LOS INTERESES DEL MES PARA SU RECLASIFICACION</w:t>
            </w:r>
            <w:proofErr w:type="gramStart"/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,.</w:t>
            </w:r>
            <w:proofErr w:type="gramEnd"/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Justificación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7E2F35" w:rsidRPr="00460988" w:rsidRDefault="00BA6AC3" w:rsidP="00F02AE1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i/>
                  <w:color w:val="808080"/>
                  <w:sz w:val="16"/>
                  <w:szCs w:val="16"/>
                  <w:lang w:eastAsia="en-US"/>
                </w:rPr>
                <w:id w:val="-2026163735"/>
                <w:placeholder>
                  <w:docPart w:val="8E383F173A4548339F3319D207F5C54E"/>
                </w:placeholder>
                <w:showingPlcHdr/>
                <w:dropDownList>
                  <w:listItem w:value="Elija un elemento."/>
                  <w:listItem w:displayText="Tema de Ley" w:value="1"/>
                  <w:listItem w:displayText="Mejora de Proceso" w:value="2"/>
                  <w:listItem w:displayText="Política Interna" w:value="3"/>
                </w:dropDownList>
              </w:sdtPr>
              <w:sdtEndPr/>
              <w:sdtContent>
                <w:r w:rsidR="009E5A6C" w:rsidRPr="00460988">
                  <w:rPr>
                    <w:rStyle w:val="Textodelmarcadordeposicin"/>
                    <w:rFonts w:asciiTheme="minorHAnsi" w:hAnsiTheme="minorHAnsi" w:cs="Arial"/>
                    <w:sz w:val="16"/>
                    <w:szCs w:val="16"/>
                  </w:rPr>
                  <w:t>Elija un elemento.</w:t>
                </w:r>
              </w:sdtContent>
            </w:sdt>
            <w:r w:rsidR="009E5A6C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</w:t>
            </w:r>
            <w:r w:rsidR="008A2ED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9E5A6C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r w:rsidR="00F02AE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Indique</w:t>
            </w:r>
            <w:r w:rsidR="009E5A6C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la normatividad</w:t>
            </w:r>
            <w:r w:rsidR="00F02AE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/ política interna / control de auditoría</w:t>
            </w:r>
            <w:r w:rsidR="008A2ED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7E2F35">
        <w:trPr>
          <w:trHeight w:val="234"/>
        </w:trPr>
        <w:tc>
          <w:tcPr>
            <w:tcW w:w="9466" w:type="dxa"/>
            <w:gridSpan w:val="2"/>
            <w:shd w:val="clear" w:color="auto" w:fill="EAF1DD" w:themeFill="accent3" w:themeFillTint="33"/>
            <w:vAlign w:val="center"/>
          </w:tcPr>
          <w:p w:rsidR="007E2F35" w:rsidRPr="00460988" w:rsidRDefault="00093918" w:rsidP="00093918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DETALLE SOLICITUD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F95EF7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NUEVO / MEJORA DE 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REPORTE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(US)</w:t>
            </w:r>
            <w:r w:rsidR="00343D0F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Criterios de C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onsulta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CB7F6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campos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con los que desea realizar el filtro inicial </w:t>
            </w:r>
            <w:r w:rsidR="00CB7F6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del reporte</w:t>
            </w:r>
            <w:r w:rsidR="003F0A0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y mencione los posibles filtros de estos campos. Ejemplo: Tipo de producto, únicamente mostrar los tipos de producto A, B y C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Campos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del 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eporte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3F0A02" w:rsidRPr="00460988" w:rsidRDefault="007E2F35" w:rsidP="003F0A0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>&lt;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Liste los nombres de los campos y el orden en los que desea visualizarlos</w:t>
            </w:r>
            <w:r w:rsidR="003F0A0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Ejemplo:</w:t>
            </w:r>
          </w:p>
          <w:p w:rsidR="007E2F35" w:rsidRPr="00460988" w:rsidRDefault="003F0A02" w:rsidP="00966C54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1 – Cédula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;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2 – Nombre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;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3 – Fecha de Nacimiento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Campos C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alculados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966C54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>&lt;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Indique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si existen campos formulados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y describa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la fórmula. Ejemplo: Edad - fórmula: Fecha actual menos fecha de nacimiento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Condiciones del 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eporte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966C5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 xml:space="preserve">&lt;Indique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los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filtros internos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de los campos del reporte.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Ejemplo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: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solo algún tipo de producto,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sólo ciertos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estados de los cliente, solicitudes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A, B C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Prototipo del 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eporte</w:t>
            </w:r>
            <w:r w:rsidR="00966C54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966C54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966C5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Ad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juntar un Excel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 imagen con el resultado esperado del reporte.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Normatividad y F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echa de aplicación 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 xml:space="preserve">* 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966C54" w:rsidP="003F0A02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 Si es de ley mencione la normatividad&gt;</w:t>
            </w:r>
          </w:p>
        </w:tc>
      </w:tr>
    </w:tbl>
    <w:p w:rsidR="006256A6" w:rsidRPr="00460988" w:rsidRDefault="006256A6" w:rsidP="00CC2E87">
      <w:pPr>
        <w:rPr>
          <w:rFonts w:asciiTheme="minorHAnsi" w:hAnsiTheme="minorHAnsi" w:cs="Arial"/>
          <w:b/>
          <w:sz w:val="16"/>
          <w:szCs w:val="16"/>
        </w:rPr>
      </w:pPr>
    </w:p>
    <w:p w:rsidR="006256A6" w:rsidRPr="00460988" w:rsidRDefault="006256A6">
      <w:pPr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br w:type="page"/>
      </w:r>
    </w:p>
    <w:tbl>
      <w:tblPr>
        <w:tblW w:w="94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/>
        <w:tblLook w:val="0000" w:firstRow="0" w:lastRow="0" w:firstColumn="0" w:lastColumn="0" w:noHBand="0" w:noVBand="0"/>
      </w:tblPr>
      <w:tblGrid>
        <w:gridCol w:w="1574"/>
        <w:gridCol w:w="1673"/>
        <w:gridCol w:w="466"/>
        <w:gridCol w:w="1811"/>
        <w:gridCol w:w="2126"/>
        <w:gridCol w:w="1811"/>
      </w:tblGrid>
      <w:tr w:rsidR="006F25AA" w:rsidRPr="00460988" w:rsidTr="00D11882">
        <w:trPr>
          <w:trHeight w:val="159"/>
        </w:trPr>
        <w:tc>
          <w:tcPr>
            <w:tcW w:w="9461" w:type="dxa"/>
            <w:gridSpan w:val="6"/>
            <w:shd w:val="clear" w:color="auto" w:fill="DBE5F1"/>
            <w:vAlign w:val="center"/>
          </w:tcPr>
          <w:p w:rsidR="006F25AA" w:rsidRPr="00460988" w:rsidRDefault="00974BF2" w:rsidP="00343D0F">
            <w:pPr>
              <w:jc w:val="center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  <w:lastRenderedPageBreak/>
              <w:t>ANÁLISIS SOPORTE DE PRIMER NIVEL</w:t>
            </w:r>
            <w:r w:rsidR="006F25AA" w:rsidRPr="00460988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  <w:t xml:space="preserve"> </w:t>
            </w:r>
            <w:r w:rsidR="006F25A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N1</w:t>
            </w:r>
            <w:r w:rsidR="006F25A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="006F25AA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6F25A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E97C1B" w:rsidRPr="00460988" w:rsidTr="00D11882">
        <w:trPr>
          <w:trHeight w:val="580"/>
        </w:trPr>
        <w:tc>
          <w:tcPr>
            <w:tcW w:w="3247" w:type="dxa"/>
            <w:gridSpan w:val="2"/>
            <w:shd w:val="clear" w:color="auto" w:fill="FFFFFF"/>
            <w:vAlign w:val="center"/>
          </w:tcPr>
          <w:p w:rsidR="00E97C1B" w:rsidRPr="00460988" w:rsidRDefault="00496FAA" w:rsidP="00E97C1B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Diagnóstico</w:t>
            </w:r>
            <w:r w:rsidR="00E97C1B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del error / mejora</w:t>
            </w:r>
            <w:r w:rsidR="007801B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7801B1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214" w:type="dxa"/>
            <w:gridSpan w:val="4"/>
            <w:shd w:val="clear" w:color="auto" w:fill="FFFFFF"/>
            <w:vAlign w:val="center"/>
          </w:tcPr>
          <w:p w:rsidR="00D93745" w:rsidRPr="00460988" w:rsidRDefault="00E97C1B" w:rsidP="00D93745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&lt;Descripción paso a paso del problema a solucionar o de la necesidad a reportar.&gt;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64"/>
        </w:trPr>
        <w:tc>
          <w:tcPr>
            <w:tcW w:w="9461" w:type="dxa"/>
            <w:gridSpan w:val="6"/>
            <w:shd w:val="clear" w:color="auto" w:fill="DBE5F1" w:themeFill="accent1" w:themeFillTint="33"/>
            <w:vAlign w:val="center"/>
          </w:tcPr>
          <w:p w:rsidR="00D11882" w:rsidRPr="00460988" w:rsidRDefault="00D11882" w:rsidP="00D93745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ANÁLISIS DE RIESGOS</w:t>
            </w:r>
            <w:r w:rsidRPr="00460988"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574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Proceso</w:t>
            </w:r>
            <w:r w:rsidR="00645E44"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 xml:space="preserve"> Impactado</w:t>
            </w:r>
          </w:p>
        </w:tc>
        <w:tc>
          <w:tcPr>
            <w:tcW w:w="2139" w:type="dxa"/>
            <w:gridSpan w:val="2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Riesgo</w:t>
            </w:r>
          </w:p>
        </w:tc>
        <w:tc>
          <w:tcPr>
            <w:tcW w:w="1811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Impacto Operacional / Financiero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Acción Preventiva / Correctiva</w:t>
            </w:r>
          </w:p>
        </w:tc>
        <w:tc>
          <w:tcPr>
            <w:tcW w:w="1811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Nivel de Riesgo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953"/>
        </w:trPr>
        <w:tc>
          <w:tcPr>
            <w:tcW w:w="1574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&lt;Identifique los procesos de negocio relacionados con la solicitud de cambio.&gt;</w:t>
            </w:r>
          </w:p>
        </w:tc>
        <w:tc>
          <w:tcPr>
            <w:tcW w:w="2139" w:type="dxa"/>
            <w:gridSpan w:val="2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&lt;Identifique los riesgos asociados al funcionamiento incorrecto del cambio solicitado &gt;</w:t>
            </w:r>
          </w:p>
        </w:tc>
        <w:tc>
          <w:tcPr>
            <w:tcW w:w="1811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&lt;Indique cuantitativa y cualitativamente el riesgo.&gt; </w:t>
            </w:r>
          </w:p>
        </w:tc>
        <w:tc>
          <w:tcPr>
            <w:tcW w:w="2126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&lt;Indicar si es preventiva por que evitaría que el riesgo se materialice y correctiva eliminar el inconveniente que se está presentando.&gt;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1940488388"/>
            <w:placeholder>
              <w:docPart w:val="F2E17DEAE6034425834F1AB94436FF79"/>
            </w:placeholder>
            <w:showingPlcHdr/>
            <w:dropDownList>
              <w:listItem w:value="Elija un elemento."/>
              <w:listItem w:displayText="BAJO: Sin impacto significativo términos materiales, afectación organizacional,  posibles sanciones y fraude." w:value="4"/>
              <w:listItem w:displayText="MEDIO: Bajo impacto en términos materiales, afectación organizacional,  posibles sanciones y fraude." w:value="3"/>
              <w:listItem w:displayText="ALTO: Impacto alto y directo en términos materiales, afectación organizacional,  posibles sanciones y fraude." w:value="2"/>
              <w:listItem w:displayText="CRÍTICO: Impacto relevante y directo en términos materiales, afectación organizacional,  posibles sanciones y fraude." w:value="1"/>
            </w:dropDownList>
          </w:sdtPr>
          <w:sdtEndPr/>
          <w:sdtContent>
            <w:tc>
              <w:tcPr>
                <w:tcW w:w="1811" w:type="dxa"/>
                <w:shd w:val="clear" w:color="auto" w:fill="auto"/>
              </w:tcPr>
              <w:p w:rsidR="00D11882" w:rsidRPr="00460988" w:rsidRDefault="00D11882" w:rsidP="00B275AA">
                <w:pPr>
                  <w:jc w:val="both"/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 w:rsidRPr="00460988">
                  <w:rPr>
                    <w:rFonts w:asciiTheme="minorHAnsi" w:hAnsiTheme="minorHAnsi" w:cs="Arial"/>
                    <w:i/>
                    <w:sz w:val="16"/>
                    <w:szCs w:val="16"/>
                    <w:lang w:eastAsia="en-US"/>
                  </w:rPr>
                  <w:t>Elija un elemento.</w:t>
                </w:r>
              </w:p>
            </w:tc>
          </w:sdtContent>
        </w:sdt>
      </w:tr>
    </w:tbl>
    <w:p w:rsidR="007801B1" w:rsidRPr="00460988" w:rsidRDefault="007801B1" w:rsidP="00CC2E87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W w:w="946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ook w:val="0000" w:firstRow="0" w:lastRow="0" w:firstColumn="0" w:lastColumn="0" w:noHBand="0" w:noVBand="0"/>
      </w:tblPr>
      <w:tblGrid>
        <w:gridCol w:w="2943"/>
        <w:gridCol w:w="6521"/>
      </w:tblGrid>
      <w:tr w:rsidR="00D11882" w:rsidRPr="00460988" w:rsidTr="008A48FF">
        <w:trPr>
          <w:trHeight w:val="196"/>
        </w:trPr>
        <w:tc>
          <w:tcPr>
            <w:tcW w:w="9461" w:type="dxa"/>
            <w:gridSpan w:val="2"/>
            <w:shd w:val="clear" w:color="auto" w:fill="DBE5F1"/>
            <w:vAlign w:val="center"/>
          </w:tcPr>
          <w:p w:rsidR="00D11882" w:rsidRPr="00460988" w:rsidRDefault="00974BF2" w:rsidP="00343D0F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DETALLE DE LA SOLUCIÓN</w:t>
            </w:r>
            <w:r w:rsidR="00D11882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D11882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="00D11882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D11882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D1188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D11882" w:rsidRPr="00460988" w:rsidRDefault="00D11882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Nombre del consultor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nombre completo de la persona que da la solución&gt;</w:t>
            </w:r>
          </w:p>
        </w:tc>
      </w:tr>
      <w:tr w:rsidR="00974BF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974BF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Diagnóstico </w:t>
            </w:r>
            <w:r w:rsidR="003F789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en términos funcionales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974BF2" w:rsidP="003F789E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clara y completamente cuál es su diagnóstico o explicación del porqué se presenta la no conformidad</w:t>
            </w:r>
            <w:r w:rsidR="003F789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974BF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D1188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 la Solución (Funcional)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974BF2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&lt;Descripción detallada de la solución en términos funcionales.</w:t>
            </w:r>
          </w:p>
        </w:tc>
      </w:tr>
      <w:tr w:rsidR="00974BF2" w:rsidRPr="00460988" w:rsidTr="008A48FF">
        <w:trPr>
          <w:trHeight w:val="388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974BF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 la Solución (Técnica)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974BF2" w:rsidP="00783EA1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Reglas técnicas del desarrollo / configuración. Se debe mencionar la solución en términos de tablas, estructuras, módulos de función, etc. E indique los nombres de las pantallas con las que se dará solución</w:t>
            </w:r>
            <w:r w:rsidR="00783EA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indicando claramente la funcionalidad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(nuevas o existentes)&gt;</w:t>
            </w:r>
          </w:p>
        </w:tc>
      </w:tr>
      <w:tr w:rsidR="003F789E" w:rsidRPr="00460988" w:rsidTr="008A48FF">
        <w:trPr>
          <w:trHeight w:val="1829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Prerrequisitos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3F789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 que se debe tener  en cuenta para la solución (Accesos, configuraciones o datos maestros, permisos de seguridad etc.&gt;</w:t>
            </w:r>
          </w:p>
          <w:p w:rsidR="005E0758" w:rsidRPr="00460988" w:rsidRDefault="005E0758" w:rsidP="00D356B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D356B2" w:rsidRPr="00460988" w:rsidRDefault="005E0758" w:rsidP="009C28C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D356B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Se diligencia solo en caso que se haya creado un nuevo Ejecutable/Transacci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ó</w:t>
            </w:r>
            <w:r w:rsidR="00D0796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</w:t>
            </w:r>
            <w:r w:rsidR="00556383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578"/>
              <w:gridCol w:w="1202"/>
              <w:gridCol w:w="1217"/>
              <w:gridCol w:w="1106"/>
              <w:gridCol w:w="1188"/>
            </w:tblGrid>
            <w:tr w:rsidR="00783EA1" w:rsidRPr="008A48FF" w:rsidTr="0009345B">
              <w:trPr>
                <w:trHeight w:val="258"/>
                <w:jc w:val="center"/>
              </w:trPr>
              <w:tc>
                <w:tcPr>
                  <w:tcW w:w="1578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 xml:space="preserve">Nombre 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 xml:space="preserve">écnico 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Ejecutable/T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ransacción</w:t>
                  </w:r>
                </w:p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(Indique el padre)</w:t>
                  </w:r>
                </w:p>
              </w:tc>
              <w:tc>
                <w:tcPr>
                  <w:tcW w:w="1202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B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reve Descripción F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uncionalidad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Nivel de ejecución</w:t>
                  </w:r>
                </w:p>
              </w:tc>
              <w:tc>
                <w:tcPr>
                  <w:tcW w:w="1106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Tipificación</w:t>
                  </w:r>
                </w:p>
              </w:tc>
              <w:tc>
                <w:tcPr>
                  <w:tcW w:w="1188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Criticidad</w:t>
                  </w:r>
                </w:p>
              </w:tc>
            </w:tr>
            <w:tr w:rsidR="00783EA1" w:rsidRPr="008A48FF" w:rsidTr="0009345B">
              <w:trPr>
                <w:trHeight w:val="273"/>
                <w:jc w:val="center"/>
              </w:trPr>
              <w:tc>
                <w:tcPr>
                  <w:tcW w:w="1578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60731258"/>
                  <w:placeholder>
                    <w:docPart w:val="EA42807292A34BBCAFB5565A08172FC9"/>
                  </w:placeholder>
                  <w:showingPlcHdr/>
                  <w:dropDownList>
                    <w:listItem w:value="Elija un elemento."/>
                    <w:listItem w:displayText="LLamado Directo" w:value="1"/>
                    <w:listItem w:displayText="Pestaña Búsqueda" w:value="2"/>
                    <w:listItem w:displayText="Pestaña Sola" w:value="3"/>
                    <w:listItem w:displayText="Proceso" w:value="4"/>
                    <w:listItem w:displayText="Menú" w:value="5"/>
                  </w:dropDownList>
                </w:sdtPr>
                <w:sdtEndPr/>
                <w:sdtContent>
                  <w:tc>
                    <w:tcPr>
                      <w:tcW w:w="1217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136595564"/>
                  <w:placeholder>
                    <w:docPart w:val="D1951250523948458CAA34B017A1C08C"/>
                  </w:placeholder>
                  <w:showingPlcHdr/>
                  <w:dropDownList>
                    <w:listItem w:value="Elija un elemento."/>
                    <w:listItem w:displayText="Configuración" w:value="1"/>
                    <w:listItem w:displayText="Operación " w:value="2"/>
                    <w:listItem w:displayText="Consulta" w:value="3"/>
                    <w:listItem w:displayText="Reporte" w:value="4"/>
                  </w:dropDownList>
                </w:sdtPr>
                <w:sdtEndPr/>
                <w:sdtContent>
                  <w:tc>
                    <w:tcPr>
                      <w:tcW w:w="1106" w:type="dxa"/>
                      <w:shd w:val="clear" w:color="auto" w:fill="auto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12236598"/>
                  <w:placeholder>
                    <w:docPart w:val="47E9C96D1F0D4D08935A746B2F0B625B"/>
                  </w:placeholder>
                  <w:showingPlcHdr/>
                  <w:dropDownList>
                    <w:listItem w:value="Elija un elemento."/>
                    <w:listItem w:displayText="Alta" w:value="1"/>
                    <w:listItem w:displayText="Media" w:value="2"/>
                    <w:listItem w:displayText="Baja" w:value="3"/>
                  </w:dropDownList>
                </w:sdtPr>
                <w:sdtEndPr/>
                <w:sdtContent>
                  <w:tc>
                    <w:tcPr>
                      <w:tcW w:w="1188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</w:tr>
            <w:tr w:rsidR="00783EA1" w:rsidRPr="008A48FF" w:rsidTr="0009345B">
              <w:trPr>
                <w:trHeight w:val="273"/>
                <w:jc w:val="center"/>
              </w:trPr>
              <w:tc>
                <w:tcPr>
                  <w:tcW w:w="1578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-1958947763"/>
                  <w:placeholder>
                    <w:docPart w:val="CBA4C695411040D2ACE191FF9A3B98EA"/>
                  </w:placeholder>
                  <w:showingPlcHdr/>
                  <w:dropDownList>
                    <w:listItem w:value="Elija un elemento."/>
                    <w:listItem w:displayText="LLamado Directo" w:value="1"/>
                    <w:listItem w:displayText="Pestaña Búsqueda" w:value="2"/>
                    <w:listItem w:displayText="Pestaña Sola" w:value="3"/>
                    <w:listItem w:displayText="Proceso" w:value="4"/>
                    <w:listItem w:displayText="Menú" w:value="5"/>
                  </w:dropDownList>
                </w:sdtPr>
                <w:sdtEndPr/>
                <w:sdtContent>
                  <w:tc>
                    <w:tcPr>
                      <w:tcW w:w="1217" w:type="dxa"/>
                    </w:tcPr>
                    <w:p w:rsidR="00783EA1" w:rsidRPr="008A48FF" w:rsidRDefault="00FB4A0B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-1363661247"/>
                  <w:placeholder>
                    <w:docPart w:val="2EB721C673114820AB81B90E7ACDC6F2"/>
                  </w:placeholder>
                  <w:showingPlcHdr/>
                  <w:dropDownList>
                    <w:listItem w:value="Elija un elemento."/>
                    <w:listItem w:displayText="Configuración" w:value="1"/>
                    <w:listItem w:displayText="Operación " w:value="2"/>
                    <w:listItem w:displayText="Consulta" w:value="3"/>
                    <w:listItem w:displayText="Reporte" w:value="4"/>
                  </w:dropDownList>
                </w:sdtPr>
                <w:sdtEndPr/>
                <w:sdtContent>
                  <w:tc>
                    <w:tcPr>
                      <w:tcW w:w="1106" w:type="dxa"/>
                      <w:shd w:val="clear" w:color="auto" w:fill="auto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1296722581"/>
                  <w:placeholder>
                    <w:docPart w:val="A1944B3C1CD14DB6A7310C8EAFBEC87B"/>
                  </w:placeholder>
                  <w:showingPlcHdr/>
                  <w:dropDownList>
                    <w:listItem w:value="Elija un elemento."/>
                    <w:listItem w:displayText="Alta" w:value="1"/>
                    <w:listItem w:displayText="Media" w:value="2"/>
                    <w:listItem w:displayText="Baja" w:value="3"/>
                  </w:dropDownList>
                </w:sdtPr>
                <w:sdtEndPr/>
                <w:sdtContent>
                  <w:tc>
                    <w:tcPr>
                      <w:tcW w:w="1188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</w:tr>
          </w:tbl>
          <w:p w:rsidR="009C28C1" w:rsidRPr="00460988" w:rsidRDefault="009C28C1" w:rsidP="009C28C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3F789E" w:rsidRPr="00460988" w:rsidTr="008A48FF">
        <w:trPr>
          <w:trHeight w:val="1218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D356B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Objetos Impactados</w:t>
            </w:r>
            <w:r w:rsidR="006E10A6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objetos que se van a modificar o a crear en el caso, tablas, vistas, funciones, etc.  Indicar para cada objeto.&gt;</w:t>
            </w:r>
          </w:p>
          <w:p w:rsidR="005E0758" w:rsidRPr="00460988" w:rsidRDefault="005E0758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92"/>
              <w:gridCol w:w="1700"/>
              <w:gridCol w:w="1954"/>
            </w:tblGrid>
            <w:tr w:rsidR="00556383" w:rsidRPr="00460988" w:rsidTr="00564920">
              <w:trPr>
                <w:trHeight w:val="282"/>
                <w:jc w:val="center"/>
              </w:trPr>
              <w:tc>
                <w:tcPr>
                  <w:tcW w:w="2292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111B36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Nombre Objeto</w:t>
                  </w:r>
                </w:p>
              </w:tc>
              <w:tc>
                <w:tcPr>
                  <w:tcW w:w="1700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111B36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Tipo de Objeto</w:t>
                  </w:r>
                </w:p>
              </w:tc>
              <w:tc>
                <w:tcPr>
                  <w:tcW w:w="1954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556383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Nuevo/Modificado</w:t>
                  </w:r>
                </w:p>
              </w:tc>
            </w:tr>
            <w:tr w:rsidR="00556383" w:rsidRPr="00460988" w:rsidTr="008A48FF">
              <w:trPr>
                <w:trHeight w:val="56"/>
                <w:jc w:val="center"/>
              </w:trPr>
              <w:tc>
                <w:tcPr>
                  <w:tcW w:w="2292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700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954" w:type="dxa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556383" w:rsidRPr="00460988" w:rsidTr="008A48FF">
              <w:trPr>
                <w:trHeight w:val="56"/>
                <w:jc w:val="center"/>
              </w:trPr>
              <w:tc>
                <w:tcPr>
                  <w:tcW w:w="2292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700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954" w:type="dxa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</w:tbl>
          <w:p w:rsidR="00A1242A" w:rsidRPr="00460988" w:rsidRDefault="00A1242A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3F789E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Excepciones / Limites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3F789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 Cómo debe responder el sistema ante flujos alternos / Alcance máximo del desarrollo / configuración&gt;</w:t>
            </w:r>
          </w:p>
        </w:tc>
      </w:tr>
      <w:tr w:rsidR="003F789E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Prototipo Borrador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030DC6" w:rsidRPr="00460988" w:rsidRDefault="003F789E" w:rsidP="00974BF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&lt;Presente la pantalla, reporte, menú o cualquier cambio en la interfaz de usuario</w:t>
            </w:r>
            <w:r w:rsidR="00030DC6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. </w:t>
            </w:r>
          </w:p>
          <w:p w:rsidR="003F789E" w:rsidRPr="00460988" w:rsidRDefault="00030DC6" w:rsidP="00030DC6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En caso de impactar un flujo procesos /</w:t>
            </w:r>
            <w:r w:rsidR="00D560E8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trámite, indique cómo quedará</w:t>
            </w:r>
            <w:r w:rsidR="003F789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823DEB" w:rsidRPr="00460988" w:rsidTr="008A48FF">
        <w:trPr>
          <w:trHeight w:val="196"/>
        </w:trPr>
        <w:tc>
          <w:tcPr>
            <w:tcW w:w="9464" w:type="dxa"/>
            <w:gridSpan w:val="2"/>
            <w:shd w:val="clear" w:color="auto" w:fill="DBE5F1" w:themeFill="accent1" w:themeFillTint="33"/>
            <w:vAlign w:val="center"/>
          </w:tcPr>
          <w:p w:rsidR="00823DEB" w:rsidRPr="00460988" w:rsidRDefault="008A48FF" w:rsidP="00343D0F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tab/>
            </w:r>
            <w:r w:rsidR="00823DEB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PARAMETRIZACIÓN REQUERIDA EN DATOS MAESTROS </w:t>
            </w:r>
            <w:r w:rsidR="00823DEB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="00823DEB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823DEB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823DEB" w:rsidRPr="00460988" w:rsidTr="008A48FF">
        <w:trPr>
          <w:trHeight w:val="196"/>
        </w:trPr>
        <w:tc>
          <w:tcPr>
            <w:tcW w:w="9464" w:type="dxa"/>
            <w:gridSpan w:val="2"/>
            <w:shd w:val="clear" w:color="auto" w:fill="auto"/>
            <w:vAlign w:val="center"/>
          </w:tcPr>
          <w:p w:rsidR="00823DEB" w:rsidRPr="00460988" w:rsidRDefault="00823DEB" w:rsidP="00B275AA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732"/>
              <w:gridCol w:w="1807"/>
              <w:gridCol w:w="1134"/>
              <w:gridCol w:w="907"/>
              <w:gridCol w:w="2066"/>
              <w:gridCol w:w="1592"/>
            </w:tblGrid>
            <w:tr w:rsidR="000953C0" w:rsidRPr="00460988" w:rsidTr="00F309DD">
              <w:trPr>
                <w:trHeight w:val="249"/>
                <w:jc w:val="center"/>
              </w:trPr>
              <w:tc>
                <w:tcPr>
                  <w:tcW w:w="1732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Nombre del parámetro / constante</w:t>
                  </w:r>
                </w:p>
              </w:tc>
              <w:tc>
                <w:tcPr>
                  <w:tcW w:w="1807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Funcionalidad del parámetro / constante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Tipo de Dato</w:t>
                  </w:r>
                </w:p>
              </w:tc>
              <w:tc>
                <w:tcPr>
                  <w:tcW w:w="907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Separador</w:t>
                  </w:r>
                </w:p>
              </w:tc>
              <w:tc>
                <w:tcPr>
                  <w:tcW w:w="2066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Nuevo/Modificación</w:t>
                  </w:r>
                </w:p>
              </w:tc>
              <w:tc>
                <w:tcPr>
                  <w:tcW w:w="1592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Valores</w:t>
                  </w:r>
                </w:p>
              </w:tc>
            </w:tr>
            <w:tr w:rsidR="000953C0" w:rsidRPr="00460988" w:rsidTr="00F309DD">
              <w:trPr>
                <w:trHeight w:val="214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0953C0" w:rsidRPr="00460988" w:rsidTr="00F309DD">
              <w:trPr>
                <w:trHeight w:val="118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0953C0" w:rsidRPr="00460988" w:rsidTr="00F309DD">
              <w:trPr>
                <w:trHeight w:val="118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</w:tbl>
          <w:p w:rsidR="000953C0" w:rsidRPr="00460988" w:rsidRDefault="000953C0" w:rsidP="000953C0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  <w:r w:rsidRPr="000953C0">
              <w:rPr>
                <w:rFonts w:asciiTheme="minorHAnsi" w:hAnsiTheme="minorHAnsi" w:cs="Arial"/>
                <w:b/>
                <w:bCs/>
                <w:i/>
                <w:color w:val="FFFFFF" w:themeColor="background1"/>
                <w:sz w:val="16"/>
                <w:szCs w:val="16"/>
                <w:lang w:eastAsia="en-US"/>
              </w:rPr>
              <w:t>.</w:t>
            </w:r>
          </w:p>
        </w:tc>
      </w:tr>
    </w:tbl>
    <w:p w:rsidR="00823DEB" w:rsidRPr="00460988" w:rsidRDefault="00823DEB" w:rsidP="00823DEB">
      <w:pPr>
        <w:tabs>
          <w:tab w:val="left" w:pos="6412"/>
        </w:tabs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tab/>
      </w:r>
    </w:p>
    <w:tbl>
      <w:tblPr>
        <w:tblW w:w="94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/>
        <w:tblLook w:val="0000" w:firstRow="0" w:lastRow="0" w:firstColumn="0" w:lastColumn="0" w:noHBand="0" w:noVBand="0"/>
      </w:tblPr>
      <w:tblGrid>
        <w:gridCol w:w="2093"/>
        <w:gridCol w:w="1891"/>
        <w:gridCol w:w="1340"/>
        <w:gridCol w:w="1340"/>
        <w:gridCol w:w="1340"/>
        <w:gridCol w:w="1404"/>
      </w:tblGrid>
      <w:tr w:rsidR="00930F63" w:rsidRPr="00460988" w:rsidTr="00D560E8">
        <w:trPr>
          <w:trHeight w:val="213"/>
        </w:trPr>
        <w:tc>
          <w:tcPr>
            <w:tcW w:w="9408" w:type="dxa"/>
            <w:gridSpan w:val="6"/>
            <w:shd w:val="clear" w:color="auto" w:fill="DBE5F1" w:themeFill="accent1" w:themeFillTint="33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ESTIMACIÓN DE TIEMPO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(N2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="002575F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930F63" w:rsidRPr="00460988" w:rsidTr="000953C0">
        <w:trPr>
          <w:trHeight w:val="128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CONCEPTO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3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EC50FC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Versión 4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5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6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TOTAL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Análisis Funcional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consumidas&gt;&gt;</w:t>
            </w:r>
          </w:p>
        </w:tc>
        <w:tc>
          <w:tcPr>
            <w:tcW w:w="1340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1F55B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Configuración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1F55B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Pruebas (Funcional)</w:t>
            </w:r>
            <w:r w:rsidR="001F55B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FE3547" w:rsidRPr="00460988" w:rsidTr="00D560E8">
        <w:trPr>
          <w:trHeight w:val="51"/>
        </w:trPr>
        <w:tc>
          <w:tcPr>
            <w:tcW w:w="9408" w:type="dxa"/>
            <w:gridSpan w:val="6"/>
            <w:shd w:val="clear" w:color="auto" w:fill="D9D9D9" w:themeFill="background1" w:themeFillShade="D9"/>
            <w:vAlign w:val="center"/>
          </w:tcPr>
          <w:p w:rsidR="00FE3547" w:rsidRPr="00460988" w:rsidRDefault="00FE3547" w:rsidP="00FE3547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ESTIMACIÓN TÉCNICA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Análisis Técnico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consumidas&gt;&gt;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Desarrollo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Pruebas (Técnico)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TOTAL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</w:tbl>
    <w:p w:rsidR="00D560E8" w:rsidRDefault="00D560E8">
      <w:pPr>
        <w:rPr>
          <w:rFonts w:asciiTheme="minorHAnsi" w:hAnsiTheme="minorHAnsi" w:cs="Arial"/>
          <w:b/>
          <w:sz w:val="16"/>
          <w:szCs w:val="16"/>
        </w:rPr>
      </w:pPr>
    </w:p>
    <w:p w:rsidR="000953C0" w:rsidRDefault="000953C0">
      <w:pPr>
        <w:rPr>
          <w:rFonts w:asciiTheme="minorHAnsi" w:hAnsiTheme="minorHAnsi" w:cs="Arial"/>
          <w:b/>
          <w:sz w:val="16"/>
          <w:szCs w:val="16"/>
        </w:rPr>
      </w:pPr>
    </w:p>
    <w:p w:rsidR="000953C0" w:rsidRDefault="000953C0">
      <w:pPr>
        <w:rPr>
          <w:rFonts w:asciiTheme="minorHAnsi" w:hAnsiTheme="minorHAnsi" w:cs="Arial"/>
          <w:b/>
          <w:sz w:val="16"/>
          <w:szCs w:val="16"/>
        </w:rPr>
      </w:pPr>
    </w:p>
    <w:p w:rsidR="000953C0" w:rsidRPr="00460988" w:rsidRDefault="000953C0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Style w:val="Tablaconcuadrcula"/>
        <w:tblW w:w="943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01"/>
        <w:gridCol w:w="1417"/>
        <w:gridCol w:w="4394"/>
        <w:gridCol w:w="2522"/>
      </w:tblGrid>
      <w:tr w:rsidR="00942791" w:rsidRPr="00460988" w:rsidTr="00693638">
        <w:trPr>
          <w:trHeight w:val="225"/>
        </w:trPr>
        <w:tc>
          <w:tcPr>
            <w:tcW w:w="9434" w:type="dxa"/>
            <w:gridSpan w:val="4"/>
            <w:shd w:val="clear" w:color="auto" w:fill="DBE5F1" w:themeFill="accent1" w:themeFillTint="33"/>
          </w:tcPr>
          <w:p w:rsidR="00942791" w:rsidRPr="00460988" w:rsidRDefault="00D560E8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lastRenderedPageBreak/>
              <w:br w:type="page"/>
            </w:r>
            <w:r w:rsidR="00942791" w:rsidRPr="00460988">
              <w:rPr>
                <w:rFonts w:asciiTheme="minorHAnsi" w:hAnsiTheme="minorHAnsi" w:cs="Arial"/>
                <w:b/>
                <w:sz w:val="16"/>
                <w:szCs w:val="16"/>
              </w:rPr>
              <w:t>SECCIÓN DE PRUEBAS</w:t>
            </w:r>
          </w:p>
        </w:tc>
      </w:tr>
      <w:tr w:rsidR="00401D14" w:rsidRPr="00460988" w:rsidTr="00693638">
        <w:trPr>
          <w:trHeight w:val="238"/>
        </w:trPr>
        <w:tc>
          <w:tcPr>
            <w:tcW w:w="9434" w:type="dxa"/>
            <w:gridSpan w:val="4"/>
            <w:shd w:val="clear" w:color="auto" w:fill="DBE5F1" w:themeFill="accent1" w:themeFillTint="33"/>
          </w:tcPr>
          <w:p w:rsidR="00401D14" w:rsidRPr="00460988" w:rsidRDefault="00401D14" w:rsidP="00343D0F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CASO DE PRUEBA No. &lt;Consecutivo&gt;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 – N1 - US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401D14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401D14" w:rsidRPr="00460988" w:rsidRDefault="00401D14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Descripción del Caso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401D14" w:rsidRPr="00460988" w:rsidRDefault="008A48FF" w:rsidP="00AE41C3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AE41C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brevemente el caso de prueba&gt;</w:t>
            </w:r>
          </w:p>
        </w:tc>
      </w:tr>
      <w:tr w:rsidR="003E7037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3E7037" w:rsidRPr="00460988" w:rsidRDefault="003E7037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Prerrequisitos</w:t>
            </w:r>
            <w:r w:rsidR="00DF79A5"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del caso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3E7037" w:rsidRPr="00460988" w:rsidRDefault="00A66175" w:rsidP="00A66175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&lt;Liste los prerrequisitos del caso de prueba&gt;</w:t>
            </w:r>
          </w:p>
        </w:tc>
      </w:tr>
      <w:tr w:rsidR="003E7037" w:rsidRPr="00460988" w:rsidTr="0050452B">
        <w:trPr>
          <w:trHeight w:val="238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3E7037" w:rsidRPr="00460988" w:rsidRDefault="003E7037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Naturaleza</w:t>
            </w:r>
            <w:r w:rsidR="00DF79A5"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del caso 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3E7037" w:rsidRPr="00460988" w:rsidRDefault="00BA6AC3" w:rsidP="009A049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color w:val="A6A6A6" w:themeColor="background1" w:themeShade="A6"/>
                  <w:sz w:val="16"/>
                  <w:szCs w:val="16"/>
                </w:rPr>
                <w:id w:val="806743349"/>
                <w:placeholder>
                  <w:docPart w:val="C865AB2FD93047029A1616D5A086447A"/>
                </w:placeholder>
                <w:showingPlcHdr/>
                <w:dropDownList>
                  <w:listItem w:value="Elija un elemento."/>
                  <w:listItem w:displayText="Positiva" w:value="1"/>
                  <w:listItem w:displayText="Negativa" w:value="2"/>
                  <w:listItem w:displayText="No aplica " w:value="3"/>
                </w:dropDownList>
              </w:sdtPr>
              <w:sdtEndPr/>
              <w:sdtContent>
                <w:r w:rsidR="007C1506" w:rsidRPr="00460988">
                  <w:rPr>
                    <w:rStyle w:val="Textodelmarcadordeposicin"/>
                    <w:rFonts w:asciiTheme="minorHAnsi" w:hAnsiTheme="minorHAnsi"/>
                    <w:sz w:val="16"/>
                    <w:szCs w:val="16"/>
                  </w:rPr>
                  <w:t>Elija un elemento.</w:t>
                </w:r>
              </w:sdtContent>
            </w:sdt>
            <w:r w:rsidR="009A049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004E1E" w:rsidRPr="00460988" w:rsidTr="0050452B">
        <w:trPr>
          <w:trHeight w:val="238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004E1E" w:rsidRPr="00460988" w:rsidRDefault="00004E1E" w:rsidP="0050452B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Resultado </w:t>
            </w:r>
            <w:r w:rsidR="0050452B" w:rsidRPr="00460988">
              <w:rPr>
                <w:rFonts w:asciiTheme="minorHAnsi" w:hAnsiTheme="minorHAnsi" w:cs="Arial"/>
                <w:b/>
                <w:sz w:val="16"/>
                <w:szCs w:val="16"/>
              </w:rPr>
              <w:t>Esperado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caso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004E1E" w:rsidRPr="00460988" w:rsidRDefault="00EE1884" w:rsidP="0091074A">
            <w:pPr>
              <w:rPr>
                <w:rFonts w:asciiTheme="minorHAnsi" w:hAnsiTheme="minorHAnsi" w:cs="Arial"/>
                <w:b/>
                <w:color w:val="FF0000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004E1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Describa el resultado esperado del caso indicando el comportamiento del sistema&gt;</w:t>
            </w:r>
          </w:p>
        </w:tc>
      </w:tr>
      <w:tr w:rsidR="00004E1E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004E1E" w:rsidRPr="00460988" w:rsidRDefault="00004E1E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Estado del caso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004E1E" w:rsidRPr="00460988" w:rsidRDefault="00BA6AC3" w:rsidP="009A049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color w:val="A6A6A6" w:themeColor="background1" w:themeShade="A6"/>
                  <w:sz w:val="16"/>
                  <w:szCs w:val="16"/>
                </w:rPr>
                <w:id w:val="1383682775"/>
                <w:placeholder>
                  <w:docPart w:val="C1713AA8493248B2AB99E92958450538"/>
                </w:placeholder>
                <w:showingPlcHdr/>
                <w:dropDownList>
                  <w:listItem w:value="Elija un elemento."/>
                  <w:listItem w:displayText="Aprobado" w:value="1"/>
                  <w:listItem w:displayText="Rechazado" w:value="2"/>
                  <w:listItem w:displayText="No aplica" w:value="4"/>
                </w:dropDownList>
              </w:sdtPr>
              <w:sdtEndPr/>
              <w:sdtContent>
                <w:r w:rsidR="00004E1E" w:rsidRPr="00460988">
                  <w:rPr>
                    <w:rStyle w:val="Textodelmarcadordeposicin"/>
                    <w:rFonts w:asciiTheme="minorHAnsi" w:hAnsiTheme="minorHAnsi"/>
                    <w:sz w:val="16"/>
                    <w:szCs w:val="16"/>
                  </w:rPr>
                  <w:t>Elija un elemento.</w:t>
                </w:r>
              </w:sdtContent>
            </w:sdt>
            <w:r w:rsidR="00004E1E" w:rsidRPr="00460988">
              <w:rPr>
                <w:rFonts w:asciiTheme="minorHAnsi" w:hAnsiTheme="minorHAnsi" w:cs="Arial"/>
                <w:b/>
                <w:color w:val="FF0000"/>
                <w:sz w:val="16"/>
                <w:szCs w:val="16"/>
              </w:rPr>
              <w:t xml:space="preserve">   </w:t>
            </w:r>
          </w:p>
        </w:tc>
      </w:tr>
      <w:tr w:rsidR="00EE1884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EE1884" w:rsidRPr="00460988" w:rsidRDefault="00EE1884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6916" w:type="dxa"/>
            <w:gridSpan w:val="2"/>
            <w:vAlign w:val="center"/>
          </w:tcPr>
          <w:p w:rsidR="00EE1884" w:rsidRPr="00460988" w:rsidRDefault="00EE1884" w:rsidP="00EE1884">
            <w:pPr>
              <w:rPr>
                <w:rFonts w:asciiTheme="minorHAnsi" w:hAnsiTheme="minorHAnsi" w:cs="Arial"/>
                <w:color w:val="A6A6A6" w:themeColor="background1" w:themeShade="A6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en caso que sea rechazado o bloqueado&gt;</w:t>
            </w:r>
          </w:p>
        </w:tc>
      </w:tr>
      <w:tr w:rsidR="00004E1E" w:rsidRPr="00460988" w:rsidTr="00EC50FC">
        <w:trPr>
          <w:trHeight w:val="196"/>
        </w:trPr>
        <w:tc>
          <w:tcPr>
            <w:tcW w:w="9434" w:type="dxa"/>
            <w:gridSpan w:val="4"/>
            <w:shd w:val="clear" w:color="auto" w:fill="D9D9D9" w:themeFill="background1" w:themeFillShade="D9"/>
          </w:tcPr>
          <w:p w:rsidR="00004E1E" w:rsidRPr="00460988" w:rsidRDefault="00004E1E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PASO A PASO DE LA PRUEBA</w:t>
            </w:r>
          </w:p>
        </w:tc>
      </w:tr>
      <w:tr w:rsidR="00EE1884" w:rsidRPr="00460988" w:rsidTr="00EE1884">
        <w:trPr>
          <w:trHeight w:val="86"/>
        </w:trPr>
        <w:tc>
          <w:tcPr>
            <w:tcW w:w="1101" w:type="dxa"/>
            <w:shd w:val="clear" w:color="auto" w:fill="F2F2F2" w:themeFill="background1" w:themeFillShade="F2"/>
          </w:tcPr>
          <w:p w:rsidR="00EE1884" w:rsidRPr="00460988" w:rsidRDefault="00EE1884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Paso No.</w:t>
            </w:r>
          </w:p>
        </w:tc>
        <w:tc>
          <w:tcPr>
            <w:tcW w:w="5811" w:type="dxa"/>
            <w:gridSpan w:val="2"/>
            <w:shd w:val="clear" w:color="auto" w:fill="F2F2F2" w:themeFill="background1" w:themeFillShade="F2"/>
          </w:tcPr>
          <w:p w:rsidR="00EE1884" w:rsidRPr="00460988" w:rsidRDefault="00EE1884" w:rsidP="00401D14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Descripción del Paso</w:t>
            </w:r>
          </w:p>
        </w:tc>
        <w:tc>
          <w:tcPr>
            <w:tcW w:w="2522" w:type="dxa"/>
            <w:shd w:val="clear" w:color="auto" w:fill="F2F2F2" w:themeFill="background1" w:themeFillShade="F2"/>
          </w:tcPr>
          <w:p w:rsidR="00EE1884" w:rsidRPr="00460988" w:rsidRDefault="00EE1884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Datos de Entrada del paso</w:t>
            </w:r>
          </w:p>
        </w:tc>
      </w:tr>
      <w:tr w:rsidR="00EE1884" w:rsidRPr="00460988" w:rsidTr="00EE1884">
        <w:trPr>
          <w:trHeight w:val="238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1</w:t>
            </w:r>
          </w:p>
        </w:tc>
        <w:tc>
          <w:tcPr>
            <w:tcW w:w="5811" w:type="dxa"/>
            <w:gridSpan w:val="2"/>
          </w:tcPr>
          <w:p w:rsidR="00EF32AD" w:rsidRPr="00460988" w:rsidRDefault="00EF32AD" w:rsidP="00EF32AD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2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3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4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A66175" w:rsidRDefault="00A66175" w:rsidP="008C55C5">
      <w:pPr>
        <w:jc w:val="both"/>
        <w:rPr>
          <w:rFonts w:asciiTheme="minorHAnsi" w:hAnsiTheme="minorHAnsi" w:cs="Arial"/>
          <w:b/>
          <w:sz w:val="16"/>
          <w:szCs w:val="16"/>
        </w:rPr>
      </w:pPr>
    </w:p>
    <w:p w:rsidR="00AE41C3" w:rsidRPr="00460988" w:rsidRDefault="008C55C5" w:rsidP="008C55C5">
      <w:pPr>
        <w:jc w:val="both"/>
        <w:rPr>
          <w:rFonts w:asciiTheme="minorHAnsi" w:hAnsiTheme="minorHAnsi" w:cs="Arial"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t xml:space="preserve">Nota: </w:t>
      </w:r>
      <w:r w:rsidRPr="00460988">
        <w:rPr>
          <w:rFonts w:asciiTheme="minorHAnsi" w:hAnsiTheme="minorHAnsi" w:cs="Arial"/>
          <w:sz w:val="16"/>
          <w:szCs w:val="16"/>
        </w:rPr>
        <w:t xml:space="preserve">Si requiere ejecutar más de un caso de prueba, por favor duplique la tabla </w:t>
      </w:r>
      <w:r w:rsidR="00401D14" w:rsidRPr="00460988">
        <w:rPr>
          <w:rFonts w:asciiTheme="minorHAnsi" w:hAnsiTheme="minorHAnsi" w:cs="Arial"/>
          <w:sz w:val="16"/>
          <w:szCs w:val="16"/>
        </w:rPr>
        <w:t>anterior e indique</w:t>
      </w:r>
      <w:r w:rsidRPr="00460988">
        <w:rPr>
          <w:rFonts w:asciiTheme="minorHAnsi" w:hAnsiTheme="minorHAnsi" w:cs="Arial"/>
          <w:sz w:val="16"/>
          <w:szCs w:val="16"/>
        </w:rPr>
        <w:t xml:space="preserve"> el consecutivo </w:t>
      </w:r>
      <w:r w:rsidR="00401D14" w:rsidRPr="00460988">
        <w:rPr>
          <w:rFonts w:asciiTheme="minorHAnsi" w:hAnsiTheme="minorHAnsi" w:cs="Arial"/>
          <w:sz w:val="16"/>
          <w:szCs w:val="16"/>
        </w:rPr>
        <w:t xml:space="preserve">del caso, </w:t>
      </w:r>
      <w:r w:rsidRPr="00460988">
        <w:rPr>
          <w:rFonts w:asciiTheme="minorHAnsi" w:hAnsiTheme="minorHAnsi" w:cs="Arial"/>
          <w:sz w:val="16"/>
          <w:szCs w:val="16"/>
        </w:rPr>
        <w:t>de acuerdo al total de casos que realice.</w:t>
      </w:r>
    </w:p>
    <w:p w:rsidR="00CE0D3A" w:rsidRPr="00460988" w:rsidRDefault="00CE0D3A" w:rsidP="008C55C5">
      <w:pPr>
        <w:jc w:val="both"/>
        <w:rPr>
          <w:rFonts w:asciiTheme="minorHAnsi" w:hAnsiTheme="minorHAnsi" w:cs="Arial"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343D0F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EN DESARROLLO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PANTALLAS CON LAS </w:t>
            </w:r>
            <w:r w:rsidR="00CE0D3A" w:rsidRPr="00460988">
              <w:rPr>
                <w:rFonts w:asciiTheme="minorHAnsi" w:hAnsiTheme="minorHAnsi" w:cs="Arial"/>
                <w:b/>
                <w:sz w:val="16"/>
                <w:szCs w:val="16"/>
              </w:rPr>
              <w:t>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CE0D3A" w:rsidRPr="00460988" w:rsidRDefault="00CE0D3A" w:rsidP="008C55C5">
      <w:pPr>
        <w:jc w:val="both"/>
        <w:rPr>
          <w:rFonts w:asciiTheme="minorHAnsi" w:hAnsiTheme="minorHAnsi" w:cs="Arial"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CE0D3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EN CALIDAD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(N1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PANTALLAS CON LAS </w:t>
            </w:r>
            <w:r w:rsidR="00CE0D3A" w:rsidRPr="00460988">
              <w:rPr>
                <w:rFonts w:asciiTheme="minorHAnsi" w:hAnsiTheme="minorHAnsi" w:cs="Arial"/>
                <w:b/>
                <w:sz w:val="16"/>
                <w:szCs w:val="16"/>
              </w:rPr>
              <w:t>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564920" w:rsidRDefault="0056492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564920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8C55C5" w:rsidRPr="00460988" w:rsidRDefault="008C55C5" w:rsidP="00CC2E87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CE0D3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DE USUARIO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PANTALLAS CON LAS 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CE0D3A" w:rsidRDefault="0056492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673398" w:rsidRPr="00460988" w:rsidRDefault="00673398" w:rsidP="00CE0D3A">
      <w:pPr>
        <w:rPr>
          <w:rFonts w:asciiTheme="minorHAnsi" w:hAnsiTheme="minorHAnsi" w:cs="Arial"/>
          <w:b/>
          <w:sz w:val="16"/>
          <w:szCs w:val="16"/>
        </w:rPr>
      </w:pPr>
    </w:p>
    <w:sectPr w:rsidR="00673398" w:rsidRPr="00460988" w:rsidSect="00401D14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9DD" w:rsidRDefault="00F309DD">
      <w:r>
        <w:separator/>
      </w:r>
    </w:p>
  </w:endnote>
  <w:endnote w:type="continuationSeparator" w:id="0">
    <w:p w:rsidR="00F309DD" w:rsidRDefault="00F30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9DD" w:rsidRDefault="00F309DD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309DD" w:rsidRDefault="00F309DD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9DD" w:rsidRPr="00226D40" w:rsidRDefault="00F309DD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BA6AC3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BA6AC3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9DD" w:rsidRDefault="00F309DD">
      <w:r>
        <w:separator/>
      </w:r>
    </w:p>
  </w:footnote>
  <w:footnote w:type="continuationSeparator" w:id="0">
    <w:p w:rsidR="00F309DD" w:rsidRDefault="00F309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2093"/>
      <w:gridCol w:w="7371"/>
    </w:tblGrid>
    <w:tr w:rsidR="00F309DD" w:rsidTr="00683F48">
      <w:trPr>
        <w:trHeight w:val="837"/>
      </w:trPr>
      <w:tc>
        <w:tcPr>
          <w:tcW w:w="2093" w:type="dxa"/>
          <w:shd w:val="clear" w:color="auto" w:fill="auto"/>
        </w:tcPr>
        <w:p w:rsidR="00F309DD" w:rsidRDefault="00F309DD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4D68B0C0" wp14:editId="44518759">
                <wp:simplePos x="0" y="0"/>
                <wp:positionH relativeFrom="column">
                  <wp:posOffset>-52321</wp:posOffset>
                </wp:positionH>
                <wp:positionV relativeFrom="paragraph">
                  <wp:posOffset>2540</wp:posOffset>
                </wp:positionV>
                <wp:extent cx="1155940" cy="510350"/>
                <wp:effectExtent l="0" t="0" r="6350" b="4445"/>
                <wp:wrapNone/>
                <wp:docPr id="1" name="Imagen 2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5704" cy="519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71" w:type="dxa"/>
          <w:shd w:val="clear" w:color="auto" w:fill="auto"/>
        </w:tcPr>
        <w:p w:rsidR="00F309DD" w:rsidRDefault="00F309DD">
          <w:pPr>
            <w:pStyle w:val="Encabezado"/>
          </w:pPr>
        </w:p>
        <w:p w:rsidR="00F309DD" w:rsidRPr="00683F48" w:rsidRDefault="00F309DD" w:rsidP="005F53A1">
          <w:pPr>
            <w:ind w:firstLine="708"/>
            <w:jc w:val="center"/>
            <w:rPr>
              <w:rFonts w:ascii="Calibri" w:hAnsi="Calibri"/>
              <w:b/>
              <w:sz w:val="36"/>
              <w:szCs w:val="36"/>
            </w:rPr>
          </w:pPr>
          <w:r>
            <w:rPr>
              <w:rFonts w:ascii="Calibri" w:hAnsi="Calibri"/>
              <w:b/>
              <w:color w:val="002060"/>
              <w:sz w:val="28"/>
              <w:szCs w:val="36"/>
            </w:rPr>
            <w:t>FORMATO SOLICITUD SOPORTE APLICACIONES</w:t>
          </w:r>
        </w:p>
      </w:tc>
    </w:tr>
  </w:tbl>
  <w:p w:rsidR="00F309DD" w:rsidRPr="00886D59" w:rsidRDefault="00F309DD" w:rsidP="00886D59">
    <w:pPr>
      <w:pStyle w:val="Encabezad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829BE"/>
    <w:multiLevelType w:val="hybridMultilevel"/>
    <w:tmpl w:val="C99C23D6"/>
    <w:lvl w:ilvl="0" w:tplc="30D49F34">
      <w:start w:val="3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A6CC3"/>
    <w:multiLevelType w:val="hybridMultilevel"/>
    <w:tmpl w:val="2A206A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6623C"/>
    <w:multiLevelType w:val="hybridMultilevel"/>
    <w:tmpl w:val="EF8A04A8"/>
    <w:lvl w:ilvl="0" w:tplc="C690082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  <w:i/>
        <w:color w:val="FF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2598E"/>
    <w:multiLevelType w:val="hybridMultilevel"/>
    <w:tmpl w:val="DFD227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A6E1F"/>
    <w:multiLevelType w:val="hybridMultilevel"/>
    <w:tmpl w:val="BC7A26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3F4603"/>
    <w:multiLevelType w:val="hybridMultilevel"/>
    <w:tmpl w:val="002847E8"/>
    <w:lvl w:ilvl="0" w:tplc="30D49F34">
      <w:start w:val="3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A26A5B"/>
    <w:multiLevelType w:val="hybridMultilevel"/>
    <w:tmpl w:val="C99C23D6"/>
    <w:lvl w:ilvl="0" w:tplc="30D49F34">
      <w:start w:val="3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EF7850"/>
    <w:multiLevelType w:val="hybridMultilevel"/>
    <w:tmpl w:val="6A26C9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C839A9"/>
    <w:multiLevelType w:val="hybridMultilevel"/>
    <w:tmpl w:val="1C8A37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601E82"/>
    <w:multiLevelType w:val="hybridMultilevel"/>
    <w:tmpl w:val="28B89432"/>
    <w:lvl w:ilvl="0" w:tplc="A55EAED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04040"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A04934"/>
    <w:multiLevelType w:val="hybridMultilevel"/>
    <w:tmpl w:val="253A6FD4"/>
    <w:lvl w:ilvl="0" w:tplc="B56204C2">
      <w:start w:val="1"/>
      <w:numFmt w:val="decimal"/>
      <w:lvlText w:val="%1."/>
      <w:lvlJc w:val="left"/>
      <w:pPr>
        <w:ind w:left="720" w:hanging="360"/>
      </w:pPr>
      <w:rPr>
        <w:b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BA0FA3"/>
    <w:multiLevelType w:val="hybridMultilevel"/>
    <w:tmpl w:val="0948492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13"/>
  </w:num>
  <w:num w:numId="7">
    <w:abstractNumId w:val="9"/>
  </w:num>
  <w:num w:numId="8">
    <w:abstractNumId w:val="12"/>
  </w:num>
  <w:num w:numId="9">
    <w:abstractNumId w:val="14"/>
  </w:num>
  <w:num w:numId="10">
    <w:abstractNumId w:val="4"/>
  </w:num>
  <w:num w:numId="11">
    <w:abstractNumId w:val="6"/>
  </w:num>
  <w:num w:numId="12">
    <w:abstractNumId w:val="0"/>
  </w:num>
  <w:num w:numId="13">
    <w:abstractNumId w:val="2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2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1C"/>
    <w:rsid w:val="00000728"/>
    <w:rsid w:val="000042AB"/>
    <w:rsid w:val="00004E1E"/>
    <w:rsid w:val="00006D5D"/>
    <w:rsid w:val="000070B5"/>
    <w:rsid w:val="000073E1"/>
    <w:rsid w:val="00013528"/>
    <w:rsid w:val="0002117C"/>
    <w:rsid w:val="00021A96"/>
    <w:rsid w:val="000239CF"/>
    <w:rsid w:val="00030DC6"/>
    <w:rsid w:val="0003132C"/>
    <w:rsid w:val="000324A0"/>
    <w:rsid w:val="00033FAF"/>
    <w:rsid w:val="00041F6A"/>
    <w:rsid w:val="00044217"/>
    <w:rsid w:val="000464BE"/>
    <w:rsid w:val="000510D9"/>
    <w:rsid w:val="0005317D"/>
    <w:rsid w:val="000553F8"/>
    <w:rsid w:val="00056EE6"/>
    <w:rsid w:val="000714D3"/>
    <w:rsid w:val="00073145"/>
    <w:rsid w:val="000740BB"/>
    <w:rsid w:val="00074292"/>
    <w:rsid w:val="000765E4"/>
    <w:rsid w:val="00081A68"/>
    <w:rsid w:val="00083AB5"/>
    <w:rsid w:val="00084F55"/>
    <w:rsid w:val="00085C6C"/>
    <w:rsid w:val="00092CDE"/>
    <w:rsid w:val="0009345B"/>
    <w:rsid w:val="00093918"/>
    <w:rsid w:val="000945AF"/>
    <w:rsid w:val="000953C0"/>
    <w:rsid w:val="000A577A"/>
    <w:rsid w:val="000B055F"/>
    <w:rsid w:val="000B10A4"/>
    <w:rsid w:val="000B6929"/>
    <w:rsid w:val="000B6E1A"/>
    <w:rsid w:val="000B7E6C"/>
    <w:rsid w:val="000C0944"/>
    <w:rsid w:val="000C48F8"/>
    <w:rsid w:val="000D34BA"/>
    <w:rsid w:val="000D3DFD"/>
    <w:rsid w:val="000D4BA3"/>
    <w:rsid w:val="000D70D9"/>
    <w:rsid w:val="000E472B"/>
    <w:rsid w:val="000E5E65"/>
    <w:rsid w:val="000E60E1"/>
    <w:rsid w:val="000E7497"/>
    <w:rsid w:val="000F1109"/>
    <w:rsid w:val="000F2FDE"/>
    <w:rsid w:val="000F33B1"/>
    <w:rsid w:val="000F7DF4"/>
    <w:rsid w:val="00101482"/>
    <w:rsid w:val="00102856"/>
    <w:rsid w:val="00104752"/>
    <w:rsid w:val="001106F9"/>
    <w:rsid w:val="00111B36"/>
    <w:rsid w:val="00113D03"/>
    <w:rsid w:val="00114677"/>
    <w:rsid w:val="0011613C"/>
    <w:rsid w:val="0012134D"/>
    <w:rsid w:val="00121FAE"/>
    <w:rsid w:val="00123337"/>
    <w:rsid w:val="00130BB1"/>
    <w:rsid w:val="00132E75"/>
    <w:rsid w:val="0015272E"/>
    <w:rsid w:val="0015356E"/>
    <w:rsid w:val="00160591"/>
    <w:rsid w:val="00160AA9"/>
    <w:rsid w:val="00163988"/>
    <w:rsid w:val="00163C1C"/>
    <w:rsid w:val="00163F8D"/>
    <w:rsid w:val="00166466"/>
    <w:rsid w:val="001770B0"/>
    <w:rsid w:val="001835B4"/>
    <w:rsid w:val="00192104"/>
    <w:rsid w:val="001A172A"/>
    <w:rsid w:val="001A18E5"/>
    <w:rsid w:val="001A2B4F"/>
    <w:rsid w:val="001A5A26"/>
    <w:rsid w:val="001A6461"/>
    <w:rsid w:val="001A6FFD"/>
    <w:rsid w:val="001B08CD"/>
    <w:rsid w:val="001B7E4B"/>
    <w:rsid w:val="001C19B3"/>
    <w:rsid w:val="001C3D72"/>
    <w:rsid w:val="001C3E52"/>
    <w:rsid w:val="001D5730"/>
    <w:rsid w:val="001D77E8"/>
    <w:rsid w:val="001F0035"/>
    <w:rsid w:val="001F473E"/>
    <w:rsid w:val="001F55BC"/>
    <w:rsid w:val="001F6801"/>
    <w:rsid w:val="002010D7"/>
    <w:rsid w:val="002040BD"/>
    <w:rsid w:val="00205235"/>
    <w:rsid w:val="002159BB"/>
    <w:rsid w:val="00226D40"/>
    <w:rsid w:val="002301BC"/>
    <w:rsid w:val="00235914"/>
    <w:rsid w:val="00252188"/>
    <w:rsid w:val="002575F0"/>
    <w:rsid w:val="002621A5"/>
    <w:rsid w:val="0026264E"/>
    <w:rsid w:val="00266F0E"/>
    <w:rsid w:val="002742D3"/>
    <w:rsid w:val="002758BD"/>
    <w:rsid w:val="00275B3C"/>
    <w:rsid w:val="002811E8"/>
    <w:rsid w:val="002816DC"/>
    <w:rsid w:val="00285C87"/>
    <w:rsid w:val="002920C7"/>
    <w:rsid w:val="00295C4A"/>
    <w:rsid w:val="002A0C7A"/>
    <w:rsid w:val="002A2051"/>
    <w:rsid w:val="002A59E0"/>
    <w:rsid w:val="002B2E36"/>
    <w:rsid w:val="002C0FDB"/>
    <w:rsid w:val="002C1E67"/>
    <w:rsid w:val="002C2F49"/>
    <w:rsid w:val="002C423D"/>
    <w:rsid w:val="002D200B"/>
    <w:rsid w:val="002D3B05"/>
    <w:rsid w:val="002D3C2F"/>
    <w:rsid w:val="002D6DB3"/>
    <w:rsid w:val="002D7F79"/>
    <w:rsid w:val="002E7340"/>
    <w:rsid w:val="002F7263"/>
    <w:rsid w:val="00300F11"/>
    <w:rsid w:val="00316A1A"/>
    <w:rsid w:val="00321F9E"/>
    <w:rsid w:val="00324382"/>
    <w:rsid w:val="00331737"/>
    <w:rsid w:val="0033394A"/>
    <w:rsid w:val="00334CE3"/>
    <w:rsid w:val="00336328"/>
    <w:rsid w:val="00336F4F"/>
    <w:rsid w:val="00337676"/>
    <w:rsid w:val="003412DD"/>
    <w:rsid w:val="00343024"/>
    <w:rsid w:val="00343D0F"/>
    <w:rsid w:val="003504CE"/>
    <w:rsid w:val="0035233F"/>
    <w:rsid w:val="00357176"/>
    <w:rsid w:val="00357913"/>
    <w:rsid w:val="003602B2"/>
    <w:rsid w:val="00360BEA"/>
    <w:rsid w:val="00363ECB"/>
    <w:rsid w:val="00367E94"/>
    <w:rsid w:val="00370E4F"/>
    <w:rsid w:val="0037408D"/>
    <w:rsid w:val="0037702D"/>
    <w:rsid w:val="00382323"/>
    <w:rsid w:val="0038270D"/>
    <w:rsid w:val="00386017"/>
    <w:rsid w:val="00386A00"/>
    <w:rsid w:val="003912E3"/>
    <w:rsid w:val="00393237"/>
    <w:rsid w:val="003932E9"/>
    <w:rsid w:val="00395AAB"/>
    <w:rsid w:val="003A48C0"/>
    <w:rsid w:val="003B2DBD"/>
    <w:rsid w:val="003B3AD0"/>
    <w:rsid w:val="003B3D97"/>
    <w:rsid w:val="003C0789"/>
    <w:rsid w:val="003C71C4"/>
    <w:rsid w:val="003D164B"/>
    <w:rsid w:val="003D2B6A"/>
    <w:rsid w:val="003D3EC7"/>
    <w:rsid w:val="003E7037"/>
    <w:rsid w:val="003E7332"/>
    <w:rsid w:val="003F068B"/>
    <w:rsid w:val="003F0812"/>
    <w:rsid w:val="003F0A02"/>
    <w:rsid w:val="003F2747"/>
    <w:rsid w:val="003F4FFD"/>
    <w:rsid w:val="003F789E"/>
    <w:rsid w:val="00400C4E"/>
    <w:rsid w:val="00401D14"/>
    <w:rsid w:val="004115F2"/>
    <w:rsid w:val="00413A04"/>
    <w:rsid w:val="00424543"/>
    <w:rsid w:val="00430B44"/>
    <w:rsid w:val="00441C7C"/>
    <w:rsid w:val="004422D1"/>
    <w:rsid w:val="004429ED"/>
    <w:rsid w:val="00443030"/>
    <w:rsid w:val="00445292"/>
    <w:rsid w:val="004466F0"/>
    <w:rsid w:val="00447EB6"/>
    <w:rsid w:val="004501DD"/>
    <w:rsid w:val="00457401"/>
    <w:rsid w:val="00460988"/>
    <w:rsid w:val="004609F8"/>
    <w:rsid w:val="004627B9"/>
    <w:rsid w:val="00464167"/>
    <w:rsid w:val="0047082B"/>
    <w:rsid w:val="004825DA"/>
    <w:rsid w:val="00483F97"/>
    <w:rsid w:val="00484C98"/>
    <w:rsid w:val="00487DBD"/>
    <w:rsid w:val="004920D8"/>
    <w:rsid w:val="004934D1"/>
    <w:rsid w:val="00496FAA"/>
    <w:rsid w:val="00497965"/>
    <w:rsid w:val="004A7AFF"/>
    <w:rsid w:val="004B3D55"/>
    <w:rsid w:val="004B65B2"/>
    <w:rsid w:val="004B7080"/>
    <w:rsid w:val="004B79B3"/>
    <w:rsid w:val="004C0389"/>
    <w:rsid w:val="004C4E9C"/>
    <w:rsid w:val="004C5CA7"/>
    <w:rsid w:val="004D2F2B"/>
    <w:rsid w:val="004D39A1"/>
    <w:rsid w:val="004D3B2F"/>
    <w:rsid w:val="004D407C"/>
    <w:rsid w:val="004D72F7"/>
    <w:rsid w:val="004D7F04"/>
    <w:rsid w:val="004E0570"/>
    <w:rsid w:val="004E3E71"/>
    <w:rsid w:val="004E73DC"/>
    <w:rsid w:val="004F02E7"/>
    <w:rsid w:val="004F3F4F"/>
    <w:rsid w:val="004F7E9A"/>
    <w:rsid w:val="005006B8"/>
    <w:rsid w:val="0050395C"/>
    <w:rsid w:val="0050452B"/>
    <w:rsid w:val="00511C51"/>
    <w:rsid w:val="00511CF5"/>
    <w:rsid w:val="00511EC2"/>
    <w:rsid w:val="00514035"/>
    <w:rsid w:val="005163C7"/>
    <w:rsid w:val="005269EF"/>
    <w:rsid w:val="0053057B"/>
    <w:rsid w:val="00532873"/>
    <w:rsid w:val="005366B2"/>
    <w:rsid w:val="005406D0"/>
    <w:rsid w:val="00543CDD"/>
    <w:rsid w:val="00544C60"/>
    <w:rsid w:val="00553F6A"/>
    <w:rsid w:val="00554057"/>
    <w:rsid w:val="00556383"/>
    <w:rsid w:val="005643FE"/>
    <w:rsid w:val="00564920"/>
    <w:rsid w:val="00565909"/>
    <w:rsid w:val="005670F0"/>
    <w:rsid w:val="00570CA8"/>
    <w:rsid w:val="00574AF5"/>
    <w:rsid w:val="00583E4F"/>
    <w:rsid w:val="0059408E"/>
    <w:rsid w:val="00594E38"/>
    <w:rsid w:val="0059579B"/>
    <w:rsid w:val="005975AD"/>
    <w:rsid w:val="005A5825"/>
    <w:rsid w:val="005A5928"/>
    <w:rsid w:val="005A73F3"/>
    <w:rsid w:val="005A7B37"/>
    <w:rsid w:val="005B6369"/>
    <w:rsid w:val="005B68A3"/>
    <w:rsid w:val="005C1B95"/>
    <w:rsid w:val="005C2D49"/>
    <w:rsid w:val="005D1E3D"/>
    <w:rsid w:val="005D325F"/>
    <w:rsid w:val="005D33EC"/>
    <w:rsid w:val="005D4020"/>
    <w:rsid w:val="005D4621"/>
    <w:rsid w:val="005D60AD"/>
    <w:rsid w:val="005D7521"/>
    <w:rsid w:val="005E0732"/>
    <w:rsid w:val="005E0758"/>
    <w:rsid w:val="005E498E"/>
    <w:rsid w:val="005F0C0B"/>
    <w:rsid w:val="005F53A1"/>
    <w:rsid w:val="00604027"/>
    <w:rsid w:val="00604216"/>
    <w:rsid w:val="00604880"/>
    <w:rsid w:val="00613927"/>
    <w:rsid w:val="0062397F"/>
    <w:rsid w:val="00624919"/>
    <w:rsid w:val="006256A6"/>
    <w:rsid w:val="00630867"/>
    <w:rsid w:val="00630B2F"/>
    <w:rsid w:val="0063372C"/>
    <w:rsid w:val="00640092"/>
    <w:rsid w:val="00642CF7"/>
    <w:rsid w:val="00645903"/>
    <w:rsid w:val="00645E44"/>
    <w:rsid w:val="006465FD"/>
    <w:rsid w:val="00653C46"/>
    <w:rsid w:val="006541EC"/>
    <w:rsid w:val="006549D3"/>
    <w:rsid w:val="006555A4"/>
    <w:rsid w:val="006602AA"/>
    <w:rsid w:val="00673398"/>
    <w:rsid w:val="00673944"/>
    <w:rsid w:val="006739E3"/>
    <w:rsid w:val="0067431A"/>
    <w:rsid w:val="006759A0"/>
    <w:rsid w:val="00683F48"/>
    <w:rsid w:val="006860CB"/>
    <w:rsid w:val="00687242"/>
    <w:rsid w:val="00692733"/>
    <w:rsid w:val="00692BF3"/>
    <w:rsid w:val="0069323A"/>
    <w:rsid w:val="00693638"/>
    <w:rsid w:val="00693D66"/>
    <w:rsid w:val="006A39B1"/>
    <w:rsid w:val="006A423D"/>
    <w:rsid w:val="006A5BB8"/>
    <w:rsid w:val="006A7048"/>
    <w:rsid w:val="006B2B4F"/>
    <w:rsid w:val="006B2BEE"/>
    <w:rsid w:val="006B3A2D"/>
    <w:rsid w:val="006B40A4"/>
    <w:rsid w:val="006B575E"/>
    <w:rsid w:val="006D41E2"/>
    <w:rsid w:val="006E0673"/>
    <w:rsid w:val="006E10A6"/>
    <w:rsid w:val="006E7BF2"/>
    <w:rsid w:val="006F0EA3"/>
    <w:rsid w:val="006F25AA"/>
    <w:rsid w:val="006F50FE"/>
    <w:rsid w:val="006F7E16"/>
    <w:rsid w:val="0070056B"/>
    <w:rsid w:val="00705C4C"/>
    <w:rsid w:val="00707C2F"/>
    <w:rsid w:val="0071318C"/>
    <w:rsid w:val="0072064A"/>
    <w:rsid w:val="0072202B"/>
    <w:rsid w:val="0072208F"/>
    <w:rsid w:val="00722514"/>
    <w:rsid w:val="007261BA"/>
    <w:rsid w:val="007319C5"/>
    <w:rsid w:val="00732EB8"/>
    <w:rsid w:val="007414A0"/>
    <w:rsid w:val="00741D74"/>
    <w:rsid w:val="00745462"/>
    <w:rsid w:val="00745EC5"/>
    <w:rsid w:val="007507B2"/>
    <w:rsid w:val="00752DDF"/>
    <w:rsid w:val="00761FAF"/>
    <w:rsid w:val="00763778"/>
    <w:rsid w:val="00764C56"/>
    <w:rsid w:val="0076514D"/>
    <w:rsid w:val="007679A4"/>
    <w:rsid w:val="0077178A"/>
    <w:rsid w:val="007728AB"/>
    <w:rsid w:val="00772A68"/>
    <w:rsid w:val="00772D17"/>
    <w:rsid w:val="00773EAB"/>
    <w:rsid w:val="00775179"/>
    <w:rsid w:val="007801B1"/>
    <w:rsid w:val="00780FC6"/>
    <w:rsid w:val="0078243B"/>
    <w:rsid w:val="0078376F"/>
    <w:rsid w:val="00783EA1"/>
    <w:rsid w:val="00787B38"/>
    <w:rsid w:val="00791287"/>
    <w:rsid w:val="00791561"/>
    <w:rsid w:val="00792ED5"/>
    <w:rsid w:val="00796DEC"/>
    <w:rsid w:val="0079798A"/>
    <w:rsid w:val="007A1A1C"/>
    <w:rsid w:val="007A39A8"/>
    <w:rsid w:val="007C0BC8"/>
    <w:rsid w:val="007C1506"/>
    <w:rsid w:val="007C167B"/>
    <w:rsid w:val="007C267D"/>
    <w:rsid w:val="007C4801"/>
    <w:rsid w:val="007D334B"/>
    <w:rsid w:val="007D499C"/>
    <w:rsid w:val="007D6A15"/>
    <w:rsid w:val="007E2F35"/>
    <w:rsid w:val="007E6CBB"/>
    <w:rsid w:val="007F181D"/>
    <w:rsid w:val="007F7611"/>
    <w:rsid w:val="00803724"/>
    <w:rsid w:val="00804C76"/>
    <w:rsid w:val="0080670C"/>
    <w:rsid w:val="00810C0B"/>
    <w:rsid w:val="0081688B"/>
    <w:rsid w:val="00820BDF"/>
    <w:rsid w:val="0082194F"/>
    <w:rsid w:val="008221BB"/>
    <w:rsid w:val="00823DEB"/>
    <w:rsid w:val="0082578A"/>
    <w:rsid w:val="008273BA"/>
    <w:rsid w:val="00832105"/>
    <w:rsid w:val="00835AF3"/>
    <w:rsid w:val="00836040"/>
    <w:rsid w:val="00837D96"/>
    <w:rsid w:val="0084182A"/>
    <w:rsid w:val="00844613"/>
    <w:rsid w:val="00845BC3"/>
    <w:rsid w:val="00846A55"/>
    <w:rsid w:val="00850AE5"/>
    <w:rsid w:val="008541AC"/>
    <w:rsid w:val="00866AC1"/>
    <w:rsid w:val="00886D59"/>
    <w:rsid w:val="0088765C"/>
    <w:rsid w:val="00890B04"/>
    <w:rsid w:val="00891778"/>
    <w:rsid w:val="008969F2"/>
    <w:rsid w:val="008A09B4"/>
    <w:rsid w:val="008A0F99"/>
    <w:rsid w:val="008A2ED2"/>
    <w:rsid w:val="008A3887"/>
    <w:rsid w:val="008A3C03"/>
    <w:rsid w:val="008A48FF"/>
    <w:rsid w:val="008A4A6A"/>
    <w:rsid w:val="008A4BBB"/>
    <w:rsid w:val="008A6164"/>
    <w:rsid w:val="008B0614"/>
    <w:rsid w:val="008C06E4"/>
    <w:rsid w:val="008C55C5"/>
    <w:rsid w:val="008D00FC"/>
    <w:rsid w:val="008D1B8E"/>
    <w:rsid w:val="008D798D"/>
    <w:rsid w:val="008E296C"/>
    <w:rsid w:val="008E36FE"/>
    <w:rsid w:val="008E465F"/>
    <w:rsid w:val="008F717A"/>
    <w:rsid w:val="00900357"/>
    <w:rsid w:val="0091074A"/>
    <w:rsid w:val="00912AA6"/>
    <w:rsid w:val="0091349A"/>
    <w:rsid w:val="009236A5"/>
    <w:rsid w:val="00923772"/>
    <w:rsid w:val="00923AD5"/>
    <w:rsid w:val="00927196"/>
    <w:rsid w:val="00930F63"/>
    <w:rsid w:val="0093352F"/>
    <w:rsid w:val="00942791"/>
    <w:rsid w:val="009429D4"/>
    <w:rsid w:val="00942F5C"/>
    <w:rsid w:val="0094435B"/>
    <w:rsid w:val="009453C2"/>
    <w:rsid w:val="00946E8D"/>
    <w:rsid w:val="009477B7"/>
    <w:rsid w:val="009500A3"/>
    <w:rsid w:val="0095283D"/>
    <w:rsid w:val="00953280"/>
    <w:rsid w:val="00957208"/>
    <w:rsid w:val="0096551B"/>
    <w:rsid w:val="0096591E"/>
    <w:rsid w:val="00966C54"/>
    <w:rsid w:val="0097237A"/>
    <w:rsid w:val="00974BF2"/>
    <w:rsid w:val="009816B2"/>
    <w:rsid w:val="00992065"/>
    <w:rsid w:val="00992BAF"/>
    <w:rsid w:val="009971B4"/>
    <w:rsid w:val="009A0491"/>
    <w:rsid w:val="009A224F"/>
    <w:rsid w:val="009A2B70"/>
    <w:rsid w:val="009A2D30"/>
    <w:rsid w:val="009A335B"/>
    <w:rsid w:val="009A6BBF"/>
    <w:rsid w:val="009A6CCB"/>
    <w:rsid w:val="009A6FC9"/>
    <w:rsid w:val="009C0E65"/>
    <w:rsid w:val="009C28C1"/>
    <w:rsid w:val="009C768E"/>
    <w:rsid w:val="009D040B"/>
    <w:rsid w:val="009D046B"/>
    <w:rsid w:val="009D1744"/>
    <w:rsid w:val="009D2D3A"/>
    <w:rsid w:val="009D3153"/>
    <w:rsid w:val="009D70D3"/>
    <w:rsid w:val="009D7128"/>
    <w:rsid w:val="009E0CB8"/>
    <w:rsid w:val="009E187B"/>
    <w:rsid w:val="009E5A6C"/>
    <w:rsid w:val="009F56C1"/>
    <w:rsid w:val="009F6777"/>
    <w:rsid w:val="00A00D14"/>
    <w:rsid w:val="00A1242A"/>
    <w:rsid w:val="00A1327E"/>
    <w:rsid w:val="00A20A72"/>
    <w:rsid w:val="00A2102C"/>
    <w:rsid w:val="00A21735"/>
    <w:rsid w:val="00A22144"/>
    <w:rsid w:val="00A25E27"/>
    <w:rsid w:val="00A25F8D"/>
    <w:rsid w:val="00A31CD9"/>
    <w:rsid w:val="00A33D41"/>
    <w:rsid w:val="00A34980"/>
    <w:rsid w:val="00A36BF3"/>
    <w:rsid w:val="00A37725"/>
    <w:rsid w:val="00A56CF8"/>
    <w:rsid w:val="00A618EF"/>
    <w:rsid w:val="00A628FE"/>
    <w:rsid w:val="00A64D97"/>
    <w:rsid w:val="00A66175"/>
    <w:rsid w:val="00A71D24"/>
    <w:rsid w:val="00A72684"/>
    <w:rsid w:val="00A733D0"/>
    <w:rsid w:val="00A76344"/>
    <w:rsid w:val="00A77A8B"/>
    <w:rsid w:val="00A86108"/>
    <w:rsid w:val="00A87127"/>
    <w:rsid w:val="00A879C1"/>
    <w:rsid w:val="00A96397"/>
    <w:rsid w:val="00AA356C"/>
    <w:rsid w:val="00AA4B71"/>
    <w:rsid w:val="00AA5F54"/>
    <w:rsid w:val="00AA609C"/>
    <w:rsid w:val="00AB61EC"/>
    <w:rsid w:val="00AC1483"/>
    <w:rsid w:val="00AC31E1"/>
    <w:rsid w:val="00AD2E92"/>
    <w:rsid w:val="00AD310A"/>
    <w:rsid w:val="00AE41C3"/>
    <w:rsid w:val="00AE4720"/>
    <w:rsid w:val="00AE6BE3"/>
    <w:rsid w:val="00AF0BAF"/>
    <w:rsid w:val="00AF25A3"/>
    <w:rsid w:val="00AF75B7"/>
    <w:rsid w:val="00B00CF7"/>
    <w:rsid w:val="00B03096"/>
    <w:rsid w:val="00B123CC"/>
    <w:rsid w:val="00B13AB0"/>
    <w:rsid w:val="00B22304"/>
    <w:rsid w:val="00B24D42"/>
    <w:rsid w:val="00B275AA"/>
    <w:rsid w:val="00B27C6E"/>
    <w:rsid w:val="00B33A63"/>
    <w:rsid w:val="00B36DE1"/>
    <w:rsid w:val="00B42C92"/>
    <w:rsid w:val="00B4345D"/>
    <w:rsid w:val="00B43A51"/>
    <w:rsid w:val="00B51442"/>
    <w:rsid w:val="00B51A26"/>
    <w:rsid w:val="00B614BB"/>
    <w:rsid w:val="00B6226E"/>
    <w:rsid w:val="00B622B5"/>
    <w:rsid w:val="00B62513"/>
    <w:rsid w:val="00B635B9"/>
    <w:rsid w:val="00B65B13"/>
    <w:rsid w:val="00B66C26"/>
    <w:rsid w:val="00B704D3"/>
    <w:rsid w:val="00B7512A"/>
    <w:rsid w:val="00B81656"/>
    <w:rsid w:val="00B8246C"/>
    <w:rsid w:val="00B845E3"/>
    <w:rsid w:val="00B94709"/>
    <w:rsid w:val="00BA14B1"/>
    <w:rsid w:val="00BA6AC3"/>
    <w:rsid w:val="00BB3F09"/>
    <w:rsid w:val="00BB499F"/>
    <w:rsid w:val="00BB73DE"/>
    <w:rsid w:val="00BC0AF2"/>
    <w:rsid w:val="00BC61EC"/>
    <w:rsid w:val="00BC75C0"/>
    <w:rsid w:val="00BE3BCB"/>
    <w:rsid w:val="00BE4019"/>
    <w:rsid w:val="00BE4637"/>
    <w:rsid w:val="00BE71ED"/>
    <w:rsid w:val="00BF1CCF"/>
    <w:rsid w:val="00BF3ED0"/>
    <w:rsid w:val="00BF60F3"/>
    <w:rsid w:val="00C0018E"/>
    <w:rsid w:val="00C031E8"/>
    <w:rsid w:val="00C041B7"/>
    <w:rsid w:val="00C070B9"/>
    <w:rsid w:val="00C10FB7"/>
    <w:rsid w:val="00C14C9C"/>
    <w:rsid w:val="00C22E98"/>
    <w:rsid w:val="00C2675C"/>
    <w:rsid w:val="00C27198"/>
    <w:rsid w:val="00C30F13"/>
    <w:rsid w:val="00C31DCB"/>
    <w:rsid w:val="00C33AAD"/>
    <w:rsid w:val="00C3485F"/>
    <w:rsid w:val="00C34AFA"/>
    <w:rsid w:val="00C35919"/>
    <w:rsid w:val="00C36B36"/>
    <w:rsid w:val="00C43AB6"/>
    <w:rsid w:val="00C45A47"/>
    <w:rsid w:val="00C503E1"/>
    <w:rsid w:val="00C513D5"/>
    <w:rsid w:val="00C520E4"/>
    <w:rsid w:val="00C550DB"/>
    <w:rsid w:val="00C5584C"/>
    <w:rsid w:val="00C62C9C"/>
    <w:rsid w:val="00C62DDB"/>
    <w:rsid w:val="00C63252"/>
    <w:rsid w:val="00C6724F"/>
    <w:rsid w:val="00C70F12"/>
    <w:rsid w:val="00C7255A"/>
    <w:rsid w:val="00C80AA5"/>
    <w:rsid w:val="00C8240D"/>
    <w:rsid w:val="00C9037C"/>
    <w:rsid w:val="00C90B29"/>
    <w:rsid w:val="00C976FF"/>
    <w:rsid w:val="00CA1B3A"/>
    <w:rsid w:val="00CA1BF0"/>
    <w:rsid w:val="00CA79C3"/>
    <w:rsid w:val="00CA7E7A"/>
    <w:rsid w:val="00CB7F64"/>
    <w:rsid w:val="00CC2E87"/>
    <w:rsid w:val="00CC78F4"/>
    <w:rsid w:val="00CD140A"/>
    <w:rsid w:val="00CD5740"/>
    <w:rsid w:val="00CD7F51"/>
    <w:rsid w:val="00CE0D3A"/>
    <w:rsid w:val="00CE1284"/>
    <w:rsid w:val="00CE1849"/>
    <w:rsid w:val="00CE3C56"/>
    <w:rsid w:val="00CF00EE"/>
    <w:rsid w:val="00CF463F"/>
    <w:rsid w:val="00CF65A3"/>
    <w:rsid w:val="00D00126"/>
    <w:rsid w:val="00D02D2A"/>
    <w:rsid w:val="00D040EA"/>
    <w:rsid w:val="00D05287"/>
    <w:rsid w:val="00D06C7A"/>
    <w:rsid w:val="00D07961"/>
    <w:rsid w:val="00D11882"/>
    <w:rsid w:val="00D20FD4"/>
    <w:rsid w:val="00D222A3"/>
    <w:rsid w:val="00D248CA"/>
    <w:rsid w:val="00D251A3"/>
    <w:rsid w:val="00D258DA"/>
    <w:rsid w:val="00D25AAA"/>
    <w:rsid w:val="00D2723E"/>
    <w:rsid w:val="00D33DB5"/>
    <w:rsid w:val="00D356B2"/>
    <w:rsid w:val="00D36D47"/>
    <w:rsid w:val="00D36F8E"/>
    <w:rsid w:val="00D43903"/>
    <w:rsid w:val="00D47878"/>
    <w:rsid w:val="00D53658"/>
    <w:rsid w:val="00D560E8"/>
    <w:rsid w:val="00D56CD0"/>
    <w:rsid w:val="00D63E55"/>
    <w:rsid w:val="00D6753D"/>
    <w:rsid w:val="00D675F6"/>
    <w:rsid w:val="00D70362"/>
    <w:rsid w:val="00D70975"/>
    <w:rsid w:val="00D76921"/>
    <w:rsid w:val="00D8046E"/>
    <w:rsid w:val="00D842C9"/>
    <w:rsid w:val="00D8515B"/>
    <w:rsid w:val="00D909BB"/>
    <w:rsid w:val="00D93745"/>
    <w:rsid w:val="00D94D23"/>
    <w:rsid w:val="00DA2C49"/>
    <w:rsid w:val="00DA367A"/>
    <w:rsid w:val="00DA43C5"/>
    <w:rsid w:val="00DA5BD8"/>
    <w:rsid w:val="00DB04CD"/>
    <w:rsid w:val="00DB1D66"/>
    <w:rsid w:val="00DB3F60"/>
    <w:rsid w:val="00DB4DC5"/>
    <w:rsid w:val="00DB6326"/>
    <w:rsid w:val="00DC09DC"/>
    <w:rsid w:val="00DC0B70"/>
    <w:rsid w:val="00DC118F"/>
    <w:rsid w:val="00DC26C2"/>
    <w:rsid w:val="00DC28EE"/>
    <w:rsid w:val="00DC5757"/>
    <w:rsid w:val="00DC7923"/>
    <w:rsid w:val="00DD1F35"/>
    <w:rsid w:val="00DD4751"/>
    <w:rsid w:val="00DD5E6C"/>
    <w:rsid w:val="00DD77EE"/>
    <w:rsid w:val="00DE01AC"/>
    <w:rsid w:val="00DE24F2"/>
    <w:rsid w:val="00DE2936"/>
    <w:rsid w:val="00DE29AC"/>
    <w:rsid w:val="00DE603C"/>
    <w:rsid w:val="00DE7762"/>
    <w:rsid w:val="00DF16FA"/>
    <w:rsid w:val="00DF3E4F"/>
    <w:rsid w:val="00DF79A5"/>
    <w:rsid w:val="00E0472D"/>
    <w:rsid w:val="00E04AD3"/>
    <w:rsid w:val="00E0668B"/>
    <w:rsid w:val="00E106F3"/>
    <w:rsid w:val="00E130E6"/>
    <w:rsid w:val="00E26304"/>
    <w:rsid w:val="00E33EB5"/>
    <w:rsid w:val="00E368FD"/>
    <w:rsid w:val="00E404C2"/>
    <w:rsid w:val="00E42B4E"/>
    <w:rsid w:val="00E47001"/>
    <w:rsid w:val="00E47243"/>
    <w:rsid w:val="00E5036E"/>
    <w:rsid w:val="00E531BA"/>
    <w:rsid w:val="00E61E5D"/>
    <w:rsid w:val="00E6238A"/>
    <w:rsid w:val="00E71373"/>
    <w:rsid w:val="00E8121D"/>
    <w:rsid w:val="00E82A8D"/>
    <w:rsid w:val="00E844E4"/>
    <w:rsid w:val="00E8507E"/>
    <w:rsid w:val="00E8523B"/>
    <w:rsid w:val="00E85928"/>
    <w:rsid w:val="00E85AEA"/>
    <w:rsid w:val="00E956C8"/>
    <w:rsid w:val="00E97C1B"/>
    <w:rsid w:val="00EA46E4"/>
    <w:rsid w:val="00EB0773"/>
    <w:rsid w:val="00EB377C"/>
    <w:rsid w:val="00EB4495"/>
    <w:rsid w:val="00EB6310"/>
    <w:rsid w:val="00EC0384"/>
    <w:rsid w:val="00EC0897"/>
    <w:rsid w:val="00EC1780"/>
    <w:rsid w:val="00EC3E07"/>
    <w:rsid w:val="00EC50FC"/>
    <w:rsid w:val="00EC5C65"/>
    <w:rsid w:val="00EC6067"/>
    <w:rsid w:val="00EC73AE"/>
    <w:rsid w:val="00ED0002"/>
    <w:rsid w:val="00ED4057"/>
    <w:rsid w:val="00ED4412"/>
    <w:rsid w:val="00ED4849"/>
    <w:rsid w:val="00ED6FDE"/>
    <w:rsid w:val="00EE1884"/>
    <w:rsid w:val="00EE1D31"/>
    <w:rsid w:val="00EE7779"/>
    <w:rsid w:val="00EF32AD"/>
    <w:rsid w:val="00EF5410"/>
    <w:rsid w:val="00F02AE1"/>
    <w:rsid w:val="00F03E09"/>
    <w:rsid w:val="00F0489D"/>
    <w:rsid w:val="00F064C5"/>
    <w:rsid w:val="00F10467"/>
    <w:rsid w:val="00F10B56"/>
    <w:rsid w:val="00F11707"/>
    <w:rsid w:val="00F127B5"/>
    <w:rsid w:val="00F163B3"/>
    <w:rsid w:val="00F279ED"/>
    <w:rsid w:val="00F309DD"/>
    <w:rsid w:val="00F3197A"/>
    <w:rsid w:val="00F31BB4"/>
    <w:rsid w:val="00F33BB0"/>
    <w:rsid w:val="00F369AD"/>
    <w:rsid w:val="00F41398"/>
    <w:rsid w:val="00F53492"/>
    <w:rsid w:val="00F542C5"/>
    <w:rsid w:val="00F54F4C"/>
    <w:rsid w:val="00F61613"/>
    <w:rsid w:val="00F61FE5"/>
    <w:rsid w:val="00F631C6"/>
    <w:rsid w:val="00F65747"/>
    <w:rsid w:val="00F73A37"/>
    <w:rsid w:val="00F83E63"/>
    <w:rsid w:val="00F9304F"/>
    <w:rsid w:val="00F938C3"/>
    <w:rsid w:val="00F93DB4"/>
    <w:rsid w:val="00F9402D"/>
    <w:rsid w:val="00F95EF7"/>
    <w:rsid w:val="00FA151D"/>
    <w:rsid w:val="00FA1640"/>
    <w:rsid w:val="00FA2706"/>
    <w:rsid w:val="00FA2E42"/>
    <w:rsid w:val="00FA33D4"/>
    <w:rsid w:val="00FA4024"/>
    <w:rsid w:val="00FA41D4"/>
    <w:rsid w:val="00FA4939"/>
    <w:rsid w:val="00FA7CC1"/>
    <w:rsid w:val="00FB431E"/>
    <w:rsid w:val="00FB4A0B"/>
    <w:rsid w:val="00FB4C1D"/>
    <w:rsid w:val="00FC0462"/>
    <w:rsid w:val="00FC61E8"/>
    <w:rsid w:val="00FC7AE9"/>
    <w:rsid w:val="00FC7F25"/>
    <w:rsid w:val="00FD30DD"/>
    <w:rsid w:val="00FD44C6"/>
    <w:rsid w:val="00FE31A3"/>
    <w:rsid w:val="00FE3547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,"/>
  <w:listSeparator w:val=","/>
  <w15:docId w15:val="{0BF091F1-FD74-4C3C-8590-EAF824C8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styleId="Textodelmarcadordeposicin">
    <w:name w:val="Placeholder Text"/>
    <w:uiPriority w:val="99"/>
    <w:semiHidden/>
    <w:rsid w:val="00386A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4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ontrol" Target="activeX/activeX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ndrap\Desktop\REDI-ANA-%23%20SAO%20_DESC_BREVE_V1ZAN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10810E608E4FC49CEE5CB61D0C8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DD16F-AE0D-4704-A4AD-C089A0DFE37B}"/>
      </w:docPartPr>
      <w:docPartBody>
        <w:p w:rsidR="008B02B0" w:rsidRDefault="00F2728E" w:rsidP="00F2728E">
          <w:pPr>
            <w:pStyle w:val="AA10810E608E4FC49CEE5CB61D0C8EC0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EE0FC450B1E2473AA7A7FF08F967E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ACCDA-0632-40C9-98F5-919315CC52D7}"/>
      </w:docPartPr>
      <w:docPartBody>
        <w:p w:rsidR="008B02B0" w:rsidRDefault="00F2728E" w:rsidP="00F2728E">
          <w:pPr>
            <w:pStyle w:val="EE0FC450B1E2473AA7A7FF08F967E4DE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12DAB7ED2054229B9188AF2EE102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42AEF-0A13-4742-8DAC-D8941D8687AF}"/>
      </w:docPartPr>
      <w:docPartBody>
        <w:p w:rsidR="008B02B0" w:rsidRDefault="00F2728E" w:rsidP="00F2728E">
          <w:pPr>
            <w:pStyle w:val="412DAB7ED2054229B9188AF2EE102045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F87A4823E454AD7AE43CFF81C0F8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9514C-E20C-48F0-86E7-3885F60308C7}"/>
      </w:docPartPr>
      <w:docPartBody>
        <w:p w:rsidR="008B02B0" w:rsidRDefault="00B63EEA" w:rsidP="00B63EEA">
          <w:pPr>
            <w:pStyle w:val="4F87A4823E454AD7AE43CFF81C0F806B5"/>
          </w:pPr>
          <w:r w:rsidRPr="00370E4F">
            <w:rPr>
              <w:rStyle w:val="Textodelmarcadordeposicin"/>
              <w:rFonts w:asciiTheme="minorHAnsi" w:hAnsiTheme="minorHAnsi"/>
              <w:sz w:val="16"/>
              <w:szCs w:val="16"/>
            </w:rPr>
            <w:t>Elija un elemento.</w:t>
          </w:r>
        </w:p>
      </w:docPartBody>
    </w:docPart>
    <w:docPart>
      <w:docPartPr>
        <w:name w:val="8E383F173A4548339F3319D207F5C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4F7C3-89B6-4251-AD51-8779AA7E0DB8}"/>
      </w:docPartPr>
      <w:docPartBody>
        <w:p w:rsidR="004D2941" w:rsidRDefault="00F2728E" w:rsidP="00F2728E">
          <w:pPr>
            <w:pStyle w:val="8E383F173A4548339F3319D207F5C54E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F2E17DEAE6034425834F1AB94436F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1E8A7-2734-4435-9D25-87FFB460EF14}"/>
      </w:docPartPr>
      <w:docPartBody>
        <w:p w:rsidR="004D2941" w:rsidRDefault="00F2728E" w:rsidP="00F2728E">
          <w:pPr>
            <w:pStyle w:val="F2E17DEAE6034425834F1AB94436FF7913"/>
          </w:pPr>
          <w:r w:rsidRPr="00D20FD4">
            <w:rPr>
              <w:rFonts w:asciiTheme="minorHAnsi" w:hAnsiTheme="minorHAnsi" w:cs="Arial"/>
              <w:i/>
              <w:sz w:val="20"/>
              <w:szCs w:val="20"/>
              <w:lang w:eastAsia="en-US"/>
            </w:rPr>
            <w:t>Elija un elemento.</w:t>
          </w:r>
        </w:p>
      </w:docPartBody>
    </w:docPart>
    <w:docPart>
      <w:docPartPr>
        <w:name w:val="D1951250523948458CAA34B017A1C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3BD38-AD42-41CD-8AFE-FE474C62D815}"/>
      </w:docPartPr>
      <w:docPartBody>
        <w:p w:rsidR="00E119EF" w:rsidRDefault="00F2728E" w:rsidP="00F2728E">
          <w:pPr>
            <w:pStyle w:val="D1951250523948458CAA34B017A1C08C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7E9C96D1F0D4D08935A746B2F0B6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1E900-3227-45B7-AD58-01A8B9B655C1}"/>
      </w:docPartPr>
      <w:docPartBody>
        <w:p w:rsidR="00E119EF" w:rsidRDefault="00F2728E" w:rsidP="00F2728E">
          <w:pPr>
            <w:pStyle w:val="47E9C96D1F0D4D08935A746B2F0B625B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2EB721C673114820AB81B90E7ACDC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F7B23-0BCA-4979-A3BD-6589A4F2F037}"/>
      </w:docPartPr>
      <w:docPartBody>
        <w:p w:rsidR="00E119EF" w:rsidRDefault="00F2728E" w:rsidP="00F2728E">
          <w:pPr>
            <w:pStyle w:val="2EB721C673114820AB81B90E7ACDC6F2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A1944B3C1CD14DB6A7310C8EAFBEC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016C2-4567-4384-86B1-5A241934A369}"/>
      </w:docPartPr>
      <w:docPartBody>
        <w:p w:rsidR="00E119EF" w:rsidRDefault="00F2728E" w:rsidP="00F2728E">
          <w:pPr>
            <w:pStyle w:val="A1944B3C1CD14DB6A7310C8EAFBEC87B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EA42807292A34BBCAFB5565A08172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BC8AF-3A0D-44EF-B4C1-DCBB30217791}"/>
      </w:docPartPr>
      <w:docPartBody>
        <w:p w:rsidR="00F42F88" w:rsidRDefault="00F2728E" w:rsidP="00F2728E">
          <w:pPr>
            <w:pStyle w:val="EA42807292A34BBCAFB5565A08172FC912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CBA4C695411040D2ACE191FF9A3B9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EE7A6-4204-4924-8371-959D30D19ED8}"/>
      </w:docPartPr>
      <w:docPartBody>
        <w:p w:rsidR="006B458D" w:rsidRDefault="00F2728E" w:rsidP="00F2728E">
          <w:pPr>
            <w:pStyle w:val="CBA4C695411040D2ACE191FF9A3B98EA9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C865AB2FD93047029A1616D5A0864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585D0-7997-4BF6-93AC-1A4DC0EDCDA6}"/>
      </w:docPartPr>
      <w:docPartBody>
        <w:p w:rsidR="00F2728E" w:rsidRDefault="00F2728E" w:rsidP="00F2728E">
          <w:pPr>
            <w:pStyle w:val="C865AB2FD93047029A1616D5A086447A5"/>
          </w:pPr>
          <w:r w:rsidRPr="00DF79A5">
            <w:rPr>
              <w:rStyle w:val="Textodelmarcadordeposicin"/>
              <w:sz w:val="16"/>
              <w:szCs w:val="16"/>
            </w:rPr>
            <w:t>Elija un elemento.</w:t>
          </w:r>
        </w:p>
      </w:docPartBody>
    </w:docPart>
    <w:docPart>
      <w:docPartPr>
        <w:name w:val="C1713AA8493248B2AB99E92958450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DB71C-6E92-484C-9EB4-75050A4C5828}"/>
      </w:docPartPr>
      <w:docPartBody>
        <w:p w:rsidR="00F2728E" w:rsidRDefault="00F2728E" w:rsidP="00F2728E">
          <w:pPr>
            <w:pStyle w:val="C1713AA8493248B2AB99E929584505381"/>
          </w:pPr>
          <w:r w:rsidRPr="00DF79A5">
            <w:rPr>
              <w:rStyle w:val="Textodelmarcadordeposicin"/>
              <w:sz w:val="16"/>
              <w:szCs w:val="16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963"/>
    <w:rsid w:val="00253532"/>
    <w:rsid w:val="002C3561"/>
    <w:rsid w:val="003270F2"/>
    <w:rsid w:val="00475DA9"/>
    <w:rsid w:val="004D2941"/>
    <w:rsid w:val="0059109E"/>
    <w:rsid w:val="006A5DB2"/>
    <w:rsid w:val="006B458D"/>
    <w:rsid w:val="00793F36"/>
    <w:rsid w:val="00823E76"/>
    <w:rsid w:val="008B02B0"/>
    <w:rsid w:val="00900323"/>
    <w:rsid w:val="00B5536C"/>
    <w:rsid w:val="00B63EEA"/>
    <w:rsid w:val="00B852D2"/>
    <w:rsid w:val="00BB5963"/>
    <w:rsid w:val="00C25804"/>
    <w:rsid w:val="00C84479"/>
    <w:rsid w:val="00D86386"/>
    <w:rsid w:val="00E119EF"/>
    <w:rsid w:val="00E50810"/>
    <w:rsid w:val="00F22EDC"/>
    <w:rsid w:val="00F2728E"/>
    <w:rsid w:val="00F42F88"/>
    <w:rsid w:val="00FF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F2728E"/>
    <w:rPr>
      <w:color w:val="808080"/>
    </w:rPr>
  </w:style>
  <w:style w:type="paragraph" w:customStyle="1" w:styleId="B88C10FDF2854D7AA9F0ABA669441DFD">
    <w:name w:val="B88C10FDF2854D7AA9F0ABA669441DFD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8C8574AD75A479CAE376526CA141C93">
    <w:name w:val="E8C8574AD75A479CAE376526CA141C93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88C10FDF2854D7AA9F0ABA669441DFD1">
    <w:name w:val="B88C10FDF2854D7AA9F0ABA669441DFD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8C8574AD75A479CAE376526CA141C931">
    <w:name w:val="E8C8574AD75A479CAE376526CA141C93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0BC1BC13EAD4AC4996EA0A1BE0C892F">
    <w:name w:val="C0BC1BC13EAD4AC4996EA0A1BE0C892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BC6FA23C779442884B15C6A370104EF">
    <w:name w:val="BBC6FA23C779442884B15C6A370104E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F59C54DF4CF4178AF603A8241A9C844">
    <w:name w:val="CF59C54DF4CF4178AF603A8241A9C844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084C0600893340CEBAB98DECF44BAFB7">
    <w:name w:val="084C0600893340CEBAB98DECF44BAFB7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7AA0E3D1CD04425B7D44FED74AEDA91">
    <w:name w:val="C7AA0E3D1CD04425B7D44FED74AEDA9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806685327674453858E3F9A241C972F">
    <w:name w:val="7806685327674453858E3F9A241C972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0035799537A4020B9D618DE73937052">
    <w:name w:val="70035799537A4020B9D618DE73937052"/>
    <w:rsid w:val="00B5536C"/>
  </w:style>
  <w:style w:type="paragraph" w:customStyle="1" w:styleId="B23C04F7DCD940B58D83EFF93B98D087">
    <w:name w:val="B23C04F7DCD940B58D83EFF93B98D087"/>
    <w:rsid w:val="00B5536C"/>
  </w:style>
  <w:style w:type="paragraph" w:customStyle="1" w:styleId="50A5C4FA7E3F4CD7B617E6E01155A6FC">
    <w:name w:val="50A5C4FA7E3F4CD7B617E6E01155A6FC"/>
    <w:rsid w:val="00B5536C"/>
  </w:style>
  <w:style w:type="paragraph" w:customStyle="1" w:styleId="17A8F27C466C48B485C79D75BC9DA623">
    <w:name w:val="17A8F27C466C48B485C79D75BC9DA623"/>
    <w:rsid w:val="00B5536C"/>
  </w:style>
  <w:style w:type="paragraph" w:customStyle="1" w:styleId="98A72747997B422ABE7DF50DB7A18603">
    <w:name w:val="98A72747997B422ABE7DF50DB7A18603"/>
    <w:rsid w:val="00B5536C"/>
  </w:style>
  <w:style w:type="paragraph" w:customStyle="1" w:styleId="736C16653BE0485FA65BAFE7A32EA9A0">
    <w:name w:val="736C16653BE0485FA65BAFE7A32EA9A0"/>
    <w:rsid w:val="00B852D2"/>
  </w:style>
  <w:style w:type="paragraph" w:customStyle="1" w:styleId="AA10810E608E4FC49CEE5CB61D0C8EC0">
    <w:name w:val="AA10810E608E4FC49CEE5CB61D0C8EC0"/>
    <w:rsid w:val="00B852D2"/>
  </w:style>
  <w:style w:type="paragraph" w:customStyle="1" w:styleId="EE0FC450B1E2473AA7A7FF08F967E4DE">
    <w:name w:val="EE0FC450B1E2473AA7A7FF08F967E4DE"/>
    <w:rsid w:val="00B852D2"/>
  </w:style>
  <w:style w:type="paragraph" w:customStyle="1" w:styleId="412DAB7ED2054229B9188AF2EE102045">
    <w:name w:val="412DAB7ED2054229B9188AF2EE102045"/>
    <w:rsid w:val="00B852D2"/>
  </w:style>
  <w:style w:type="paragraph" w:customStyle="1" w:styleId="3BC36916687247F29E77CE2299FB4652">
    <w:name w:val="3BC36916687247F29E77CE2299FB4652"/>
    <w:rsid w:val="00B852D2"/>
  </w:style>
  <w:style w:type="paragraph" w:customStyle="1" w:styleId="30A15C24E8BD4414B44D0C79169EE651">
    <w:name w:val="30A15C24E8BD4414B44D0C79169EE651"/>
    <w:rsid w:val="00B852D2"/>
  </w:style>
  <w:style w:type="paragraph" w:customStyle="1" w:styleId="476AC260FFE143CA8193A25E23F51EEE">
    <w:name w:val="476AC260FFE143CA8193A25E23F51EEE"/>
    <w:rsid w:val="00B852D2"/>
  </w:style>
  <w:style w:type="paragraph" w:customStyle="1" w:styleId="7E8F44EE066C4A868090816D5CBB6508">
    <w:name w:val="7E8F44EE066C4A868090816D5CBB6508"/>
    <w:rsid w:val="00B852D2"/>
  </w:style>
  <w:style w:type="paragraph" w:customStyle="1" w:styleId="4F87A4823E454AD7AE43CFF81C0F806B">
    <w:name w:val="4F87A4823E454AD7AE43CFF81C0F806B"/>
    <w:rsid w:val="00B852D2"/>
  </w:style>
  <w:style w:type="paragraph" w:customStyle="1" w:styleId="0EAB1A8DEB0E4A33A5A19C1674E874F3">
    <w:name w:val="0EAB1A8DEB0E4A33A5A19C1674E874F3"/>
    <w:rsid w:val="008B02B0"/>
  </w:style>
  <w:style w:type="paragraph" w:customStyle="1" w:styleId="8E383F173A4548339F3319D207F5C54E">
    <w:name w:val="8E383F173A4548339F3319D207F5C54E"/>
    <w:rsid w:val="008B02B0"/>
  </w:style>
  <w:style w:type="paragraph" w:customStyle="1" w:styleId="4F87A4823E454AD7AE43CFF81C0F806B1">
    <w:name w:val="4F87A4823E454AD7AE43CFF81C0F806B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">
    <w:name w:val="AA10810E608E4FC49CEE5CB61D0C8EC0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">
    <w:name w:val="EE0FC450B1E2473AA7A7FF08F967E4DE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">
    <w:name w:val="412DAB7ED2054229B9188AF2EE102045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">
    <w:name w:val="8E383F173A4548339F3319D207F5C54E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53005DC38EB443DFAE0A1874885CFB17">
    <w:name w:val="53005DC38EB443DFAE0A1874885CFB17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E3D35483CB4E55AA6875F2A9CAAC2A">
    <w:name w:val="D1E3D35483CB4E55AA6875F2A9CAAC2A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72B32178C6040608B301943B487D780">
    <w:name w:val="D72B32178C6040608B301943B487D780"/>
    <w:rsid w:val="008B02B0"/>
  </w:style>
  <w:style w:type="paragraph" w:customStyle="1" w:styleId="9337250EF08B45FCA2B112BE666A0679">
    <w:name w:val="9337250EF08B45FCA2B112BE666A0679"/>
    <w:rsid w:val="008B02B0"/>
  </w:style>
  <w:style w:type="paragraph" w:customStyle="1" w:styleId="F5AA4614656E407AB1FC948CC5FE4A38">
    <w:name w:val="F5AA4614656E407AB1FC948CC5FE4A38"/>
    <w:rsid w:val="008B02B0"/>
  </w:style>
  <w:style w:type="paragraph" w:customStyle="1" w:styleId="F2E17DEAE6034425834F1AB94436FF79">
    <w:name w:val="F2E17DEAE6034425834F1AB94436FF79"/>
    <w:rsid w:val="008B02B0"/>
  </w:style>
  <w:style w:type="paragraph" w:customStyle="1" w:styleId="146DD1A7F8694BA283E6DB7D464D224C">
    <w:name w:val="146DD1A7F8694BA283E6DB7D464D224C"/>
    <w:rsid w:val="00FF3D0E"/>
  </w:style>
  <w:style w:type="paragraph" w:customStyle="1" w:styleId="596053FE324F4F96A9FD50512A6AEE7F">
    <w:name w:val="596053FE324F4F96A9FD50512A6AEE7F"/>
    <w:rsid w:val="00FF3D0E"/>
  </w:style>
  <w:style w:type="paragraph" w:customStyle="1" w:styleId="FD2C6261DDCB4638B046250C8F4A123C">
    <w:name w:val="FD2C6261DDCB4638B046250C8F4A123C"/>
    <w:rsid w:val="00E50810"/>
  </w:style>
  <w:style w:type="paragraph" w:customStyle="1" w:styleId="EDEEEE8D9422416085AF9F4C01A2636C">
    <w:name w:val="EDEEEE8D9422416085AF9F4C01A2636C"/>
    <w:rsid w:val="00E50810"/>
  </w:style>
  <w:style w:type="paragraph" w:customStyle="1" w:styleId="35840172C3894494A7389032B8E52139">
    <w:name w:val="35840172C3894494A7389032B8E52139"/>
    <w:rsid w:val="00E50810"/>
  </w:style>
  <w:style w:type="paragraph" w:customStyle="1" w:styleId="1B49B08344174AE8B420E4C183ADD8E8">
    <w:name w:val="1B49B08344174AE8B420E4C183ADD8E8"/>
    <w:rsid w:val="00E50810"/>
  </w:style>
  <w:style w:type="paragraph" w:customStyle="1" w:styleId="00B7558CD5EF466D880ABABAB497D08F">
    <w:name w:val="00B7558CD5EF466D880ABABAB497D08F"/>
    <w:rsid w:val="00E50810"/>
  </w:style>
  <w:style w:type="paragraph" w:customStyle="1" w:styleId="83E7AFDC52AD4D6892FF6552C2EE41C6">
    <w:name w:val="83E7AFDC52AD4D6892FF6552C2EE41C6"/>
    <w:rsid w:val="00E50810"/>
  </w:style>
  <w:style w:type="paragraph" w:customStyle="1" w:styleId="FD1832143A0F4017A21386A03A4DE4E2">
    <w:name w:val="FD1832143A0F4017A21386A03A4DE4E2"/>
    <w:rsid w:val="00E50810"/>
  </w:style>
  <w:style w:type="paragraph" w:customStyle="1" w:styleId="4E4516500DF4418E989ADD4050D2BCDC">
    <w:name w:val="4E4516500DF4418E989ADD4050D2BCDC"/>
    <w:rsid w:val="00E50810"/>
  </w:style>
  <w:style w:type="paragraph" w:customStyle="1" w:styleId="AFF9A7533EE34CF992D681E1B5860D78">
    <w:name w:val="AFF9A7533EE34CF992D681E1B5860D78"/>
    <w:rsid w:val="00E50810"/>
  </w:style>
  <w:style w:type="paragraph" w:customStyle="1" w:styleId="C3A5C59B28B84584B5DDB854C71BF28E">
    <w:name w:val="C3A5C59B28B84584B5DDB854C71BF28E"/>
    <w:rsid w:val="00E50810"/>
  </w:style>
  <w:style w:type="paragraph" w:customStyle="1" w:styleId="FE321A731A7E45858DABC316C44FD4BD">
    <w:name w:val="FE321A731A7E45858DABC316C44FD4BD"/>
    <w:rsid w:val="00E50810"/>
  </w:style>
  <w:style w:type="paragraph" w:customStyle="1" w:styleId="418C21D3F5844D81B68807D98227B6E3">
    <w:name w:val="418C21D3F5844D81B68807D98227B6E3"/>
    <w:rsid w:val="00E50810"/>
  </w:style>
  <w:style w:type="paragraph" w:customStyle="1" w:styleId="D7BFB9B61A644506ACF79EE931E0FF05">
    <w:name w:val="D7BFB9B61A644506ACF79EE931E0FF05"/>
    <w:rsid w:val="00E50810"/>
  </w:style>
  <w:style w:type="paragraph" w:customStyle="1" w:styleId="5A02EB93BF8B478BB11BEDCC1F41BDA1">
    <w:name w:val="5A02EB93BF8B478BB11BEDCC1F41BDA1"/>
    <w:rsid w:val="00E50810"/>
  </w:style>
  <w:style w:type="paragraph" w:customStyle="1" w:styleId="960571B7222E4E2C8D4CA139F31F8F2A">
    <w:name w:val="960571B7222E4E2C8D4CA139F31F8F2A"/>
    <w:rsid w:val="00E50810"/>
  </w:style>
  <w:style w:type="paragraph" w:customStyle="1" w:styleId="477842C18EB743C0B5F9650EB57A6405">
    <w:name w:val="477842C18EB743C0B5F9650EB57A6405"/>
    <w:rsid w:val="00E50810"/>
  </w:style>
  <w:style w:type="paragraph" w:customStyle="1" w:styleId="CD3F03DF82B04A159ED5B157C7596BAE">
    <w:name w:val="CD3F03DF82B04A159ED5B157C7596BAE"/>
    <w:rsid w:val="00E50810"/>
  </w:style>
  <w:style w:type="paragraph" w:customStyle="1" w:styleId="89C636B8679345EEA64066BDF760CB45">
    <w:name w:val="89C636B8679345EEA64066BDF760CB45"/>
    <w:rsid w:val="00E50810"/>
  </w:style>
  <w:style w:type="paragraph" w:customStyle="1" w:styleId="3EE7E4701F5C4049A1E5B9B6DDCC273D">
    <w:name w:val="3EE7E4701F5C4049A1E5B9B6DDCC273D"/>
    <w:rsid w:val="00E50810"/>
  </w:style>
  <w:style w:type="paragraph" w:customStyle="1" w:styleId="C740F0D82AAE4062B6139FB0658DB80F">
    <w:name w:val="C740F0D82AAE4062B6139FB0658DB80F"/>
    <w:rsid w:val="00E50810"/>
  </w:style>
  <w:style w:type="paragraph" w:customStyle="1" w:styleId="D1951250523948458CAA34B017A1C08C">
    <w:name w:val="D1951250523948458CAA34B017A1C08C"/>
    <w:rsid w:val="00E50810"/>
  </w:style>
  <w:style w:type="paragraph" w:customStyle="1" w:styleId="47E9C96D1F0D4D08935A746B2F0B625B">
    <w:name w:val="47E9C96D1F0D4D08935A746B2F0B625B"/>
    <w:rsid w:val="00E50810"/>
  </w:style>
  <w:style w:type="paragraph" w:customStyle="1" w:styleId="2EB721C673114820AB81B90E7ACDC6F2">
    <w:name w:val="2EB721C673114820AB81B90E7ACDC6F2"/>
    <w:rsid w:val="00E50810"/>
  </w:style>
  <w:style w:type="paragraph" w:customStyle="1" w:styleId="A1944B3C1CD14DB6A7310C8EAFBEC87B">
    <w:name w:val="A1944B3C1CD14DB6A7310C8EAFBEC87B"/>
    <w:rsid w:val="00E50810"/>
  </w:style>
  <w:style w:type="paragraph" w:customStyle="1" w:styleId="4F87A4823E454AD7AE43CFF81C0F806B2">
    <w:name w:val="4F87A4823E454AD7AE43CFF81C0F806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2">
    <w:name w:val="AA10810E608E4FC49CEE5CB61D0C8EC0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2">
    <w:name w:val="EE0FC450B1E2473AA7A7FF08F967E4DE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2">
    <w:name w:val="412DAB7ED2054229B9188AF2EE102045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2">
    <w:name w:val="8E383F173A4548339F3319D207F5C54E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">
    <w:name w:val="F2E17DEAE6034425834F1AB94436FF79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">
    <w:name w:val="EA42807292A34BBCAFB5565A08172FC9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">
    <w:name w:val="D1951250523948458CAA34B017A1C08C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">
    <w:name w:val="47E9C96D1F0D4D08935A746B2F0B625B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">
    <w:name w:val="2EB721C673114820AB81B90E7ACDC6F2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">
    <w:name w:val="A1944B3C1CD14DB6A7310C8EAFBEC87B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3">
    <w:name w:val="4F87A4823E454AD7AE43CFF81C0F806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3">
    <w:name w:val="AA10810E608E4FC49CEE5CB61D0C8EC0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3">
    <w:name w:val="EE0FC450B1E2473AA7A7FF08F967E4DE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3">
    <w:name w:val="412DAB7ED2054229B9188AF2EE102045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3">
    <w:name w:val="8E383F173A4548339F3319D207F5C54E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2">
    <w:name w:val="F2E17DEAE6034425834F1AB94436FF79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">
    <w:name w:val="EA42807292A34BBCAFB5565A08172FC9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2">
    <w:name w:val="D1951250523948458CAA34B017A1C08C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2">
    <w:name w:val="47E9C96D1F0D4D08935A746B2F0B625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2">
    <w:name w:val="2EB721C673114820AB81B90E7ACDC6F2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2">
    <w:name w:val="A1944B3C1CD14DB6A7310C8EAFBEC87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4">
    <w:name w:val="4F87A4823E454AD7AE43CFF81C0F806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4">
    <w:name w:val="AA10810E608E4FC49CEE5CB61D0C8EC0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4">
    <w:name w:val="EE0FC450B1E2473AA7A7FF08F967E4DE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4">
    <w:name w:val="412DAB7ED2054229B9188AF2EE102045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4">
    <w:name w:val="8E383F173A4548339F3319D207F5C54E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3">
    <w:name w:val="F2E17DEAE6034425834F1AB94436FF79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2">
    <w:name w:val="EA42807292A34BBCAFB5565A08172FC9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3">
    <w:name w:val="D1951250523948458CAA34B017A1C08C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3">
    <w:name w:val="47E9C96D1F0D4D08935A746B2F0B625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3">
    <w:name w:val="2EB721C673114820AB81B90E7ACDC6F2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3">
    <w:name w:val="A1944B3C1CD14DB6A7310C8EAFBEC87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5">
    <w:name w:val="4F87A4823E454AD7AE43CFF81C0F806B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5">
    <w:name w:val="AA10810E608E4FC49CEE5CB61D0C8EC0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5">
    <w:name w:val="EE0FC450B1E2473AA7A7FF08F967E4DE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5">
    <w:name w:val="412DAB7ED2054229B9188AF2EE102045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5">
    <w:name w:val="8E383F173A4548339F3319D207F5C54E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4">
    <w:name w:val="F2E17DEAE6034425834F1AB94436FF79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3">
    <w:name w:val="EA42807292A34BBCAFB5565A08172FC9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4">
    <w:name w:val="D1951250523948458CAA34B017A1C08C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4">
    <w:name w:val="47E9C96D1F0D4D08935A746B2F0B625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4">
    <w:name w:val="2EB721C673114820AB81B90E7ACDC6F2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4">
    <w:name w:val="A1944B3C1CD14DB6A7310C8EAFBEC87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">
    <w:name w:val="CBA4C695411040D2ACE191FF9A3B98EA"/>
    <w:rsid w:val="00F42F88"/>
  </w:style>
  <w:style w:type="paragraph" w:customStyle="1" w:styleId="AA10810E608E4FC49CEE5CB61D0C8EC06">
    <w:name w:val="AA10810E608E4FC49CEE5CB61D0C8EC0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6">
    <w:name w:val="EE0FC450B1E2473AA7A7FF08F967E4DE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6">
    <w:name w:val="412DAB7ED2054229B9188AF2EE102045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6">
    <w:name w:val="8E383F173A4548339F3319D207F5C54E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5">
    <w:name w:val="F2E17DEAE6034425834F1AB94436FF79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4">
    <w:name w:val="EA42807292A34BBCAFB5565A08172FC94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5">
    <w:name w:val="D1951250523948458CAA34B017A1C08C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5">
    <w:name w:val="47E9C96D1F0D4D08935A746B2F0B625B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1">
    <w:name w:val="CBA4C695411040D2ACE191FF9A3B98EA1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5">
    <w:name w:val="2EB721C673114820AB81B90E7ACDC6F2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5">
    <w:name w:val="A1944B3C1CD14DB6A7310C8EAFBEC87B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7">
    <w:name w:val="AA10810E608E4FC49CEE5CB61D0C8EC0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7">
    <w:name w:val="EE0FC450B1E2473AA7A7FF08F967E4DE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7">
    <w:name w:val="412DAB7ED2054229B9188AF2EE102045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7">
    <w:name w:val="8E383F173A4548339F3319D207F5C54E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6">
    <w:name w:val="F2E17DEAE6034425834F1AB94436FF79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5">
    <w:name w:val="EA42807292A34BBCAFB5565A08172FC95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6">
    <w:name w:val="D1951250523948458CAA34B017A1C08C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6">
    <w:name w:val="47E9C96D1F0D4D08935A746B2F0B625B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2">
    <w:name w:val="CBA4C695411040D2ACE191FF9A3B98EA2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6">
    <w:name w:val="2EB721C673114820AB81B90E7ACDC6F2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6">
    <w:name w:val="A1944B3C1CD14DB6A7310C8EAFBEC87B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8">
    <w:name w:val="AA10810E608E4FC49CEE5CB61D0C8EC0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8">
    <w:name w:val="EE0FC450B1E2473AA7A7FF08F967E4DE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8">
    <w:name w:val="412DAB7ED2054229B9188AF2EE102045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8">
    <w:name w:val="8E383F173A4548339F3319D207F5C54E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7">
    <w:name w:val="F2E17DEAE6034425834F1AB94436FF79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6">
    <w:name w:val="EA42807292A34BBCAFB5565A08172FC9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7">
    <w:name w:val="D1951250523948458CAA34B017A1C08C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7">
    <w:name w:val="47E9C96D1F0D4D08935A746B2F0B625B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3">
    <w:name w:val="CBA4C695411040D2ACE191FF9A3B98EA3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7">
    <w:name w:val="2EB721C673114820AB81B90E7ACDC6F2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7">
    <w:name w:val="A1944B3C1CD14DB6A7310C8EAFBEC87B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9">
    <w:name w:val="AA10810E608E4FC49CEE5CB61D0C8EC0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9">
    <w:name w:val="EE0FC450B1E2473AA7A7FF08F967E4DE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9">
    <w:name w:val="412DAB7ED2054229B9188AF2EE102045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9">
    <w:name w:val="8E383F173A4548339F3319D207F5C54E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8">
    <w:name w:val="F2E17DEAE6034425834F1AB94436FF79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7">
    <w:name w:val="EA42807292A34BBCAFB5565A08172FC9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8">
    <w:name w:val="D1951250523948458CAA34B017A1C08C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8">
    <w:name w:val="47E9C96D1F0D4D08935A746B2F0B625B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4">
    <w:name w:val="CBA4C695411040D2ACE191FF9A3B98EA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8">
    <w:name w:val="2EB721C673114820AB81B90E7ACDC6F2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8">
    <w:name w:val="A1944B3C1CD14DB6A7310C8EAFBEC87B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">
    <w:name w:val="A9106BE0C9EE471C94407C3F4178C9A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">
    <w:name w:val="C865AB2FD93047029A1616D5A086447A"/>
    <w:rsid w:val="00F2728E"/>
  </w:style>
  <w:style w:type="paragraph" w:customStyle="1" w:styleId="AA10810E608E4FC49CEE5CB61D0C8EC010">
    <w:name w:val="AA10810E608E4FC49CEE5CB61D0C8EC0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0">
    <w:name w:val="EE0FC450B1E2473AA7A7FF08F967E4DE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0">
    <w:name w:val="412DAB7ED2054229B9188AF2EE102045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0">
    <w:name w:val="8E383F173A4548339F3319D207F5C54E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9">
    <w:name w:val="F2E17DEAE6034425834F1AB94436FF79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8">
    <w:name w:val="EA42807292A34BBCAFB5565A08172FC9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9">
    <w:name w:val="D1951250523948458CAA34B017A1C08C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9">
    <w:name w:val="47E9C96D1F0D4D08935A746B2F0B625B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5">
    <w:name w:val="CBA4C695411040D2ACE191FF9A3B98EA5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9">
    <w:name w:val="2EB721C673114820AB81B90E7ACDC6F2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9">
    <w:name w:val="A1944B3C1CD14DB6A7310C8EAFBEC87B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1">
    <w:name w:val="C865AB2FD93047029A1616D5A086447A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1">
    <w:name w:val="A9106BE0C9EE471C94407C3F4178C9A7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1">
    <w:name w:val="AA10810E608E4FC49CEE5CB61D0C8EC0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1">
    <w:name w:val="EE0FC450B1E2473AA7A7FF08F967E4DE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1">
    <w:name w:val="412DAB7ED2054229B9188AF2EE102045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1">
    <w:name w:val="8E383F173A4548339F3319D207F5C54E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0">
    <w:name w:val="F2E17DEAE6034425834F1AB94436FF79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9">
    <w:name w:val="EA42807292A34BBCAFB5565A08172FC9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0">
    <w:name w:val="D1951250523948458CAA34B017A1C08C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0">
    <w:name w:val="47E9C96D1F0D4D08935A746B2F0B625B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6">
    <w:name w:val="CBA4C695411040D2ACE191FF9A3B98EA6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0">
    <w:name w:val="2EB721C673114820AB81B90E7ACDC6F2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0">
    <w:name w:val="A1944B3C1CD14DB6A7310C8EAFBEC87B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2">
    <w:name w:val="C865AB2FD93047029A1616D5A086447A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2">
    <w:name w:val="A9106BE0C9EE471C94407C3F4178C9A7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2">
    <w:name w:val="AA10810E608E4FC49CEE5CB61D0C8EC0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2">
    <w:name w:val="EE0FC450B1E2473AA7A7FF08F967E4DE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2">
    <w:name w:val="412DAB7ED2054229B9188AF2EE102045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2">
    <w:name w:val="8E383F173A4548339F3319D207F5C54E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1">
    <w:name w:val="F2E17DEAE6034425834F1AB94436FF79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0">
    <w:name w:val="EA42807292A34BBCAFB5565A08172FC9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1">
    <w:name w:val="D1951250523948458CAA34B017A1C08C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1">
    <w:name w:val="47E9C96D1F0D4D08935A746B2F0B625B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7">
    <w:name w:val="CBA4C695411040D2ACE191FF9A3B98EA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1">
    <w:name w:val="2EB721C673114820AB81B90E7ACDC6F2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1">
    <w:name w:val="A1944B3C1CD14DB6A7310C8EAFBEC87B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3">
    <w:name w:val="C865AB2FD93047029A1616D5A086447A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3">
    <w:name w:val="A9106BE0C9EE471C94407C3F4178C9A7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3">
    <w:name w:val="AA10810E608E4FC49CEE5CB61D0C8EC0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3">
    <w:name w:val="EE0FC450B1E2473AA7A7FF08F967E4DE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3">
    <w:name w:val="412DAB7ED2054229B9188AF2EE102045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3">
    <w:name w:val="8E383F173A4548339F3319D207F5C54E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2">
    <w:name w:val="F2E17DEAE6034425834F1AB94436FF79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1">
    <w:name w:val="EA42807292A34BBCAFB5565A08172FC9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2">
    <w:name w:val="D1951250523948458CAA34B017A1C08C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2">
    <w:name w:val="47E9C96D1F0D4D08935A746B2F0B625B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8">
    <w:name w:val="CBA4C695411040D2ACE191FF9A3B98EA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2">
    <w:name w:val="2EB721C673114820AB81B90E7ACDC6F2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2">
    <w:name w:val="A1944B3C1CD14DB6A7310C8EAFBEC87B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4">
    <w:name w:val="C865AB2FD93047029A1616D5A086447A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4">
    <w:name w:val="A9106BE0C9EE471C94407C3F4178C9A7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1713AA8493248B2AB99E92958450538">
    <w:name w:val="C1713AA8493248B2AB99E92958450538"/>
    <w:rsid w:val="00F2728E"/>
  </w:style>
  <w:style w:type="paragraph" w:customStyle="1" w:styleId="AA10810E608E4FC49CEE5CB61D0C8EC014">
    <w:name w:val="AA10810E608E4FC49CEE5CB61D0C8EC0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4">
    <w:name w:val="EE0FC450B1E2473AA7A7FF08F967E4DE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4">
    <w:name w:val="412DAB7ED2054229B9188AF2EE102045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4">
    <w:name w:val="8E383F173A4548339F3319D207F5C54E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3">
    <w:name w:val="F2E17DEAE6034425834F1AB94436FF79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2">
    <w:name w:val="EA42807292A34BBCAFB5565A08172FC9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3">
    <w:name w:val="D1951250523948458CAA34B017A1C08C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3">
    <w:name w:val="47E9C96D1F0D4D08935A746B2F0B625B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9">
    <w:name w:val="CBA4C695411040D2ACE191FF9A3B98EA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3">
    <w:name w:val="2EB721C673114820AB81B90E7ACDC6F2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3">
    <w:name w:val="A1944B3C1CD14DB6A7310C8EAFBEC87B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5">
    <w:name w:val="C865AB2FD93047029A1616D5A086447A5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1713AA8493248B2AB99E929584505381">
    <w:name w:val="C1713AA8493248B2AB99E92958450538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A958B5-9F3F-4CAC-9297-F3EC5F231003}">
  <ds:schemaRefs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81AC7E-EF7C-4151-B145-5B566FEBA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REDI-ANA-# SAO _DESC_BREVE_V1ZAN.dotx</Template>
  <TotalTime>278</TotalTime>
  <Pages>4</Pages>
  <Words>1502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9750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Zandra Patricia Prada</dc:creator>
  <cp:lastModifiedBy>Usuario</cp:lastModifiedBy>
  <cp:revision>16</cp:revision>
  <cp:lastPrinted>2015-02-20T19:54:00Z</cp:lastPrinted>
  <dcterms:created xsi:type="dcterms:W3CDTF">2015-07-17T16:05:00Z</dcterms:created>
  <dcterms:modified xsi:type="dcterms:W3CDTF">2015-12-15T19:38:00Z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