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B2F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w:drawing>
          <wp:anchor distT="0" distB="0" distL="114300" distR="114300" simplePos="0" relativeHeight="251658240" behindDoc="0" locked="0" layoutInCell="1" allowOverlap="1" wp14:anchorId="6552E122" wp14:editId="3793CF30">
            <wp:simplePos x="0" y="0"/>
            <wp:positionH relativeFrom="column">
              <wp:posOffset>3658565</wp:posOffset>
            </wp:positionH>
            <wp:positionV relativeFrom="paragraph">
              <wp:posOffset>124460</wp:posOffset>
            </wp:positionV>
            <wp:extent cx="89535" cy="106680"/>
            <wp:effectExtent l="0" t="0" r="5715" b="7620"/>
            <wp:wrapNone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D74" w:rsidRPr="00460988">
        <w:rPr>
          <w:rFonts w:asciiTheme="minorHAnsi" w:hAnsiTheme="minorHAnsi" w:cs="Arial"/>
          <w:noProof/>
          <w:sz w:val="16"/>
          <w:szCs w:val="16"/>
          <w:lang w:val="es-CO" w:eastAsia="es-CO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802540" wp14:editId="1B21E6AA">
                <wp:simplePos x="0" y="0"/>
                <wp:positionH relativeFrom="column">
                  <wp:posOffset>407036</wp:posOffset>
                </wp:positionH>
                <wp:positionV relativeFrom="paragraph">
                  <wp:posOffset>11430</wp:posOffset>
                </wp:positionV>
                <wp:extent cx="4819650" cy="262255"/>
                <wp:effectExtent l="0" t="0" r="19050" b="23495"/>
                <wp:wrapNone/>
                <wp:docPr id="7" name="Rectángulo redondead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9650" cy="2622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6970397" id="Rectángulo redondeado 5" o:spid="_x0000_s1026" style="position:absolute;margin-left:32.05pt;margin-top:.9pt;width:379.5pt;height:20.6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" fillcolor="#f2f2f2" strokecolor="#d8d8d8"/>
            </w:pict>
          </mc:Fallback>
        </mc:AlternateContent>
      </w:r>
      <w:r w:rsidR="00630B2F" w:rsidRPr="00460988">
        <w:rPr>
          <w:rFonts w:asciiTheme="minorHAnsi" w:hAnsiTheme="minorHAnsi" w:cs="Arial"/>
          <w:b/>
          <w:sz w:val="16"/>
          <w:szCs w:val="16"/>
        </w:rPr>
        <w:t>Convenciones</w:t>
      </w:r>
    </w:p>
    <w:p w:rsidR="00295C4A" w:rsidRPr="00460988" w:rsidRDefault="00343D0F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1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N1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</w:t>
      </w:r>
      <w:r w:rsidRPr="00460988">
        <w:rPr>
          <w:rFonts w:asciiTheme="minorHAnsi" w:hAnsiTheme="minorHAnsi" w:cs="Arial"/>
          <w:b/>
          <w:color w:val="2E74B5"/>
          <w:sz w:val="16"/>
          <w:szCs w:val="16"/>
        </w:rPr>
        <w:t>N</w:t>
      </w:r>
      <w:r w:rsidR="00613927" w:rsidRPr="00460988">
        <w:rPr>
          <w:rFonts w:asciiTheme="minorHAnsi" w:hAnsiTheme="minorHAnsi" w:cs="Arial"/>
          <w:b/>
          <w:color w:val="2E74B5"/>
          <w:sz w:val="16"/>
          <w:szCs w:val="16"/>
        </w:rPr>
        <w:t>2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</w:t>
      </w:r>
      <w:r w:rsidR="00613927" w:rsidRPr="00460988">
        <w:rPr>
          <w:rFonts w:asciiTheme="minorHAnsi" w:hAnsiTheme="minorHAnsi" w:cs="Arial"/>
          <w:sz w:val="16"/>
          <w:szCs w:val="16"/>
        </w:rPr>
        <w:t>Soporte N2</w:t>
      </w:r>
      <w:r w:rsidR="00630B2F" w:rsidRPr="00460988">
        <w:rPr>
          <w:rFonts w:asciiTheme="minorHAnsi" w:hAnsiTheme="minorHAnsi" w:cs="Arial"/>
          <w:sz w:val="16"/>
          <w:szCs w:val="16"/>
        </w:rPr>
        <w:t xml:space="preserve">      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U</w:t>
      </w:r>
      <w:r w:rsidR="00886D59" w:rsidRPr="00460988">
        <w:rPr>
          <w:rFonts w:asciiTheme="minorHAnsi" w:hAnsiTheme="minorHAnsi" w:cs="Arial"/>
          <w:b/>
          <w:color w:val="2E74B5"/>
          <w:sz w:val="16"/>
          <w:szCs w:val="16"/>
        </w:rPr>
        <w:t>S</w:t>
      </w:r>
      <w:r w:rsidR="00630B2F" w:rsidRPr="00460988">
        <w:rPr>
          <w:rFonts w:asciiTheme="minorHAnsi" w:hAnsiTheme="minorHAnsi" w:cs="Arial"/>
          <w:b/>
          <w:color w:val="2E74B5"/>
          <w:sz w:val="16"/>
          <w:szCs w:val="16"/>
        </w:rPr>
        <w:t>:</w:t>
      </w:r>
      <w:r w:rsidR="00886D59" w:rsidRPr="00460988">
        <w:rPr>
          <w:rFonts w:asciiTheme="minorHAnsi" w:hAnsiTheme="minorHAnsi" w:cs="Arial"/>
          <w:sz w:val="16"/>
          <w:szCs w:val="16"/>
        </w:rPr>
        <w:t xml:space="preserve"> Usuario Solicitante          </w:t>
      </w:r>
      <w:r w:rsidR="00630B2F" w:rsidRPr="00460988">
        <w:rPr>
          <w:rFonts w:asciiTheme="minorHAnsi" w:hAnsiTheme="minorHAnsi" w:cs="Arial"/>
          <w:sz w:val="16"/>
          <w:szCs w:val="16"/>
        </w:rPr>
        <w:t>Campo Obligatorio</w:t>
      </w:r>
    </w:p>
    <w:p w:rsidR="00295C4A" w:rsidRPr="00460988" w:rsidRDefault="00295C4A" w:rsidP="00630B2F">
      <w:pPr>
        <w:tabs>
          <w:tab w:val="left" w:pos="3179"/>
        </w:tabs>
        <w:jc w:val="center"/>
        <w:rPr>
          <w:rFonts w:asciiTheme="minorHAnsi" w:hAnsiTheme="minorHAnsi" w:cs="Arial"/>
          <w:sz w:val="16"/>
          <w:szCs w:val="16"/>
        </w:rPr>
      </w:pPr>
    </w:p>
    <w:tbl>
      <w:tblPr>
        <w:tblW w:w="940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4536"/>
        <w:gridCol w:w="2409"/>
        <w:gridCol w:w="1355"/>
      </w:tblGrid>
      <w:tr w:rsidR="00295C4A" w:rsidRPr="00460988" w:rsidTr="006739E3">
        <w:trPr>
          <w:trHeight w:val="240"/>
        </w:trPr>
        <w:tc>
          <w:tcPr>
            <w:tcW w:w="9401" w:type="dxa"/>
            <w:gridSpan w:val="4"/>
            <w:shd w:val="clear" w:color="auto" w:fill="DBE5F1" w:themeFill="accent1" w:themeFillTint="33"/>
            <w:vAlign w:val="center"/>
          </w:tcPr>
          <w:p w:rsidR="00295C4A" w:rsidRPr="00460988" w:rsidRDefault="00295C4A" w:rsidP="00343D0F">
            <w:pPr>
              <w:jc w:val="center"/>
              <w:rPr>
                <w:rFonts w:asciiTheme="minorHAnsi" w:hAnsiTheme="minorHAnsi" w:cs="Arial"/>
                <w:b/>
                <w:bCs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CONTROL DE VERSIONES 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(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US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–</w:t>
            </w:r>
            <w:r w:rsidR="00642CF7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>N1 – N2</w:t>
            </w:r>
            <w:r w:rsidRPr="00460988">
              <w:rPr>
                <w:rFonts w:asciiTheme="minorHAnsi" w:hAnsiTheme="minorHAnsi" w:cs="Arial"/>
                <w:b/>
                <w:bCs/>
                <w:color w:val="548DD4" w:themeColor="text2" w:themeTint="99"/>
                <w:sz w:val="16"/>
                <w:szCs w:val="16"/>
                <w:lang w:eastAsia="en-US"/>
              </w:rPr>
              <w:t xml:space="preserve">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295C4A" w:rsidRPr="00460988" w:rsidTr="006739E3">
        <w:trPr>
          <w:trHeight w:val="270"/>
        </w:trPr>
        <w:tc>
          <w:tcPr>
            <w:tcW w:w="1101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VERSIÓN</w:t>
            </w:r>
          </w:p>
        </w:tc>
        <w:tc>
          <w:tcPr>
            <w:tcW w:w="4536" w:type="dxa"/>
            <w:shd w:val="clear" w:color="auto" w:fill="F2F2F2" w:themeFill="background1" w:themeFillShade="F2"/>
            <w:vAlign w:val="center"/>
          </w:tcPr>
          <w:p w:rsidR="00295C4A" w:rsidRPr="00460988" w:rsidRDefault="00613927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DESCRIPCIÓN </w:t>
            </w:r>
            <w:r w:rsidR="00295C4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MODIFICACIÓN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F2F2F2" w:themeFill="background1" w:themeFillShade="F2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FECHA</w:t>
            </w:r>
          </w:p>
        </w:tc>
      </w:tr>
      <w:tr w:rsidR="00295C4A" w:rsidRPr="00460988" w:rsidTr="006739E3">
        <w:trPr>
          <w:trHeight w:val="106"/>
        </w:trPr>
        <w:tc>
          <w:tcPr>
            <w:tcW w:w="1101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1.0</w:t>
            </w:r>
          </w:p>
        </w:tc>
        <w:tc>
          <w:tcPr>
            <w:tcW w:w="4536" w:type="dxa"/>
            <w:shd w:val="clear" w:color="auto" w:fill="FFFFFF"/>
            <w:vAlign w:val="center"/>
          </w:tcPr>
          <w:p w:rsidR="00295C4A" w:rsidRPr="00460988" w:rsidRDefault="00295C4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Versión Inicial</w:t>
            </w:r>
          </w:p>
        </w:tc>
        <w:tc>
          <w:tcPr>
            <w:tcW w:w="2409" w:type="dxa"/>
            <w:shd w:val="clear" w:color="auto" w:fill="FFFFFF"/>
            <w:vAlign w:val="center"/>
          </w:tcPr>
          <w:p w:rsidR="00295C4A" w:rsidRPr="00460988" w:rsidRDefault="009C28C1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de quien diligencia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295C4A" w:rsidRPr="00460988" w:rsidRDefault="00554057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highlight w:val="cyan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&lt;DD/MM/YYYY&gt;</w:t>
            </w:r>
          </w:p>
        </w:tc>
      </w:tr>
    </w:tbl>
    <w:p w:rsidR="00832105" w:rsidRPr="00460988" w:rsidRDefault="00832105" w:rsidP="00D560E8">
      <w:pPr>
        <w:tabs>
          <w:tab w:val="left" w:pos="3179"/>
        </w:tabs>
        <w:rPr>
          <w:rFonts w:asciiTheme="minorHAnsi" w:hAnsiTheme="minorHAnsi" w:cs="Arial"/>
          <w:b/>
          <w:color w:val="2E74B5"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657"/>
        <w:gridCol w:w="1940"/>
        <w:gridCol w:w="1756"/>
        <w:gridCol w:w="4111"/>
      </w:tblGrid>
      <w:tr w:rsidR="00630B2F" w:rsidRPr="00460988" w:rsidTr="00460988">
        <w:trPr>
          <w:trHeight w:val="288"/>
        </w:trPr>
        <w:tc>
          <w:tcPr>
            <w:tcW w:w="9464" w:type="dxa"/>
            <w:gridSpan w:val="4"/>
            <w:shd w:val="clear" w:color="auto" w:fill="DBE5F1"/>
            <w:vAlign w:val="center"/>
          </w:tcPr>
          <w:p w:rsidR="00630B2F" w:rsidRPr="00460988" w:rsidRDefault="00630B2F" w:rsidP="00343D0F">
            <w:pPr>
              <w:jc w:val="center"/>
              <w:rPr>
                <w:rFonts w:asciiTheme="minorHAnsi" w:hAnsiTheme="minorHAnsi" w:cs="Arial"/>
                <w:b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INFORMACIÓN </w:t>
            </w:r>
            <w:r w:rsidR="00E6238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BÁSICA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 /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BF60F3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BF60F3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E6238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Número Solicitud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&lt;Número solicitud&gt;</w:t>
            </w:r>
          </w:p>
        </w:tc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Fecha de Elaboración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4111" w:type="dxa"/>
            <w:shd w:val="clear" w:color="auto" w:fill="FFFFFF"/>
            <w:vAlign w:val="center"/>
          </w:tcPr>
          <w:p w:rsidR="00092CDE" w:rsidRPr="00460988" w:rsidRDefault="00D222A3" w:rsidP="00D222A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&lt;15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12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/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2015</w:t>
            </w:r>
            <w:r w:rsidR="00092CD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6739E3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Solicitado por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940" w:type="dxa"/>
            <w:shd w:val="clear" w:color="auto" w:fill="FFFFFF"/>
            <w:vAlign w:val="center"/>
          </w:tcPr>
          <w:p w:rsidR="00092CDE" w:rsidRPr="00460988" w:rsidRDefault="00D222A3" w:rsidP="0096551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EDWARD WILCHES</w:t>
            </w:r>
          </w:p>
        </w:tc>
        <w:tc>
          <w:tcPr>
            <w:tcW w:w="1756" w:type="dxa"/>
            <w:shd w:val="clear" w:color="auto" w:fill="FFFFFF"/>
          </w:tcPr>
          <w:p w:rsidR="00092CDE" w:rsidRPr="00460988" w:rsidRDefault="00092CDE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Sistema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97001594"/>
            <w:placeholder>
              <w:docPart w:val="4F87A4823E454AD7AE43CFF81C0F806B"/>
            </w:placeholder>
            <w:dropDownList>
              <w:listItem w:value="Elija un elemento."/>
              <w:listItem w:displayText="OSF" w:value="OSF"/>
              <w:listItem w:displayText="SAP" w:value="SAP"/>
              <w:listItem w:displayText="GIS" w:value="GIS"/>
            </w:dropDownList>
          </w:sdtPr>
          <w:sdtEndPr/>
          <w:sdtContent>
            <w:tc>
              <w:tcPr>
                <w:tcW w:w="4111" w:type="dxa"/>
                <w:shd w:val="clear" w:color="auto" w:fill="FFFFFF"/>
              </w:tcPr>
              <w:p w:rsidR="00092CDE" w:rsidRPr="00460988" w:rsidRDefault="00D222A3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OSF</w:t>
                </w:r>
              </w:p>
            </w:tc>
          </w:sdtContent>
        </w:sdt>
      </w:tr>
      <w:tr w:rsidR="006739E3" w:rsidRPr="00460988" w:rsidTr="00460988">
        <w:trPr>
          <w:trHeight w:val="70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Gravedad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410433698"/>
            <w:placeholder>
              <w:docPart w:val="AA10810E608E4FC49CEE5CB61D0C8EC0"/>
            </w:placeholder>
            <w:dropDownList>
              <w:listItem w:value="Elija un elemento."/>
              <w:listItem w:displayText="Bajo/ Mínimo al Negocio" w:value="4"/>
              <w:listItem w:displayText="Medio/ Algún Impacto al Negocio" w:value="3"/>
              <w:listItem w:displayText="Alto/ Significativo al Negocio" w:value="2"/>
              <w:listItem w:displayText="Crítico al Negocio" w:value="1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D222A3" w:rsidP="007A1A1C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Alto/ Significativo al Negocio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923AD5" w:rsidP="00E0668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n-US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Módulo - 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Proceso</w:t>
            </w:r>
            <w:r w:rsidR="00092CDE"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 xml:space="preserve">* 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val="es-CO" w:eastAsia="en-US"/>
            </w:rPr>
            <w:id w:val="307676888"/>
            <w:placeholder>
              <w:docPart w:val="EE0FC450B1E2473AA7A7FF08F967E4DE"/>
            </w:placeholder>
            <w:dropDownList>
              <w:listItem w:value="Elija un elemento."/>
              <w:listItem w:displayText="BSS-Cartera" w:value="1"/>
              <w:listItem w:displayText="BSS-Facturación" w:value="2"/>
              <w:listItem w:displayText="BSS-Recaudo" w:value="3"/>
              <w:listItem w:displayText="BSS-Análisis de Consumo" w:value="15"/>
              <w:listItem w:displayText="BSS-Contabilidad" w:value="36"/>
              <w:listItem w:displayText="CRM-Ventas Residenciales" w:value="4"/>
              <w:listItem w:displayText="CRM-Ventas Comerciales" w:value="5"/>
              <w:listItem w:displayText="CRM-Ventas Industriales" w:value="6"/>
              <w:listItem w:displayText="CRM-Aprovisionamiento " w:value="13"/>
              <w:listItem w:displayText="CRM-Constructoras" w:value="7"/>
              <w:listItem w:displayText="CRM-Mercadeo - Comunicaciones" w:value="8"/>
              <w:listItem w:displayText="CRM-Servicio al cliente" w:value="9"/>
              <w:listItem w:displayText="CRM-Jurídica" w:value="14"/>
              <w:listItem w:displayText="FNB-Brilla" w:value="10"/>
              <w:listItem w:displayText="FNB-Seguros" w:value="11"/>
              <w:listItem w:displayText="FNB-GNCV" w:value="12"/>
              <w:listItem w:displayText="OSS -Integridad" w:value="16"/>
              <w:listItem w:displayText="OSS -Operaciones" w:value="17"/>
              <w:listItem w:displayText="OSS -Mantenimiento" w:value="18"/>
              <w:listItem w:displayText="OSS -Emergencias" w:value="19"/>
              <w:listItem w:displayText="OSS -Inspecciones - Certificaciones" w:value="20"/>
              <w:listItem w:displayText="OSS -Revisión Preventiva/Periódica/Segura" w:value="21"/>
              <w:listItem w:displayText="OSS -Conexiones " w:value="23"/>
              <w:listItem w:displayText="OSS - Servicios Aso./Trabajos Varios" w:value="24"/>
              <w:listItem w:displayText="OSS -Construcciones -Redes" w:value="25"/>
              <w:listItem w:displayText="OSS -Diseño" w:value="26"/>
              <w:listItem w:displayText="OSS -Proyectos" w:value="27"/>
              <w:listItem w:displayText="OSS -Aseguramiento Metrológico - Laboratorio" w:value="28"/>
              <w:listItem w:displayText="OSS-Perdidas No Operacionales" w:value="42"/>
              <w:listItem w:displayText="OSS -Sistema Información Geográfica" w:value="29"/>
              <w:listItem w:displayText="OSS -HSE" w:value="30"/>
              <w:listItem w:displayText="SAP -FI:Finanzas (Contabilidad)" w:value="31"/>
              <w:listItem w:displayText="SAP -CO:Costos (Planeación)   " w:value="32"/>
              <w:listItem w:displayText="SAP -MM:Logística (Gestión Logística)" w:value="33"/>
              <w:listItem w:displayText="SAP -SD:Ventas (Gestión Logística)" w:value="34"/>
              <w:listItem w:displayText="SAP -HCM:Gestión Humana (Nomina)" w:value="35"/>
              <w:listItem w:displayText="GIS-Edición Predial" w:value="37"/>
              <w:listItem w:displayText="GIS-Edición Redes" w:value="38"/>
              <w:listItem w:displayText="GIS-Diseño " w:value="39"/>
              <w:listItem w:displayText="GIS- Emergencias" w:value="40"/>
              <w:listItem w:displayText="GIS-Mantenimiento" w:value="41"/>
              <w:listItem w:displayText="GIS-Consultas" w:value="43"/>
            </w:dropDownList>
          </w:sdtPr>
          <w:sdtEndPr/>
          <w:sdtContent>
            <w:tc>
              <w:tcPr>
                <w:tcW w:w="4111" w:type="dxa"/>
                <w:shd w:val="clear" w:color="auto" w:fill="FFFFFF"/>
                <w:vAlign w:val="center"/>
              </w:tcPr>
              <w:p w:rsidR="00092CDE" w:rsidRPr="00460988" w:rsidRDefault="00D222A3" w:rsidP="00EC6067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val="es-CO" w:eastAsia="en-US"/>
                  </w:rPr>
                  <w:t>BSS-Contabilidad</w:t>
                </w:r>
              </w:p>
            </w:tc>
          </w:sdtContent>
        </w:sdt>
      </w:tr>
      <w:tr w:rsidR="006739E3" w:rsidRPr="00460988" w:rsidTr="00460988">
        <w:trPr>
          <w:trHeight w:val="295"/>
        </w:trPr>
        <w:tc>
          <w:tcPr>
            <w:tcW w:w="1657" w:type="dxa"/>
            <w:shd w:val="clear" w:color="auto" w:fill="FFFFFF"/>
            <w:vAlign w:val="center"/>
          </w:tcPr>
          <w:p w:rsidR="00092CDE" w:rsidRPr="00460988" w:rsidRDefault="00092CDE" w:rsidP="00B94709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Tipo de Necesidad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-1118373802"/>
            <w:placeholder>
              <w:docPart w:val="412DAB7ED2054229B9188AF2EE102045"/>
            </w:placeholder>
            <w:dropDownList>
              <w:listItem w:value="Elija un elemento."/>
              <w:listItem w:displayText="Incidente / Error" w:value="1"/>
              <w:listItem w:displayText="Cambio/ Nuevo requerimiento" w:value="2"/>
            </w:dropDownList>
          </w:sdtPr>
          <w:sdtEndPr/>
          <w:sdtContent>
            <w:tc>
              <w:tcPr>
                <w:tcW w:w="1940" w:type="dxa"/>
                <w:shd w:val="clear" w:color="auto" w:fill="FFFFFF"/>
                <w:vAlign w:val="center"/>
              </w:tcPr>
              <w:p w:rsidR="00092CDE" w:rsidRPr="00460988" w:rsidRDefault="00D222A3" w:rsidP="00B94709">
                <w:pP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  <w:t>Cambio/ Nuevo requerimiento</w:t>
                </w:r>
              </w:p>
            </w:tc>
          </w:sdtContent>
        </w:sdt>
        <w:tc>
          <w:tcPr>
            <w:tcW w:w="1756" w:type="dxa"/>
            <w:shd w:val="clear" w:color="auto" w:fill="FFFFFF"/>
            <w:vAlign w:val="center"/>
          </w:tcPr>
          <w:p w:rsidR="00092CDE" w:rsidRPr="00460988" w:rsidRDefault="00092CDE" w:rsidP="002A0C7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Empresas Impactadas</w:t>
            </w:r>
          </w:p>
        </w:tc>
        <w:tc>
          <w:tcPr>
            <w:tcW w:w="4111" w:type="dxa"/>
            <w:shd w:val="clear" w:color="auto" w:fill="FFFFFF"/>
            <w:vAlign w:val="center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563"/>
              <w:gridCol w:w="435"/>
              <w:gridCol w:w="533"/>
              <w:gridCol w:w="435"/>
              <w:gridCol w:w="485"/>
              <w:gridCol w:w="435"/>
              <w:gridCol w:w="574"/>
              <w:gridCol w:w="435"/>
            </w:tblGrid>
            <w:tr w:rsidR="00460988" w:rsidRPr="004D407C" w:rsidTr="00F309DD">
              <w:trPr>
                <w:trHeight w:val="56"/>
              </w:trPr>
              <w:tc>
                <w:tcPr>
                  <w:tcW w:w="72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GDCA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3" type="#_x0000_t75" style="width:10.75pt;height:13.45pt" o:ole="">
                        <v:imagedata r:id="rId12" o:title=""/>
                      </v:shape>
                      <w:control r:id="rId13" w:name="Forma3721111111133" w:shapeid="_x0000_i1033"/>
                    </w:object>
                  </w:r>
                </w:p>
              </w:tc>
              <w:tc>
                <w:tcPr>
                  <w:tcW w:w="684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VE"/>
                    </w:rPr>
                    <w:t>SURT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5" type="#_x0000_t75" style="width:10.75pt;height:13.45pt" o:ole="">
                        <v:imagedata r:id="rId14" o:title=""/>
                      </v:shape>
                      <w:control r:id="rId15" w:name="Forma3721111111153" w:shapeid="_x0000_i1035"/>
                    </w:object>
                  </w:r>
                </w:p>
              </w:tc>
              <w:tc>
                <w:tcPr>
                  <w:tcW w:w="623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eastAsia="en-US"/>
                    </w:rPr>
                    <w:t>EFIG</w:t>
                  </w:r>
                </w:p>
              </w:tc>
              <w:tc>
                <w:tcPr>
                  <w:tcW w:w="558" w:type="pct"/>
                  <w:shd w:val="clear" w:color="auto" w:fill="auto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color w:val="7F7F7F" w:themeColor="text1" w:themeTint="80"/>
                      <w:sz w:val="14"/>
                      <w:szCs w:val="20"/>
                      <w:lang w:eastAsia="en-US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7" type="#_x0000_t75" style="width:10.75pt;height:13.45pt" o:ole="">
                        <v:imagedata r:id="rId14" o:title=""/>
                      </v:shape>
                      <w:control r:id="rId16" w:name="Forma3721111111172" w:shapeid="_x0000_i1037"/>
                    </w:object>
                  </w:r>
                </w:p>
              </w:tc>
              <w:tc>
                <w:tcPr>
                  <w:tcW w:w="737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t>GDOC</w:t>
                  </w:r>
                </w:p>
              </w:tc>
              <w:tc>
                <w:tcPr>
                  <w:tcW w:w="558" w:type="pct"/>
                  <w:vAlign w:val="center"/>
                </w:tcPr>
                <w:p w:rsidR="00460988" w:rsidRPr="004D407C" w:rsidRDefault="00460988" w:rsidP="00F309DD">
                  <w:pPr>
                    <w:jc w:val="center"/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</w:pPr>
                  <w:r w:rsidRPr="004D407C">
                    <w:rPr>
                      <w:rFonts w:ascii="Calibri" w:hAnsi="Calibri" w:cs="Arial"/>
                      <w:b/>
                      <w:color w:val="7F7F7F" w:themeColor="text1" w:themeTint="80"/>
                      <w:sz w:val="14"/>
                      <w:szCs w:val="20"/>
                      <w:lang w:val="es-AR"/>
                    </w:rPr>
                    <w:object w:dxaOrig="225" w:dyaOrig="225">
                      <v:shape id="_x0000_i1039" type="#_x0000_t75" style="width:10.75pt;height:13.45pt" o:ole="">
                        <v:imagedata r:id="rId14" o:title=""/>
                      </v:shape>
                      <w:control r:id="rId17" w:name="Forma37211111111722" w:shapeid="_x0000_i1039"/>
                    </w:object>
                  </w:r>
                </w:p>
              </w:tc>
            </w:tr>
          </w:tbl>
          <w:p w:rsidR="00092CDE" w:rsidRPr="00460988" w:rsidRDefault="00092CDE" w:rsidP="00B94709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F181D" w:rsidRPr="00460988" w:rsidTr="00460988">
        <w:trPr>
          <w:trHeight w:val="56"/>
        </w:trPr>
        <w:tc>
          <w:tcPr>
            <w:tcW w:w="1657" w:type="dxa"/>
            <w:shd w:val="clear" w:color="auto" w:fill="FFFFFF"/>
            <w:vAlign w:val="center"/>
          </w:tcPr>
          <w:p w:rsidR="007F181D" w:rsidRPr="00460988" w:rsidRDefault="007F181D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Profesional REDI</w:t>
            </w:r>
          </w:p>
        </w:tc>
        <w:tc>
          <w:tcPr>
            <w:tcW w:w="7807" w:type="dxa"/>
            <w:gridSpan w:val="3"/>
            <w:shd w:val="clear" w:color="auto" w:fill="FFFFFF"/>
            <w:vAlign w:val="center"/>
          </w:tcPr>
          <w:p w:rsidR="007F181D" w:rsidRPr="00460988" w:rsidRDefault="00BE3BCB" w:rsidP="00BE3BCB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&lt;Diligenciar 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 completo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del profesional</w:t>
            </w:r>
            <w:r w:rsidR="007F181D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</w:tbl>
    <w:p w:rsidR="00832105" w:rsidRPr="00460988" w:rsidRDefault="00832105" w:rsidP="00832105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BE4637" w:rsidRPr="00460988" w:rsidTr="00092CDE">
        <w:trPr>
          <w:trHeight w:val="144"/>
        </w:trPr>
        <w:tc>
          <w:tcPr>
            <w:tcW w:w="9466" w:type="dxa"/>
            <w:gridSpan w:val="2"/>
            <w:shd w:val="clear" w:color="auto" w:fill="F2DBDB" w:themeFill="accent2" w:themeFillTint="33"/>
            <w:vAlign w:val="center"/>
          </w:tcPr>
          <w:p w:rsidR="008273BA" w:rsidRPr="00460988" w:rsidRDefault="006B40A4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</w:t>
            </w:r>
            <w:r w:rsidR="00093918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ETALLE SOLICITUD 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ERROR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6B40A4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(INCIDENTE)</w:t>
            </w:r>
            <w:r w:rsidR="00BE463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BE4637" w:rsidRPr="00460988" w:rsidTr="00E130E6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BE4637" w:rsidRPr="00460988" w:rsidRDefault="007E2F35" w:rsidP="006B40A4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del C</w:t>
            </w:r>
            <w:r w:rsidR="00092CD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aso</w:t>
            </w:r>
            <w:r w:rsidR="006B2B4F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6B2B4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BE4637" w:rsidRPr="00460988" w:rsidRDefault="00EC6067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6B40A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Descripción del error presentado</w:t>
            </w:r>
            <w:r w:rsidR="00430B4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 esta es la información que debe colocarse en el registro del caso ya sea el SAO o para la mesa  de ayuda en el correo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4E3E71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4E3E71" w:rsidRPr="00460988" w:rsidRDefault="009E5A6C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Resultado Esperado </w:t>
            </w:r>
            <w:r w:rsidR="004E3E7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4E3E71" w:rsidRPr="00460988" w:rsidRDefault="004E3E71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 un ejemplo de lo qu</w:t>
            </w:r>
            <w:r w:rsidR="00E8523B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 espera que el sistema realice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fectados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afectados por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si son contratistas, usuarios internos, 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etc.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Opción Afectada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el nombre de las formas o transacciones donde se presentó el error&gt;</w:t>
            </w:r>
          </w:p>
        </w:tc>
      </w:tr>
      <w:tr w:rsidR="00CC78F4" w:rsidRPr="00460988" w:rsidTr="00E130E6">
        <w:trPr>
          <w:trHeight w:val="287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6B40A4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Datos Error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E130E6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datos con los que se presentó el error, tales como: No. Contrato, producto, dirección, número de solicitud, códigos de identificación de la cuenta, ítem, número de empleado, número del producto, número de orden, número de acta, tipo de trabajo, etc.&gt;</w:t>
            </w:r>
          </w:p>
        </w:tc>
      </w:tr>
      <w:tr w:rsidR="00CC78F4" w:rsidRPr="00460988" w:rsidTr="00E130E6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CC78F4" w:rsidRPr="00460988" w:rsidRDefault="00CC78F4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Evidencias del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E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rror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CC78F4" w:rsidRPr="00460988" w:rsidRDefault="00CC78F4" w:rsidP="008E36FE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&lt;Muestre el paso a paso hasta que aparezca el error y las evidencias del mismo, imprimiendo pantallas sin recortar.&gt;</w:t>
            </w:r>
          </w:p>
        </w:tc>
      </w:tr>
    </w:tbl>
    <w:p w:rsidR="00483F97" w:rsidRPr="00460988" w:rsidRDefault="00483F97" w:rsidP="00386A00">
      <w:pPr>
        <w:tabs>
          <w:tab w:val="left" w:pos="1267"/>
        </w:tabs>
        <w:rPr>
          <w:rFonts w:asciiTheme="minorHAnsi" w:hAnsiTheme="minorHAnsi" w:cs="Arial"/>
          <w:sz w:val="16"/>
          <w:szCs w:val="16"/>
        </w:rPr>
      </w:pPr>
    </w:p>
    <w:tbl>
      <w:tblPr>
        <w:tblW w:w="946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43"/>
        <w:gridCol w:w="6523"/>
      </w:tblGrid>
      <w:tr w:rsidR="00D8515B" w:rsidRPr="00460988" w:rsidTr="008273BA">
        <w:trPr>
          <w:trHeight w:val="90"/>
        </w:trPr>
        <w:tc>
          <w:tcPr>
            <w:tcW w:w="9466" w:type="dxa"/>
            <w:gridSpan w:val="2"/>
            <w:shd w:val="clear" w:color="auto" w:fill="EAF1DD" w:themeFill="accent3" w:themeFillTint="33"/>
          </w:tcPr>
          <w:p w:rsidR="008273BA" w:rsidRPr="00460988" w:rsidRDefault="00093918" w:rsidP="006B40A4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MEJORA</w:t>
            </w:r>
            <w:r w:rsidR="008273BA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(US) </w:t>
            </w:r>
            <w:r w:rsidR="008273B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  <w:p w:rsidR="00D8515B" w:rsidRPr="00460988" w:rsidRDefault="008273BA" w:rsidP="008273BA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(CAMBIO/NUEVO REQUERIMIENTO)</w:t>
            </w:r>
            <w:r w:rsidR="006B40A4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 </w:t>
            </w:r>
          </w:p>
        </w:tc>
      </w:tr>
      <w:tr w:rsidR="00D8515B" w:rsidRPr="00460988" w:rsidTr="009E5A6C">
        <w:trPr>
          <w:trHeight w:val="303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D8515B" w:rsidRPr="00460988" w:rsidRDefault="008273BA" w:rsidP="007E2F35">
            <w:pPr>
              <w:tabs>
                <w:tab w:val="left" w:pos="1267"/>
              </w:tabs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la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M</w:t>
            </w:r>
            <w:r w:rsidR="004E3E7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ejora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D8515B" w:rsidRDefault="000C148C" w:rsidP="001F0035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Resumen de las actas contabilizadas en el mes para revisión del costo</w:t>
            </w:r>
            <w:r w:rsidR="0003132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  <w:r w:rsidR="002A59E0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se anexa la consulta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para </w:t>
            </w:r>
            <w:r w:rsidR="0003132C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la obtención de esta </w:t>
            </w: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información</w:t>
            </w:r>
            <w:r w:rsidR="002010D7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;</w:t>
            </w:r>
          </w:p>
          <w:p w:rsidR="002A59E0" w:rsidRDefault="002A59E0" w:rsidP="002A59E0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-- ACTAS CONTABILIZADAS MES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select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id_Acta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Nit,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(select distinct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m.package_type_id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||' - '||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ps.description</w:t>
            </w:r>
            <w:proofErr w:type="spellEnd"/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open.or_order_activity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open.mo_packages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m, OPEN.PS_PACKAGE_TYPE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ps</w:t>
            </w:r>
            <w:proofErr w:type="spellEnd"/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a.order_id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id_orden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a.package_id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m.package_id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m.package_type_id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ps.package_type_id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package_type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open.LDC_BOORDENES.FNUGETIDLOCALIDAD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(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ID_orden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Localidad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id_orden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(select distinct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ot.task_type_id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||' - '||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ot.description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open.or_task_type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ot</w:t>
            </w:r>
            <w:proofErr w:type="spellEnd"/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ot.task_type_id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tipotrab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Desc_Task_Type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sum(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d.valor_total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Total,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cuenta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,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(select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cc.ccbgceco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open.ldci_cecoubigetra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cc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where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cc.ccbgloca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open.LDC_BOORDENES.FNUGETIDLOCALIDAD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(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ID_orden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cc.ccbgtitr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tipotrab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) CECO,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(select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cc.ccbgorin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open.ldci_cecoubigetra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cc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cc.ccbgloca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open.LDC_BOORDENES.FNUGETIDLOCALIDAD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(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ID_orden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)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cc.ccbgtitr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tipotrab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) O_I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from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open.ge_detalle_acta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d,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open.ge_items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g,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open.or_order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od,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(select distinct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to_number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(SUBSTR(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txtposcn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6, 5))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acta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clavref1 Nit, clavref3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tipotrab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clasecta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cuenta</w:t>
            </w:r>
            <w:proofErr w:type="spellEnd"/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from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open.ldci_incoliqu</w:t>
            </w:r>
            <w:proofErr w:type="spellEnd"/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where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iclinudo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 (select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codocont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from OPEN.LDCI_ACTACONT t,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open.ge_acta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              where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a.extern_invoice_num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is not null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               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a.extern_pay_date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&gt;= '&amp;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Fecha_Inicial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' 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               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a.extern_pay_date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&lt;= '&amp;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Fecha_Final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23:59:59'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               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a.id_acta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t.idacta</w:t>
            </w:r>
            <w:proofErr w:type="spellEnd"/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                    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t.actcontabiliza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'S')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     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clasecta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like '7%') u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lastRenderedPageBreak/>
              <w:t xml:space="preserve"> where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d.id_acta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u.acta</w:t>
            </w:r>
            <w:proofErr w:type="spellEnd"/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od.order_id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d.id_orden</w:t>
            </w:r>
            <w:proofErr w:type="spellEnd"/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od.task_type_id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tipotrab</w:t>
            </w:r>
            <w:proofErr w:type="spellEnd"/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d.valor_total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!= 0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d.id_items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=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g.items_id</w:t>
            </w:r>
            <w:proofErr w:type="spellEnd"/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and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g.item_classif_id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!= 23</w:t>
            </w:r>
          </w:p>
          <w:p w:rsidR="000C148C" w:rsidRPr="005D39A3" w:rsidRDefault="000C148C" w:rsidP="005D39A3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group by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id_Acta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Nit,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Nombre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id_orden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cuenta</w:t>
            </w:r>
            <w:proofErr w:type="spellEnd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, </w:t>
            </w:r>
            <w:proofErr w:type="spellStart"/>
            <w:r w:rsidRPr="005D39A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tipotrab</w:t>
            </w:r>
            <w:proofErr w:type="spellEnd"/>
          </w:p>
          <w:p w:rsidR="008969F2" w:rsidRDefault="008969F2" w:rsidP="008969F2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8969F2" w:rsidRDefault="008969F2" w:rsidP="00E85928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6541EC" w:rsidRPr="00460988" w:rsidRDefault="006541EC" w:rsidP="0003132C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9E5A6C" w:rsidRPr="00460988" w:rsidTr="009E0CB8">
        <w:trPr>
          <w:trHeight w:val="408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lastRenderedPageBreak/>
              <w:t xml:space="preserve">Resultado Esperado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5D39A3" w:rsidP="00E8523B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RESUMEN ACTAS CONTABILIZADAS EN EL MES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7E2F35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Cantidad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U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suarios 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B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eneficiados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la cantidad&gt; - &lt;Liste una muestra de los usuarios beneficiados con la mejora&gt;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¿Quién va a usar la solución?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3D2B6A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CONTABILIDAD</w:t>
            </w:r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¿Cómo se realiza actualmente?</w:t>
            </w:r>
            <w:r w:rsidR="00CC78F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CC78F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9E5A6C" w:rsidRPr="00460988" w:rsidRDefault="00F542C5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CONSULTAS DIRECTAMENTE POR PL</w:t>
            </w: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9E5A6C" w:rsidRPr="00460988" w:rsidRDefault="009E5A6C" w:rsidP="009E5A6C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7E2F35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7E2F35" w:rsidRPr="00460988" w:rsidRDefault="007E2F35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Bene</w:t>
            </w:r>
            <w:r w:rsidR="00A25F8D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ficios Esperados </w:t>
            </w:r>
            <w:r w:rsidR="00A25F8D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5D39A3" w:rsidP="005D39A3">
            <w:pPr>
              <w:tabs>
                <w:tab w:val="left" w:pos="1267"/>
              </w:tabs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FACILIDAD EN LA VALIDACION DE LOS COSTOS DEL MES</w:t>
            </w:r>
            <w:bookmarkStart w:id="0" w:name="_GoBack"/>
            <w:bookmarkEnd w:id="0"/>
          </w:p>
        </w:tc>
      </w:tr>
      <w:tr w:rsidR="009E5A6C" w:rsidRPr="00460988" w:rsidTr="009E5A6C">
        <w:trPr>
          <w:trHeight w:val="234"/>
        </w:trPr>
        <w:tc>
          <w:tcPr>
            <w:tcW w:w="2943" w:type="dxa"/>
            <w:shd w:val="clear" w:color="auto" w:fill="F2F2F2" w:themeFill="background1" w:themeFillShade="F2"/>
            <w:vAlign w:val="center"/>
          </w:tcPr>
          <w:p w:rsidR="009E5A6C" w:rsidRPr="00460988" w:rsidRDefault="009E5A6C" w:rsidP="009E5A6C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Justificación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7E2F35" w:rsidRPr="00460988" w:rsidRDefault="005D39A3" w:rsidP="00F02AE1">
            <w:pPr>
              <w:tabs>
                <w:tab w:val="left" w:pos="1267"/>
              </w:tabs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i/>
                  <w:color w:val="808080"/>
                  <w:sz w:val="16"/>
                  <w:szCs w:val="16"/>
                  <w:lang w:eastAsia="en-US"/>
                </w:rPr>
                <w:id w:val="-2026163735"/>
                <w:placeholder>
                  <w:docPart w:val="8E383F173A4548339F3319D207F5C54E"/>
                </w:placeholder>
                <w:showingPlcHdr/>
                <w:dropDownList>
                  <w:listItem w:value="Elija un elemento."/>
                  <w:listItem w:displayText="Tema de Ley" w:value="1"/>
                  <w:listItem w:displayText="Mejora de Proceso" w:value="2"/>
                  <w:listItem w:displayText="Política Interna" w:value="3"/>
                </w:dropDownList>
              </w:sdtPr>
              <w:sdtEndPr/>
              <w:sdtContent>
                <w:r w:rsidR="009E5A6C" w:rsidRPr="00460988">
                  <w:rPr>
                    <w:rStyle w:val="Textodelmarcadordeposicin"/>
                    <w:rFonts w:asciiTheme="minorHAnsi" w:hAnsiTheme="minorHAnsi" w:cs="Arial"/>
                    <w:sz w:val="16"/>
                    <w:szCs w:val="16"/>
                  </w:rPr>
                  <w:t>Elija un elemento.</w:t>
                </w:r>
              </w:sdtContent>
            </w:sdt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  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Indique</w:t>
            </w:r>
            <w:r w:rsidR="009E5A6C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normatividad</w:t>
            </w:r>
            <w:r w:rsidR="00F02AE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/ política interna / control de auditoría</w:t>
            </w:r>
            <w:r w:rsidR="008A2ED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7E2F35">
        <w:trPr>
          <w:trHeight w:val="234"/>
        </w:trPr>
        <w:tc>
          <w:tcPr>
            <w:tcW w:w="9466" w:type="dxa"/>
            <w:gridSpan w:val="2"/>
            <w:shd w:val="clear" w:color="auto" w:fill="EAF1DD" w:themeFill="accent3" w:themeFillTint="33"/>
            <w:vAlign w:val="center"/>
          </w:tcPr>
          <w:p w:rsidR="007E2F35" w:rsidRPr="00460988" w:rsidRDefault="00093918" w:rsidP="00093918">
            <w:pPr>
              <w:tabs>
                <w:tab w:val="left" w:pos="1267"/>
              </w:tabs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>DETALLE SOLICITUD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 </w:t>
            </w:r>
            <w:r w:rsidR="00F95EF7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NUEVO / MEJORA DE </w:t>
            </w:r>
            <w:r w:rsidR="007E2F35" w:rsidRPr="00460988">
              <w:rPr>
                <w:rFonts w:asciiTheme="minorHAnsi" w:hAnsiTheme="minorHAnsi" w:cs="Arial"/>
                <w:b/>
                <w:sz w:val="16"/>
                <w:szCs w:val="16"/>
                <w:lang w:eastAsia="en-US"/>
              </w:rPr>
              <w:t xml:space="preserve">REPORTE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="00343D0F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Criterios de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onsulta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CB7F6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campos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con los que desea realizar el filtro inicial </w:t>
            </w:r>
            <w:r w:rsidR="00CB7F6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del reporte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mencione los posibles filtros de estos campos. Ejemplo: Tipo de producto, únicamente mostrar los tipos de producto A, B y C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del 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3F0A02" w:rsidRPr="00460988" w:rsidRDefault="007E2F35" w:rsidP="003F0A0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Liste los nombres de los campos y el orden en los que desea visualizarlos</w:t>
            </w:r>
            <w:r w:rsidR="003F0A0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Ejemplo:</w:t>
            </w:r>
          </w:p>
          <w:p w:rsidR="007E2F35" w:rsidRPr="00460988" w:rsidRDefault="003F0A02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1 – Cédula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2 – Nombre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;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3 – Fecha de Nacimiento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Campos C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alculados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>&lt;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Indique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si existen campos formulados</w:t>
            </w:r>
            <w:r w:rsidR="00B13AB0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y describa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la fórmula. Ejemplo: Edad - fórmula: Fecha actual menos fecha de nacimiento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275AA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Condiciones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eporte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val="es-CO" w:eastAsia="en-US"/>
              </w:rPr>
              <w:t xml:space="preserve">&lt;Indique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los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filtros internos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de los campos del reporte.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Ejemplo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: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 solo algún tipo de producto,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sólo ciertos 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estados de los cliente, solicitudes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A, B C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Prototipo del R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eporte</w:t>
            </w:r>
            <w:r w:rsidR="00966C54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="00966C54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7E2F35" w:rsidP="00966C54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juntar un Excel </w:t>
            </w:r>
            <w:r w:rsidR="00966C54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o imagen con el resultado esperado del reporte.</w:t>
            </w:r>
          </w:p>
        </w:tc>
      </w:tr>
      <w:tr w:rsidR="007E2F35" w:rsidRPr="00460988" w:rsidTr="00B275AA">
        <w:trPr>
          <w:trHeight w:val="234"/>
        </w:trPr>
        <w:tc>
          <w:tcPr>
            <w:tcW w:w="2943" w:type="dxa"/>
            <w:shd w:val="clear" w:color="auto" w:fill="F2F2F2" w:themeFill="background1" w:themeFillShade="F2"/>
          </w:tcPr>
          <w:p w:rsidR="007E2F35" w:rsidRPr="00460988" w:rsidRDefault="00B13AB0" w:rsidP="00B13AB0">
            <w:pPr>
              <w:tabs>
                <w:tab w:val="left" w:pos="1267"/>
              </w:tabs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Normatividad y F</w:t>
            </w:r>
            <w:r w:rsidR="007E2F35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echa de aplicación  </w:t>
            </w:r>
            <w:r w:rsidR="007E2F35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 xml:space="preserve">* </w:t>
            </w:r>
          </w:p>
        </w:tc>
        <w:tc>
          <w:tcPr>
            <w:tcW w:w="6523" w:type="dxa"/>
            <w:shd w:val="clear" w:color="auto" w:fill="auto"/>
          </w:tcPr>
          <w:p w:rsidR="007E2F35" w:rsidRPr="00460988" w:rsidRDefault="00966C54" w:rsidP="003F0A02">
            <w:pPr>
              <w:tabs>
                <w:tab w:val="left" w:pos="1267"/>
              </w:tabs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Si es de ley mencione la normatividad&gt;</w:t>
            </w:r>
          </w:p>
        </w:tc>
      </w:tr>
    </w:tbl>
    <w:p w:rsidR="006256A6" w:rsidRPr="00460988" w:rsidRDefault="006256A6" w:rsidP="00CC2E87">
      <w:pPr>
        <w:rPr>
          <w:rFonts w:asciiTheme="minorHAnsi" w:hAnsiTheme="minorHAnsi" w:cs="Arial"/>
          <w:b/>
          <w:sz w:val="16"/>
          <w:szCs w:val="16"/>
        </w:rPr>
      </w:pPr>
    </w:p>
    <w:p w:rsidR="006256A6" w:rsidRPr="00460988" w:rsidRDefault="006256A6">
      <w:pPr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br w:type="page"/>
      </w:r>
    </w:p>
    <w:tbl>
      <w:tblPr>
        <w:tblW w:w="94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1574"/>
        <w:gridCol w:w="1673"/>
        <w:gridCol w:w="466"/>
        <w:gridCol w:w="1811"/>
        <w:gridCol w:w="2126"/>
        <w:gridCol w:w="1811"/>
      </w:tblGrid>
      <w:tr w:rsidR="006F25AA" w:rsidRPr="00460988" w:rsidTr="00D11882">
        <w:trPr>
          <w:trHeight w:val="159"/>
        </w:trPr>
        <w:tc>
          <w:tcPr>
            <w:tcW w:w="9461" w:type="dxa"/>
            <w:gridSpan w:val="6"/>
            <w:shd w:val="clear" w:color="auto" w:fill="DBE5F1"/>
            <w:vAlign w:val="center"/>
          </w:tcPr>
          <w:p w:rsidR="006F25AA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lastRenderedPageBreak/>
              <w:t>ANÁLISIS SOPORTE DE PRIMER NIVEL</w:t>
            </w:r>
            <w:r w:rsidR="006F25AA" w:rsidRPr="00460988">
              <w:rPr>
                <w:rFonts w:asciiTheme="minorHAnsi" w:hAnsiTheme="minorHAnsi" w:cs="Arial"/>
                <w:b/>
                <w:color w:val="000000"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N1</w:t>
            </w:r>
            <w:r w:rsidR="006F25AA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6F25AA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6F25AA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E97C1B" w:rsidRPr="00460988" w:rsidTr="00D11882">
        <w:trPr>
          <w:trHeight w:val="580"/>
        </w:trPr>
        <w:tc>
          <w:tcPr>
            <w:tcW w:w="3247" w:type="dxa"/>
            <w:gridSpan w:val="2"/>
            <w:shd w:val="clear" w:color="auto" w:fill="FFFFFF"/>
            <w:vAlign w:val="center"/>
          </w:tcPr>
          <w:p w:rsidR="00E97C1B" w:rsidRPr="00460988" w:rsidRDefault="00496FAA" w:rsidP="00E97C1B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Diagnóstico</w:t>
            </w:r>
            <w:r w:rsidR="00E97C1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del error / mejora</w:t>
            </w:r>
            <w:r w:rsidR="007801B1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7801B1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eastAsia="en-US"/>
              </w:rPr>
              <w:t>*</w:t>
            </w:r>
          </w:p>
        </w:tc>
        <w:tc>
          <w:tcPr>
            <w:tcW w:w="6214" w:type="dxa"/>
            <w:gridSpan w:val="4"/>
            <w:shd w:val="clear" w:color="auto" w:fill="FFFFFF"/>
            <w:vAlign w:val="center"/>
          </w:tcPr>
          <w:p w:rsidR="00D93745" w:rsidRPr="00460988" w:rsidRDefault="00E97C1B" w:rsidP="00D93745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paso a paso del problema a solucionar o de la necesidad a reportar.&gt;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9461" w:type="dxa"/>
            <w:gridSpan w:val="6"/>
            <w:shd w:val="clear" w:color="auto" w:fill="DBE5F1" w:themeFill="accent1" w:themeFillTint="33"/>
            <w:vAlign w:val="center"/>
          </w:tcPr>
          <w:p w:rsidR="00D11882" w:rsidRPr="00460988" w:rsidRDefault="00D11882" w:rsidP="00D93745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ANÁLISIS DE RIESGOS</w:t>
            </w:r>
            <w:r w:rsidRPr="00460988"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64"/>
        </w:trPr>
        <w:tc>
          <w:tcPr>
            <w:tcW w:w="1574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Proceso</w:t>
            </w:r>
            <w:r w:rsidR="00645E44"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 xml:space="preserve"> Impactado</w:t>
            </w:r>
          </w:p>
        </w:tc>
        <w:tc>
          <w:tcPr>
            <w:tcW w:w="2139" w:type="dxa"/>
            <w:gridSpan w:val="2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Riesgo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Impacto Operacional / Financiero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Acción Preventiva / Correctiva</w:t>
            </w:r>
          </w:p>
        </w:tc>
        <w:tc>
          <w:tcPr>
            <w:tcW w:w="1811" w:type="dxa"/>
            <w:shd w:val="clear" w:color="auto" w:fill="F2F2F2" w:themeFill="background1" w:themeFillShade="F2"/>
            <w:vAlign w:val="center"/>
          </w:tcPr>
          <w:p w:rsidR="00D11882" w:rsidRPr="00460988" w:rsidRDefault="00D11882" w:rsidP="00B275AA">
            <w:pPr>
              <w:jc w:val="center"/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eastAsia="Calibri" w:hAnsiTheme="minorHAnsi" w:cs="Arial"/>
                <w:b/>
                <w:sz w:val="16"/>
                <w:szCs w:val="16"/>
                <w:lang w:val="es-CO" w:eastAsia="en-US"/>
              </w:rPr>
              <w:t>Nivel de Riesgo</w:t>
            </w:r>
          </w:p>
        </w:tc>
      </w:tr>
      <w:tr w:rsidR="00D11882" w:rsidRPr="00460988" w:rsidTr="00D11882">
        <w:tblPrEx>
          <w:shd w:val="clear" w:color="auto" w:fill="auto"/>
          <w:tblLook w:val="04A0" w:firstRow="1" w:lastRow="0" w:firstColumn="1" w:lastColumn="0" w:noHBand="0" w:noVBand="1"/>
        </w:tblPrEx>
        <w:trPr>
          <w:trHeight w:val="953"/>
        </w:trPr>
        <w:tc>
          <w:tcPr>
            <w:tcW w:w="1574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procesos de negocio relacionados con la solicitud de cambio.&gt;</w:t>
            </w:r>
          </w:p>
        </w:tc>
        <w:tc>
          <w:tcPr>
            <w:tcW w:w="2139" w:type="dxa"/>
            <w:gridSpan w:val="2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&lt;Identifique los riesgos asociados al funcionamiento incorrecto del cambio solicitado &gt;</w:t>
            </w:r>
          </w:p>
        </w:tc>
        <w:tc>
          <w:tcPr>
            <w:tcW w:w="1811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&lt;Indique cuantitativa y cualitativamente el riesgo.&gt; </w:t>
            </w:r>
          </w:p>
        </w:tc>
        <w:tc>
          <w:tcPr>
            <w:tcW w:w="2126" w:type="dxa"/>
            <w:shd w:val="clear" w:color="auto" w:fill="auto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&lt;Indicar si es preventiva por que evitaría que el riesgo se materialice y correctiva eliminar el inconveniente que se está presentando.&gt;</w:t>
            </w:r>
          </w:p>
        </w:tc>
        <w:sdt>
          <w:sdtPr>
            <w:rPr>
              <w:rFonts w:asciiTheme="minorHAnsi" w:hAnsiTheme="minorHAnsi" w:cs="Arial"/>
              <w:i/>
              <w:color w:val="808080"/>
              <w:sz w:val="16"/>
              <w:szCs w:val="16"/>
              <w:lang w:eastAsia="en-US"/>
            </w:rPr>
            <w:id w:val="1940488388"/>
            <w:placeholder>
              <w:docPart w:val="F2E17DEAE6034425834F1AB94436FF79"/>
            </w:placeholder>
            <w:showingPlcHdr/>
            <w:dropDownList>
              <w:listItem w:value="Elija un elemento."/>
              <w:listItem w:displayText="BAJO: Sin impacto significativo términos materiales, afectación organizacional,  posibles sanciones y fraude." w:value="4"/>
              <w:listItem w:displayText="MEDIO: Bajo impacto en términos materiales, afectación organizacional,  posibles sanciones y fraude." w:value="3"/>
              <w:listItem w:displayText="ALTO: Impacto alto y directo en términos materiales, afectación organizacional,  posibles sanciones y fraude." w:value="2"/>
              <w:listItem w:displayText="CRÍTICO: Impacto relevante y directo en términos materiales, afectación organizacional,  posibles sanciones y fraude." w:value="1"/>
            </w:dropDownList>
          </w:sdtPr>
          <w:sdtEndPr/>
          <w:sdtContent>
            <w:tc>
              <w:tcPr>
                <w:tcW w:w="1811" w:type="dxa"/>
                <w:shd w:val="clear" w:color="auto" w:fill="auto"/>
              </w:tcPr>
              <w:p w:rsidR="00D11882" w:rsidRPr="00460988" w:rsidRDefault="00D11882" w:rsidP="00B275AA">
                <w:pPr>
                  <w:jc w:val="both"/>
                  <w:rPr>
                    <w:rFonts w:asciiTheme="minorHAnsi" w:hAnsiTheme="minorHAnsi" w:cs="Arial"/>
                    <w:i/>
                    <w:color w:val="808080"/>
                    <w:sz w:val="16"/>
                    <w:szCs w:val="16"/>
                    <w:lang w:eastAsia="en-US"/>
                  </w:rPr>
                </w:pPr>
                <w:r w:rsidRPr="00460988">
                  <w:rPr>
                    <w:rFonts w:asciiTheme="minorHAnsi" w:hAnsiTheme="minorHAnsi" w:cs="Arial"/>
                    <w:i/>
                    <w:sz w:val="16"/>
                    <w:szCs w:val="16"/>
                    <w:lang w:eastAsia="en-US"/>
                  </w:rPr>
                  <w:t>Elija un elemento.</w:t>
                </w:r>
              </w:p>
            </w:tc>
          </w:sdtContent>
        </w:sdt>
      </w:tr>
    </w:tbl>
    <w:p w:rsidR="007801B1" w:rsidRPr="00460988" w:rsidRDefault="007801B1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W w:w="946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/>
        <w:tblLook w:val="0000" w:firstRow="0" w:lastRow="0" w:firstColumn="0" w:lastColumn="0" w:noHBand="0" w:noVBand="0"/>
      </w:tblPr>
      <w:tblGrid>
        <w:gridCol w:w="2943"/>
        <w:gridCol w:w="6521"/>
      </w:tblGrid>
      <w:tr w:rsidR="00D11882" w:rsidRPr="00460988" w:rsidTr="008A48FF">
        <w:trPr>
          <w:trHeight w:val="196"/>
        </w:trPr>
        <w:tc>
          <w:tcPr>
            <w:tcW w:w="9461" w:type="dxa"/>
            <w:gridSpan w:val="2"/>
            <w:shd w:val="clear" w:color="auto" w:fill="DBE5F1"/>
            <w:vAlign w:val="center"/>
          </w:tcPr>
          <w:p w:rsidR="00D11882" w:rsidRPr="00460988" w:rsidRDefault="00974BF2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DETALLE DE LA SOLUCIÓN</w:t>
            </w:r>
            <w:r w:rsidR="00D11882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D11882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D11882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D1188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D11882" w:rsidRPr="00460988" w:rsidRDefault="00D11882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Nombre del consultor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D11882" w:rsidRPr="00460988" w:rsidRDefault="00D11882" w:rsidP="00B275AA">
            <w:pPr>
              <w:jc w:val="both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nombre completo de la persona que da la solución&gt;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Diagnóstico </w:t>
            </w:r>
            <w:r w:rsidR="003F789E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en términos funcionales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3F789E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clara y completamente cuál es su diagnóstico o explicación del porqué se presenta la no conformidad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974BF2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D1188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(Funcional)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&lt;Descripción detallada de la solución en términos funcionales.</w:t>
            </w:r>
          </w:p>
        </w:tc>
      </w:tr>
      <w:tr w:rsidR="00974BF2" w:rsidRPr="00460988" w:rsidTr="008A48FF">
        <w:trPr>
          <w:trHeight w:val="388"/>
        </w:trPr>
        <w:tc>
          <w:tcPr>
            <w:tcW w:w="2943" w:type="dxa"/>
            <w:shd w:val="clear" w:color="auto" w:fill="auto"/>
            <w:vAlign w:val="center"/>
          </w:tcPr>
          <w:p w:rsidR="00974BF2" w:rsidRPr="00460988" w:rsidRDefault="00974BF2" w:rsidP="00974BF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Descripción de la Solución (Técnica)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974BF2" w:rsidRPr="00460988" w:rsidRDefault="00974BF2" w:rsidP="00783EA1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Reglas técnicas del desarrollo / configuración. Se debe mencionar la solución en términos de tablas, estructuras, módulos de función, etc. E indique los nombres de las pantallas con las que se dará solución</w:t>
            </w:r>
            <w:r w:rsidR="00783EA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indicando claramente la funcionalidad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(nuevas o existentes)&gt;</w:t>
            </w:r>
          </w:p>
        </w:tc>
      </w:tr>
      <w:tr w:rsidR="003F789E" w:rsidRPr="00460988" w:rsidTr="008A48FF">
        <w:trPr>
          <w:trHeight w:val="1829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Prerrequisitos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 que se debe tener  en cuenta para la solución (Accesos, configuraciones o datos maestros, permisos de seguridad etc.&gt;</w:t>
            </w:r>
          </w:p>
          <w:p w:rsidR="005E0758" w:rsidRPr="00460988" w:rsidRDefault="005E0758" w:rsidP="00D356B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D356B2" w:rsidRPr="00460988" w:rsidRDefault="005E0758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D356B2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Se diligencia solo en caso que se haya creado un nuevo Ejecutable/Transacci</w:t>
            </w: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ó</w:t>
            </w:r>
            <w:r w:rsidR="00D0796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</w:t>
            </w:r>
            <w:r w:rsidR="00556383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578"/>
              <w:gridCol w:w="1202"/>
              <w:gridCol w:w="1217"/>
              <w:gridCol w:w="1106"/>
              <w:gridCol w:w="1188"/>
            </w:tblGrid>
            <w:tr w:rsidR="00783EA1" w:rsidRPr="008A48FF" w:rsidTr="0009345B">
              <w:trPr>
                <w:trHeight w:val="258"/>
                <w:jc w:val="center"/>
              </w:trPr>
              <w:tc>
                <w:tcPr>
                  <w:tcW w:w="157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Nombre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 xml:space="preserve">écnico 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Ejecutable/T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ransacción</w:t>
                  </w:r>
                </w:p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(Indique el padre)</w:t>
                  </w:r>
                </w:p>
              </w:tc>
              <w:tc>
                <w:tcPr>
                  <w:tcW w:w="1202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B</w:t>
                  </w:r>
                  <w:r w:rsidR="004C0389"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reve Descripción F</w:t>
                  </w: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uncionalidad</w:t>
                  </w:r>
                </w:p>
              </w:tc>
              <w:tc>
                <w:tcPr>
                  <w:tcW w:w="1217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Nivel de ejecución</w:t>
                  </w:r>
                </w:p>
              </w:tc>
              <w:tc>
                <w:tcPr>
                  <w:tcW w:w="1106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Tipificación</w:t>
                  </w:r>
                </w:p>
              </w:tc>
              <w:tc>
                <w:tcPr>
                  <w:tcW w:w="1188" w:type="dxa"/>
                  <w:shd w:val="clear" w:color="auto" w:fill="F2F2F2" w:themeFill="background1" w:themeFillShade="F2"/>
                  <w:vAlign w:val="center"/>
                </w:tcPr>
                <w:p w:rsidR="00783EA1" w:rsidRPr="008A48FF" w:rsidRDefault="00783EA1" w:rsidP="00783EA1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Criticidad</w:t>
                  </w:r>
                </w:p>
              </w:tc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60731258"/>
                  <w:placeholder>
                    <w:docPart w:val="EA42807292A34BBCAFB5565A08172FC9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36595564"/>
                  <w:placeholder>
                    <w:docPart w:val="D1951250523948458CAA34B017A1C08C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212236598"/>
                  <w:placeholder>
                    <w:docPart w:val="47E9C96D1F0D4D08935A746B2F0B625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  <w:tr w:rsidR="00783EA1" w:rsidRPr="008A48FF" w:rsidTr="0009345B">
              <w:trPr>
                <w:trHeight w:val="273"/>
                <w:jc w:val="center"/>
              </w:trPr>
              <w:tc>
                <w:tcPr>
                  <w:tcW w:w="1578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tc>
                <w:tcPr>
                  <w:tcW w:w="1202" w:type="dxa"/>
                  <w:shd w:val="clear" w:color="auto" w:fill="auto"/>
                </w:tcPr>
                <w:p w:rsidR="00783EA1" w:rsidRPr="008A48FF" w:rsidRDefault="00783EA1" w:rsidP="00B275AA">
                  <w:pPr>
                    <w:jc w:val="both"/>
                    <w:rPr>
                      <w:rFonts w:asciiTheme="minorHAnsi" w:hAnsiTheme="minorHAnsi" w:cs="Arial"/>
                      <w:sz w:val="14"/>
                      <w:szCs w:val="14"/>
                      <w:lang w:val="es-VE"/>
                    </w:rPr>
                  </w:pPr>
                </w:p>
              </w:tc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958947763"/>
                  <w:placeholder>
                    <w:docPart w:val="CBA4C695411040D2ACE191FF9A3B98EA"/>
                  </w:placeholder>
                  <w:showingPlcHdr/>
                  <w:dropDownList>
                    <w:listItem w:value="Elija un elemento."/>
                    <w:listItem w:displayText="LLamado Directo" w:value="1"/>
                    <w:listItem w:displayText="Pestaña Búsqueda" w:value="2"/>
                    <w:listItem w:displayText="Pestaña Sola" w:value="3"/>
                    <w:listItem w:displayText="Proceso" w:value="4"/>
                    <w:listItem w:displayText="Menú" w:value="5"/>
                  </w:dropDownList>
                </w:sdtPr>
                <w:sdtEndPr/>
                <w:sdtContent>
                  <w:tc>
                    <w:tcPr>
                      <w:tcW w:w="1217" w:type="dxa"/>
                    </w:tcPr>
                    <w:p w:rsidR="00783EA1" w:rsidRPr="008A48FF" w:rsidRDefault="00FB4A0B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-1363661247"/>
                  <w:placeholder>
                    <w:docPart w:val="2EB721C673114820AB81B90E7ACDC6F2"/>
                  </w:placeholder>
                  <w:showingPlcHdr/>
                  <w:dropDownList>
                    <w:listItem w:value="Elija un elemento."/>
                    <w:listItem w:displayText="Configuración" w:value="1"/>
                    <w:listItem w:displayText="Operación " w:value="2"/>
                    <w:listItem w:displayText="Consulta" w:value="3"/>
                    <w:listItem w:displayText="Reporte" w:value="4"/>
                  </w:dropDownList>
                </w:sdtPr>
                <w:sdtEndPr/>
                <w:sdtContent>
                  <w:tc>
                    <w:tcPr>
                      <w:tcW w:w="1106" w:type="dxa"/>
                      <w:shd w:val="clear" w:color="auto" w:fill="auto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  <w:sdt>
                <w:sdtPr>
                  <w:rPr>
                    <w:rFonts w:asciiTheme="minorHAnsi" w:hAnsiTheme="minorHAnsi" w:cs="Arial"/>
                    <w:sz w:val="12"/>
                    <w:szCs w:val="12"/>
                    <w:lang w:val="es-VE"/>
                  </w:rPr>
                  <w:id w:val="1296722581"/>
                  <w:placeholder>
                    <w:docPart w:val="A1944B3C1CD14DB6A7310C8EAFBEC87B"/>
                  </w:placeholder>
                  <w:showingPlcHdr/>
                  <w:dropDownList>
                    <w:listItem w:value="Elija un elemento."/>
                    <w:listItem w:displayText="Alta" w:value="1"/>
                    <w:listItem w:displayText="Media" w:value="2"/>
                    <w:listItem w:displayText="Baja" w:value="3"/>
                  </w:dropDownList>
                </w:sdtPr>
                <w:sdtEndPr/>
                <w:sdtContent>
                  <w:tc>
                    <w:tcPr>
                      <w:tcW w:w="1188" w:type="dxa"/>
                    </w:tcPr>
                    <w:p w:rsidR="00783EA1" w:rsidRPr="008A48FF" w:rsidRDefault="00783EA1" w:rsidP="00B275AA">
                      <w:pPr>
                        <w:jc w:val="both"/>
                        <w:rPr>
                          <w:rFonts w:asciiTheme="minorHAnsi" w:hAnsiTheme="minorHAnsi" w:cs="Arial"/>
                          <w:sz w:val="12"/>
                          <w:szCs w:val="12"/>
                          <w:lang w:val="es-VE"/>
                        </w:rPr>
                      </w:pPr>
                      <w:r w:rsidRPr="008A48FF">
                        <w:rPr>
                          <w:rStyle w:val="Textodelmarcadordeposicin"/>
                          <w:rFonts w:asciiTheme="minorHAnsi" w:hAnsiTheme="minorHAnsi" w:cs="Arial"/>
                          <w:sz w:val="12"/>
                          <w:szCs w:val="12"/>
                        </w:rPr>
                        <w:t>Elija un elemento.</w:t>
                      </w:r>
                    </w:p>
                  </w:tc>
                </w:sdtContent>
              </w:sdt>
            </w:tr>
          </w:tbl>
          <w:p w:rsidR="009C28C1" w:rsidRPr="00460988" w:rsidRDefault="009C28C1" w:rsidP="009C28C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218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D356B2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Objetos Impactados</w:t>
            </w:r>
            <w:r w:rsidR="006E10A6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&lt;Indique los objetos que se van a modificar o a crear en el caso, tablas, vistas, funciones, etc.  Indicar para cada objeto.&gt;</w:t>
            </w:r>
          </w:p>
          <w:p w:rsidR="005E0758" w:rsidRPr="00460988" w:rsidRDefault="005E0758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2292"/>
              <w:gridCol w:w="1700"/>
              <w:gridCol w:w="1954"/>
            </w:tblGrid>
            <w:tr w:rsidR="00556383" w:rsidRPr="00460988" w:rsidTr="00564920">
              <w:trPr>
                <w:trHeight w:val="282"/>
                <w:jc w:val="center"/>
              </w:trPr>
              <w:tc>
                <w:tcPr>
                  <w:tcW w:w="2292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Nombre Objeto</w:t>
                  </w:r>
                </w:p>
              </w:tc>
              <w:tc>
                <w:tcPr>
                  <w:tcW w:w="1700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111B36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Tipo de Objeto</w:t>
                  </w:r>
                </w:p>
              </w:tc>
              <w:tc>
                <w:tcPr>
                  <w:tcW w:w="1954" w:type="dxa"/>
                  <w:shd w:val="clear" w:color="auto" w:fill="F2F2F2" w:themeFill="background1" w:themeFillShade="F2"/>
                  <w:vAlign w:val="center"/>
                </w:tcPr>
                <w:p w:rsidR="00556383" w:rsidRPr="008A48FF" w:rsidRDefault="00556383" w:rsidP="00556383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</w:pPr>
                  <w:r w:rsidRPr="008A48FF">
                    <w:rPr>
                      <w:rFonts w:asciiTheme="minorHAnsi" w:hAnsiTheme="minorHAnsi" w:cs="Arial"/>
                      <w:b/>
                      <w:bCs/>
                      <w:sz w:val="14"/>
                      <w:szCs w:val="14"/>
                      <w:lang w:eastAsia="en-US"/>
                    </w:rPr>
                    <w:t>Nuevo/Modificado</w:t>
                  </w: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556383" w:rsidRPr="00460988" w:rsidTr="008A48FF">
              <w:trPr>
                <w:trHeight w:val="56"/>
                <w:jc w:val="center"/>
              </w:trPr>
              <w:tc>
                <w:tcPr>
                  <w:tcW w:w="2292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700" w:type="dxa"/>
                  <w:shd w:val="clear" w:color="auto" w:fill="auto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954" w:type="dxa"/>
                </w:tcPr>
                <w:p w:rsidR="00556383" w:rsidRPr="008A48FF" w:rsidRDefault="00556383" w:rsidP="00B275AA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A1242A" w:rsidRPr="00460988" w:rsidRDefault="00A1242A" w:rsidP="00B275AA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Excepciones / Limites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3F789E" w:rsidRPr="00460988" w:rsidRDefault="003F789E" w:rsidP="003F789E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 Cómo debe responder el sistema ante flujos alternos / Alcance máximo del desarrollo / configuración&gt;</w:t>
            </w:r>
          </w:p>
        </w:tc>
      </w:tr>
      <w:tr w:rsidR="003F789E" w:rsidRPr="00460988" w:rsidTr="008A48FF">
        <w:trPr>
          <w:trHeight w:val="196"/>
        </w:trPr>
        <w:tc>
          <w:tcPr>
            <w:tcW w:w="2943" w:type="dxa"/>
            <w:shd w:val="clear" w:color="auto" w:fill="auto"/>
            <w:vAlign w:val="center"/>
          </w:tcPr>
          <w:p w:rsidR="003F789E" w:rsidRPr="00460988" w:rsidRDefault="003F789E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Prototipo Borrador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518" w:type="dxa"/>
            <w:shd w:val="clear" w:color="auto" w:fill="auto"/>
            <w:vAlign w:val="center"/>
          </w:tcPr>
          <w:p w:rsidR="00030DC6" w:rsidRPr="00460988" w:rsidRDefault="003F789E" w:rsidP="00974BF2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&lt;Presente la pantalla, reporte, menú o cualquier cambio en la interfaz de usuario</w:t>
            </w:r>
            <w:r w:rsidR="00030DC6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. </w:t>
            </w:r>
          </w:p>
          <w:p w:rsidR="003F789E" w:rsidRPr="00460988" w:rsidRDefault="00030DC6" w:rsidP="00030DC6">
            <w:pPr>
              <w:jc w:val="both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En caso de impactar un flujo procesos /</w:t>
            </w:r>
            <w:r w:rsidR="00D560E8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trámite, indique cómo quedará</w:t>
            </w:r>
            <w:r w:rsidR="003F789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&gt;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DBE5F1" w:themeFill="accent1" w:themeFillTint="33"/>
            <w:vAlign w:val="center"/>
          </w:tcPr>
          <w:p w:rsidR="00823DEB" w:rsidRPr="00460988" w:rsidRDefault="008A48FF" w:rsidP="00343D0F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b/>
                <w:sz w:val="16"/>
                <w:szCs w:val="16"/>
              </w:rPr>
              <w:tab/>
            </w:r>
            <w:r w:rsidR="00823DEB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PARAMETRIZACIÓN REQUERIDA EN DATOS MAESTROS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="00823DEB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 xml:space="preserve">) </w:t>
            </w:r>
            <w:r w:rsidR="00823DEB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</w:tr>
      <w:tr w:rsidR="00823DEB" w:rsidRPr="00460988" w:rsidTr="008A48FF">
        <w:trPr>
          <w:trHeight w:val="196"/>
        </w:trPr>
        <w:tc>
          <w:tcPr>
            <w:tcW w:w="9464" w:type="dxa"/>
            <w:gridSpan w:val="2"/>
            <w:shd w:val="clear" w:color="auto" w:fill="auto"/>
            <w:vAlign w:val="center"/>
          </w:tcPr>
          <w:p w:rsidR="00823DEB" w:rsidRPr="00460988" w:rsidRDefault="00823DEB" w:rsidP="00B275AA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4A0" w:firstRow="1" w:lastRow="0" w:firstColumn="1" w:lastColumn="0" w:noHBand="0" w:noVBand="1"/>
            </w:tblPr>
            <w:tblGrid>
              <w:gridCol w:w="1732"/>
              <w:gridCol w:w="1807"/>
              <w:gridCol w:w="1134"/>
              <w:gridCol w:w="907"/>
              <w:gridCol w:w="2066"/>
              <w:gridCol w:w="1592"/>
            </w:tblGrid>
            <w:tr w:rsidR="000953C0" w:rsidRPr="00460988" w:rsidTr="00F309DD">
              <w:trPr>
                <w:trHeight w:val="249"/>
                <w:jc w:val="center"/>
              </w:trPr>
              <w:tc>
                <w:tcPr>
                  <w:tcW w:w="173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Nombre del parámetro / constante</w:t>
                  </w:r>
                </w:p>
              </w:tc>
              <w:tc>
                <w:tcPr>
                  <w:tcW w:w="18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Funcionalidad del parámetro / constante</w:t>
                  </w:r>
                </w:p>
              </w:tc>
              <w:tc>
                <w:tcPr>
                  <w:tcW w:w="1134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Tipo de Dato</w:t>
                  </w:r>
                </w:p>
              </w:tc>
              <w:tc>
                <w:tcPr>
                  <w:tcW w:w="907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Separador</w:t>
                  </w:r>
                </w:p>
              </w:tc>
              <w:tc>
                <w:tcPr>
                  <w:tcW w:w="2066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Nuevo/Modificación</w:t>
                  </w:r>
                </w:p>
              </w:tc>
              <w:tc>
                <w:tcPr>
                  <w:tcW w:w="1592" w:type="dxa"/>
                  <w:shd w:val="clear" w:color="auto" w:fill="F2F2F2" w:themeFill="background1" w:themeFillShade="F2"/>
                  <w:vAlign w:val="center"/>
                </w:tcPr>
                <w:p w:rsidR="000953C0" w:rsidRPr="00460988" w:rsidRDefault="000953C0" w:rsidP="00F309DD">
                  <w:pPr>
                    <w:jc w:val="center"/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</w:pPr>
                  <w:r w:rsidRPr="00460988">
                    <w:rPr>
                      <w:rFonts w:asciiTheme="minorHAnsi" w:hAnsiTheme="minorHAnsi" w:cs="Arial"/>
                      <w:b/>
                      <w:bCs/>
                      <w:sz w:val="16"/>
                      <w:szCs w:val="16"/>
                      <w:lang w:eastAsia="en-US"/>
                    </w:rPr>
                    <w:t>Valores</w:t>
                  </w:r>
                </w:p>
              </w:tc>
            </w:tr>
            <w:tr w:rsidR="000953C0" w:rsidRPr="00460988" w:rsidTr="00F309DD">
              <w:trPr>
                <w:trHeight w:val="214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  <w:tr w:rsidR="000953C0" w:rsidRPr="00460988" w:rsidTr="00F309DD">
              <w:trPr>
                <w:trHeight w:val="118"/>
                <w:jc w:val="center"/>
              </w:trPr>
              <w:tc>
                <w:tcPr>
                  <w:tcW w:w="173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8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907" w:type="dxa"/>
                  <w:shd w:val="clear" w:color="auto" w:fill="auto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2066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  <w:tc>
                <w:tcPr>
                  <w:tcW w:w="1592" w:type="dxa"/>
                </w:tcPr>
                <w:p w:rsidR="000953C0" w:rsidRPr="00460988" w:rsidRDefault="000953C0" w:rsidP="00F309DD">
                  <w:pPr>
                    <w:jc w:val="both"/>
                    <w:rPr>
                      <w:rFonts w:asciiTheme="minorHAnsi" w:hAnsiTheme="minorHAnsi" w:cs="Arial"/>
                      <w:sz w:val="16"/>
                      <w:szCs w:val="16"/>
                      <w:lang w:val="es-VE"/>
                    </w:rPr>
                  </w:pPr>
                </w:p>
              </w:tc>
            </w:tr>
          </w:tbl>
          <w:p w:rsidR="000953C0" w:rsidRPr="00460988" w:rsidRDefault="000953C0" w:rsidP="000953C0">
            <w:pPr>
              <w:jc w:val="both"/>
              <w:rPr>
                <w:rFonts w:asciiTheme="minorHAnsi" w:hAnsiTheme="minorHAnsi" w:cs="Arial"/>
                <w:b/>
                <w:bCs/>
                <w:i/>
                <w:sz w:val="16"/>
                <w:szCs w:val="16"/>
                <w:lang w:eastAsia="en-US"/>
              </w:rPr>
            </w:pPr>
            <w:r w:rsidRPr="000953C0">
              <w:rPr>
                <w:rFonts w:asciiTheme="minorHAnsi" w:hAnsiTheme="minorHAnsi" w:cs="Arial"/>
                <w:b/>
                <w:bCs/>
                <w:i/>
                <w:color w:val="FFFFFF" w:themeColor="background1"/>
                <w:sz w:val="16"/>
                <w:szCs w:val="16"/>
                <w:lang w:eastAsia="en-US"/>
              </w:rPr>
              <w:t>.</w:t>
            </w:r>
          </w:p>
        </w:tc>
      </w:tr>
    </w:tbl>
    <w:p w:rsidR="00823DEB" w:rsidRPr="00460988" w:rsidRDefault="00823DEB" w:rsidP="00823DEB">
      <w:pPr>
        <w:tabs>
          <w:tab w:val="left" w:pos="6412"/>
        </w:tabs>
        <w:rPr>
          <w:rFonts w:asciiTheme="minorHAnsi" w:hAnsiTheme="minorHAnsi" w:cs="Arial"/>
          <w:b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ab/>
      </w:r>
    </w:p>
    <w:tbl>
      <w:tblPr>
        <w:tblW w:w="9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shd w:val="clear" w:color="auto" w:fill="FFFFFF"/>
        <w:tblLook w:val="0000" w:firstRow="0" w:lastRow="0" w:firstColumn="0" w:lastColumn="0" w:noHBand="0" w:noVBand="0"/>
      </w:tblPr>
      <w:tblGrid>
        <w:gridCol w:w="2093"/>
        <w:gridCol w:w="1891"/>
        <w:gridCol w:w="1340"/>
        <w:gridCol w:w="1340"/>
        <w:gridCol w:w="1340"/>
        <w:gridCol w:w="1404"/>
      </w:tblGrid>
      <w:tr w:rsidR="00930F63" w:rsidRPr="00460988" w:rsidTr="00D560E8">
        <w:trPr>
          <w:trHeight w:val="213"/>
        </w:trPr>
        <w:tc>
          <w:tcPr>
            <w:tcW w:w="9408" w:type="dxa"/>
            <w:gridSpan w:val="6"/>
            <w:shd w:val="clear" w:color="auto" w:fill="DBE5F1" w:themeFill="accent1" w:themeFillTint="33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FFFFFF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ESTIMACIÓN DE TIEMPO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="002575F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930F63" w:rsidRPr="00460988" w:rsidTr="000953C0">
        <w:trPr>
          <w:trHeight w:val="128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CONCEPTO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3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EC50FC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Versión 4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5</w:t>
            </w:r>
          </w:p>
        </w:tc>
        <w:tc>
          <w:tcPr>
            <w:tcW w:w="1340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Versión </w:t>
            </w:r>
            <w:r w:rsidR="00EC50F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6</w:t>
            </w:r>
          </w:p>
        </w:tc>
        <w:tc>
          <w:tcPr>
            <w:tcW w:w="1404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Funcional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Configuración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1F55BC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Pruebas (Funcional)</w:t>
            </w:r>
            <w:r w:rsidR="001F55BC"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FE3547" w:rsidRPr="00460988" w:rsidTr="00D560E8">
        <w:trPr>
          <w:trHeight w:val="51"/>
        </w:trPr>
        <w:tc>
          <w:tcPr>
            <w:tcW w:w="9408" w:type="dxa"/>
            <w:gridSpan w:val="6"/>
            <w:shd w:val="clear" w:color="auto" w:fill="D9D9D9" w:themeFill="background1" w:themeFillShade="D9"/>
            <w:vAlign w:val="center"/>
          </w:tcPr>
          <w:p w:rsidR="00FE3547" w:rsidRPr="00460988" w:rsidRDefault="00FE3547" w:rsidP="00FE3547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>ESTIMACIÓN TÉCNICA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Horas Análisis Técnico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consumidas&gt;&gt;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Desarrollo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 xml:space="preserve">Horas Pruebas (Técnico)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1891" w:type="dxa"/>
            <w:shd w:val="clear" w:color="auto" w:fill="FFFFFF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 Horas  estimadas &gt;&gt;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FFFFF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FFFFF"/>
          </w:tcPr>
          <w:p w:rsidR="00930F63" w:rsidRPr="00460988" w:rsidRDefault="00930F63" w:rsidP="00B275AA">
            <w:pPr>
              <w:rPr>
                <w:rFonts w:asciiTheme="minorHAnsi" w:hAnsiTheme="minorHAnsi" w:cs="Arial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  <w:tr w:rsidR="00930F63" w:rsidRPr="00460988" w:rsidTr="000953C0">
        <w:trPr>
          <w:trHeight w:val="213"/>
        </w:trPr>
        <w:tc>
          <w:tcPr>
            <w:tcW w:w="2093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</w:pP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val="es-CO" w:eastAsia="en-US"/>
              </w:rPr>
              <w:t>TOTAL</w:t>
            </w:r>
          </w:p>
        </w:tc>
        <w:tc>
          <w:tcPr>
            <w:tcW w:w="1891" w:type="dxa"/>
            <w:shd w:val="clear" w:color="auto" w:fill="F2F2F2" w:themeFill="background1" w:themeFillShade="F2"/>
            <w:vAlign w:val="center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340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N/A</w:t>
            </w:r>
          </w:p>
        </w:tc>
        <w:tc>
          <w:tcPr>
            <w:tcW w:w="1404" w:type="dxa"/>
            <w:shd w:val="clear" w:color="auto" w:fill="F2F2F2" w:themeFill="background1" w:themeFillShade="F2"/>
          </w:tcPr>
          <w:p w:rsidR="00930F63" w:rsidRPr="00460988" w:rsidRDefault="00930F63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&lt;&lt;Total Horas&gt;&gt;</w:t>
            </w:r>
          </w:p>
        </w:tc>
      </w:tr>
    </w:tbl>
    <w:p w:rsidR="00D560E8" w:rsidRDefault="00D560E8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Default="000953C0">
      <w:pPr>
        <w:rPr>
          <w:rFonts w:asciiTheme="minorHAnsi" w:hAnsiTheme="minorHAnsi" w:cs="Arial"/>
          <w:b/>
          <w:sz w:val="16"/>
          <w:szCs w:val="16"/>
        </w:rPr>
      </w:pPr>
    </w:p>
    <w:p w:rsidR="000953C0" w:rsidRPr="00460988" w:rsidRDefault="000953C0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3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01"/>
        <w:gridCol w:w="1417"/>
        <w:gridCol w:w="4394"/>
        <w:gridCol w:w="2522"/>
      </w:tblGrid>
      <w:tr w:rsidR="00942791" w:rsidRPr="00460988" w:rsidTr="00693638">
        <w:trPr>
          <w:trHeight w:val="225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942791" w:rsidRPr="00460988" w:rsidRDefault="00D560E8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lastRenderedPageBreak/>
              <w:br w:type="page"/>
            </w:r>
            <w:r w:rsidR="00942791" w:rsidRPr="00460988">
              <w:rPr>
                <w:rFonts w:asciiTheme="minorHAnsi" w:hAnsiTheme="minorHAnsi" w:cs="Arial"/>
                <w:b/>
                <w:sz w:val="16"/>
                <w:szCs w:val="16"/>
              </w:rPr>
              <w:t>SECCIÓN DE PRUEBAS</w:t>
            </w:r>
          </w:p>
        </w:tc>
      </w:tr>
      <w:tr w:rsidR="00401D14" w:rsidRPr="00460988" w:rsidTr="00693638">
        <w:trPr>
          <w:trHeight w:val="238"/>
        </w:trPr>
        <w:tc>
          <w:tcPr>
            <w:tcW w:w="9434" w:type="dxa"/>
            <w:gridSpan w:val="4"/>
            <w:shd w:val="clear" w:color="auto" w:fill="DBE5F1" w:themeFill="accent1" w:themeFillTint="33"/>
          </w:tcPr>
          <w:p w:rsidR="00401D14" w:rsidRPr="00460988" w:rsidRDefault="00401D14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CASO DE PRUEBA No. &lt;Consecutivo&gt;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 – N1 - US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401D1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401D14" w:rsidRPr="00460988" w:rsidRDefault="00401D1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401D14" w:rsidRPr="00460988" w:rsidRDefault="008A48FF" w:rsidP="00AE41C3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AE41C3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brevemente el caso de prueba&gt;</w:t>
            </w:r>
          </w:p>
        </w:tc>
      </w:tr>
      <w:tr w:rsidR="003E7037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Prerrequisitos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A66175" w:rsidP="00A66175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&lt;Liste los prerrequisitos del caso de prueba&gt;</w:t>
            </w:r>
          </w:p>
        </w:tc>
      </w:tr>
      <w:tr w:rsidR="003E7037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3E7037" w:rsidRPr="00460988" w:rsidRDefault="003E7037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Naturaleza</w:t>
            </w:r>
            <w:r w:rsidR="00DF79A5"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del caso </w:t>
            </w:r>
            <w:r w:rsidR="009A2D30"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3E7037" w:rsidRPr="00460988" w:rsidRDefault="005D39A3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806743349"/>
                <w:placeholder>
                  <w:docPart w:val="C865AB2FD93047029A1616D5A086447A"/>
                </w:placeholder>
                <w:showingPlcHdr/>
                <w:dropDownList>
                  <w:listItem w:value="Elija un elemento."/>
                  <w:listItem w:displayText="Positiva" w:value="1"/>
                  <w:listItem w:displayText="Negativa" w:value="2"/>
                  <w:listItem w:displayText="No aplica " w:value="3"/>
                </w:dropDownList>
              </w:sdtPr>
              <w:sdtEndPr/>
              <w:sdtContent>
                <w:r w:rsidR="007C1506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9A0491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004E1E" w:rsidRPr="00460988" w:rsidTr="0050452B">
        <w:trPr>
          <w:trHeight w:val="238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50452B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Resultado </w:t>
            </w:r>
            <w:r w:rsidR="0050452B" w:rsidRPr="00460988">
              <w:rPr>
                <w:rFonts w:asciiTheme="minorHAnsi" w:hAnsiTheme="minorHAnsi" w:cs="Arial"/>
                <w:b/>
                <w:sz w:val="16"/>
                <w:szCs w:val="16"/>
              </w:rPr>
              <w:t>Esperado</w:t>
            </w: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EE1884" w:rsidP="0091074A">
            <w:pPr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</w:t>
            </w:r>
            <w:r w:rsidR="00004E1E"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Describa el resultado esperado del caso indicando el comportamiento del sistema&gt;</w:t>
            </w:r>
          </w:p>
        </w:tc>
      </w:tr>
      <w:tr w:rsidR="00004E1E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004E1E" w:rsidRPr="00460988" w:rsidRDefault="00004E1E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Estado del caso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>*</w:t>
            </w:r>
          </w:p>
        </w:tc>
        <w:tc>
          <w:tcPr>
            <w:tcW w:w="6916" w:type="dxa"/>
            <w:gridSpan w:val="2"/>
            <w:vAlign w:val="center"/>
          </w:tcPr>
          <w:p w:rsidR="00004E1E" w:rsidRPr="00460988" w:rsidRDefault="005D39A3" w:rsidP="009A0491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sdt>
              <w:sdtPr>
                <w:rPr>
                  <w:rFonts w:asciiTheme="minorHAnsi" w:hAnsiTheme="minorHAnsi" w:cs="Arial"/>
                  <w:color w:val="A6A6A6" w:themeColor="background1" w:themeShade="A6"/>
                  <w:sz w:val="16"/>
                  <w:szCs w:val="16"/>
                </w:rPr>
                <w:id w:val="1383682775"/>
                <w:placeholder>
                  <w:docPart w:val="C1713AA8493248B2AB99E92958450538"/>
                </w:placeholder>
                <w:showingPlcHdr/>
                <w:dropDownList>
                  <w:listItem w:value="Elija un elemento."/>
                  <w:listItem w:displayText="Aprobado" w:value="1"/>
                  <w:listItem w:displayText="Rechazado" w:value="2"/>
                  <w:listItem w:displayText="No aplica" w:value="4"/>
                </w:dropDownList>
              </w:sdtPr>
              <w:sdtEndPr/>
              <w:sdtContent>
                <w:r w:rsidR="00004E1E" w:rsidRPr="00460988">
                  <w:rPr>
                    <w:rStyle w:val="Textodelmarcadordeposicin"/>
                    <w:rFonts w:asciiTheme="minorHAnsi" w:hAnsiTheme="minorHAnsi"/>
                    <w:sz w:val="16"/>
                    <w:szCs w:val="16"/>
                  </w:rPr>
                  <w:t>Elija un elemento.</w:t>
                </w:r>
              </w:sdtContent>
            </w:sdt>
            <w:r w:rsidR="00004E1E" w:rsidRPr="00460988">
              <w:rPr>
                <w:rFonts w:asciiTheme="minorHAnsi" w:hAnsiTheme="minorHAnsi" w:cs="Arial"/>
                <w:b/>
                <w:color w:val="FF0000"/>
                <w:sz w:val="16"/>
                <w:szCs w:val="16"/>
              </w:rPr>
              <w:t xml:space="preserve">   </w:t>
            </w:r>
          </w:p>
        </w:tc>
      </w:tr>
      <w:tr w:rsidR="00EE1884" w:rsidRPr="00460988" w:rsidTr="0050452B">
        <w:trPr>
          <w:trHeight w:val="225"/>
        </w:trPr>
        <w:tc>
          <w:tcPr>
            <w:tcW w:w="2518" w:type="dxa"/>
            <w:gridSpan w:val="2"/>
            <w:shd w:val="clear" w:color="auto" w:fill="F2F2F2" w:themeFill="background1" w:themeFillShade="F2"/>
            <w:vAlign w:val="center"/>
          </w:tcPr>
          <w:p w:rsidR="00EE1884" w:rsidRPr="00460988" w:rsidRDefault="00EE1884" w:rsidP="003504CE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  <w:tc>
          <w:tcPr>
            <w:tcW w:w="6916" w:type="dxa"/>
            <w:gridSpan w:val="2"/>
            <w:vAlign w:val="center"/>
          </w:tcPr>
          <w:p w:rsidR="00EE1884" w:rsidRPr="00460988" w:rsidRDefault="00EE1884" w:rsidP="00EE1884">
            <w:pPr>
              <w:rPr>
                <w:rFonts w:asciiTheme="minorHAnsi" w:hAnsiTheme="minorHAnsi" w:cs="Arial"/>
                <w:color w:val="A6A6A6" w:themeColor="background1" w:themeShade="A6"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&lt;Describa en caso que sea rechazado o bloqueado&gt;</w:t>
            </w:r>
          </w:p>
        </w:tc>
      </w:tr>
      <w:tr w:rsidR="00004E1E" w:rsidRPr="00460988" w:rsidTr="00EC50FC">
        <w:trPr>
          <w:trHeight w:val="196"/>
        </w:trPr>
        <w:tc>
          <w:tcPr>
            <w:tcW w:w="9434" w:type="dxa"/>
            <w:gridSpan w:val="4"/>
            <w:shd w:val="clear" w:color="auto" w:fill="D9D9D9" w:themeFill="background1" w:themeFillShade="D9"/>
          </w:tcPr>
          <w:p w:rsidR="00004E1E" w:rsidRPr="00460988" w:rsidRDefault="00004E1E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A PASO DE LA PRUEBA</w:t>
            </w:r>
          </w:p>
        </w:tc>
      </w:tr>
      <w:tr w:rsidR="00EE1884" w:rsidRPr="00460988" w:rsidTr="00EE1884">
        <w:trPr>
          <w:trHeight w:val="86"/>
        </w:trPr>
        <w:tc>
          <w:tcPr>
            <w:tcW w:w="1101" w:type="dxa"/>
            <w:shd w:val="clear" w:color="auto" w:fill="F2F2F2" w:themeFill="background1" w:themeFillShade="F2"/>
          </w:tcPr>
          <w:p w:rsidR="00EE1884" w:rsidRPr="00460988" w:rsidRDefault="00EE1884" w:rsidP="003504CE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Paso No.</w:t>
            </w:r>
          </w:p>
        </w:tc>
        <w:tc>
          <w:tcPr>
            <w:tcW w:w="5811" w:type="dxa"/>
            <w:gridSpan w:val="2"/>
            <w:shd w:val="clear" w:color="auto" w:fill="F2F2F2" w:themeFill="background1" w:themeFillShade="F2"/>
          </w:tcPr>
          <w:p w:rsidR="00EE1884" w:rsidRPr="00460988" w:rsidRDefault="00EE1884" w:rsidP="00401D14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Descripción del Paso</w:t>
            </w:r>
          </w:p>
        </w:tc>
        <w:tc>
          <w:tcPr>
            <w:tcW w:w="2522" w:type="dxa"/>
            <w:shd w:val="clear" w:color="auto" w:fill="F2F2F2" w:themeFill="background1" w:themeFillShade="F2"/>
          </w:tcPr>
          <w:p w:rsidR="00EE1884" w:rsidRPr="00460988" w:rsidRDefault="00EE1884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Datos de Entrada del paso</w:t>
            </w:r>
          </w:p>
        </w:tc>
      </w:tr>
      <w:tr w:rsidR="00EE1884" w:rsidRPr="00460988" w:rsidTr="00EE1884">
        <w:trPr>
          <w:trHeight w:val="238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1</w:t>
            </w:r>
          </w:p>
        </w:tc>
        <w:tc>
          <w:tcPr>
            <w:tcW w:w="5811" w:type="dxa"/>
            <w:gridSpan w:val="2"/>
          </w:tcPr>
          <w:p w:rsidR="00EF32AD" w:rsidRPr="00460988" w:rsidRDefault="00EF32AD" w:rsidP="00EF32AD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2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3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  <w:tr w:rsidR="00EE1884" w:rsidRPr="00460988" w:rsidTr="00EE1884">
        <w:trPr>
          <w:trHeight w:val="225"/>
        </w:trPr>
        <w:tc>
          <w:tcPr>
            <w:tcW w:w="1101" w:type="dxa"/>
          </w:tcPr>
          <w:p w:rsidR="00EE1884" w:rsidRPr="00460988" w:rsidRDefault="00EE1884" w:rsidP="00166466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4</w:t>
            </w:r>
          </w:p>
        </w:tc>
        <w:tc>
          <w:tcPr>
            <w:tcW w:w="5811" w:type="dxa"/>
            <w:gridSpan w:val="2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  <w:tc>
          <w:tcPr>
            <w:tcW w:w="2522" w:type="dxa"/>
          </w:tcPr>
          <w:p w:rsidR="00EE1884" w:rsidRPr="00460988" w:rsidRDefault="00EE1884" w:rsidP="00CC2E87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A66175" w:rsidRDefault="00A66175" w:rsidP="008C55C5">
      <w:pPr>
        <w:jc w:val="both"/>
        <w:rPr>
          <w:rFonts w:asciiTheme="minorHAnsi" w:hAnsiTheme="minorHAnsi" w:cs="Arial"/>
          <w:b/>
          <w:sz w:val="16"/>
          <w:szCs w:val="16"/>
        </w:rPr>
      </w:pPr>
    </w:p>
    <w:p w:rsidR="00AE41C3" w:rsidRPr="00460988" w:rsidRDefault="008C55C5" w:rsidP="008C55C5">
      <w:pPr>
        <w:jc w:val="both"/>
        <w:rPr>
          <w:rFonts w:asciiTheme="minorHAnsi" w:hAnsiTheme="minorHAnsi" w:cs="Arial"/>
          <w:sz w:val="16"/>
          <w:szCs w:val="16"/>
        </w:rPr>
      </w:pPr>
      <w:r w:rsidRPr="00460988">
        <w:rPr>
          <w:rFonts w:asciiTheme="minorHAnsi" w:hAnsiTheme="minorHAnsi" w:cs="Arial"/>
          <w:b/>
          <w:sz w:val="16"/>
          <w:szCs w:val="16"/>
        </w:rPr>
        <w:t xml:space="preserve">Nota: </w:t>
      </w:r>
      <w:r w:rsidRPr="00460988">
        <w:rPr>
          <w:rFonts w:asciiTheme="minorHAnsi" w:hAnsiTheme="minorHAnsi" w:cs="Arial"/>
          <w:sz w:val="16"/>
          <w:szCs w:val="16"/>
        </w:rPr>
        <w:t xml:space="preserve">Si requiere ejecutar más de un caso de prueba, por favor duplique la tabla </w:t>
      </w:r>
      <w:r w:rsidR="00401D14" w:rsidRPr="00460988">
        <w:rPr>
          <w:rFonts w:asciiTheme="minorHAnsi" w:hAnsiTheme="minorHAnsi" w:cs="Arial"/>
          <w:sz w:val="16"/>
          <w:szCs w:val="16"/>
        </w:rPr>
        <w:t>anterior e indique</w:t>
      </w:r>
      <w:r w:rsidRPr="00460988">
        <w:rPr>
          <w:rFonts w:asciiTheme="minorHAnsi" w:hAnsiTheme="minorHAnsi" w:cs="Arial"/>
          <w:sz w:val="16"/>
          <w:szCs w:val="16"/>
        </w:rPr>
        <w:t xml:space="preserve"> el consecutivo </w:t>
      </w:r>
      <w:r w:rsidR="00401D14" w:rsidRPr="00460988">
        <w:rPr>
          <w:rFonts w:asciiTheme="minorHAnsi" w:hAnsiTheme="minorHAnsi" w:cs="Arial"/>
          <w:sz w:val="16"/>
          <w:szCs w:val="16"/>
        </w:rPr>
        <w:t xml:space="preserve">del caso, </w:t>
      </w:r>
      <w:r w:rsidRPr="00460988">
        <w:rPr>
          <w:rFonts w:asciiTheme="minorHAnsi" w:hAnsiTheme="minorHAnsi" w:cs="Arial"/>
          <w:sz w:val="16"/>
          <w:szCs w:val="16"/>
        </w:rPr>
        <w:t>de acuerdo al total de casos que realice.</w:t>
      </w:r>
    </w:p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343D0F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DESARROLLO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N2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0953C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CE0D3A" w:rsidRPr="00460988" w:rsidRDefault="00CE0D3A" w:rsidP="008C55C5">
      <w:pPr>
        <w:jc w:val="both"/>
        <w:rPr>
          <w:rFonts w:asciiTheme="minorHAnsi" w:hAnsiTheme="minorHAnsi" w:cs="Arial"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EN CALIDAD </w:t>
            </w:r>
            <w:r w:rsidR="00343D0F"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(N1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  <w:r w:rsidRPr="00460988">
              <w:rPr>
                <w:rFonts w:asciiTheme="minorHAnsi" w:hAnsiTheme="minorHAnsi" w:cs="Arial"/>
                <w:b/>
                <w:bCs/>
                <w:color w:val="FF0000"/>
                <w:sz w:val="16"/>
                <w:szCs w:val="16"/>
                <w:lang w:val="es-CO" w:eastAsia="en-US"/>
              </w:rPr>
              <w:t xml:space="preserve"> *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PANTALLAS CON LAS </w:t>
            </w:r>
            <w:r w:rsidR="00CE0D3A" w:rsidRPr="00460988">
              <w:rPr>
                <w:rFonts w:asciiTheme="minorHAnsi" w:hAnsiTheme="minorHAnsi" w:cs="Arial"/>
                <w:b/>
                <w:sz w:val="16"/>
                <w:szCs w:val="16"/>
              </w:rPr>
              <w:t>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564920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564920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8C55C5" w:rsidRPr="00460988" w:rsidRDefault="008C55C5" w:rsidP="00CC2E87">
      <w:pPr>
        <w:rPr>
          <w:rFonts w:asciiTheme="minorHAnsi" w:hAnsiTheme="minorHAnsi" w:cs="Arial"/>
          <w:b/>
          <w:sz w:val="16"/>
          <w:szCs w:val="16"/>
        </w:rPr>
      </w:pPr>
    </w:p>
    <w:tbl>
      <w:tblPr>
        <w:tblStyle w:val="Tablaconcuadrcula"/>
        <w:tblW w:w="9464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093"/>
        <w:gridCol w:w="1843"/>
        <w:gridCol w:w="1609"/>
        <w:gridCol w:w="1934"/>
        <w:gridCol w:w="1985"/>
      </w:tblGrid>
      <w:tr w:rsidR="00CE0D3A" w:rsidRPr="00460988" w:rsidTr="00B275AA">
        <w:tc>
          <w:tcPr>
            <w:tcW w:w="9464" w:type="dxa"/>
            <w:gridSpan w:val="5"/>
            <w:shd w:val="clear" w:color="auto" w:fill="DBE5F1" w:themeFill="accent1" w:themeFillTint="33"/>
          </w:tcPr>
          <w:p w:rsidR="00CE0D3A" w:rsidRPr="00460988" w:rsidRDefault="00CE0D3A" w:rsidP="00CE0D3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 xml:space="preserve">EVIDENCIAS DE LAS PRUEBAS DE USUARIO </w:t>
            </w:r>
            <w:r w:rsidRPr="00460988">
              <w:rPr>
                <w:rFonts w:asciiTheme="minorHAnsi" w:hAnsiTheme="minorHAnsi" w:cs="Arial"/>
                <w:b/>
                <w:bCs/>
                <w:color w:val="0070C0"/>
                <w:sz w:val="16"/>
                <w:szCs w:val="16"/>
                <w:lang w:eastAsia="en-US"/>
              </w:rPr>
              <w:t>(US)</w:t>
            </w:r>
            <w:r w:rsidRPr="00460988">
              <w:rPr>
                <w:rFonts w:asciiTheme="minorHAnsi" w:hAnsiTheme="minorHAnsi" w:cs="Arial"/>
                <w:b/>
                <w:bCs/>
                <w:sz w:val="16"/>
                <w:szCs w:val="16"/>
                <w:lang w:eastAsia="en-US"/>
              </w:rPr>
              <w:t xml:space="preserve"> </w:t>
            </w:r>
          </w:p>
        </w:tc>
      </w:tr>
      <w:tr w:rsidR="00CE0D3A" w:rsidRPr="00460988" w:rsidTr="00B275AA">
        <w:tc>
          <w:tcPr>
            <w:tcW w:w="209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Cargo</w:t>
            </w:r>
          </w:p>
        </w:tc>
        <w:tc>
          <w:tcPr>
            <w:tcW w:w="1609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Fecha de Ejecución</w:t>
            </w:r>
          </w:p>
        </w:tc>
        <w:tc>
          <w:tcPr>
            <w:tcW w:w="1934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Resultado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Observaciones</w:t>
            </w:r>
          </w:p>
        </w:tc>
      </w:tr>
      <w:tr w:rsidR="00CE0D3A" w:rsidRPr="00460988" w:rsidTr="00B275AA">
        <w:tc>
          <w:tcPr>
            <w:tcW w:w="209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&lt;Nombre de quien realiza la prueba&gt;</w:t>
            </w:r>
          </w:p>
        </w:tc>
        <w:tc>
          <w:tcPr>
            <w:tcW w:w="1843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&lt;Cargo de quien realiza la prueba&gt;</w:t>
            </w:r>
          </w:p>
        </w:tc>
        <w:tc>
          <w:tcPr>
            <w:tcW w:w="1609" w:type="dxa"/>
          </w:tcPr>
          <w:p w:rsidR="00CE0D3A" w:rsidRPr="00460988" w:rsidRDefault="00CE0D3A" w:rsidP="00B275AA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&lt;DD/MM/YYYY &gt;</w:t>
            </w:r>
          </w:p>
        </w:tc>
        <w:tc>
          <w:tcPr>
            <w:tcW w:w="1934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&lt;Aprobado/  Rechazado&gt;</w:t>
            </w:r>
          </w:p>
        </w:tc>
        <w:tc>
          <w:tcPr>
            <w:tcW w:w="1985" w:type="dxa"/>
          </w:tcPr>
          <w:p w:rsidR="00CE0D3A" w:rsidRPr="00460988" w:rsidRDefault="00CE0D3A" w:rsidP="00B275AA">
            <w:pPr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&lt;En caso de rechazo&gt;</w:t>
            </w:r>
          </w:p>
        </w:tc>
      </w:tr>
      <w:tr w:rsidR="00CE0D3A" w:rsidRPr="00460988" w:rsidTr="00B275AA">
        <w:tc>
          <w:tcPr>
            <w:tcW w:w="9464" w:type="dxa"/>
            <w:gridSpan w:val="5"/>
            <w:shd w:val="clear" w:color="auto" w:fill="F2F2F2" w:themeFill="background1" w:themeFillShade="F2"/>
          </w:tcPr>
          <w:p w:rsidR="00CE0D3A" w:rsidRPr="00460988" w:rsidRDefault="00D63E55" w:rsidP="00B275AA">
            <w:pPr>
              <w:jc w:val="center"/>
              <w:rPr>
                <w:rFonts w:asciiTheme="minorHAnsi" w:hAnsiTheme="minorHAnsi" w:cs="Arial"/>
                <w:b/>
                <w:sz w:val="16"/>
                <w:szCs w:val="16"/>
              </w:rPr>
            </w:pPr>
            <w:r w:rsidRPr="00460988">
              <w:rPr>
                <w:rFonts w:asciiTheme="minorHAnsi" w:hAnsiTheme="minorHAnsi" w:cs="Arial"/>
                <w:b/>
                <w:sz w:val="16"/>
                <w:szCs w:val="16"/>
              </w:rPr>
              <w:t>PANTALLAS CON LAS EVIDENCIAS</w:t>
            </w:r>
          </w:p>
        </w:tc>
      </w:tr>
      <w:tr w:rsidR="00CE0D3A" w:rsidRPr="00460988" w:rsidTr="00B275AA">
        <w:tc>
          <w:tcPr>
            <w:tcW w:w="9464" w:type="dxa"/>
            <w:gridSpan w:val="5"/>
          </w:tcPr>
          <w:p w:rsidR="00CE0D3A" w:rsidRDefault="0056492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  <w:r w:rsidRPr="00460988"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  <w:t>&lt;Adjuntar pantallas&gt;</w:t>
            </w: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0953C0" w:rsidRPr="00460988" w:rsidRDefault="000953C0" w:rsidP="00564920">
            <w:pPr>
              <w:jc w:val="center"/>
              <w:rPr>
                <w:rFonts w:asciiTheme="minorHAnsi" w:hAnsiTheme="minorHAnsi" w:cs="Arial"/>
                <w:i/>
                <w:color w:val="808080"/>
                <w:sz w:val="16"/>
                <w:szCs w:val="16"/>
                <w:lang w:eastAsia="en-US"/>
              </w:rPr>
            </w:pPr>
          </w:p>
          <w:p w:rsidR="00CE0D3A" w:rsidRPr="00460988" w:rsidRDefault="00CE0D3A" w:rsidP="00B275AA">
            <w:pPr>
              <w:rPr>
                <w:rFonts w:asciiTheme="minorHAnsi" w:hAnsiTheme="minorHAnsi" w:cs="Arial"/>
                <w:b/>
                <w:sz w:val="16"/>
                <w:szCs w:val="16"/>
              </w:rPr>
            </w:pPr>
          </w:p>
        </w:tc>
      </w:tr>
    </w:tbl>
    <w:p w:rsidR="00673398" w:rsidRPr="00460988" w:rsidRDefault="00673398" w:rsidP="00CE0D3A">
      <w:pPr>
        <w:rPr>
          <w:rFonts w:asciiTheme="minorHAnsi" w:hAnsiTheme="minorHAnsi" w:cs="Arial"/>
          <w:b/>
          <w:sz w:val="16"/>
          <w:szCs w:val="16"/>
        </w:rPr>
      </w:pPr>
    </w:p>
    <w:sectPr w:rsidR="00673398" w:rsidRPr="00460988" w:rsidSect="00401D14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9DD" w:rsidRDefault="00F309DD">
      <w:r>
        <w:separator/>
      </w:r>
    </w:p>
  </w:endnote>
  <w:endnote w:type="continuationSeparator" w:id="0">
    <w:p w:rsidR="00F309DD" w:rsidRDefault="00F3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Default="00F309DD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309DD" w:rsidRDefault="00F309DD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09DD" w:rsidRPr="00226D40" w:rsidRDefault="00F309DD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5D39A3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5D39A3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9DD" w:rsidRDefault="00F309DD">
      <w:r>
        <w:separator/>
      </w:r>
    </w:p>
  </w:footnote>
  <w:footnote w:type="continuationSeparator" w:id="0">
    <w:p w:rsidR="00F309DD" w:rsidRDefault="00F309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6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093"/>
      <w:gridCol w:w="7371"/>
    </w:tblGrid>
    <w:tr w:rsidR="00F309DD" w:rsidTr="00683F48">
      <w:trPr>
        <w:trHeight w:val="837"/>
      </w:trPr>
      <w:tc>
        <w:tcPr>
          <w:tcW w:w="2093" w:type="dxa"/>
          <w:shd w:val="clear" w:color="auto" w:fill="auto"/>
        </w:tcPr>
        <w:p w:rsidR="00F309DD" w:rsidRDefault="00F309DD">
          <w:pPr>
            <w:pStyle w:val="Encabezado"/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57728" behindDoc="0" locked="0" layoutInCell="1" allowOverlap="1" wp14:anchorId="4D68B0C0" wp14:editId="44518759">
                <wp:simplePos x="0" y="0"/>
                <wp:positionH relativeFrom="column">
                  <wp:posOffset>-52321</wp:posOffset>
                </wp:positionH>
                <wp:positionV relativeFrom="paragraph">
                  <wp:posOffset>2540</wp:posOffset>
                </wp:positionV>
                <wp:extent cx="1155940" cy="510350"/>
                <wp:effectExtent l="0" t="0" r="6350" b="4445"/>
                <wp:wrapNone/>
                <wp:docPr id="1" name="Imagen 2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5704" cy="5190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371" w:type="dxa"/>
          <w:shd w:val="clear" w:color="auto" w:fill="auto"/>
        </w:tcPr>
        <w:p w:rsidR="00F309DD" w:rsidRDefault="00F309DD">
          <w:pPr>
            <w:pStyle w:val="Encabezado"/>
          </w:pPr>
        </w:p>
        <w:p w:rsidR="00F309DD" w:rsidRPr="00683F48" w:rsidRDefault="00F309DD" w:rsidP="005F53A1">
          <w:pPr>
            <w:ind w:firstLine="708"/>
            <w:jc w:val="center"/>
            <w:rPr>
              <w:rFonts w:ascii="Calibri" w:hAnsi="Calibri"/>
              <w:b/>
              <w:sz w:val="36"/>
              <w:szCs w:val="36"/>
            </w:rPr>
          </w:pPr>
          <w:r>
            <w:rPr>
              <w:rFonts w:ascii="Calibri" w:hAnsi="Calibri"/>
              <w:b/>
              <w:color w:val="002060"/>
              <w:sz w:val="28"/>
              <w:szCs w:val="36"/>
            </w:rPr>
            <w:t>FORMATO SOLICITUD SOPORTE APLICACIONES</w:t>
          </w:r>
        </w:p>
      </w:tc>
    </w:tr>
  </w:tbl>
  <w:p w:rsidR="00F309DD" w:rsidRPr="00886D59" w:rsidRDefault="00F309DD" w:rsidP="00886D59">
    <w:pPr>
      <w:pStyle w:val="Encabezado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829BE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A6CC3"/>
    <w:multiLevelType w:val="hybridMultilevel"/>
    <w:tmpl w:val="2A206A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6623C"/>
    <w:multiLevelType w:val="hybridMultilevel"/>
    <w:tmpl w:val="EF8A04A8"/>
    <w:lvl w:ilvl="0" w:tplc="C690082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  <w:i/>
        <w:color w:val="FF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2598E"/>
    <w:multiLevelType w:val="hybridMultilevel"/>
    <w:tmpl w:val="DFD22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A6E1F"/>
    <w:multiLevelType w:val="hybridMultilevel"/>
    <w:tmpl w:val="BC7A26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3F4603"/>
    <w:multiLevelType w:val="hybridMultilevel"/>
    <w:tmpl w:val="002847E8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AA26A5B"/>
    <w:multiLevelType w:val="hybridMultilevel"/>
    <w:tmpl w:val="C99C23D6"/>
    <w:lvl w:ilvl="0" w:tplc="30D49F34">
      <w:start w:val="3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EF7850"/>
    <w:multiLevelType w:val="hybridMultilevel"/>
    <w:tmpl w:val="6A26C9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839A9"/>
    <w:multiLevelType w:val="hybridMultilevel"/>
    <w:tmpl w:val="1C8A373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601E82"/>
    <w:multiLevelType w:val="hybridMultilevel"/>
    <w:tmpl w:val="28B89432"/>
    <w:lvl w:ilvl="0" w:tplc="A55EAE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404040"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04934"/>
    <w:multiLevelType w:val="hybridMultilevel"/>
    <w:tmpl w:val="253A6FD4"/>
    <w:lvl w:ilvl="0" w:tplc="B56204C2">
      <w:start w:val="1"/>
      <w:numFmt w:val="decimal"/>
      <w:lvlText w:val="%1."/>
      <w:lvlJc w:val="left"/>
      <w:pPr>
        <w:ind w:left="720" w:hanging="360"/>
      </w:pPr>
      <w:rPr>
        <w:b/>
        <w:sz w:val="18"/>
        <w:szCs w:val="1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BA0FA3"/>
    <w:multiLevelType w:val="hybridMultilevel"/>
    <w:tmpl w:val="0948492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3"/>
  </w:num>
  <w:num w:numId="4">
    <w:abstractNumId w:val="5"/>
  </w:num>
  <w:num w:numId="5">
    <w:abstractNumId w:val="1"/>
  </w:num>
  <w:num w:numId="6">
    <w:abstractNumId w:val="13"/>
  </w:num>
  <w:num w:numId="7">
    <w:abstractNumId w:val="9"/>
  </w:num>
  <w:num w:numId="8">
    <w:abstractNumId w:val="12"/>
  </w:num>
  <w:num w:numId="9">
    <w:abstractNumId w:val="14"/>
  </w:num>
  <w:num w:numId="10">
    <w:abstractNumId w:val="4"/>
  </w:num>
  <w:num w:numId="11">
    <w:abstractNumId w:val="6"/>
  </w:num>
  <w:num w:numId="12">
    <w:abstractNumId w:val="0"/>
  </w:num>
  <w:num w:numId="13">
    <w:abstractNumId w:val="2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stylePaneFormatFilter w:val="2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0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1C"/>
    <w:rsid w:val="00000728"/>
    <w:rsid w:val="000042AB"/>
    <w:rsid w:val="00004E1E"/>
    <w:rsid w:val="00006D5D"/>
    <w:rsid w:val="000070B5"/>
    <w:rsid w:val="000073E1"/>
    <w:rsid w:val="00013528"/>
    <w:rsid w:val="0002117C"/>
    <w:rsid w:val="00021A96"/>
    <w:rsid w:val="000239CF"/>
    <w:rsid w:val="00030DC6"/>
    <w:rsid w:val="0003132C"/>
    <w:rsid w:val="000324A0"/>
    <w:rsid w:val="00033FAF"/>
    <w:rsid w:val="00041F6A"/>
    <w:rsid w:val="00044217"/>
    <w:rsid w:val="000464BE"/>
    <w:rsid w:val="000510D9"/>
    <w:rsid w:val="0005317D"/>
    <w:rsid w:val="000553F8"/>
    <w:rsid w:val="00056EE6"/>
    <w:rsid w:val="000714D3"/>
    <w:rsid w:val="00073145"/>
    <w:rsid w:val="000740BB"/>
    <w:rsid w:val="00074292"/>
    <w:rsid w:val="000765E4"/>
    <w:rsid w:val="00081A68"/>
    <w:rsid w:val="00083AB5"/>
    <w:rsid w:val="00084F55"/>
    <w:rsid w:val="00085C6C"/>
    <w:rsid w:val="00092CDE"/>
    <w:rsid w:val="0009345B"/>
    <w:rsid w:val="00093918"/>
    <w:rsid w:val="000945AF"/>
    <w:rsid w:val="000953C0"/>
    <w:rsid w:val="000A577A"/>
    <w:rsid w:val="000B055F"/>
    <w:rsid w:val="000B10A4"/>
    <w:rsid w:val="000B6929"/>
    <w:rsid w:val="000B6E1A"/>
    <w:rsid w:val="000B7E6C"/>
    <w:rsid w:val="000C0944"/>
    <w:rsid w:val="000C148C"/>
    <w:rsid w:val="000C48F8"/>
    <w:rsid w:val="000D34BA"/>
    <w:rsid w:val="000D3DFD"/>
    <w:rsid w:val="000D4BA3"/>
    <w:rsid w:val="000D70D9"/>
    <w:rsid w:val="000E472B"/>
    <w:rsid w:val="000E5E65"/>
    <w:rsid w:val="000E60E1"/>
    <w:rsid w:val="000E7497"/>
    <w:rsid w:val="000F1109"/>
    <w:rsid w:val="000F2FDE"/>
    <w:rsid w:val="000F33B1"/>
    <w:rsid w:val="000F7DF4"/>
    <w:rsid w:val="00101482"/>
    <w:rsid w:val="00102856"/>
    <w:rsid w:val="00104752"/>
    <w:rsid w:val="001106F9"/>
    <w:rsid w:val="00111B36"/>
    <w:rsid w:val="00113D03"/>
    <w:rsid w:val="00114677"/>
    <w:rsid w:val="0011613C"/>
    <w:rsid w:val="0012134D"/>
    <w:rsid w:val="00121FAE"/>
    <w:rsid w:val="00123337"/>
    <w:rsid w:val="00130BB1"/>
    <w:rsid w:val="00132E75"/>
    <w:rsid w:val="0015272E"/>
    <w:rsid w:val="0015356E"/>
    <w:rsid w:val="00160591"/>
    <w:rsid w:val="00160AA9"/>
    <w:rsid w:val="00163988"/>
    <w:rsid w:val="00163C1C"/>
    <w:rsid w:val="00163F8D"/>
    <w:rsid w:val="00166466"/>
    <w:rsid w:val="001770B0"/>
    <w:rsid w:val="001835B4"/>
    <w:rsid w:val="00192104"/>
    <w:rsid w:val="001A172A"/>
    <w:rsid w:val="001A18E5"/>
    <w:rsid w:val="001A2B4F"/>
    <w:rsid w:val="001A5A26"/>
    <w:rsid w:val="001A6461"/>
    <w:rsid w:val="001A6FFD"/>
    <w:rsid w:val="001B08CD"/>
    <w:rsid w:val="001B7E4B"/>
    <w:rsid w:val="001C19B3"/>
    <w:rsid w:val="001C3D72"/>
    <w:rsid w:val="001C3E52"/>
    <w:rsid w:val="001D5730"/>
    <w:rsid w:val="001D77E8"/>
    <w:rsid w:val="001F0035"/>
    <w:rsid w:val="001F473E"/>
    <w:rsid w:val="001F55BC"/>
    <w:rsid w:val="001F6801"/>
    <w:rsid w:val="002010D7"/>
    <w:rsid w:val="002040BD"/>
    <w:rsid w:val="00205235"/>
    <w:rsid w:val="002159BB"/>
    <w:rsid w:val="00226D40"/>
    <w:rsid w:val="002301BC"/>
    <w:rsid w:val="00235914"/>
    <w:rsid w:val="00252188"/>
    <w:rsid w:val="002575F0"/>
    <w:rsid w:val="002621A5"/>
    <w:rsid w:val="0026264E"/>
    <w:rsid w:val="00266F0E"/>
    <w:rsid w:val="002742D3"/>
    <w:rsid w:val="002758BD"/>
    <w:rsid w:val="00275B3C"/>
    <w:rsid w:val="002811E8"/>
    <w:rsid w:val="002816DC"/>
    <w:rsid w:val="00285C87"/>
    <w:rsid w:val="002920C7"/>
    <w:rsid w:val="00295C4A"/>
    <w:rsid w:val="002A0C7A"/>
    <w:rsid w:val="002A2051"/>
    <w:rsid w:val="002A59E0"/>
    <w:rsid w:val="002B2E36"/>
    <w:rsid w:val="002C0FDB"/>
    <w:rsid w:val="002C1E67"/>
    <w:rsid w:val="002C2F49"/>
    <w:rsid w:val="002C423D"/>
    <w:rsid w:val="002D200B"/>
    <w:rsid w:val="002D3B05"/>
    <w:rsid w:val="002D3C2F"/>
    <w:rsid w:val="002D6DB3"/>
    <w:rsid w:val="002D7F79"/>
    <w:rsid w:val="002E7340"/>
    <w:rsid w:val="002F7263"/>
    <w:rsid w:val="00300F11"/>
    <w:rsid w:val="00316A1A"/>
    <w:rsid w:val="00321F9E"/>
    <w:rsid w:val="00324382"/>
    <w:rsid w:val="00331737"/>
    <w:rsid w:val="0033394A"/>
    <w:rsid w:val="00334CE3"/>
    <w:rsid w:val="00336328"/>
    <w:rsid w:val="00336F4F"/>
    <w:rsid w:val="00337676"/>
    <w:rsid w:val="003412DD"/>
    <w:rsid w:val="00343024"/>
    <w:rsid w:val="00343D0F"/>
    <w:rsid w:val="003504CE"/>
    <w:rsid w:val="0035233F"/>
    <w:rsid w:val="00357176"/>
    <w:rsid w:val="00357913"/>
    <w:rsid w:val="003602B2"/>
    <w:rsid w:val="00360BEA"/>
    <w:rsid w:val="00363ECB"/>
    <w:rsid w:val="00367E94"/>
    <w:rsid w:val="00370E4F"/>
    <w:rsid w:val="0037408D"/>
    <w:rsid w:val="0037702D"/>
    <w:rsid w:val="00382323"/>
    <w:rsid w:val="0038270D"/>
    <w:rsid w:val="00386017"/>
    <w:rsid w:val="00386A00"/>
    <w:rsid w:val="003912E3"/>
    <w:rsid w:val="00393237"/>
    <w:rsid w:val="003932E9"/>
    <w:rsid w:val="00395AAB"/>
    <w:rsid w:val="003A48C0"/>
    <w:rsid w:val="003B2DBD"/>
    <w:rsid w:val="003B3AD0"/>
    <w:rsid w:val="003B3D97"/>
    <w:rsid w:val="003C0789"/>
    <w:rsid w:val="003C71C4"/>
    <w:rsid w:val="003D164B"/>
    <w:rsid w:val="003D2B6A"/>
    <w:rsid w:val="003D3EC7"/>
    <w:rsid w:val="003E7037"/>
    <w:rsid w:val="003E7332"/>
    <w:rsid w:val="003F068B"/>
    <w:rsid w:val="003F0812"/>
    <w:rsid w:val="003F0A02"/>
    <w:rsid w:val="003F2747"/>
    <w:rsid w:val="003F4FFD"/>
    <w:rsid w:val="003F789E"/>
    <w:rsid w:val="00400C4E"/>
    <w:rsid w:val="00401D14"/>
    <w:rsid w:val="004115F2"/>
    <w:rsid w:val="00413A04"/>
    <w:rsid w:val="00424543"/>
    <w:rsid w:val="00430B44"/>
    <w:rsid w:val="00441C7C"/>
    <w:rsid w:val="004422D1"/>
    <w:rsid w:val="004429ED"/>
    <w:rsid w:val="00443030"/>
    <w:rsid w:val="00445292"/>
    <w:rsid w:val="004466F0"/>
    <w:rsid w:val="00447EB6"/>
    <w:rsid w:val="004501DD"/>
    <w:rsid w:val="00457401"/>
    <w:rsid w:val="00460988"/>
    <w:rsid w:val="004609F8"/>
    <w:rsid w:val="004627B9"/>
    <w:rsid w:val="00464167"/>
    <w:rsid w:val="0047082B"/>
    <w:rsid w:val="004825DA"/>
    <w:rsid w:val="00483F97"/>
    <w:rsid w:val="00484C98"/>
    <w:rsid w:val="00487DBD"/>
    <w:rsid w:val="004920D8"/>
    <w:rsid w:val="004934D1"/>
    <w:rsid w:val="00496FAA"/>
    <w:rsid w:val="00497965"/>
    <w:rsid w:val="004A7AFF"/>
    <w:rsid w:val="004B3D55"/>
    <w:rsid w:val="004B65B2"/>
    <w:rsid w:val="004B7080"/>
    <w:rsid w:val="004B79B3"/>
    <w:rsid w:val="004C0389"/>
    <w:rsid w:val="004C4E9C"/>
    <w:rsid w:val="004C5CA7"/>
    <w:rsid w:val="004D2F2B"/>
    <w:rsid w:val="004D39A1"/>
    <w:rsid w:val="004D3B2F"/>
    <w:rsid w:val="004D407C"/>
    <w:rsid w:val="004D72F7"/>
    <w:rsid w:val="004D7F04"/>
    <w:rsid w:val="004E0570"/>
    <w:rsid w:val="004E3E71"/>
    <w:rsid w:val="004E73DC"/>
    <w:rsid w:val="004F02E7"/>
    <w:rsid w:val="004F3F4F"/>
    <w:rsid w:val="004F7E9A"/>
    <w:rsid w:val="005006B8"/>
    <w:rsid w:val="0050395C"/>
    <w:rsid w:val="0050452B"/>
    <w:rsid w:val="00511C51"/>
    <w:rsid w:val="00511CF5"/>
    <w:rsid w:val="00511EC2"/>
    <w:rsid w:val="00514035"/>
    <w:rsid w:val="005163C7"/>
    <w:rsid w:val="005269EF"/>
    <w:rsid w:val="0053057B"/>
    <w:rsid w:val="00532873"/>
    <w:rsid w:val="005366B2"/>
    <w:rsid w:val="005406D0"/>
    <w:rsid w:val="00543CDD"/>
    <w:rsid w:val="00544C60"/>
    <w:rsid w:val="00553F6A"/>
    <w:rsid w:val="00554057"/>
    <w:rsid w:val="00556383"/>
    <w:rsid w:val="005643FE"/>
    <w:rsid w:val="00564920"/>
    <w:rsid w:val="00565909"/>
    <w:rsid w:val="005670F0"/>
    <w:rsid w:val="00570CA8"/>
    <w:rsid w:val="00574AF5"/>
    <w:rsid w:val="00583E4F"/>
    <w:rsid w:val="0059408E"/>
    <w:rsid w:val="00594E38"/>
    <w:rsid w:val="0059579B"/>
    <w:rsid w:val="005975AD"/>
    <w:rsid w:val="005A5825"/>
    <w:rsid w:val="005A5928"/>
    <w:rsid w:val="005A73F3"/>
    <w:rsid w:val="005A7B37"/>
    <w:rsid w:val="005B6369"/>
    <w:rsid w:val="005B68A3"/>
    <w:rsid w:val="005C1B95"/>
    <w:rsid w:val="005C2D49"/>
    <w:rsid w:val="005D1E3D"/>
    <w:rsid w:val="005D325F"/>
    <w:rsid w:val="005D33EC"/>
    <w:rsid w:val="005D39A3"/>
    <w:rsid w:val="005D4020"/>
    <w:rsid w:val="005D4621"/>
    <w:rsid w:val="005D60AD"/>
    <w:rsid w:val="005D7521"/>
    <w:rsid w:val="005E0732"/>
    <w:rsid w:val="005E0758"/>
    <w:rsid w:val="005E498E"/>
    <w:rsid w:val="005F0C0B"/>
    <w:rsid w:val="005F53A1"/>
    <w:rsid w:val="00604027"/>
    <w:rsid w:val="00604216"/>
    <w:rsid w:val="00604880"/>
    <w:rsid w:val="00613927"/>
    <w:rsid w:val="0062397F"/>
    <w:rsid w:val="00624919"/>
    <w:rsid w:val="006256A6"/>
    <w:rsid w:val="00630867"/>
    <w:rsid w:val="00630B2F"/>
    <w:rsid w:val="0063372C"/>
    <w:rsid w:val="00640092"/>
    <w:rsid w:val="00642CF7"/>
    <w:rsid w:val="00645903"/>
    <w:rsid w:val="00645E44"/>
    <w:rsid w:val="006465FD"/>
    <w:rsid w:val="00653C46"/>
    <w:rsid w:val="006541EC"/>
    <w:rsid w:val="006549D3"/>
    <w:rsid w:val="006555A4"/>
    <w:rsid w:val="006602AA"/>
    <w:rsid w:val="00673398"/>
    <w:rsid w:val="00673944"/>
    <w:rsid w:val="006739E3"/>
    <w:rsid w:val="0067431A"/>
    <w:rsid w:val="006759A0"/>
    <w:rsid w:val="00683F48"/>
    <w:rsid w:val="006860CB"/>
    <w:rsid w:val="00687242"/>
    <w:rsid w:val="00692733"/>
    <w:rsid w:val="00692BF3"/>
    <w:rsid w:val="0069323A"/>
    <w:rsid w:val="00693638"/>
    <w:rsid w:val="00693D66"/>
    <w:rsid w:val="006A39B1"/>
    <w:rsid w:val="006A423D"/>
    <w:rsid w:val="006A5BB8"/>
    <w:rsid w:val="006A7048"/>
    <w:rsid w:val="006B2B4F"/>
    <w:rsid w:val="006B2BEE"/>
    <w:rsid w:val="006B3A2D"/>
    <w:rsid w:val="006B40A4"/>
    <w:rsid w:val="006B575E"/>
    <w:rsid w:val="006D41E2"/>
    <w:rsid w:val="006E0673"/>
    <w:rsid w:val="006E10A6"/>
    <w:rsid w:val="006E7BF2"/>
    <w:rsid w:val="006F0EA3"/>
    <w:rsid w:val="006F25AA"/>
    <w:rsid w:val="006F50FE"/>
    <w:rsid w:val="006F7E16"/>
    <w:rsid w:val="0070056B"/>
    <w:rsid w:val="00705C4C"/>
    <w:rsid w:val="00707C2F"/>
    <w:rsid w:val="0071318C"/>
    <w:rsid w:val="0072064A"/>
    <w:rsid w:val="0072202B"/>
    <w:rsid w:val="0072208F"/>
    <w:rsid w:val="00722514"/>
    <w:rsid w:val="007261BA"/>
    <w:rsid w:val="007319C5"/>
    <w:rsid w:val="00732EB8"/>
    <w:rsid w:val="007414A0"/>
    <w:rsid w:val="00741D74"/>
    <w:rsid w:val="00745462"/>
    <w:rsid w:val="00745EC5"/>
    <w:rsid w:val="007507B2"/>
    <w:rsid w:val="00752DDF"/>
    <w:rsid w:val="00761FAF"/>
    <w:rsid w:val="00763778"/>
    <w:rsid w:val="00764C56"/>
    <w:rsid w:val="0076514D"/>
    <w:rsid w:val="007679A4"/>
    <w:rsid w:val="0077178A"/>
    <w:rsid w:val="007728AB"/>
    <w:rsid w:val="00772A68"/>
    <w:rsid w:val="00772D17"/>
    <w:rsid w:val="00773EAB"/>
    <w:rsid w:val="00775179"/>
    <w:rsid w:val="007801B1"/>
    <w:rsid w:val="00780FC6"/>
    <w:rsid w:val="0078243B"/>
    <w:rsid w:val="0078376F"/>
    <w:rsid w:val="00783EA1"/>
    <w:rsid w:val="00787B38"/>
    <w:rsid w:val="00791287"/>
    <w:rsid w:val="00791561"/>
    <w:rsid w:val="00792ED5"/>
    <w:rsid w:val="00796DEC"/>
    <w:rsid w:val="0079798A"/>
    <w:rsid w:val="007A1A1C"/>
    <w:rsid w:val="007A39A8"/>
    <w:rsid w:val="007C0BC8"/>
    <w:rsid w:val="007C1506"/>
    <w:rsid w:val="007C167B"/>
    <w:rsid w:val="007C267D"/>
    <w:rsid w:val="007C4801"/>
    <w:rsid w:val="007D334B"/>
    <w:rsid w:val="007D499C"/>
    <w:rsid w:val="007D6A15"/>
    <w:rsid w:val="007E2F35"/>
    <w:rsid w:val="007E6CBB"/>
    <w:rsid w:val="007F181D"/>
    <w:rsid w:val="007F7611"/>
    <w:rsid w:val="00803724"/>
    <w:rsid w:val="00804C76"/>
    <w:rsid w:val="0080670C"/>
    <w:rsid w:val="00810C0B"/>
    <w:rsid w:val="0081688B"/>
    <w:rsid w:val="00820BDF"/>
    <w:rsid w:val="0082194F"/>
    <w:rsid w:val="008221BB"/>
    <w:rsid w:val="00823DEB"/>
    <w:rsid w:val="0082578A"/>
    <w:rsid w:val="008273BA"/>
    <w:rsid w:val="00832105"/>
    <w:rsid w:val="00835AF3"/>
    <w:rsid w:val="00836040"/>
    <w:rsid w:val="00837D96"/>
    <w:rsid w:val="0084182A"/>
    <w:rsid w:val="00844613"/>
    <w:rsid w:val="00845BC3"/>
    <w:rsid w:val="00846A55"/>
    <w:rsid w:val="00850AE5"/>
    <w:rsid w:val="008541AC"/>
    <w:rsid w:val="00866AC1"/>
    <w:rsid w:val="00886D59"/>
    <w:rsid w:val="0088765C"/>
    <w:rsid w:val="00890B04"/>
    <w:rsid w:val="00891778"/>
    <w:rsid w:val="008969F2"/>
    <w:rsid w:val="008A09B4"/>
    <w:rsid w:val="008A0F99"/>
    <w:rsid w:val="008A2ED2"/>
    <w:rsid w:val="008A3887"/>
    <w:rsid w:val="008A3C03"/>
    <w:rsid w:val="008A48FF"/>
    <w:rsid w:val="008A4A6A"/>
    <w:rsid w:val="008A4BBB"/>
    <w:rsid w:val="008A6164"/>
    <w:rsid w:val="008B0614"/>
    <w:rsid w:val="008C06E4"/>
    <w:rsid w:val="008C55C5"/>
    <w:rsid w:val="008D00FC"/>
    <w:rsid w:val="008D1B8E"/>
    <w:rsid w:val="008D798D"/>
    <w:rsid w:val="008E296C"/>
    <w:rsid w:val="008E36FE"/>
    <w:rsid w:val="008E465F"/>
    <w:rsid w:val="008F717A"/>
    <w:rsid w:val="00900357"/>
    <w:rsid w:val="0091074A"/>
    <w:rsid w:val="00912AA6"/>
    <w:rsid w:val="0091349A"/>
    <w:rsid w:val="009236A5"/>
    <w:rsid w:val="00923772"/>
    <w:rsid w:val="00923AD5"/>
    <w:rsid w:val="00927196"/>
    <w:rsid w:val="00930F63"/>
    <w:rsid w:val="0093352F"/>
    <w:rsid w:val="00942791"/>
    <w:rsid w:val="009429D4"/>
    <w:rsid w:val="00942F5C"/>
    <w:rsid w:val="0094435B"/>
    <w:rsid w:val="009453C2"/>
    <w:rsid w:val="00946E8D"/>
    <w:rsid w:val="009477B7"/>
    <w:rsid w:val="009500A3"/>
    <w:rsid w:val="0095283D"/>
    <w:rsid w:val="00953280"/>
    <w:rsid w:val="00957208"/>
    <w:rsid w:val="0096551B"/>
    <w:rsid w:val="0096591E"/>
    <w:rsid w:val="00966C54"/>
    <w:rsid w:val="0097237A"/>
    <w:rsid w:val="00974BF2"/>
    <w:rsid w:val="009816B2"/>
    <w:rsid w:val="00992065"/>
    <w:rsid w:val="00992BAF"/>
    <w:rsid w:val="009971B4"/>
    <w:rsid w:val="009A0491"/>
    <w:rsid w:val="009A224F"/>
    <w:rsid w:val="009A2B70"/>
    <w:rsid w:val="009A2D30"/>
    <w:rsid w:val="009A335B"/>
    <w:rsid w:val="009A6BBF"/>
    <w:rsid w:val="009A6CCB"/>
    <w:rsid w:val="009A6FC9"/>
    <w:rsid w:val="009C0E65"/>
    <w:rsid w:val="009C28C1"/>
    <w:rsid w:val="009C768E"/>
    <w:rsid w:val="009D040B"/>
    <w:rsid w:val="009D046B"/>
    <w:rsid w:val="009D1744"/>
    <w:rsid w:val="009D2D3A"/>
    <w:rsid w:val="009D3153"/>
    <w:rsid w:val="009D70D3"/>
    <w:rsid w:val="009D7128"/>
    <w:rsid w:val="009E0CB8"/>
    <w:rsid w:val="009E187B"/>
    <w:rsid w:val="009E5A6C"/>
    <w:rsid w:val="009F56C1"/>
    <w:rsid w:val="009F6777"/>
    <w:rsid w:val="00A00D14"/>
    <w:rsid w:val="00A1242A"/>
    <w:rsid w:val="00A1327E"/>
    <w:rsid w:val="00A20A72"/>
    <w:rsid w:val="00A2102C"/>
    <w:rsid w:val="00A21735"/>
    <w:rsid w:val="00A22144"/>
    <w:rsid w:val="00A25E27"/>
    <w:rsid w:val="00A25F8D"/>
    <w:rsid w:val="00A31CD9"/>
    <w:rsid w:val="00A33D41"/>
    <w:rsid w:val="00A34980"/>
    <w:rsid w:val="00A36BF3"/>
    <w:rsid w:val="00A37725"/>
    <w:rsid w:val="00A56CF8"/>
    <w:rsid w:val="00A618EF"/>
    <w:rsid w:val="00A628FE"/>
    <w:rsid w:val="00A64D97"/>
    <w:rsid w:val="00A66175"/>
    <w:rsid w:val="00A71D24"/>
    <w:rsid w:val="00A72684"/>
    <w:rsid w:val="00A733D0"/>
    <w:rsid w:val="00A76344"/>
    <w:rsid w:val="00A77A8B"/>
    <w:rsid w:val="00A86108"/>
    <w:rsid w:val="00A87127"/>
    <w:rsid w:val="00A879C1"/>
    <w:rsid w:val="00A96397"/>
    <w:rsid w:val="00AA356C"/>
    <w:rsid w:val="00AA4B71"/>
    <w:rsid w:val="00AA5F54"/>
    <w:rsid w:val="00AA609C"/>
    <w:rsid w:val="00AB61EC"/>
    <w:rsid w:val="00AC1483"/>
    <w:rsid w:val="00AC31E1"/>
    <w:rsid w:val="00AD2E92"/>
    <w:rsid w:val="00AD310A"/>
    <w:rsid w:val="00AE41C3"/>
    <w:rsid w:val="00AE4720"/>
    <w:rsid w:val="00AE6BE3"/>
    <w:rsid w:val="00AF0BAF"/>
    <w:rsid w:val="00AF25A3"/>
    <w:rsid w:val="00AF75B7"/>
    <w:rsid w:val="00B00CF7"/>
    <w:rsid w:val="00B03096"/>
    <w:rsid w:val="00B123CC"/>
    <w:rsid w:val="00B13AB0"/>
    <w:rsid w:val="00B22304"/>
    <w:rsid w:val="00B24D42"/>
    <w:rsid w:val="00B275AA"/>
    <w:rsid w:val="00B27C6E"/>
    <w:rsid w:val="00B33A63"/>
    <w:rsid w:val="00B36DE1"/>
    <w:rsid w:val="00B42C92"/>
    <w:rsid w:val="00B4345D"/>
    <w:rsid w:val="00B43A51"/>
    <w:rsid w:val="00B51442"/>
    <w:rsid w:val="00B51A26"/>
    <w:rsid w:val="00B614BB"/>
    <w:rsid w:val="00B6226E"/>
    <w:rsid w:val="00B622B5"/>
    <w:rsid w:val="00B62513"/>
    <w:rsid w:val="00B635B9"/>
    <w:rsid w:val="00B65B13"/>
    <w:rsid w:val="00B66C26"/>
    <w:rsid w:val="00B704D3"/>
    <w:rsid w:val="00B7512A"/>
    <w:rsid w:val="00B81656"/>
    <w:rsid w:val="00B8246C"/>
    <w:rsid w:val="00B845E3"/>
    <w:rsid w:val="00B94709"/>
    <w:rsid w:val="00BA14B1"/>
    <w:rsid w:val="00BA6AC3"/>
    <w:rsid w:val="00BB3F09"/>
    <w:rsid w:val="00BB499F"/>
    <w:rsid w:val="00BB73DE"/>
    <w:rsid w:val="00BC0AF2"/>
    <w:rsid w:val="00BC61EC"/>
    <w:rsid w:val="00BC75C0"/>
    <w:rsid w:val="00BE3BCB"/>
    <w:rsid w:val="00BE4019"/>
    <w:rsid w:val="00BE4637"/>
    <w:rsid w:val="00BE71ED"/>
    <w:rsid w:val="00BF1CCF"/>
    <w:rsid w:val="00BF3ED0"/>
    <w:rsid w:val="00BF60F3"/>
    <w:rsid w:val="00C0018E"/>
    <w:rsid w:val="00C031E8"/>
    <w:rsid w:val="00C041B7"/>
    <w:rsid w:val="00C070B9"/>
    <w:rsid w:val="00C10FB7"/>
    <w:rsid w:val="00C14C9C"/>
    <w:rsid w:val="00C22E98"/>
    <w:rsid w:val="00C2675C"/>
    <w:rsid w:val="00C27198"/>
    <w:rsid w:val="00C30F13"/>
    <w:rsid w:val="00C31DCB"/>
    <w:rsid w:val="00C33AAD"/>
    <w:rsid w:val="00C3485F"/>
    <w:rsid w:val="00C34AFA"/>
    <w:rsid w:val="00C35919"/>
    <w:rsid w:val="00C36B36"/>
    <w:rsid w:val="00C43AB6"/>
    <w:rsid w:val="00C45A47"/>
    <w:rsid w:val="00C503E1"/>
    <w:rsid w:val="00C513D5"/>
    <w:rsid w:val="00C520E4"/>
    <w:rsid w:val="00C550DB"/>
    <w:rsid w:val="00C5584C"/>
    <w:rsid w:val="00C62C9C"/>
    <w:rsid w:val="00C62DDB"/>
    <w:rsid w:val="00C63252"/>
    <w:rsid w:val="00C6724F"/>
    <w:rsid w:val="00C70F12"/>
    <w:rsid w:val="00C7255A"/>
    <w:rsid w:val="00C80AA5"/>
    <w:rsid w:val="00C8240D"/>
    <w:rsid w:val="00C9037C"/>
    <w:rsid w:val="00C90B29"/>
    <w:rsid w:val="00C976FF"/>
    <w:rsid w:val="00CA1B3A"/>
    <w:rsid w:val="00CA1BF0"/>
    <w:rsid w:val="00CA79C3"/>
    <w:rsid w:val="00CA7E7A"/>
    <w:rsid w:val="00CB7F64"/>
    <w:rsid w:val="00CC2E87"/>
    <w:rsid w:val="00CC78F4"/>
    <w:rsid w:val="00CD140A"/>
    <w:rsid w:val="00CD5740"/>
    <w:rsid w:val="00CD7F51"/>
    <w:rsid w:val="00CE0D3A"/>
    <w:rsid w:val="00CE1284"/>
    <w:rsid w:val="00CE1849"/>
    <w:rsid w:val="00CE3C56"/>
    <w:rsid w:val="00CF00EE"/>
    <w:rsid w:val="00CF463F"/>
    <w:rsid w:val="00CF65A3"/>
    <w:rsid w:val="00D00126"/>
    <w:rsid w:val="00D02D2A"/>
    <w:rsid w:val="00D040EA"/>
    <w:rsid w:val="00D05287"/>
    <w:rsid w:val="00D06C7A"/>
    <w:rsid w:val="00D07961"/>
    <w:rsid w:val="00D11882"/>
    <w:rsid w:val="00D20FD4"/>
    <w:rsid w:val="00D222A3"/>
    <w:rsid w:val="00D248CA"/>
    <w:rsid w:val="00D251A3"/>
    <w:rsid w:val="00D258DA"/>
    <w:rsid w:val="00D25AAA"/>
    <w:rsid w:val="00D2723E"/>
    <w:rsid w:val="00D33DB5"/>
    <w:rsid w:val="00D356B2"/>
    <w:rsid w:val="00D36D47"/>
    <w:rsid w:val="00D36F8E"/>
    <w:rsid w:val="00D43903"/>
    <w:rsid w:val="00D47878"/>
    <w:rsid w:val="00D53658"/>
    <w:rsid w:val="00D560E8"/>
    <w:rsid w:val="00D56CD0"/>
    <w:rsid w:val="00D63E55"/>
    <w:rsid w:val="00D6753D"/>
    <w:rsid w:val="00D675F6"/>
    <w:rsid w:val="00D70362"/>
    <w:rsid w:val="00D70975"/>
    <w:rsid w:val="00D76921"/>
    <w:rsid w:val="00D8046E"/>
    <w:rsid w:val="00D842C9"/>
    <w:rsid w:val="00D8515B"/>
    <w:rsid w:val="00D909BB"/>
    <w:rsid w:val="00D93745"/>
    <w:rsid w:val="00D94D23"/>
    <w:rsid w:val="00DA2C49"/>
    <w:rsid w:val="00DA367A"/>
    <w:rsid w:val="00DA43C5"/>
    <w:rsid w:val="00DA5BD8"/>
    <w:rsid w:val="00DB04CD"/>
    <w:rsid w:val="00DB1D66"/>
    <w:rsid w:val="00DB3F60"/>
    <w:rsid w:val="00DB4DC5"/>
    <w:rsid w:val="00DB6326"/>
    <w:rsid w:val="00DC09DC"/>
    <w:rsid w:val="00DC0B70"/>
    <w:rsid w:val="00DC118F"/>
    <w:rsid w:val="00DC26C2"/>
    <w:rsid w:val="00DC28EE"/>
    <w:rsid w:val="00DC5757"/>
    <w:rsid w:val="00DC7923"/>
    <w:rsid w:val="00DD1F35"/>
    <w:rsid w:val="00DD4751"/>
    <w:rsid w:val="00DD5E6C"/>
    <w:rsid w:val="00DD77EE"/>
    <w:rsid w:val="00DE01AC"/>
    <w:rsid w:val="00DE24F2"/>
    <w:rsid w:val="00DE2936"/>
    <w:rsid w:val="00DE29AC"/>
    <w:rsid w:val="00DE603C"/>
    <w:rsid w:val="00DE7762"/>
    <w:rsid w:val="00DF16FA"/>
    <w:rsid w:val="00DF3E4F"/>
    <w:rsid w:val="00DF79A5"/>
    <w:rsid w:val="00E0472D"/>
    <w:rsid w:val="00E04AD3"/>
    <w:rsid w:val="00E0668B"/>
    <w:rsid w:val="00E106F3"/>
    <w:rsid w:val="00E130E6"/>
    <w:rsid w:val="00E26304"/>
    <w:rsid w:val="00E33EB5"/>
    <w:rsid w:val="00E368FD"/>
    <w:rsid w:val="00E404C2"/>
    <w:rsid w:val="00E42B4E"/>
    <w:rsid w:val="00E47001"/>
    <w:rsid w:val="00E47243"/>
    <w:rsid w:val="00E5036E"/>
    <w:rsid w:val="00E531BA"/>
    <w:rsid w:val="00E61E5D"/>
    <w:rsid w:val="00E6238A"/>
    <w:rsid w:val="00E71373"/>
    <w:rsid w:val="00E8121D"/>
    <w:rsid w:val="00E82A8D"/>
    <w:rsid w:val="00E844E4"/>
    <w:rsid w:val="00E8507E"/>
    <w:rsid w:val="00E8523B"/>
    <w:rsid w:val="00E85928"/>
    <w:rsid w:val="00E85AEA"/>
    <w:rsid w:val="00E956C8"/>
    <w:rsid w:val="00E97C1B"/>
    <w:rsid w:val="00EA46E4"/>
    <w:rsid w:val="00EB0773"/>
    <w:rsid w:val="00EB377C"/>
    <w:rsid w:val="00EB4495"/>
    <w:rsid w:val="00EB6310"/>
    <w:rsid w:val="00EC0384"/>
    <w:rsid w:val="00EC0897"/>
    <w:rsid w:val="00EC1780"/>
    <w:rsid w:val="00EC3E07"/>
    <w:rsid w:val="00EC50FC"/>
    <w:rsid w:val="00EC5C65"/>
    <w:rsid w:val="00EC6067"/>
    <w:rsid w:val="00EC73AE"/>
    <w:rsid w:val="00ED0002"/>
    <w:rsid w:val="00ED4057"/>
    <w:rsid w:val="00ED4412"/>
    <w:rsid w:val="00ED4849"/>
    <w:rsid w:val="00ED6FDE"/>
    <w:rsid w:val="00EE1884"/>
    <w:rsid w:val="00EE1D31"/>
    <w:rsid w:val="00EE7779"/>
    <w:rsid w:val="00EF32AD"/>
    <w:rsid w:val="00EF5410"/>
    <w:rsid w:val="00F02AE1"/>
    <w:rsid w:val="00F03E09"/>
    <w:rsid w:val="00F0489D"/>
    <w:rsid w:val="00F064C5"/>
    <w:rsid w:val="00F10467"/>
    <w:rsid w:val="00F10B56"/>
    <w:rsid w:val="00F11707"/>
    <w:rsid w:val="00F127B5"/>
    <w:rsid w:val="00F163B3"/>
    <w:rsid w:val="00F279ED"/>
    <w:rsid w:val="00F309DD"/>
    <w:rsid w:val="00F3197A"/>
    <w:rsid w:val="00F31BB4"/>
    <w:rsid w:val="00F33BB0"/>
    <w:rsid w:val="00F369AD"/>
    <w:rsid w:val="00F41398"/>
    <w:rsid w:val="00F53492"/>
    <w:rsid w:val="00F542C5"/>
    <w:rsid w:val="00F54F4C"/>
    <w:rsid w:val="00F61613"/>
    <w:rsid w:val="00F61FE5"/>
    <w:rsid w:val="00F631C6"/>
    <w:rsid w:val="00F65747"/>
    <w:rsid w:val="00F73A37"/>
    <w:rsid w:val="00F83E63"/>
    <w:rsid w:val="00F9304F"/>
    <w:rsid w:val="00F938C3"/>
    <w:rsid w:val="00F93DB4"/>
    <w:rsid w:val="00F9402D"/>
    <w:rsid w:val="00F95EF7"/>
    <w:rsid w:val="00FA151D"/>
    <w:rsid w:val="00FA1640"/>
    <w:rsid w:val="00FA2706"/>
    <w:rsid w:val="00FA2E42"/>
    <w:rsid w:val="00FA33D4"/>
    <w:rsid w:val="00FA4024"/>
    <w:rsid w:val="00FA41D4"/>
    <w:rsid w:val="00FA4939"/>
    <w:rsid w:val="00FA7CC1"/>
    <w:rsid w:val="00FB431E"/>
    <w:rsid w:val="00FB4A0B"/>
    <w:rsid w:val="00FB4C1D"/>
    <w:rsid w:val="00FC0462"/>
    <w:rsid w:val="00FC61E8"/>
    <w:rsid w:val="00FC7AE9"/>
    <w:rsid w:val="00FC7F25"/>
    <w:rsid w:val="00FD30DD"/>
    <w:rsid w:val="00FD44C6"/>
    <w:rsid w:val="00FE31A3"/>
    <w:rsid w:val="00FE3547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,"/>
  <w:listSeparator w:val=","/>
  <w15:docId w15:val="{0BF091F1-FD74-4C3C-8590-EAF824C8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styleId="Textodelmarcadordeposicin">
    <w:name w:val="Placeholder Text"/>
    <w:uiPriority w:val="99"/>
    <w:semiHidden/>
    <w:rsid w:val="00386A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4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ontrol" Target="activeX/activeX2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ndrap\Desktop\REDI-ANA-%23%20SAO%20_DESC_BREVE_V1ZAN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10810E608E4FC49CEE5CB61D0C8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DD16F-AE0D-4704-A4AD-C089A0DFE37B}"/>
      </w:docPartPr>
      <w:docPartBody>
        <w:p w:rsidR="008B02B0" w:rsidRDefault="00F2728E" w:rsidP="00F2728E">
          <w:pPr>
            <w:pStyle w:val="AA10810E608E4FC49CEE5CB61D0C8EC0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E0FC450B1E2473AA7A7FF08F967E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ACCDA-0632-40C9-98F5-919315CC52D7}"/>
      </w:docPartPr>
      <w:docPartBody>
        <w:p w:rsidR="008B02B0" w:rsidRDefault="00F2728E" w:rsidP="00F2728E">
          <w:pPr>
            <w:pStyle w:val="EE0FC450B1E2473AA7A7FF08F967E4D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12DAB7ED2054229B9188AF2EE102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842AEF-0A13-4742-8DAC-D8941D8687AF}"/>
      </w:docPartPr>
      <w:docPartBody>
        <w:p w:rsidR="008B02B0" w:rsidRDefault="00F2728E" w:rsidP="00F2728E">
          <w:pPr>
            <w:pStyle w:val="412DAB7ED2054229B9188AF2EE102045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F87A4823E454AD7AE43CFF81C0F8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9514C-E20C-48F0-86E7-3885F60308C7}"/>
      </w:docPartPr>
      <w:docPartBody>
        <w:p w:rsidR="008B02B0" w:rsidRDefault="00B63EEA" w:rsidP="00B63EEA">
          <w:pPr>
            <w:pStyle w:val="4F87A4823E454AD7AE43CFF81C0F806B5"/>
          </w:pPr>
          <w:r w:rsidRPr="00370E4F">
            <w:rPr>
              <w:rStyle w:val="Textodelmarcadordeposicin"/>
              <w:rFonts w:asciiTheme="minorHAnsi" w:hAnsiTheme="minorHAnsi"/>
              <w:sz w:val="16"/>
              <w:szCs w:val="16"/>
            </w:rPr>
            <w:t>Elija un elemento.</w:t>
          </w:r>
        </w:p>
      </w:docPartBody>
    </w:docPart>
    <w:docPart>
      <w:docPartPr>
        <w:name w:val="8E383F173A4548339F3319D207F5C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4F7C3-89B6-4251-AD51-8779AA7E0DB8}"/>
      </w:docPartPr>
      <w:docPartBody>
        <w:p w:rsidR="004D2941" w:rsidRDefault="00F2728E" w:rsidP="00F2728E">
          <w:pPr>
            <w:pStyle w:val="8E383F173A4548339F3319D207F5C54E14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F2E17DEAE6034425834F1AB94436F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01E8A7-2734-4435-9D25-87FFB460EF14}"/>
      </w:docPartPr>
      <w:docPartBody>
        <w:p w:rsidR="004D2941" w:rsidRDefault="00F2728E" w:rsidP="00F2728E">
          <w:pPr>
            <w:pStyle w:val="F2E17DEAE6034425834F1AB94436FF7913"/>
          </w:pPr>
          <w:r w:rsidRPr="00D20FD4">
            <w:rPr>
              <w:rFonts w:asciiTheme="minorHAnsi" w:hAnsiTheme="minorHAnsi" w:cs="Arial"/>
              <w:i/>
              <w:sz w:val="20"/>
              <w:szCs w:val="20"/>
              <w:lang w:eastAsia="en-US"/>
            </w:rPr>
            <w:t>Elija un elemento.</w:t>
          </w:r>
        </w:p>
      </w:docPartBody>
    </w:docPart>
    <w:docPart>
      <w:docPartPr>
        <w:name w:val="D1951250523948458CAA34B017A1C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F3BD38-AD42-41CD-8AFE-FE474C62D815}"/>
      </w:docPartPr>
      <w:docPartBody>
        <w:p w:rsidR="00E119EF" w:rsidRDefault="00F2728E" w:rsidP="00F2728E">
          <w:pPr>
            <w:pStyle w:val="D1951250523948458CAA34B017A1C08C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47E9C96D1F0D4D08935A746B2F0B6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F1E900-3227-45B7-AD58-01A8B9B655C1}"/>
      </w:docPartPr>
      <w:docPartBody>
        <w:p w:rsidR="00E119EF" w:rsidRDefault="00F2728E" w:rsidP="00F2728E">
          <w:pPr>
            <w:pStyle w:val="47E9C96D1F0D4D08935A746B2F0B625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2EB721C673114820AB81B90E7ACDC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6F7B23-0BCA-4979-A3BD-6589A4F2F037}"/>
      </w:docPartPr>
      <w:docPartBody>
        <w:p w:rsidR="00E119EF" w:rsidRDefault="00F2728E" w:rsidP="00F2728E">
          <w:pPr>
            <w:pStyle w:val="2EB721C673114820AB81B90E7ACDC6F2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A1944B3C1CD14DB6A7310C8EAFBEC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016C2-4567-4384-86B1-5A241934A369}"/>
      </w:docPartPr>
      <w:docPartBody>
        <w:p w:rsidR="00E119EF" w:rsidRDefault="00F2728E" w:rsidP="00F2728E">
          <w:pPr>
            <w:pStyle w:val="A1944B3C1CD14DB6A7310C8EAFBEC87B13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EA42807292A34BBCAFB5565A08172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C8AF-3A0D-44EF-B4C1-DCBB30217791}"/>
      </w:docPartPr>
      <w:docPartBody>
        <w:p w:rsidR="00F42F88" w:rsidRDefault="00F2728E" w:rsidP="00F2728E">
          <w:pPr>
            <w:pStyle w:val="EA42807292A34BBCAFB5565A08172FC912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BA4C695411040D2ACE191FF9A3B9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6EE7A6-4204-4924-8371-959D30D19ED8}"/>
      </w:docPartPr>
      <w:docPartBody>
        <w:p w:rsidR="006B458D" w:rsidRDefault="00F2728E" w:rsidP="00F2728E">
          <w:pPr>
            <w:pStyle w:val="CBA4C695411040D2ACE191FF9A3B98EA9"/>
          </w:pPr>
          <w:r w:rsidRPr="00D20FD4">
            <w:rPr>
              <w:rStyle w:val="Textodelmarcadordeposicin"/>
              <w:rFonts w:asciiTheme="minorHAnsi" w:hAnsiTheme="minorHAnsi" w:cs="Arial"/>
              <w:sz w:val="20"/>
              <w:szCs w:val="20"/>
            </w:rPr>
            <w:t>Elija un elemento.</w:t>
          </w:r>
        </w:p>
      </w:docPartBody>
    </w:docPart>
    <w:docPart>
      <w:docPartPr>
        <w:name w:val="C865AB2FD93047029A1616D5A0864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585D0-7997-4BF6-93AC-1A4DC0EDCDA6}"/>
      </w:docPartPr>
      <w:docPartBody>
        <w:p w:rsidR="00F2728E" w:rsidRDefault="00F2728E" w:rsidP="00F2728E">
          <w:pPr>
            <w:pStyle w:val="C865AB2FD93047029A1616D5A086447A5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  <w:docPart>
      <w:docPartPr>
        <w:name w:val="C1713AA8493248B2AB99E92958450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DB71C-6E92-484C-9EB4-75050A4C5828}"/>
      </w:docPartPr>
      <w:docPartBody>
        <w:p w:rsidR="00F2728E" w:rsidRDefault="00F2728E" w:rsidP="00F2728E">
          <w:pPr>
            <w:pStyle w:val="C1713AA8493248B2AB99E929584505381"/>
          </w:pPr>
          <w:r w:rsidRPr="00DF79A5">
            <w:rPr>
              <w:rStyle w:val="Textodelmarcadordeposicin"/>
              <w:sz w:val="16"/>
              <w:szCs w:val="16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963"/>
    <w:rsid w:val="00253532"/>
    <w:rsid w:val="002C3561"/>
    <w:rsid w:val="003270F2"/>
    <w:rsid w:val="00475DA9"/>
    <w:rsid w:val="004D2941"/>
    <w:rsid w:val="0059109E"/>
    <w:rsid w:val="006A5DB2"/>
    <w:rsid w:val="006B458D"/>
    <w:rsid w:val="00793F36"/>
    <w:rsid w:val="00823E76"/>
    <w:rsid w:val="008B02B0"/>
    <w:rsid w:val="00900323"/>
    <w:rsid w:val="00B5536C"/>
    <w:rsid w:val="00B63EEA"/>
    <w:rsid w:val="00B852D2"/>
    <w:rsid w:val="00BB5963"/>
    <w:rsid w:val="00C25804"/>
    <w:rsid w:val="00C84479"/>
    <w:rsid w:val="00D86386"/>
    <w:rsid w:val="00E119EF"/>
    <w:rsid w:val="00E50810"/>
    <w:rsid w:val="00F22EDC"/>
    <w:rsid w:val="00F2728E"/>
    <w:rsid w:val="00F42F88"/>
    <w:rsid w:val="00FF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uiPriority w:val="99"/>
    <w:semiHidden/>
    <w:rsid w:val="00F2728E"/>
    <w:rPr>
      <w:color w:val="808080"/>
    </w:rPr>
  </w:style>
  <w:style w:type="paragraph" w:customStyle="1" w:styleId="B88C10FDF2854D7AA9F0ABA669441DFD">
    <w:name w:val="B88C10FDF2854D7AA9F0ABA669441DFD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">
    <w:name w:val="E8C8574AD75A479CAE376526CA141C93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88C10FDF2854D7AA9F0ABA669441DFD1">
    <w:name w:val="B88C10FDF2854D7AA9F0ABA669441DFD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8C8574AD75A479CAE376526CA141C931">
    <w:name w:val="E8C8574AD75A479CAE376526CA141C93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0BC1BC13EAD4AC4996EA0A1BE0C892F">
    <w:name w:val="C0BC1BC13EAD4AC4996EA0A1BE0C89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BBC6FA23C779442884B15C6A370104EF">
    <w:name w:val="BBC6FA23C779442884B15C6A370104E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F59C54DF4CF4178AF603A8241A9C844">
    <w:name w:val="CF59C54DF4CF4178AF603A8241A9C844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084C0600893340CEBAB98DECF44BAFB7">
    <w:name w:val="084C0600893340CEBAB98DECF44BAFB7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7AA0E3D1CD04425B7D44FED74AEDA91">
    <w:name w:val="C7AA0E3D1CD04425B7D44FED74AEDA91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806685327674453858E3F9A241C972F">
    <w:name w:val="7806685327674453858E3F9A241C972F"/>
    <w:rsid w:val="00BB59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70035799537A4020B9D618DE73937052">
    <w:name w:val="70035799537A4020B9D618DE73937052"/>
    <w:rsid w:val="00B5536C"/>
  </w:style>
  <w:style w:type="paragraph" w:customStyle="1" w:styleId="B23C04F7DCD940B58D83EFF93B98D087">
    <w:name w:val="B23C04F7DCD940B58D83EFF93B98D087"/>
    <w:rsid w:val="00B5536C"/>
  </w:style>
  <w:style w:type="paragraph" w:customStyle="1" w:styleId="50A5C4FA7E3F4CD7B617E6E01155A6FC">
    <w:name w:val="50A5C4FA7E3F4CD7B617E6E01155A6FC"/>
    <w:rsid w:val="00B5536C"/>
  </w:style>
  <w:style w:type="paragraph" w:customStyle="1" w:styleId="17A8F27C466C48B485C79D75BC9DA623">
    <w:name w:val="17A8F27C466C48B485C79D75BC9DA623"/>
    <w:rsid w:val="00B5536C"/>
  </w:style>
  <w:style w:type="paragraph" w:customStyle="1" w:styleId="98A72747997B422ABE7DF50DB7A18603">
    <w:name w:val="98A72747997B422ABE7DF50DB7A18603"/>
    <w:rsid w:val="00B5536C"/>
  </w:style>
  <w:style w:type="paragraph" w:customStyle="1" w:styleId="736C16653BE0485FA65BAFE7A32EA9A0">
    <w:name w:val="736C16653BE0485FA65BAFE7A32EA9A0"/>
    <w:rsid w:val="00B852D2"/>
  </w:style>
  <w:style w:type="paragraph" w:customStyle="1" w:styleId="AA10810E608E4FC49CEE5CB61D0C8EC0">
    <w:name w:val="AA10810E608E4FC49CEE5CB61D0C8EC0"/>
    <w:rsid w:val="00B852D2"/>
  </w:style>
  <w:style w:type="paragraph" w:customStyle="1" w:styleId="EE0FC450B1E2473AA7A7FF08F967E4DE">
    <w:name w:val="EE0FC450B1E2473AA7A7FF08F967E4DE"/>
    <w:rsid w:val="00B852D2"/>
  </w:style>
  <w:style w:type="paragraph" w:customStyle="1" w:styleId="412DAB7ED2054229B9188AF2EE102045">
    <w:name w:val="412DAB7ED2054229B9188AF2EE102045"/>
    <w:rsid w:val="00B852D2"/>
  </w:style>
  <w:style w:type="paragraph" w:customStyle="1" w:styleId="3BC36916687247F29E77CE2299FB4652">
    <w:name w:val="3BC36916687247F29E77CE2299FB4652"/>
    <w:rsid w:val="00B852D2"/>
  </w:style>
  <w:style w:type="paragraph" w:customStyle="1" w:styleId="30A15C24E8BD4414B44D0C79169EE651">
    <w:name w:val="30A15C24E8BD4414B44D0C79169EE651"/>
    <w:rsid w:val="00B852D2"/>
  </w:style>
  <w:style w:type="paragraph" w:customStyle="1" w:styleId="476AC260FFE143CA8193A25E23F51EEE">
    <w:name w:val="476AC260FFE143CA8193A25E23F51EEE"/>
    <w:rsid w:val="00B852D2"/>
  </w:style>
  <w:style w:type="paragraph" w:customStyle="1" w:styleId="7E8F44EE066C4A868090816D5CBB6508">
    <w:name w:val="7E8F44EE066C4A868090816D5CBB6508"/>
    <w:rsid w:val="00B852D2"/>
  </w:style>
  <w:style w:type="paragraph" w:customStyle="1" w:styleId="4F87A4823E454AD7AE43CFF81C0F806B">
    <w:name w:val="4F87A4823E454AD7AE43CFF81C0F806B"/>
    <w:rsid w:val="00B852D2"/>
  </w:style>
  <w:style w:type="paragraph" w:customStyle="1" w:styleId="0EAB1A8DEB0E4A33A5A19C1674E874F3">
    <w:name w:val="0EAB1A8DEB0E4A33A5A19C1674E874F3"/>
    <w:rsid w:val="008B02B0"/>
  </w:style>
  <w:style w:type="paragraph" w:customStyle="1" w:styleId="8E383F173A4548339F3319D207F5C54E">
    <w:name w:val="8E383F173A4548339F3319D207F5C54E"/>
    <w:rsid w:val="008B02B0"/>
  </w:style>
  <w:style w:type="paragraph" w:customStyle="1" w:styleId="4F87A4823E454AD7AE43CFF81C0F806B1">
    <w:name w:val="4F87A4823E454AD7AE43CFF81C0F806B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">
    <w:name w:val="AA10810E608E4FC49CEE5CB61D0C8EC0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">
    <w:name w:val="EE0FC450B1E2473AA7A7FF08F967E4D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">
    <w:name w:val="412DAB7ED2054229B9188AF2EE102045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">
    <w:name w:val="8E383F173A4548339F3319D207F5C54E1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53005DC38EB443DFAE0A1874885CFB17">
    <w:name w:val="53005DC38EB443DFAE0A1874885CFB17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E3D35483CB4E55AA6875F2A9CAAC2A">
    <w:name w:val="D1E3D35483CB4E55AA6875F2A9CAAC2A"/>
    <w:rsid w:val="008B02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72B32178C6040608B301943B487D780">
    <w:name w:val="D72B32178C6040608B301943B487D780"/>
    <w:rsid w:val="008B02B0"/>
  </w:style>
  <w:style w:type="paragraph" w:customStyle="1" w:styleId="9337250EF08B45FCA2B112BE666A0679">
    <w:name w:val="9337250EF08B45FCA2B112BE666A0679"/>
    <w:rsid w:val="008B02B0"/>
  </w:style>
  <w:style w:type="paragraph" w:customStyle="1" w:styleId="F5AA4614656E407AB1FC948CC5FE4A38">
    <w:name w:val="F5AA4614656E407AB1FC948CC5FE4A38"/>
    <w:rsid w:val="008B02B0"/>
  </w:style>
  <w:style w:type="paragraph" w:customStyle="1" w:styleId="F2E17DEAE6034425834F1AB94436FF79">
    <w:name w:val="F2E17DEAE6034425834F1AB94436FF79"/>
    <w:rsid w:val="008B02B0"/>
  </w:style>
  <w:style w:type="paragraph" w:customStyle="1" w:styleId="146DD1A7F8694BA283E6DB7D464D224C">
    <w:name w:val="146DD1A7F8694BA283E6DB7D464D224C"/>
    <w:rsid w:val="00FF3D0E"/>
  </w:style>
  <w:style w:type="paragraph" w:customStyle="1" w:styleId="596053FE324F4F96A9FD50512A6AEE7F">
    <w:name w:val="596053FE324F4F96A9FD50512A6AEE7F"/>
    <w:rsid w:val="00FF3D0E"/>
  </w:style>
  <w:style w:type="paragraph" w:customStyle="1" w:styleId="FD2C6261DDCB4638B046250C8F4A123C">
    <w:name w:val="FD2C6261DDCB4638B046250C8F4A123C"/>
    <w:rsid w:val="00E50810"/>
  </w:style>
  <w:style w:type="paragraph" w:customStyle="1" w:styleId="EDEEEE8D9422416085AF9F4C01A2636C">
    <w:name w:val="EDEEEE8D9422416085AF9F4C01A2636C"/>
    <w:rsid w:val="00E50810"/>
  </w:style>
  <w:style w:type="paragraph" w:customStyle="1" w:styleId="35840172C3894494A7389032B8E52139">
    <w:name w:val="35840172C3894494A7389032B8E52139"/>
    <w:rsid w:val="00E50810"/>
  </w:style>
  <w:style w:type="paragraph" w:customStyle="1" w:styleId="1B49B08344174AE8B420E4C183ADD8E8">
    <w:name w:val="1B49B08344174AE8B420E4C183ADD8E8"/>
    <w:rsid w:val="00E50810"/>
  </w:style>
  <w:style w:type="paragraph" w:customStyle="1" w:styleId="00B7558CD5EF466D880ABABAB497D08F">
    <w:name w:val="00B7558CD5EF466D880ABABAB497D08F"/>
    <w:rsid w:val="00E50810"/>
  </w:style>
  <w:style w:type="paragraph" w:customStyle="1" w:styleId="83E7AFDC52AD4D6892FF6552C2EE41C6">
    <w:name w:val="83E7AFDC52AD4D6892FF6552C2EE41C6"/>
    <w:rsid w:val="00E50810"/>
  </w:style>
  <w:style w:type="paragraph" w:customStyle="1" w:styleId="FD1832143A0F4017A21386A03A4DE4E2">
    <w:name w:val="FD1832143A0F4017A21386A03A4DE4E2"/>
    <w:rsid w:val="00E50810"/>
  </w:style>
  <w:style w:type="paragraph" w:customStyle="1" w:styleId="4E4516500DF4418E989ADD4050D2BCDC">
    <w:name w:val="4E4516500DF4418E989ADD4050D2BCDC"/>
    <w:rsid w:val="00E50810"/>
  </w:style>
  <w:style w:type="paragraph" w:customStyle="1" w:styleId="AFF9A7533EE34CF992D681E1B5860D78">
    <w:name w:val="AFF9A7533EE34CF992D681E1B5860D78"/>
    <w:rsid w:val="00E50810"/>
  </w:style>
  <w:style w:type="paragraph" w:customStyle="1" w:styleId="C3A5C59B28B84584B5DDB854C71BF28E">
    <w:name w:val="C3A5C59B28B84584B5DDB854C71BF28E"/>
    <w:rsid w:val="00E50810"/>
  </w:style>
  <w:style w:type="paragraph" w:customStyle="1" w:styleId="FE321A731A7E45858DABC316C44FD4BD">
    <w:name w:val="FE321A731A7E45858DABC316C44FD4BD"/>
    <w:rsid w:val="00E50810"/>
  </w:style>
  <w:style w:type="paragraph" w:customStyle="1" w:styleId="418C21D3F5844D81B68807D98227B6E3">
    <w:name w:val="418C21D3F5844D81B68807D98227B6E3"/>
    <w:rsid w:val="00E50810"/>
  </w:style>
  <w:style w:type="paragraph" w:customStyle="1" w:styleId="D7BFB9B61A644506ACF79EE931E0FF05">
    <w:name w:val="D7BFB9B61A644506ACF79EE931E0FF05"/>
    <w:rsid w:val="00E50810"/>
  </w:style>
  <w:style w:type="paragraph" w:customStyle="1" w:styleId="5A02EB93BF8B478BB11BEDCC1F41BDA1">
    <w:name w:val="5A02EB93BF8B478BB11BEDCC1F41BDA1"/>
    <w:rsid w:val="00E50810"/>
  </w:style>
  <w:style w:type="paragraph" w:customStyle="1" w:styleId="960571B7222E4E2C8D4CA139F31F8F2A">
    <w:name w:val="960571B7222E4E2C8D4CA139F31F8F2A"/>
    <w:rsid w:val="00E50810"/>
  </w:style>
  <w:style w:type="paragraph" w:customStyle="1" w:styleId="477842C18EB743C0B5F9650EB57A6405">
    <w:name w:val="477842C18EB743C0B5F9650EB57A6405"/>
    <w:rsid w:val="00E50810"/>
  </w:style>
  <w:style w:type="paragraph" w:customStyle="1" w:styleId="CD3F03DF82B04A159ED5B157C7596BAE">
    <w:name w:val="CD3F03DF82B04A159ED5B157C7596BAE"/>
    <w:rsid w:val="00E50810"/>
  </w:style>
  <w:style w:type="paragraph" w:customStyle="1" w:styleId="89C636B8679345EEA64066BDF760CB45">
    <w:name w:val="89C636B8679345EEA64066BDF760CB45"/>
    <w:rsid w:val="00E50810"/>
  </w:style>
  <w:style w:type="paragraph" w:customStyle="1" w:styleId="3EE7E4701F5C4049A1E5B9B6DDCC273D">
    <w:name w:val="3EE7E4701F5C4049A1E5B9B6DDCC273D"/>
    <w:rsid w:val="00E50810"/>
  </w:style>
  <w:style w:type="paragraph" w:customStyle="1" w:styleId="C740F0D82AAE4062B6139FB0658DB80F">
    <w:name w:val="C740F0D82AAE4062B6139FB0658DB80F"/>
    <w:rsid w:val="00E50810"/>
  </w:style>
  <w:style w:type="paragraph" w:customStyle="1" w:styleId="D1951250523948458CAA34B017A1C08C">
    <w:name w:val="D1951250523948458CAA34B017A1C08C"/>
    <w:rsid w:val="00E50810"/>
  </w:style>
  <w:style w:type="paragraph" w:customStyle="1" w:styleId="47E9C96D1F0D4D08935A746B2F0B625B">
    <w:name w:val="47E9C96D1F0D4D08935A746B2F0B625B"/>
    <w:rsid w:val="00E50810"/>
  </w:style>
  <w:style w:type="paragraph" w:customStyle="1" w:styleId="2EB721C673114820AB81B90E7ACDC6F2">
    <w:name w:val="2EB721C673114820AB81B90E7ACDC6F2"/>
    <w:rsid w:val="00E50810"/>
  </w:style>
  <w:style w:type="paragraph" w:customStyle="1" w:styleId="A1944B3C1CD14DB6A7310C8EAFBEC87B">
    <w:name w:val="A1944B3C1CD14DB6A7310C8EAFBEC87B"/>
    <w:rsid w:val="00E50810"/>
  </w:style>
  <w:style w:type="paragraph" w:customStyle="1" w:styleId="4F87A4823E454AD7AE43CFF81C0F806B2">
    <w:name w:val="4F87A4823E454AD7AE43CFF81C0F806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2">
    <w:name w:val="AA10810E608E4FC49CEE5CB61D0C8EC0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2">
    <w:name w:val="EE0FC450B1E2473AA7A7FF08F967E4D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2">
    <w:name w:val="412DAB7ED2054229B9188AF2EE102045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2">
    <w:name w:val="8E383F173A4548339F3319D207F5C54E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">
    <w:name w:val="F2E17DEAE6034425834F1AB94436FF7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">
    <w:name w:val="EA42807292A34BBCAFB5565A08172FC9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">
    <w:name w:val="D1951250523948458CAA34B017A1C08C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">
    <w:name w:val="47E9C96D1F0D4D08935A746B2F0B625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">
    <w:name w:val="2EB721C673114820AB81B90E7ACDC6F2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">
    <w:name w:val="A1944B3C1CD14DB6A7310C8EAFBEC87B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3">
    <w:name w:val="4F87A4823E454AD7AE43CFF81C0F806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3">
    <w:name w:val="AA10810E608E4FC49CEE5CB61D0C8EC0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3">
    <w:name w:val="EE0FC450B1E2473AA7A7FF08F967E4D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3">
    <w:name w:val="412DAB7ED2054229B9188AF2EE102045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3">
    <w:name w:val="8E383F173A4548339F3319D207F5C54E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2">
    <w:name w:val="F2E17DEAE6034425834F1AB94436FF7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">
    <w:name w:val="EA42807292A34BBCAFB5565A08172FC91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2">
    <w:name w:val="D1951250523948458CAA34B017A1C08C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2">
    <w:name w:val="47E9C96D1F0D4D08935A746B2F0B625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2">
    <w:name w:val="2EB721C673114820AB81B90E7ACDC6F2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2">
    <w:name w:val="A1944B3C1CD14DB6A7310C8EAFBEC87B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4">
    <w:name w:val="4F87A4823E454AD7AE43CFF81C0F806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4">
    <w:name w:val="AA10810E608E4FC49CEE5CB61D0C8EC0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4">
    <w:name w:val="EE0FC450B1E2473AA7A7FF08F967E4D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4">
    <w:name w:val="412DAB7ED2054229B9188AF2EE102045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4">
    <w:name w:val="8E383F173A4548339F3319D207F5C54E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3">
    <w:name w:val="F2E17DEAE6034425834F1AB94436FF7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2">
    <w:name w:val="EA42807292A34BBCAFB5565A08172FC92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3">
    <w:name w:val="D1951250523948458CAA34B017A1C08C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3">
    <w:name w:val="47E9C96D1F0D4D08935A746B2F0B625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3">
    <w:name w:val="2EB721C673114820AB81B90E7ACDC6F2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3">
    <w:name w:val="A1944B3C1CD14DB6A7310C8EAFBEC87B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F87A4823E454AD7AE43CFF81C0F806B5">
    <w:name w:val="4F87A4823E454AD7AE43CFF81C0F806B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5">
    <w:name w:val="AA10810E608E4FC49CEE5CB61D0C8EC0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5">
    <w:name w:val="EE0FC450B1E2473AA7A7FF08F967E4D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5">
    <w:name w:val="412DAB7ED2054229B9188AF2EE102045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5">
    <w:name w:val="8E383F173A4548339F3319D207F5C54E5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4">
    <w:name w:val="F2E17DEAE6034425834F1AB94436FF79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3">
    <w:name w:val="EA42807292A34BBCAFB5565A08172FC93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4">
    <w:name w:val="D1951250523948458CAA34B017A1C08C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4">
    <w:name w:val="47E9C96D1F0D4D08935A746B2F0B625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4">
    <w:name w:val="2EB721C673114820AB81B90E7ACDC6F2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4">
    <w:name w:val="A1944B3C1CD14DB6A7310C8EAFBEC87B4"/>
    <w:rsid w:val="00B63E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">
    <w:name w:val="CBA4C695411040D2ACE191FF9A3B98EA"/>
    <w:rsid w:val="00F42F88"/>
  </w:style>
  <w:style w:type="paragraph" w:customStyle="1" w:styleId="AA10810E608E4FC49CEE5CB61D0C8EC06">
    <w:name w:val="AA10810E608E4FC49CEE5CB61D0C8EC0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6">
    <w:name w:val="EE0FC450B1E2473AA7A7FF08F967E4D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6">
    <w:name w:val="412DAB7ED2054229B9188AF2EE102045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6">
    <w:name w:val="8E383F173A4548339F3319D207F5C54E6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5">
    <w:name w:val="F2E17DEAE6034425834F1AB94436FF79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4">
    <w:name w:val="EA42807292A34BBCAFB5565A08172FC94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5">
    <w:name w:val="D1951250523948458CAA34B017A1C08C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5">
    <w:name w:val="47E9C96D1F0D4D08935A746B2F0B625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1">
    <w:name w:val="CBA4C695411040D2ACE191FF9A3B98EA1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5">
    <w:name w:val="2EB721C673114820AB81B90E7ACDC6F2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5">
    <w:name w:val="A1944B3C1CD14DB6A7310C8EAFBEC87B5"/>
    <w:rsid w:val="00475DA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7">
    <w:name w:val="AA10810E608E4FC49CEE5CB61D0C8EC0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7">
    <w:name w:val="EE0FC450B1E2473AA7A7FF08F967E4D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7">
    <w:name w:val="412DAB7ED2054229B9188AF2EE102045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7">
    <w:name w:val="8E383F173A4548339F3319D207F5C54E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6">
    <w:name w:val="F2E17DEAE6034425834F1AB94436FF7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5">
    <w:name w:val="EA42807292A34BBCAFB5565A08172FC95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6">
    <w:name w:val="D1951250523948458CAA34B017A1C08C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6">
    <w:name w:val="47E9C96D1F0D4D08935A746B2F0B625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2">
    <w:name w:val="CBA4C695411040D2ACE191FF9A3B98EA2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6">
    <w:name w:val="2EB721C673114820AB81B90E7ACDC6F2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6">
    <w:name w:val="A1944B3C1CD14DB6A7310C8EAFBEC87B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8">
    <w:name w:val="AA10810E608E4FC49CEE5CB61D0C8EC0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8">
    <w:name w:val="EE0FC450B1E2473AA7A7FF08F967E4D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8">
    <w:name w:val="412DAB7ED2054229B9188AF2EE102045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8">
    <w:name w:val="8E383F173A4548339F3319D207F5C54E8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7">
    <w:name w:val="F2E17DEAE6034425834F1AB94436FF79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6">
    <w:name w:val="EA42807292A34BBCAFB5565A08172FC96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7">
    <w:name w:val="D1951250523948458CAA34B017A1C08C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7">
    <w:name w:val="47E9C96D1F0D4D08935A746B2F0B625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3">
    <w:name w:val="CBA4C695411040D2ACE191FF9A3B98EA3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7">
    <w:name w:val="2EB721C673114820AB81B90E7ACDC6F2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7">
    <w:name w:val="A1944B3C1CD14DB6A7310C8EAFBEC87B7"/>
    <w:rsid w:val="003270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9">
    <w:name w:val="AA10810E608E4FC49CEE5CB61D0C8EC0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9">
    <w:name w:val="EE0FC450B1E2473AA7A7FF08F967E4D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9">
    <w:name w:val="412DAB7ED2054229B9188AF2EE102045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9">
    <w:name w:val="8E383F173A4548339F3319D207F5C54E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8">
    <w:name w:val="F2E17DEAE6034425834F1AB94436FF7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7">
    <w:name w:val="EA42807292A34BBCAFB5565A08172FC9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8">
    <w:name w:val="D1951250523948458CAA34B017A1C08C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8">
    <w:name w:val="47E9C96D1F0D4D08935A746B2F0B625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4">
    <w:name w:val="CBA4C695411040D2ACE191FF9A3B98E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8">
    <w:name w:val="2EB721C673114820AB81B90E7ACDC6F2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8">
    <w:name w:val="A1944B3C1CD14DB6A7310C8EAFBEC87B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">
    <w:name w:val="A9106BE0C9EE471C94407C3F4178C9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">
    <w:name w:val="C865AB2FD93047029A1616D5A086447A"/>
    <w:rsid w:val="00F2728E"/>
  </w:style>
  <w:style w:type="paragraph" w:customStyle="1" w:styleId="AA10810E608E4FC49CEE5CB61D0C8EC010">
    <w:name w:val="AA10810E608E4FC49CEE5CB61D0C8EC0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0">
    <w:name w:val="EE0FC450B1E2473AA7A7FF08F967E4D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0">
    <w:name w:val="412DAB7ED2054229B9188AF2EE102045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0">
    <w:name w:val="8E383F173A4548339F3319D207F5C54E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9">
    <w:name w:val="F2E17DEAE6034425834F1AB94436FF7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8">
    <w:name w:val="EA42807292A34BBCAFB5565A08172FC9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9">
    <w:name w:val="D1951250523948458CAA34B017A1C08C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9">
    <w:name w:val="47E9C96D1F0D4D08935A746B2F0B625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5">
    <w:name w:val="CBA4C695411040D2ACE191FF9A3B98E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9">
    <w:name w:val="2EB721C673114820AB81B90E7ACDC6F2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9">
    <w:name w:val="A1944B3C1CD14DB6A7310C8EAFBEC87B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1">
    <w:name w:val="C865AB2FD93047029A1616D5A086447A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1">
    <w:name w:val="A9106BE0C9EE471C94407C3F4178C9A7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1">
    <w:name w:val="AA10810E608E4FC49CEE5CB61D0C8EC0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1">
    <w:name w:val="EE0FC450B1E2473AA7A7FF08F967E4D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1">
    <w:name w:val="412DAB7ED2054229B9188AF2EE102045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1">
    <w:name w:val="8E383F173A4548339F3319D207F5C54E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0">
    <w:name w:val="F2E17DEAE6034425834F1AB94436FF7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9">
    <w:name w:val="EA42807292A34BBCAFB5565A08172FC9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0">
    <w:name w:val="D1951250523948458CAA34B017A1C08C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0">
    <w:name w:val="47E9C96D1F0D4D08935A746B2F0B625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6">
    <w:name w:val="CBA4C695411040D2ACE191FF9A3B98EA6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0">
    <w:name w:val="2EB721C673114820AB81B90E7ACDC6F2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0">
    <w:name w:val="A1944B3C1CD14DB6A7310C8EAFBEC87B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2">
    <w:name w:val="C865AB2FD93047029A1616D5A086447A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2">
    <w:name w:val="A9106BE0C9EE471C94407C3F4178C9A7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2">
    <w:name w:val="AA10810E608E4FC49CEE5CB61D0C8EC0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2">
    <w:name w:val="EE0FC450B1E2473AA7A7FF08F967E4D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2">
    <w:name w:val="412DAB7ED2054229B9188AF2EE102045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2">
    <w:name w:val="8E383F173A4548339F3319D207F5C54E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1">
    <w:name w:val="F2E17DEAE6034425834F1AB94436FF7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0">
    <w:name w:val="EA42807292A34BBCAFB5565A08172FC910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1">
    <w:name w:val="D1951250523948458CAA34B017A1C08C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1">
    <w:name w:val="47E9C96D1F0D4D08935A746B2F0B625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7">
    <w:name w:val="CBA4C695411040D2ACE191FF9A3B98EA7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1">
    <w:name w:val="2EB721C673114820AB81B90E7ACDC6F2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1">
    <w:name w:val="A1944B3C1CD14DB6A7310C8EAFBEC87B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3">
    <w:name w:val="C865AB2FD93047029A1616D5A086447A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3">
    <w:name w:val="A9106BE0C9EE471C94407C3F4178C9A7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A10810E608E4FC49CEE5CB61D0C8EC013">
    <w:name w:val="AA10810E608E4FC49CEE5CB61D0C8EC0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3">
    <w:name w:val="EE0FC450B1E2473AA7A7FF08F967E4D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3">
    <w:name w:val="412DAB7ED2054229B9188AF2EE102045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3">
    <w:name w:val="8E383F173A4548339F3319D207F5C54E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2">
    <w:name w:val="F2E17DEAE6034425834F1AB94436FF7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1">
    <w:name w:val="EA42807292A34BBCAFB5565A08172FC91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2">
    <w:name w:val="D1951250523948458CAA34B017A1C08C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2">
    <w:name w:val="47E9C96D1F0D4D08935A746B2F0B625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8">
    <w:name w:val="CBA4C695411040D2ACE191FF9A3B98EA8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2">
    <w:name w:val="2EB721C673114820AB81B90E7ACDC6F2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2">
    <w:name w:val="A1944B3C1CD14DB6A7310C8EAFBEC87B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4">
    <w:name w:val="C865AB2FD93047029A1616D5A086447A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9106BE0C9EE471C94407C3F4178C9A74">
    <w:name w:val="A9106BE0C9EE471C94407C3F4178C9A7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">
    <w:name w:val="C1713AA8493248B2AB99E92958450538"/>
    <w:rsid w:val="00F2728E"/>
  </w:style>
  <w:style w:type="paragraph" w:customStyle="1" w:styleId="AA10810E608E4FC49CEE5CB61D0C8EC014">
    <w:name w:val="AA10810E608E4FC49CEE5CB61D0C8EC0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E0FC450B1E2473AA7A7FF08F967E4DE14">
    <w:name w:val="EE0FC450B1E2473AA7A7FF08F967E4D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12DAB7ED2054229B9188AF2EE10204514">
    <w:name w:val="412DAB7ED2054229B9188AF2EE102045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8E383F173A4548339F3319D207F5C54E14">
    <w:name w:val="8E383F173A4548339F3319D207F5C54E14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2E17DEAE6034425834F1AB94436FF7913">
    <w:name w:val="F2E17DEAE6034425834F1AB94436FF79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EA42807292A34BBCAFB5565A08172FC912">
    <w:name w:val="EA42807292A34BBCAFB5565A08172FC912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1951250523948458CAA34B017A1C08C13">
    <w:name w:val="D1951250523948458CAA34B017A1C08C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47E9C96D1F0D4D08935A746B2F0B625B13">
    <w:name w:val="47E9C96D1F0D4D08935A746B2F0B625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BA4C695411040D2ACE191FF9A3B98EA9">
    <w:name w:val="CBA4C695411040D2ACE191FF9A3B98EA9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2EB721C673114820AB81B90E7ACDC6F213">
    <w:name w:val="2EB721C673114820AB81B90E7ACDC6F2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A1944B3C1CD14DB6A7310C8EAFBEC87B13">
    <w:name w:val="A1944B3C1CD14DB6A7310C8EAFBEC87B13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865AB2FD93047029A1616D5A086447A5">
    <w:name w:val="C865AB2FD93047029A1616D5A086447A5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1713AA8493248B2AB99E929584505381">
    <w:name w:val="C1713AA8493248B2AB99E929584505381"/>
    <w:rsid w:val="00F272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958B5-9F3F-4CAC-9297-F3EC5F231003}">
  <ds:schemaRefs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00277-1FD6-4B6F-817A-EA5343899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REDI-ANA-# SAO _DESC_BREVE_V1ZAN.dotx</Template>
  <TotalTime>295</TotalTime>
  <Pages>4</Pages>
  <Words>1551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10065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Zandra Patricia Prada</dc:creator>
  <cp:lastModifiedBy>Usuario</cp:lastModifiedBy>
  <cp:revision>17</cp:revision>
  <cp:lastPrinted>2015-02-20T19:54:00Z</cp:lastPrinted>
  <dcterms:created xsi:type="dcterms:W3CDTF">2015-07-17T16:05:00Z</dcterms:created>
  <dcterms:modified xsi:type="dcterms:W3CDTF">2015-12-15T19:56:00Z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