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B2F" w:rsidRPr="00460988" w:rsidRDefault="00343D0F" w:rsidP="00630B2F">
      <w:pPr>
        <w:tabs>
          <w:tab w:val="left" w:pos="3179"/>
        </w:tabs>
        <w:jc w:val="center"/>
        <w:rPr>
          <w:rFonts w:asciiTheme="minorHAnsi" w:hAnsiTheme="minorHAnsi" w:cs="Arial"/>
          <w:b/>
          <w:sz w:val="16"/>
          <w:szCs w:val="16"/>
        </w:rPr>
      </w:pPr>
      <w:r w:rsidRPr="00460988">
        <w:rPr>
          <w:rFonts w:asciiTheme="minorHAnsi" w:hAnsiTheme="minorHAnsi" w:cs="Arial"/>
          <w:noProof/>
          <w:sz w:val="16"/>
          <w:szCs w:val="16"/>
          <w:lang w:val="es-CO" w:eastAsia="es-CO"/>
        </w:rPr>
        <w:drawing>
          <wp:anchor distT="0" distB="0" distL="114300" distR="114300" simplePos="0" relativeHeight="251658240" behindDoc="0" locked="0" layoutInCell="1" allowOverlap="1" wp14:anchorId="6552E122" wp14:editId="3793CF30">
            <wp:simplePos x="0" y="0"/>
            <wp:positionH relativeFrom="column">
              <wp:posOffset>3658565</wp:posOffset>
            </wp:positionH>
            <wp:positionV relativeFrom="paragraph">
              <wp:posOffset>124460</wp:posOffset>
            </wp:positionV>
            <wp:extent cx="89535" cy="106680"/>
            <wp:effectExtent l="0" t="0" r="5715" b="7620"/>
            <wp:wrapNone/>
            <wp:docPr id="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1D74" w:rsidRPr="00460988">
        <w:rPr>
          <w:rFonts w:asciiTheme="minorHAnsi" w:hAnsiTheme="minorHAnsi" w:cs="Arial"/>
          <w:noProof/>
          <w:sz w:val="16"/>
          <w:szCs w:val="16"/>
          <w:lang w:val="es-CO" w:eastAsia="es-CO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3C802540" wp14:editId="1B21E6AA">
                <wp:simplePos x="0" y="0"/>
                <wp:positionH relativeFrom="column">
                  <wp:posOffset>407036</wp:posOffset>
                </wp:positionH>
                <wp:positionV relativeFrom="paragraph">
                  <wp:posOffset>11430</wp:posOffset>
                </wp:positionV>
                <wp:extent cx="4819650" cy="262255"/>
                <wp:effectExtent l="0" t="0" r="19050" b="23495"/>
                <wp:wrapNone/>
                <wp:docPr id="7" name="Rectángulo redondead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19650" cy="2622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2F2F2"/>
                        </a:solidFill>
                        <a:ln w="9525">
                          <a:solidFill>
                            <a:srgbClr val="D8D8D8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6970397" id="Rectángulo redondeado 5" o:spid="_x0000_s1026" style="position:absolute;margin-left:32.05pt;margin-top:.9pt;width:379.5pt;height:20.6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" fillcolor="#f2f2f2" strokecolor="#d8d8d8"/>
            </w:pict>
          </mc:Fallback>
        </mc:AlternateContent>
      </w:r>
      <w:r w:rsidR="00630B2F" w:rsidRPr="00460988">
        <w:rPr>
          <w:rFonts w:asciiTheme="minorHAnsi" w:hAnsiTheme="minorHAnsi" w:cs="Arial"/>
          <w:b/>
          <w:sz w:val="16"/>
          <w:szCs w:val="16"/>
        </w:rPr>
        <w:t>Convenciones</w:t>
      </w:r>
    </w:p>
    <w:p w:rsidR="00295C4A" w:rsidRPr="00460988" w:rsidRDefault="00343D0F" w:rsidP="00630B2F">
      <w:pPr>
        <w:tabs>
          <w:tab w:val="left" w:pos="3179"/>
        </w:tabs>
        <w:jc w:val="center"/>
        <w:rPr>
          <w:rFonts w:asciiTheme="minorHAnsi" w:hAnsiTheme="minorHAnsi" w:cs="Arial"/>
          <w:sz w:val="16"/>
          <w:szCs w:val="16"/>
        </w:rPr>
      </w:pPr>
      <w:r w:rsidRPr="00460988">
        <w:rPr>
          <w:rFonts w:asciiTheme="minorHAnsi" w:hAnsiTheme="minorHAnsi" w:cs="Arial"/>
          <w:b/>
          <w:color w:val="2E74B5"/>
          <w:sz w:val="16"/>
          <w:szCs w:val="16"/>
        </w:rPr>
        <w:t>N</w:t>
      </w:r>
      <w:r w:rsidR="00613927" w:rsidRPr="00460988">
        <w:rPr>
          <w:rFonts w:asciiTheme="minorHAnsi" w:hAnsiTheme="minorHAnsi" w:cs="Arial"/>
          <w:b/>
          <w:color w:val="2E74B5"/>
          <w:sz w:val="16"/>
          <w:szCs w:val="16"/>
        </w:rPr>
        <w:t>1</w:t>
      </w:r>
      <w:r w:rsidR="00630B2F" w:rsidRPr="00460988">
        <w:rPr>
          <w:rFonts w:asciiTheme="minorHAnsi" w:hAnsiTheme="minorHAnsi" w:cs="Arial"/>
          <w:b/>
          <w:color w:val="2E74B5"/>
          <w:sz w:val="16"/>
          <w:szCs w:val="16"/>
        </w:rPr>
        <w:t>:</w:t>
      </w:r>
      <w:r w:rsidR="00630B2F" w:rsidRPr="00460988">
        <w:rPr>
          <w:rFonts w:asciiTheme="minorHAnsi" w:hAnsiTheme="minorHAnsi" w:cs="Arial"/>
          <w:sz w:val="16"/>
          <w:szCs w:val="16"/>
        </w:rPr>
        <w:t xml:space="preserve"> </w:t>
      </w:r>
      <w:r w:rsidR="00613927" w:rsidRPr="00460988">
        <w:rPr>
          <w:rFonts w:asciiTheme="minorHAnsi" w:hAnsiTheme="minorHAnsi" w:cs="Arial"/>
          <w:sz w:val="16"/>
          <w:szCs w:val="16"/>
        </w:rPr>
        <w:t>Soporte N1</w:t>
      </w:r>
      <w:r w:rsidR="00630B2F" w:rsidRPr="00460988">
        <w:rPr>
          <w:rFonts w:asciiTheme="minorHAnsi" w:hAnsiTheme="minorHAnsi" w:cs="Arial"/>
          <w:sz w:val="16"/>
          <w:szCs w:val="16"/>
        </w:rPr>
        <w:t xml:space="preserve">     </w:t>
      </w:r>
      <w:r w:rsidRPr="00460988">
        <w:rPr>
          <w:rFonts w:asciiTheme="minorHAnsi" w:hAnsiTheme="minorHAnsi" w:cs="Arial"/>
          <w:b/>
          <w:color w:val="2E74B5"/>
          <w:sz w:val="16"/>
          <w:szCs w:val="16"/>
        </w:rPr>
        <w:t>N</w:t>
      </w:r>
      <w:r w:rsidR="00613927" w:rsidRPr="00460988">
        <w:rPr>
          <w:rFonts w:asciiTheme="minorHAnsi" w:hAnsiTheme="minorHAnsi" w:cs="Arial"/>
          <w:b/>
          <w:color w:val="2E74B5"/>
          <w:sz w:val="16"/>
          <w:szCs w:val="16"/>
        </w:rPr>
        <w:t>2</w:t>
      </w:r>
      <w:r w:rsidR="00630B2F" w:rsidRPr="00460988">
        <w:rPr>
          <w:rFonts w:asciiTheme="minorHAnsi" w:hAnsiTheme="minorHAnsi" w:cs="Arial"/>
          <w:b/>
          <w:color w:val="2E74B5"/>
          <w:sz w:val="16"/>
          <w:szCs w:val="16"/>
        </w:rPr>
        <w:t>:</w:t>
      </w:r>
      <w:r w:rsidR="00630B2F" w:rsidRPr="00460988">
        <w:rPr>
          <w:rFonts w:asciiTheme="minorHAnsi" w:hAnsiTheme="minorHAnsi" w:cs="Arial"/>
          <w:sz w:val="16"/>
          <w:szCs w:val="16"/>
        </w:rPr>
        <w:t xml:space="preserve"> </w:t>
      </w:r>
      <w:r w:rsidR="00613927" w:rsidRPr="00460988">
        <w:rPr>
          <w:rFonts w:asciiTheme="minorHAnsi" w:hAnsiTheme="minorHAnsi" w:cs="Arial"/>
          <w:sz w:val="16"/>
          <w:szCs w:val="16"/>
        </w:rPr>
        <w:t>Soporte N2</w:t>
      </w:r>
      <w:r w:rsidR="00630B2F" w:rsidRPr="00460988">
        <w:rPr>
          <w:rFonts w:asciiTheme="minorHAnsi" w:hAnsiTheme="minorHAnsi" w:cs="Arial"/>
          <w:sz w:val="16"/>
          <w:szCs w:val="16"/>
        </w:rPr>
        <w:t xml:space="preserve">      </w:t>
      </w:r>
      <w:r w:rsidR="00630B2F" w:rsidRPr="00460988">
        <w:rPr>
          <w:rFonts w:asciiTheme="minorHAnsi" w:hAnsiTheme="minorHAnsi" w:cs="Arial"/>
          <w:b/>
          <w:color w:val="2E74B5"/>
          <w:sz w:val="16"/>
          <w:szCs w:val="16"/>
        </w:rPr>
        <w:t>U</w:t>
      </w:r>
      <w:r w:rsidR="00886D59" w:rsidRPr="00460988">
        <w:rPr>
          <w:rFonts w:asciiTheme="minorHAnsi" w:hAnsiTheme="minorHAnsi" w:cs="Arial"/>
          <w:b/>
          <w:color w:val="2E74B5"/>
          <w:sz w:val="16"/>
          <w:szCs w:val="16"/>
        </w:rPr>
        <w:t>S</w:t>
      </w:r>
      <w:r w:rsidR="00630B2F" w:rsidRPr="00460988">
        <w:rPr>
          <w:rFonts w:asciiTheme="minorHAnsi" w:hAnsiTheme="minorHAnsi" w:cs="Arial"/>
          <w:b/>
          <w:color w:val="2E74B5"/>
          <w:sz w:val="16"/>
          <w:szCs w:val="16"/>
        </w:rPr>
        <w:t>:</w:t>
      </w:r>
      <w:r w:rsidR="00886D59" w:rsidRPr="00460988">
        <w:rPr>
          <w:rFonts w:asciiTheme="minorHAnsi" w:hAnsiTheme="minorHAnsi" w:cs="Arial"/>
          <w:sz w:val="16"/>
          <w:szCs w:val="16"/>
        </w:rPr>
        <w:t xml:space="preserve"> Usuario Solicitante          </w:t>
      </w:r>
      <w:r w:rsidR="00630B2F" w:rsidRPr="00460988">
        <w:rPr>
          <w:rFonts w:asciiTheme="minorHAnsi" w:hAnsiTheme="minorHAnsi" w:cs="Arial"/>
          <w:sz w:val="16"/>
          <w:szCs w:val="16"/>
        </w:rPr>
        <w:t>Campo Obligatorio</w:t>
      </w:r>
    </w:p>
    <w:p w:rsidR="00295C4A" w:rsidRPr="00460988" w:rsidRDefault="00295C4A" w:rsidP="00630B2F">
      <w:pPr>
        <w:tabs>
          <w:tab w:val="left" w:pos="3179"/>
        </w:tabs>
        <w:jc w:val="center"/>
        <w:rPr>
          <w:rFonts w:asciiTheme="minorHAnsi" w:hAnsiTheme="minorHAnsi" w:cs="Arial"/>
          <w:sz w:val="16"/>
          <w:szCs w:val="16"/>
        </w:rPr>
      </w:pPr>
    </w:p>
    <w:tbl>
      <w:tblPr>
        <w:tblW w:w="940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FFFFFF"/>
        <w:tblLook w:val="0000" w:firstRow="0" w:lastRow="0" w:firstColumn="0" w:lastColumn="0" w:noHBand="0" w:noVBand="0"/>
      </w:tblPr>
      <w:tblGrid>
        <w:gridCol w:w="1101"/>
        <w:gridCol w:w="4536"/>
        <w:gridCol w:w="2409"/>
        <w:gridCol w:w="1355"/>
      </w:tblGrid>
      <w:tr w:rsidR="00295C4A" w:rsidRPr="00460988" w:rsidTr="006739E3">
        <w:trPr>
          <w:trHeight w:val="240"/>
        </w:trPr>
        <w:tc>
          <w:tcPr>
            <w:tcW w:w="9401" w:type="dxa"/>
            <w:gridSpan w:val="4"/>
            <w:shd w:val="clear" w:color="auto" w:fill="DBE5F1" w:themeFill="accent1" w:themeFillTint="33"/>
            <w:vAlign w:val="center"/>
          </w:tcPr>
          <w:p w:rsidR="00295C4A" w:rsidRPr="00460988" w:rsidRDefault="00295C4A" w:rsidP="00343D0F">
            <w:pPr>
              <w:jc w:val="center"/>
              <w:rPr>
                <w:rFonts w:asciiTheme="minorHAnsi" w:hAnsiTheme="minorHAnsi" w:cs="Arial"/>
                <w:b/>
                <w:bCs/>
                <w:color w:val="FFFFFF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 xml:space="preserve">CONTROL DE VERSIONES </w:t>
            </w:r>
            <w:r w:rsidRPr="00460988">
              <w:rPr>
                <w:rFonts w:asciiTheme="minorHAnsi" w:hAnsiTheme="minorHAnsi" w:cs="Arial"/>
                <w:b/>
                <w:bCs/>
                <w:color w:val="548DD4" w:themeColor="text2" w:themeTint="99"/>
                <w:sz w:val="16"/>
                <w:szCs w:val="16"/>
                <w:lang w:eastAsia="en-US"/>
              </w:rPr>
              <w:t>(</w:t>
            </w:r>
            <w:r w:rsidR="00642CF7" w:rsidRPr="00460988">
              <w:rPr>
                <w:rFonts w:asciiTheme="minorHAnsi" w:hAnsiTheme="minorHAnsi" w:cs="Arial"/>
                <w:b/>
                <w:bCs/>
                <w:color w:val="548DD4" w:themeColor="text2" w:themeTint="99"/>
                <w:sz w:val="16"/>
                <w:szCs w:val="16"/>
                <w:lang w:eastAsia="en-US"/>
              </w:rPr>
              <w:t xml:space="preserve">US </w:t>
            </w:r>
            <w:r w:rsidR="00343D0F" w:rsidRPr="00460988">
              <w:rPr>
                <w:rFonts w:asciiTheme="minorHAnsi" w:hAnsiTheme="minorHAnsi" w:cs="Arial"/>
                <w:b/>
                <w:bCs/>
                <w:color w:val="548DD4" w:themeColor="text2" w:themeTint="99"/>
                <w:sz w:val="16"/>
                <w:szCs w:val="16"/>
                <w:lang w:eastAsia="en-US"/>
              </w:rPr>
              <w:t>–</w:t>
            </w:r>
            <w:r w:rsidR="00642CF7" w:rsidRPr="00460988">
              <w:rPr>
                <w:rFonts w:asciiTheme="minorHAnsi" w:hAnsiTheme="minorHAnsi" w:cs="Arial"/>
                <w:b/>
                <w:bCs/>
                <w:color w:val="548DD4" w:themeColor="text2" w:themeTint="99"/>
                <w:sz w:val="16"/>
                <w:szCs w:val="16"/>
                <w:lang w:eastAsia="en-US"/>
              </w:rPr>
              <w:t xml:space="preserve"> </w:t>
            </w:r>
            <w:r w:rsidR="00343D0F" w:rsidRPr="00460988">
              <w:rPr>
                <w:rFonts w:asciiTheme="minorHAnsi" w:hAnsiTheme="minorHAnsi" w:cs="Arial"/>
                <w:b/>
                <w:bCs/>
                <w:color w:val="548DD4" w:themeColor="text2" w:themeTint="99"/>
                <w:sz w:val="16"/>
                <w:szCs w:val="16"/>
                <w:lang w:eastAsia="en-US"/>
              </w:rPr>
              <w:t>N1 – N2</w:t>
            </w:r>
            <w:r w:rsidRPr="00460988">
              <w:rPr>
                <w:rFonts w:asciiTheme="minorHAnsi" w:hAnsiTheme="minorHAnsi" w:cs="Arial"/>
                <w:b/>
                <w:bCs/>
                <w:color w:val="548DD4" w:themeColor="text2" w:themeTint="99"/>
                <w:sz w:val="16"/>
                <w:szCs w:val="16"/>
                <w:lang w:eastAsia="en-US"/>
              </w:rPr>
              <w:t xml:space="preserve">)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</w:tr>
      <w:tr w:rsidR="00295C4A" w:rsidRPr="00460988" w:rsidTr="006739E3">
        <w:trPr>
          <w:trHeight w:val="270"/>
        </w:trPr>
        <w:tc>
          <w:tcPr>
            <w:tcW w:w="1101" w:type="dxa"/>
            <w:shd w:val="clear" w:color="auto" w:fill="F2F2F2" w:themeFill="background1" w:themeFillShade="F2"/>
            <w:vAlign w:val="center"/>
          </w:tcPr>
          <w:p w:rsidR="00295C4A" w:rsidRPr="00460988" w:rsidRDefault="00295C4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VERSIÓN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295C4A" w:rsidRPr="00460988" w:rsidRDefault="00613927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DESCRIPCIÓN </w:t>
            </w:r>
            <w:r w:rsidR="00295C4A"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MODIFICACIÓN</w:t>
            </w:r>
          </w:p>
        </w:tc>
        <w:tc>
          <w:tcPr>
            <w:tcW w:w="2409" w:type="dxa"/>
            <w:shd w:val="clear" w:color="auto" w:fill="F2F2F2" w:themeFill="background1" w:themeFillShade="F2"/>
            <w:vAlign w:val="center"/>
          </w:tcPr>
          <w:p w:rsidR="00295C4A" w:rsidRPr="00460988" w:rsidRDefault="00295C4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AUTOR</w:t>
            </w:r>
          </w:p>
        </w:tc>
        <w:tc>
          <w:tcPr>
            <w:tcW w:w="1355" w:type="dxa"/>
            <w:shd w:val="clear" w:color="auto" w:fill="F2F2F2" w:themeFill="background1" w:themeFillShade="F2"/>
            <w:vAlign w:val="center"/>
          </w:tcPr>
          <w:p w:rsidR="00295C4A" w:rsidRPr="00460988" w:rsidRDefault="00295C4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FECHA</w:t>
            </w:r>
          </w:p>
        </w:tc>
      </w:tr>
      <w:tr w:rsidR="00295C4A" w:rsidRPr="00460988" w:rsidTr="006739E3">
        <w:trPr>
          <w:trHeight w:val="106"/>
        </w:trPr>
        <w:tc>
          <w:tcPr>
            <w:tcW w:w="1101" w:type="dxa"/>
            <w:shd w:val="clear" w:color="auto" w:fill="FFFFFF"/>
            <w:vAlign w:val="center"/>
          </w:tcPr>
          <w:p w:rsidR="00295C4A" w:rsidRPr="00460988" w:rsidRDefault="00295C4A" w:rsidP="00B275AA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1.0</w:t>
            </w:r>
          </w:p>
        </w:tc>
        <w:tc>
          <w:tcPr>
            <w:tcW w:w="4536" w:type="dxa"/>
            <w:shd w:val="clear" w:color="auto" w:fill="FFFFFF"/>
            <w:vAlign w:val="center"/>
          </w:tcPr>
          <w:p w:rsidR="00295C4A" w:rsidRPr="00460988" w:rsidRDefault="00295C4A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Versión Inicial</w:t>
            </w:r>
          </w:p>
        </w:tc>
        <w:tc>
          <w:tcPr>
            <w:tcW w:w="2409" w:type="dxa"/>
            <w:shd w:val="clear" w:color="auto" w:fill="FFFFFF"/>
            <w:vAlign w:val="center"/>
          </w:tcPr>
          <w:p w:rsidR="00295C4A" w:rsidRPr="00460988" w:rsidRDefault="009C28C1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Nombre de quien diligencia</w:t>
            </w:r>
          </w:p>
        </w:tc>
        <w:tc>
          <w:tcPr>
            <w:tcW w:w="1355" w:type="dxa"/>
            <w:shd w:val="clear" w:color="auto" w:fill="FFFFFF"/>
            <w:vAlign w:val="center"/>
          </w:tcPr>
          <w:p w:rsidR="00295C4A" w:rsidRPr="00460988" w:rsidRDefault="00554057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highlight w:val="cyan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&lt;DD/MM/YYYY&gt;</w:t>
            </w:r>
          </w:p>
        </w:tc>
      </w:tr>
    </w:tbl>
    <w:p w:rsidR="00832105" w:rsidRPr="00460988" w:rsidRDefault="00832105" w:rsidP="00D560E8">
      <w:pPr>
        <w:tabs>
          <w:tab w:val="left" w:pos="3179"/>
        </w:tabs>
        <w:rPr>
          <w:rFonts w:asciiTheme="minorHAnsi" w:hAnsiTheme="minorHAnsi" w:cs="Arial"/>
          <w:b/>
          <w:color w:val="2E74B5"/>
          <w:sz w:val="16"/>
          <w:szCs w:val="16"/>
        </w:rPr>
      </w:pPr>
    </w:p>
    <w:tbl>
      <w:tblPr>
        <w:tblW w:w="946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657"/>
        <w:gridCol w:w="1940"/>
        <w:gridCol w:w="1756"/>
        <w:gridCol w:w="4111"/>
      </w:tblGrid>
      <w:tr w:rsidR="00630B2F" w:rsidRPr="00460988" w:rsidTr="00460988">
        <w:trPr>
          <w:trHeight w:val="288"/>
        </w:trPr>
        <w:tc>
          <w:tcPr>
            <w:tcW w:w="9464" w:type="dxa"/>
            <w:gridSpan w:val="4"/>
            <w:shd w:val="clear" w:color="auto" w:fill="DBE5F1"/>
            <w:vAlign w:val="center"/>
          </w:tcPr>
          <w:p w:rsidR="00630B2F" w:rsidRPr="00460988" w:rsidRDefault="00630B2F" w:rsidP="00343D0F">
            <w:pPr>
              <w:jc w:val="center"/>
              <w:rPr>
                <w:rFonts w:asciiTheme="minorHAnsi" w:hAnsiTheme="minorHAnsi" w:cs="Arial"/>
                <w:b/>
                <w:color w:val="FFFFFF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INFORMACIÓN </w:t>
            </w:r>
            <w:r w:rsidR="00E6238A"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BÁSICA</w:t>
            </w: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 xml:space="preserve"> </w:t>
            </w: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 </w:t>
            </w:r>
            <w:r w:rsidR="00BF60F3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(US</w:t>
            </w:r>
            <w:r w:rsidR="00BF60F3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eastAsia="en-US"/>
              </w:rPr>
              <w:t>*</w:t>
            </w:r>
            <w:r w:rsidR="00BF60F3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 xml:space="preserve"> / </w:t>
            </w:r>
            <w:r w:rsidR="00343D0F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N1</w:t>
            </w:r>
            <w:r w:rsidR="00BF60F3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 xml:space="preserve">) </w:t>
            </w:r>
            <w:r w:rsidR="00BF60F3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  <w:r w:rsidR="00E6238A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 xml:space="preserve"> </w:t>
            </w:r>
          </w:p>
        </w:tc>
      </w:tr>
      <w:tr w:rsidR="006739E3" w:rsidRPr="00460988" w:rsidTr="00460988">
        <w:trPr>
          <w:trHeight w:val="56"/>
        </w:trPr>
        <w:tc>
          <w:tcPr>
            <w:tcW w:w="1657" w:type="dxa"/>
            <w:shd w:val="clear" w:color="auto" w:fill="FFFFFF"/>
            <w:vAlign w:val="center"/>
          </w:tcPr>
          <w:p w:rsidR="00092CDE" w:rsidRPr="00460988" w:rsidRDefault="00092CDE" w:rsidP="00B94709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Número Solicitud</w:t>
            </w:r>
          </w:p>
        </w:tc>
        <w:tc>
          <w:tcPr>
            <w:tcW w:w="1940" w:type="dxa"/>
            <w:shd w:val="clear" w:color="auto" w:fill="FFFFFF"/>
            <w:vAlign w:val="center"/>
          </w:tcPr>
          <w:p w:rsidR="00092CDE" w:rsidRPr="00460988" w:rsidRDefault="00092CDE" w:rsidP="00B94709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&lt;Número solicitud&gt;</w:t>
            </w:r>
          </w:p>
        </w:tc>
        <w:tc>
          <w:tcPr>
            <w:tcW w:w="1756" w:type="dxa"/>
            <w:shd w:val="clear" w:color="auto" w:fill="FFFFFF"/>
            <w:vAlign w:val="center"/>
          </w:tcPr>
          <w:p w:rsidR="00092CDE" w:rsidRPr="00460988" w:rsidRDefault="00092CDE" w:rsidP="00B94709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Fecha de Elaboración</w:t>
            </w:r>
            <w:r w:rsidRPr="00460988">
              <w:rPr>
                <w:rFonts w:asciiTheme="minorHAnsi" w:hAnsiTheme="minorHAnsi" w:cs="Arial"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4111" w:type="dxa"/>
            <w:shd w:val="clear" w:color="auto" w:fill="FFFFFF"/>
            <w:vAlign w:val="center"/>
          </w:tcPr>
          <w:p w:rsidR="00092CDE" w:rsidRPr="00460988" w:rsidRDefault="00D222A3" w:rsidP="00D222A3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&lt;15</w:t>
            </w:r>
            <w:r w:rsidR="00092CDE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/</w:t>
            </w: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12</w:t>
            </w:r>
            <w:r w:rsidR="00092CDE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/</w:t>
            </w: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2015</w:t>
            </w:r>
            <w:r w:rsidR="00092CDE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&gt;</w:t>
            </w:r>
          </w:p>
        </w:tc>
      </w:tr>
      <w:tr w:rsidR="006739E3" w:rsidRPr="00460988" w:rsidTr="00460988">
        <w:trPr>
          <w:trHeight w:val="56"/>
        </w:trPr>
        <w:tc>
          <w:tcPr>
            <w:tcW w:w="1657" w:type="dxa"/>
            <w:shd w:val="clear" w:color="auto" w:fill="FFFFFF"/>
            <w:vAlign w:val="center"/>
          </w:tcPr>
          <w:p w:rsidR="00092CDE" w:rsidRPr="00460988" w:rsidRDefault="00092CDE" w:rsidP="00B94709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Solicitado por</w:t>
            </w:r>
            <w:r w:rsidRPr="00460988">
              <w:rPr>
                <w:rFonts w:asciiTheme="minorHAnsi" w:hAnsiTheme="minorHAnsi" w:cs="Arial"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1940" w:type="dxa"/>
            <w:shd w:val="clear" w:color="auto" w:fill="FFFFFF"/>
            <w:vAlign w:val="center"/>
          </w:tcPr>
          <w:p w:rsidR="00092CDE" w:rsidRPr="00460988" w:rsidRDefault="00D222A3" w:rsidP="0096551B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EDWARD WILCHES</w:t>
            </w:r>
          </w:p>
        </w:tc>
        <w:tc>
          <w:tcPr>
            <w:tcW w:w="1756" w:type="dxa"/>
            <w:shd w:val="clear" w:color="auto" w:fill="FFFFFF"/>
          </w:tcPr>
          <w:p w:rsidR="00092CDE" w:rsidRPr="00460988" w:rsidRDefault="00092CDE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Sistema</w:t>
            </w:r>
            <w:r w:rsidRPr="00460988">
              <w:rPr>
                <w:rFonts w:asciiTheme="minorHAnsi" w:hAnsiTheme="minorHAnsi" w:cs="Arial"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sdt>
          <w:sdtPr>
            <w:rPr>
              <w:rFonts w:asciiTheme="minorHAnsi" w:hAnsiTheme="minorHAnsi" w:cs="Arial"/>
              <w:i/>
              <w:color w:val="808080"/>
              <w:sz w:val="16"/>
              <w:szCs w:val="16"/>
              <w:lang w:eastAsia="en-US"/>
            </w:rPr>
            <w:id w:val="497001594"/>
            <w:placeholder>
              <w:docPart w:val="4F87A4823E454AD7AE43CFF81C0F806B"/>
            </w:placeholder>
            <w:dropDownList>
              <w:listItem w:value="Elija un elemento."/>
              <w:listItem w:displayText="OSF" w:value="OSF"/>
              <w:listItem w:displayText="SAP" w:value="SAP"/>
              <w:listItem w:displayText="GIS" w:value="GIS"/>
            </w:dropDownList>
          </w:sdtPr>
          <w:sdtEndPr/>
          <w:sdtContent>
            <w:tc>
              <w:tcPr>
                <w:tcW w:w="4111" w:type="dxa"/>
                <w:shd w:val="clear" w:color="auto" w:fill="FFFFFF"/>
              </w:tcPr>
              <w:p w:rsidR="00092CDE" w:rsidRPr="00460988" w:rsidRDefault="00D222A3" w:rsidP="00B94709">
                <w:pPr>
                  <w:rPr>
                    <w:rFonts w:asciiTheme="minorHAnsi" w:hAnsiTheme="minorHAnsi" w:cs="Arial"/>
                    <w:i/>
                    <w:color w:val="808080"/>
                    <w:sz w:val="16"/>
                    <w:szCs w:val="16"/>
                    <w:lang w:eastAsia="en-US"/>
                  </w:rPr>
                </w:pPr>
                <w:r>
                  <w:rPr>
                    <w:rFonts w:asciiTheme="minorHAnsi" w:hAnsiTheme="minorHAnsi" w:cs="Arial"/>
                    <w:i/>
                    <w:color w:val="808080"/>
                    <w:sz w:val="16"/>
                    <w:szCs w:val="16"/>
                    <w:lang w:eastAsia="en-US"/>
                  </w:rPr>
                  <w:t>OSF</w:t>
                </w:r>
              </w:p>
            </w:tc>
          </w:sdtContent>
        </w:sdt>
      </w:tr>
      <w:tr w:rsidR="006739E3" w:rsidRPr="00460988" w:rsidTr="00460988">
        <w:trPr>
          <w:trHeight w:val="70"/>
        </w:trPr>
        <w:tc>
          <w:tcPr>
            <w:tcW w:w="1657" w:type="dxa"/>
            <w:shd w:val="clear" w:color="auto" w:fill="FFFFFF"/>
            <w:vAlign w:val="center"/>
          </w:tcPr>
          <w:p w:rsidR="00092CDE" w:rsidRPr="00460988" w:rsidRDefault="00092CDE" w:rsidP="00B94709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Gravedad</w:t>
            </w:r>
            <w:r w:rsidRPr="00460988">
              <w:rPr>
                <w:rFonts w:asciiTheme="minorHAnsi" w:hAnsiTheme="minorHAnsi" w:cs="Arial"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sdt>
          <w:sdtPr>
            <w:rPr>
              <w:rFonts w:asciiTheme="minorHAnsi" w:hAnsiTheme="minorHAnsi" w:cs="Arial"/>
              <w:i/>
              <w:color w:val="808080"/>
              <w:sz w:val="16"/>
              <w:szCs w:val="16"/>
              <w:lang w:eastAsia="en-US"/>
            </w:rPr>
            <w:id w:val="410433698"/>
            <w:placeholder>
              <w:docPart w:val="AA10810E608E4FC49CEE5CB61D0C8EC0"/>
            </w:placeholder>
            <w:dropDownList>
              <w:listItem w:value="Elija un elemento."/>
              <w:listItem w:displayText="Bajo/ Mínimo al Negocio" w:value="4"/>
              <w:listItem w:displayText="Medio/ Algún Impacto al Negocio" w:value="3"/>
              <w:listItem w:displayText="Alto/ Significativo al Negocio" w:value="2"/>
              <w:listItem w:displayText="Crítico al Negocio" w:value="1"/>
            </w:dropDownList>
          </w:sdtPr>
          <w:sdtEndPr/>
          <w:sdtContent>
            <w:tc>
              <w:tcPr>
                <w:tcW w:w="1940" w:type="dxa"/>
                <w:shd w:val="clear" w:color="auto" w:fill="FFFFFF"/>
                <w:vAlign w:val="center"/>
              </w:tcPr>
              <w:p w:rsidR="00092CDE" w:rsidRPr="00460988" w:rsidRDefault="00D222A3" w:rsidP="007A1A1C">
                <w:pPr>
                  <w:rPr>
                    <w:rFonts w:asciiTheme="minorHAnsi" w:hAnsiTheme="minorHAnsi" w:cs="Arial"/>
                    <w:i/>
                    <w:color w:val="808080"/>
                    <w:sz w:val="16"/>
                    <w:szCs w:val="16"/>
                    <w:lang w:eastAsia="en-US"/>
                  </w:rPr>
                </w:pPr>
                <w:r>
                  <w:rPr>
                    <w:rFonts w:asciiTheme="minorHAnsi" w:hAnsiTheme="minorHAnsi" w:cs="Arial"/>
                    <w:i/>
                    <w:color w:val="808080"/>
                    <w:sz w:val="16"/>
                    <w:szCs w:val="16"/>
                    <w:lang w:eastAsia="en-US"/>
                  </w:rPr>
                  <w:t>Alto/ Significativo al Negocio</w:t>
                </w:r>
              </w:p>
            </w:tc>
          </w:sdtContent>
        </w:sdt>
        <w:tc>
          <w:tcPr>
            <w:tcW w:w="1756" w:type="dxa"/>
            <w:shd w:val="clear" w:color="auto" w:fill="FFFFFF"/>
            <w:vAlign w:val="center"/>
          </w:tcPr>
          <w:p w:rsidR="00092CDE" w:rsidRPr="00460988" w:rsidRDefault="00923AD5" w:rsidP="00E0668B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val="en-US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Módulo - </w:t>
            </w:r>
            <w:r w:rsidR="00092CDE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Proceso</w:t>
            </w:r>
            <w:r w:rsidR="00092CDE" w:rsidRPr="00460988">
              <w:rPr>
                <w:rFonts w:asciiTheme="minorHAnsi" w:hAnsiTheme="minorHAnsi" w:cs="Arial"/>
                <w:bCs/>
                <w:color w:val="FF0000"/>
                <w:sz w:val="16"/>
                <w:szCs w:val="16"/>
                <w:lang w:val="es-CO" w:eastAsia="en-US"/>
              </w:rPr>
              <w:t xml:space="preserve">* </w:t>
            </w:r>
          </w:p>
        </w:tc>
        <w:sdt>
          <w:sdtPr>
            <w:rPr>
              <w:rFonts w:asciiTheme="minorHAnsi" w:hAnsiTheme="minorHAnsi" w:cs="Arial"/>
              <w:i/>
              <w:color w:val="808080"/>
              <w:sz w:val="16"/>
              <w:szCs w:val="16"/>
              <w:lang w:val="es-CO" w:eastAsia="en-US"/>
            </w:rPr>
            <w:id w:val="307676888"/>
            <w:placeholder>
              <w:docPart w:val="EE0FC450B1E2473AA7A7FF08F967E4DE"/>
            </w:placeholder>
            <w:dropDownList>
              <w:listItem w:value="Elija un elemento."/>
              <w:listItem w:displayText="BSS-Cartera" w:value="1"/>
              <w:listItem w:displayText="BSS-Facturación" w:value="2"/>
              <w:listItem w:displayText="BSS-Recaudo" w:value="3"/>
              <w:listItem w:displayText="BSS-Análisis de Consumo" w:value="15"/>
              <w:listItem w:displayText="BSS-Contabilidad" w:value="36"/>
              <w:listItem w:displayText="CRM-Ventas Residenciales" w:value="4"/>
              <w:listItem w:displayText="CRM-Ventas Comerciales" w:value="5"/>
              <w:listItem w:displayText="CRM-Ventas Industriales" w:value="6"/>
              <w:listItem w:displayText="CRM-Aprovisionamiento " w:value="13"/>
              <w:listItem w:displayText="CRM-Constructoras" w:value="7"/>
              <w:listItem w:displayText="CRM-Mercadeo - Comunicaciones" w:value="8"/>
              <w:listItem w:displayText="CRM-Servicio al cliente" w:value="9"/>
              <w:listItem w:displayText="CRM-Jurídica" w:value="14"/>
              <w:listItem w:displayText="FNB-Brilla" w:value="10"/>
              <w:listItem w:displayText="FNB-Seguros" w:value="11"/>
              <w:listItem w:displayText="FNB-GNCV" w:value="12"/>
              <w:listItem w:displayText="OSS -Integridad" w:value="16"/>
              <w:listItem w:displayText="OSS -Operaciones" w:value="17"/>
              <w:listItem w:displayText="OSS -Mantenimiento" w:value="18"/>
              <w:listItem w:displayText="OSS -Emergencias" w:value="19"/>
              <w:listItem w:displayText="OSS -Inspecciones - Certificaciones" w:value="20"/>
              <w:listItem w:displayText="OSS -Revisión Preventiva/Periódica/Segura" w:value="21"/>
              <w:listItem w:displayText="OSS -Conexiones " w:value="23"/>
              <w:listItem w:displayText="OSS - Servicios Aso./Trabajos Varios" w:value="24"/>
              <w:listItem w:displayText="OSS -Construcciones -Redes" w:value="25"/>
              <w:listItem w:displayText="OSS -Diseño" w:value="26"/>
              <w:listItem w:displayText="OSS -Proyectos" w:value="27"/>
              <w:listItem w:displayText="OSS -Aseguramiento Metrológico - Laboratorio" w:value="28"/>
              <w:listItem w:displayText="OSS-Perdidas No Operacionales" w:value="42"/>
              <w:listItem w:displayText="OSS -Sistema Información Geográfica" w:value="29"/>
              <w:listItem w:displayText="OSS -HSE" w:value="30"/>
              <w:listItem w:displayText="SAP -FI:Finanzas (Contabilidad)" w:value="31"/>
              <w:listItem w:displayText="SAP -CO:Costos (Planeación)   " w:value="32"/>
              <w:listItem w:displayText="SAP -MM:Logística (Gestión Logística)" w:value="33"/>
              <w:listItem w:displayText="SAP -SD:Ventas (Gestión Logística)" w:value="34"/>
              <w:listItem w:displayText="SAP -HCM:Gestión Humana (Nomina)" w:value="35"/>
              <w:listItem w:displayText="GIS-Edición Predial" w:value="37"/>
              <w:listItem w:displayText="GIS-Edición Redes" w:value="38"/>
              <w:listItem w:displayText="GIS-Diseño " w:value="39"/>
              <w:listItem w:displayText="GIS- Emergencias" w:value="40"/>
              <w:listItem w:displayText="GIS-Mantenimiento" w:value="41"/>
              <w:listItem w:displayText="GIS-Consultas" w:value="43"/>
            </w:dropDownList>
          </w:sdtPr>
          <w:sdtEndPr/>
          <w:sdtContent>
            <w:tc>
              <w:tcPr>
                <w:tcW w:w="4111" w:type="dxa"/>
                <w:shd w:val="clear" w:color="auto" w:fill="FFFFFF"/>
                <w:vAlign w:val="center"/>
              </w:tcPr>
              <w:p w:rsidR="00092CDE" w:rsidRPr="00460988" w:rsidRDefault="00D222A3" w:rsidP="00EC6067">
                <w:pPr>
                  <w:rPr>
                    <w:rFonts w:asciiTheme="minorHAnsi" w:hAnsiTheme="minorHAnsi" w:cs="Arial"/>
                    <w:i/>
                    <w:color w:val="808080"/>
                    <w:sz w:val="16"/>
                    <w:szCs w:val="16"/>
                    <w:lang w:val="es-CO" w:eastAsia="en-US"/>
                  </w:rPr>
                </w:pPr>
                <w:r>
                  <w:rPr>
                    <w:rFonts w:asciiTheme="minorHAnsi" w:hAnsiTheme="minorHAnsi" w:cs="Arial"/>
                    <w:i/>
                    <w:color w:val="808080"/>
                    <w:sz w:val="16"/>
                    <w:szCs w:val="16"/>
                    <w:lang w:val="es-CO" w:eastAsia="en-US"/>
                  </w:rPr>
                  <w:t>BSS-Contabilidad</w:t>
                </w:r>
              </w:p>
            </w:tc>
          </w:sdtContent>
        </w:sdt>
      </w:tr>
      <w:tr w:rsidR="006739E3" w:rsidRPr="00460988" w:rsidTr="00460988">
        <w:trPr>
          <w:trHeight w:val="295"/>
        </w:trPr>
        <w:tc>
          <w:tcPr>
            <w:tcW w:w="1657" w:type="dxa"/>
            <w:shd w:val="clear" w:color="auto" w:fill="FFFFFF"/>
            <w:vAlign w:val="center"/>
          </w:tcPr>
          <w:p w:rsidR="00092CDE" w:rsidRPr="00460988" w:rsidRDefault="00092CDE" w:rsidP="00B94709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Tipo de Necesidad</w:t>
            </w:r>
            <w:r w:rsidRPr="00460988">
              <w:rPr>
                <w:rFonts w:asciiTheme="minorHAnsi" w:hAnsiTheme="minorHAnsi" w:cs="Arial"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sdt>
          <w:sdtPr>
            <w:rPr>
              <w:rFonts w:asciiTheme="minorHAnsi" w:hAnsiTheme="minorHAnsi" w:cs="Arial"/>
              <w:i/>
              <w:color w:val="808080"/>
              <w:sz w:val="16"/>
              <w:szCs w:val="16"/>
              <w:lang w:eastAsia="en-US"/>
            </w:rPr>
            <w:id w:val="-1118373802"/>
            <w:placeholder>
              <w:docPart w:val="412DAB7ED2054229B9188AF2EE102045"/>
            </w:placeholder>
            <w:dropDownList>
              <w:listItem w:value="Elija un elemento."/>
              <w:listItem w:displayText="Incidente / Error" w:value="1"/>
              <w:listItem w:displayText="Cambio/ Nuevo requerimiento" w:value="2"/>
            </w:dropDownList>
          </w:sdtPr>
          <w:sdtEndPr/>
          <w:sdtContent>
            <w:tc>
              <w:tcPr>
                <w:tcW w:w="1940" w:type="dxa"/>
                <w:shd w:val="clear" w:color="auto" w:fill="FFFFFF"/>
                <w:vAlign w:val="center"/>
              </w:tcPr>
              <w:p w:rsidR="00092CDE" w:rsidRPr="00460988" w:rsidRDefault="00D222A3" w:rsidP="00B94709">
                <w:pPr>
                  <w:rPr>
                    <w:rFonts w:asciiTheme="minorHAnsi" w:hAnsiTheme="minorHAnsi" w:cs="Arial"/>
                    <w:i/>
                    <w:color w:val="808080"/>
                    <w:sz w:val="16"/>
                    <w:szCs w:val="16"/>
                    <w:lang w:eastAsia="en-US"/>
                  </w:rPr>
                </w:pPr>
                <w:r>
                  <w:rPr>
                    <w:rFonts w:asciiTheme="minorHAnsi" w:hAnsiTheme="minorHAnsi" w:cs="Arial"/>
                    <w:i/>
                    <w:color w:val="808080"/>
                    <w:sz w:val="16"/>
                    <w:szCs w:val="16"/>
                    <w:lang w:eastAsia="en-US"/>
                  </w:rPr>
                  <w:t>Cambio/ Nuevo requerimiento</w:t>
                </w:r>
              </w:p>
            </w:tc>
          </w:sdtContent>
        </w:sdt>
        <w:tc>
          <w:tcPr>
            <w:tcW w:w="1756" w:type="dxa"/>
            <w:shd w:val="clear" w:color="auto" w:fill="FFFFFF"/>
            <w:vAlign w:val="center"/>
          </w:tcPr>
          <w:p w:rsidR="00092CDE" w:rsidRPr="00460988" w:rsidRDefault="00092CDE" w:rsidP="002A0C7A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Empresas Impactadas</w:t>
            </w:r>
          </w:p>
        </w:tc>
        <w:tc>
          <w:tcPr>
            <w:tcW w:w="4111" w:type="dxa"/>
            <w:shd w:val="clear" w:color="auto" w:fill="FFFFFF"/>
            <w:vAlign w:val="center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563"/>
              <w:gridCol w:w="435"/>
              <w:gridCol w:w="533"/>
              <w:gridCol w:w="435"/>
              <w:gridCol w:w="485"/>
              <w:gridCol w:w="435"/>
              <w:gridCol w:w="574"/>
              <w:gridCol w:w="435"/>
            </w:tblGrid>
            <w:tr w:rsidR="00460988" w:rsidRPr="004D407C" w:rsidTr="00F309DD">
              <w:trPr>
                <w:trHeight w:val="56"/>
              </w:trPr>
              <w:tc>
                <w:tcPr>
                  <w:tcW w:w="724" w:type="pct"/>
                  <w:shd w:val="clear" w:color="auto" w:fill="auto"/>
                  <w:vAlign w:val="center"/>
                </w:tcPr>
                <w:p w:rsidR="00460988" w:rsidRPr="004D407C" w:rsidRDefault="00460988" w:rsidP="00F309DD">
                  <w:pPr>
                    <w:jc w:val="center"/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eastAsia="en-US"/>
                    </w:rPr>
                  </w:pPr>
                  <w:r w:rsidRPr="004D407C"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val="es-VE"/>
                    </w:rPr>
                    <w:t>GDCA</w:t>
                  </w:r>
                </w:p>
              </w:tc>
              <w:tc>
                <w:tcPr>
                  <w:tcW w:w="558" w:type="pct"/>
                  <w:shd w:val="clear" w:color="auto" w:fill="auto"/>
                  <w:vAlign w:val="center"/>
                </w:tcPr>
                <w:p w:rsidR="00460988" w:rsidRPr="004D407C" w:rsidRDefault="00460988" w:rsidP="00F309DD">
                  <w:pPr>
                    <w:jc w:val="center"/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eastAsia="en-US"/>
                    </w:rPr>
                  </w:pPr>
                  <w:r w:rsidRPr="004D407C"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val="es-AR"/>
                    </w:rPr>
                    <w:object w:dxaOrig="225" w:dyaOrig="225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33" type="#_x0000_t75" style="width:10.5pt;height:13.5pt" o:ole="">
                        <v:imagedata r:id="rId12" o:title=""/>
                      </v:shape>
                      <w:control r:id="rId13" w:name="Forma3721111111133" w:shapeid="_x0000_i1033"/>
                    </w:object>
                  </w:r>
                </w:p>
              </w:tc>
              <w:tc>
                <w:tcPr>
                  <w:tcW w:w="684" w:type="pct"/>
                  <w:shd w:val="clear" w:color="auto" w:fill="auto"/>
                  <w:vAlign w:val="center"/>
                </w:tcPr>
                <w:p w:rsidR="00460988" w:rsidRPr="004D407C" w:rsidRDefault="00460988" w:rsidP="00F309DD">
                  <w:pPr>
                    <w:jc w:val="center"/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eastAsia="en-US"/>
                    </w:rPr>
                  </w:pPr>
                  <w:r w:rsidRPr="004D407C"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val="es-VE"/>
                    </w:rPr>
                    <w:t>SURT</w:t>
                  </w:r>
                </w:p>
              </w:tc>
              <w:tc>
                <w:tcPr>
                  <w:tcW w:w="558" w:type="pct"/>
                  <w:shd w:val="clear" w:color="auto" w:fill="auto"/>
                  <w:vAlign w:val="center"/>
                </w:tcPr>
                <w:p w:rsidR="00460988" w:rsidRPr="004D407C" w:rsidRDefault="00460988" w:rsidP="00F309DD">
                  <w:pPr>
                    <w:jc w:val="center"/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eastAsia="en-US"/>
                    </w:rPr>
                  </w:pPr>
                  <w:r w:rsidRPr="004D407C"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val="es-AR"/>
                    </w:rPr>
                    <w:object w:dxaOrig="225" w:dyaOrig="225">
                      <v:shape id="_x0000_i1035" type="#_x0000_t75" style="width:10.5pt;height:13.5pt" o:ole="">
                        <v:imagedata r:id="rId14" o:title=""/>
                      </v:shape>
                      <w:control r:id="rId15" w:name="Forma3721111111153" w:shapeid="_x0000_i1035"/>
                    </w:object>
                  </w:r>
                </w:p>
              </w:tc>
              <w:tc>
                <w:tcPr>
                  <w:tcW w:w="623" w:type="pct"/>
                  <w:shd w:val="clear" w:color="auto" w:fill="auto"/>
                  <w:vAlign w:val="center"/>
                </w:tcPr>
                <w:p w:rsidR="00460988" w:rsidRPr="004D407C" w:rsidRDefault="00460988" w:rsidP="00F309DD">
                  <w:pPr>
                    <w:jc w:val="center"/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eastAsia="en-US"/>
                    </w:rPr>
                  </w:pPr>
                  <w:r w:rsidRPr="004D407C"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eastAsia="en-US"/>
                    </w:rPr>
                    <w:t>EFIG</w:t>
                  </w:r>
                </w:p>
              </w:tc>
              <w:tc>
                <w:tcPr>
                  <w:tcW w:w="558" w:type="pct"/>
                  <w:shd w:val="clear" w:color="auto" w:fill="auto"/>
                  <w:vAlign w:val="center"/>
                </w:tcPr>
                <w:p w:rsidR="00460988" w:rsidRPr="004D407C" w:rsidRDefault="00460988" w:rsidP="00F309DD">
                  <w:pPr>
                    <w:jc w:val="center"/>
                    <w:rPr>
                      <w:rFonts w:ascii="Calibri" w:hAnsi="Calibri" w:cs="Arial"/>
                      <w:color w:val="7F7F7F" w:themeColor="text1" w:themeTint="80"/>
                      <w:sz w:val="14"/>
                      <w:szCs w:val="20"/>
                      <w:lang w:eastAsia="en-US"/>
                    </w:rPr>
                  </w:pPr>
                  <w:r w:rsidRPr="004D407C"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val="es-AR"/>
                    </w:rPr>
                    <w:object w:dxaOrig="225" w:dyaOrig="225">
                      <v:shape id="_x0000_i1037" type="#_x0000_t75" style="width:10.5pt;height:13.5pt" o:ole="">
                        <v:imagedata r:id="rId14" o:title=""/>
                      </v:shape>
                      <w:control r:id="rId16" w:name="Forma3721111111172" w:shapeid="_x0000_i1037"/>
                    </w:object>
                  </w:r>
                </w:p>
              </w:tc>
              <w:tc>
                <w:tcPr>
                  <w:tcW w:w="737" w:type="pct"/>
                  <w:vAlign w:val="center"/>
                </w:tcPr>
                <w:p w:rsidR="00460988" w:rsidRPr="004D407C" w:rsidRDefault="00460988" w:rsidP="00F309DD">
                  <w:pPr>
                    <w:jc w:val="center"/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val="es-AR"/>
                    </w:rPr>
                  </w:pPr>
                  <w:r w:rsidRPr="004D407C"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val="es-AR"/>
                    </w:rPr>
                    <w:t>GDOC</w:t>
                  </w:r>
                </w:p>
              </w:tc>
              <w:tc>
                <w:tcPr>
                  <w:tcW w:w="558" w:type="pct"/>
                  <w:vAlign w:val="center"/>
                </w:tcPr>
                <w:p w:rsidR="00460988" w:rsidRPr="004D407C" w:rsidRDefault="00460988" w:rsidP="00F309DD">
                  <w:pPr>
                    <w:jc w:val="center"/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val="es-AR"/>
                    </w:rPr>
                  </w:pPr>
                  <w:r w:rsidRPr="004D407C"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val="es-AR"/>
                    </w:rPr>
                    <w:object w:dxaOrig="225" w:dyaOrig="225">
                      <v:shape id="_x0000_i1039" type="#_x0000_t75" style="width:10.5pt;height:13.5pt" o:ole="">
                        <v:imagedata r:id="rId14" o:title=""/>
                      </v:shape>
                      <w:control r:id="rId17" w:name="Forma37211111111722" w:shapeid="_x0000_i1039"/>
                    </w:object>
                  </w:r>
                </w:p>
              </w:tc>
            </w:tr>
          </w:tbl>
          <w:p w:rsidR="00092CDE" w:rsidRPr="00460988" w:rsidRDefault="00092CDE" w:rsidP="00B94709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</w:tc>
      </w:tr>
      <w:tr w:rsidR="007F181D" w:rsidRPr="00460988" w:rsidTr="00460988">
        <w:trPr>
          <w:trHeight w:val="56"/>
        </w:trPr>
        <w:tc>
          <w:tcPr>
            <w:tcW w:w="1657" w:type="dxa"/>
            <w:shd w:val="clear" w:color="auto" w:fill="FFFFFF"/>
            <w:vAlign w:val="center"/>
          </w:tcPr>
          <w:p w:rsidR="007F181D" w:rsidRPr="00460988" w:rsidRDefault="007F181D" w:rsidP="00B275AA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Profesional REDI</w:t>
            </w:r>
          </w:p>
        </w:tc>
        <w:tc>
          <w:tcPr>
            <w:tcW w:w="7807" w:type="dxa"/>
            <w:gridSpan w:val="3"/>
            <w:shd w:val="clear" w:color="auto" w:fill="FFFFFF"/>
            <w:vAlign w:val="center"/>
          </w:tcPr>
          <w:p w:rsidR="007F181D" w:rsidRPr="00460988" w:rsidRDefault="00BE3BCB" w:rsidP="00BE3BCB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&lt;Diligenciar </w:t>
            </w:r>
            <w:r w:rsidR="007F181D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Nombre completo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del profesional</w:t>
            </w:r>
            <w:r w:rsidR="007F181D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&gt;</w:t>
            </w:r>
          </w:p>
        </w:tc>
      </w:tr>
    </w:tbl>
    <w:p w:rsidR="00832105" w:rsidRPr="00460988" w:rsidRDefault="00832105" w:rsidP="00832105">
      <w:pPr>
        <w:tabs>
          <w:tab w:val="left" w:pos="1267"/>
        </w:tabs>
        <w:rPr>
          <w:rFonts w:asciiTheme="minorHAnsi" w:hAnsiTheme="minorHAnsi" w:cs="Arial"/>
          <w:sz w:val="16"/>
          <w:szCs w:val="16"/>
        </w:rPr>
      </w:pPr>
    </w:p>
    <w:tbl>
      <w:tblPr>
        <w:tblW w:w="946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943"/>
        <w:gridCol w:w="6523"/>
      </w:tblGrid>
      <w:tr w:rsidR="00BE4637" w:rsidRPr="00460988" w:rsidTr="00092CDE">
        <w:trPr>
          <w:trHeight w:val="144"/>
        </w:trPr>
        <w:tc>
          <w:tcPr>
            <w:tcW w:w="9466" w:type="dxa"/>
            <w:gridSpan w:val="2"/>
            <w:shd w:val="clear" w:color="auto" w:fill="F2DBDB" w:themeFill="accent2" w:themeFillTint="33"/>
            <w:vAlign w:val="center"/>
          </w:tcPr>
          <w:p w:rsidR="008273BA" w:rsidRPr="00460988" w:rsidRDefault="006B40A4" w:rsidP="006B40A4">
            <w:pPr>
              <w:tabs>
                <w:tab w:val="left" w:pos="1267"/>
              </w:tabs>
              <w:jc w:val="center"/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D</w:t>
            </w:r>
            <w:r w:rsidR="00093918"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ETALLE SOLICITUD </w:t>
            </w: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ERROR</w:t>
            </w:r>
            <w:r w:rsidR="008273BA"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 </w:t>
            </w:r>
            <w:r w:rsidR="008273BA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 xml:space="preserve">(US) </w:t>
            </w:r>
            <w:r w:rsidR="008273BA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eastAsia="en-US"/>
              </w:rPr>
              <w:t>*</w:t>
            </w:r>
          </w:p>
          <w:p w:rsidR="006B40A4" w:rsidRPr="00460988" w:rsidRDefault="008273BA" w:rsidP="008273BA">
            <w:pPr>
              <w:tabs>
                <w:tab w:val="left" w:pos="1267"/>
              </w:tabs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(INCIDENTE)</w:t>
            </w:r>
            <w:r w:rsidR="00BE4637"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 </w:t>
            </w:r>
          </w:p>
        </w:tc>
      </w:tr>
      <w:tr w:rsidR="00BE4637" w:rsidRPr="00460988" w:rsidTr="00E130E6">
        <w:trPr>
          <w:trHeight w:val="303"/>
        </w:trPr>
        <w:tc>
          <w:tcPr>
            <w:tcW w:w="2943" w:type="dxa"/>
            <w:shd w:val="clear" w:color="auto" w:fill="F2F2F2" w:themeFill="background1" w:themeFillShade="F2"/>
            <w:vAlign w:val="center"/>
          </w:tcPr>
          <w:p w:rsidR="00BE4637" w:rsidRPr="00460988" w:rsidRDefault="007E2F35" w:rsidP="006B40A4">
            <w:pPr>
              <w:tabs>
                <w:tab w:val="left" w:pos="1267"/>
              </w:tabs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Descripción del C</w:t>
            </w:r>
            <w:r w:rsidR="00092CDE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aso</w:t>
            </w:r>
            <w:r w:rsidR="006B2B4F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 </w:t>
            </w:r>
            <w:r w:rsidR="006B2B4F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23" w:type="dxa"/>
            <w:shd w:val="clear" w:color="auto" w:fill="auto"/>
            <w:vAlign w:val="center"/>
          </w:tcPr>
          <w:p w:rsidR="00BE4637" w:rsidRPr="00460988" w:rsidRDefault="00EC6067" w:rsidP="00E130E6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</w:t>
            </w:r>
            <w:r w:rsidR="006B40A4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Descripción del error presentado</w:t>
            </w:r>
            <w:r w:rsidR="00430B44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, esta es la información que debe colocarse en el registro del caso ya sea el SAO o para la mesa  de ayuda en el correo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&gt;</w:t>
            </w:r>
          </w:p>
        </w:tc>
      </w:tr>
      <w:tr w:rsidR="004E3E71" w:rsidRPr="00460988" w:rsidTr="00E130E6">
        <w:trPr>
          <w:trHeight w:val="287"/>
        </w:trPr>
        <w:tc>
          <w:tcPr>
            <w:tcW w:w="2943" w:type="dxa"/>
            <w:shd w:val="clear" w:color="auto" w:fill="F2F2F2" w:themeFill="background1" w:themeFillShade="F2"/>
            <w:vAlign w:val="center"/>
          </w:tcPr>
          <w:p w:rsidR="004E3E71" w:rsidRPr="00460988" w:rsidRDefault="009E5A6C" w:rsidP="006B40A4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Resultado Esperado </w:t>
            </w:r>
            <w:r w:rsidR="004E3E71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23" w:type="dxa"/>
            <w:shd w:val="clear" w:color="auto" w:fill="auto"/>
            <w:vAlign w:val="center"/>
          </w:tcPr>
          <w:p w:rsidR="004E3E71" w:rsidRPr="00460988" w:rsidRDefault="004E3E71" w:rsidP="00E8523B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&lt;De un ejemplo de lo qu</w:t>
            </w:r>
            <w:r w:rsidR="00E8523B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e espera que el sistema realice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&gt;</w:t>
            </w:r>
          </w:p>
        </w:tc>
      </w:tr>
      <w:tr w:rsidR="00CC78F4" w:rsidRPr="00460988" w:rsidTr="00E130E6">
        <w:trPr>
          <w:trHeight w:val="287"/>
        </w:trPr>
        <w:tc>
          <w:tcPr>
            <w:tcW w:w="2943" w:type="dxa"/>
            <w:shd w:val="clear" w:color="auto" w:fill="F2F2F2" w:themeFill="background1" w:themeFillShade="F2"/>
            <w:vAlign w:val="center"/>
          </w:tcPr>
          <w:p w:rsidR="00CC78F4" w:rsidRPr="00460988" w:rsidRDefault="00CC78F4" w:rsidP="007E2F35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Cantidad </w:t>
            </w:r>
            <w:r w:rsidR="007E2F35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U</w:t>
            </w: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suarios </w:t>
            </w:r>
            <w:r w:rsidR="007E2F35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A</w:t>
            </w: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fectados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23" w:type="dxa"/>
            <w:shd w:val="clear" w:color="auto" w:fill="auto"/>
            <w:vAlign w:val="center"/>
          </w:tcPr>
          <w:p w:rsidR="00CC78F4" w:rsidRPr="00460988" w:rsidRDefault="00CC78F4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&lt;Indique la cantidad&gt; - &lt;Liste una muestra de los usuarios afectados por el error&gt;</w:t>
            </w:r>
          </w:p>
        </w:tc>
      </w:tr>
      <w:tr w:rsidR="00CC78F4" w:rsidRPr="00460988" w:rsidTr="00E130E6">
        <w:trPr>
          <w:trHeight w:val="287"/>
        </w:trPr>
        <w:tc>
          <w:tcPr>
            <w:tcW w:w="2943" w:type="dxa"/>
            <w:shd w:val="clear" w:color="auto" w:fill="F2F2F2" w:themeFill="background1" w:themeFillShade="F2"/>
            <w:vAlign w:val="center"/>
          </w:tcPr>
          <w:p w:rsidR="00CC78F4" w:rsidRPr="00460988" w:rsidRDefault="00CC78F4" w:rsidP="00B275AA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¿Quién va a usar la solución?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23" w:type="dxa"/>
            <w:shd w:val="clear" w:color="auto" w:fill="auto"/>
            <w:vAlign w:val="center"/>
          </w:tcPr>
          <w:p w:rsidR="00CC78F4" w:rsidRPr="00460988" w:rsidRDefault="00CC78F4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&lt;Indique si son contratistas, usuarios internos, </w:t>
            </w:r>
            <w:r w:rsidR="00D07961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etc.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&gt;</w:t>
            </w:r>
          </w:p>
        </w:tc>
      </w:tr>
      <w:tr w:rsidR="00CC78F4" w:rsidRPr="00460988" w:rsidTr="00E130E6">
        <w:trPr>
          <w:trHeight w:val="287"/>
        </w:trPr>
        <w:tc>
          <w:tcPr>
            <w:tcW w:w="2943" w:type="dxa"/>
            <w:shd w:val="clear" w:color="auto" w:fill="F2F2F2" w:themeFill="background1" w:themeFillShade="F2"/>
            <w:vAlign w:val="center"/>
          </w:tcPr>
          <w:p w:rsidR="00CC78F4" w:rsidRPr="00460988" w:rsidRDefault="00CC78F4" w:rsidP="006B40A4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Opción Afectada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23" w:type="dxa"/>
            <w:shd w:val="clear" w:color="auto" w:fill="auto"/>
            <w:vAlign w:val="center"/>
          </w:tcPr>
          <w:p w:rsidR="00CC78F4" w:rsidRPr="00460988" w:rsidRDefault="00CC78F4" w:rsidP="00E130E6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&lt;Indique el nombre de las formas o transacciones donde se presentó el error&gt;</w:t>
            </w:r>
          </w:p>
        </w:tc>
      </w:tr>
      <w:tr w:rsidR="00CC78F4" w:rsidRPr="00460988" w:rsidTr="00E130E6">
        <w:trPr>
          <w:trHeight w:val="287"/>
        </w:trPr>
        <w:tc>
          <w:tcPr>
            <w:tcW w:w="2943" w:type="dxa"/>
            <w:shd w:val="clear" w:color="auto" w:fill="F2F2F2" w:themeFill="background1" w:themeFillShade="F2"/>
            <w:vAlign w:val="center"/>
          </w:tcPr>
          <w:p w:rsidR="00CC78F4" w:rsidRPr="00460988" w:rsidRDefault="00CC78F4" w:rsidP="006B40A4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Datos Error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23" w:type="dxa"/>
            <w:shd w:val="clear" w:color="auto" w:fill="auto"/>
            <w:vAlign w:val="center"/>
          </w:tcPr>
          <w:p w:rsidR="00CC78F4" w:rsidRPr="00460988" w:rsidRDefault="00CC78F4" w:rsidP="00E130E6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&lt;Indique los datos con los que se presentó el error, tales como: No. Contrato, producto, dirección, número de solicitud, códigos de identificación de la cuenta, ítem, número de empleado, número del producto, número de orden, número de acta, tipo de trabajo, etc.&gt;</w:t>
            </w:r>
          </w:p>
        </w:tc>
      </w:tr>
      <w:tr w:rsidR="00CC78F4" w:rsidRPr="00460988" w:rsidTr="00E130E6">
        <w:trPr>
          <w:trHeight w:val="234"/>
        </w:trPr>
        <w:tc>
          <w:tcPr>
            <w:tcW w:w="2943" w:type="dxa"/>
            <w:shd w:val="clear" w:color="auto" w:fill="F2F2F2" w:themeFill="background1" w:themeFillShade="F2"/>
            <w:vAlign w:val="center"/>
          </w:tcPr>
          <w:p w:rsidR="00CC78F4" w:rsidRPr="00460988" w:rsidRDefault="00CC78F4" w:rsidP="007E2F35">
            <w:pPr>
              <w:tabs>
                <w:tab w:val="left" w:pos="1267"/>
              </w:tabs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Evidencias del </w:t>
            </w:r>
            <w:r w:rsidR="007E2F35"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E</w:t>
            </w: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rror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23" w:type="dxa"/>
            <w:shd w:val="clear" w:color="auto" w:fill="auto"/>
            <w:vAlign w:val="center"/>
          </w:tcPr>
          <w:p w:rsidR="00CC78F4" w:rsidRPr="00460988" w:rsidRDefault="00CC78F4" w:rsidP="008E36FE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&lt;Muestre el paso a paso hasta que aparezca el error y las evidencias del mismo, imprimiendo pantallas sin recortar.&gt;</w:t>
            </w:r>
          </w:p>
        </w:tc>
      </w:tr>
    </w:tbl>
    <w:p w:rsidR="00483F97" w:rsidRPr="00460988" w:rsidRDefault="00483F97" w:rsidP="00386A00">
      <w:pPr>
        <w:tabs>
          <w:tab w:val="left" w:pos="1267"/>
        </w:tabs>
        <w:rPr>
          <w:rFonts w:asciiTheme="minorHAnsi" w:hAnsiTheme="minorHAnsi" w:cs="Arial"/>
          <w:sz w:val="16"/>
          <w:szCs w:val="16"/>
        </w:rPr>
      </w:pPr>
    </w:p>
    <w:tbl>
      <w:tblPr>
        <w:tblW w:w="946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943"/>
        <w:gridCol w:w="6523"/>
      </w:tblGrid>
      <w:tr w:rsidR="00D8515B" w:rsidRPr="00460988" w:rsidTr="008273BA">
        <w:trPr>
          <w:trHeight w:val="90"/>
        </w:trPr>
        <w:tc>
          <w:tcPr>
            <w:tcW w:w="9466" w:type="dxa"/>
            <w:gridSpan w:val="2"/>
            <w:shd w:val="clear" w:color="auto" w:fill="EAF1DD" w:themeFill="accent3" w:themeFillTint="33"/>
          </w:tcPr>
          <w:p w:rsidR="008273BA" w:rsidRPr="00460988" w:rsidRDefault="00093918" w:rsidP="006B40A4">
            <w:pPr>
              <w:tabs>
                <w:tab w:val="left" w:pos="1267"/>
              </w:tabs>
              <w:jc w:val="center"/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DETALLE SOLICITUD</w:t>
            </w:r>
            <w:r w:rsidR="006B40A4"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 MEJORA</w:t>
            </w:r>
            <w:r w:rsidR="008273BA"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 </w:t>
            </w:r>
            <w:r w:rsidR="008273BA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 xml:space="preserve">(US) </w:t>
            </w:r>
            <w:r w:rsidR="008273BA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eastAsia="en-US"/>
              </w:rPr>
              <w:t>*</w:t>
            </w:r>
          </w:p>
          <w:p w:rsidR="00D8515B" w:rsidRPr="00460988" w:rsidRDefault="008273BA" w:rsidP="008273BA">
            <w:pPr>
              <w:tabs>
                <w:tab w:val="left" w:pos="1267"/>
              </w:tabs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(CAMBIO/NUEVO REQUERIMIENTO)</w:t>
            </w:r>
            <w:r w:rsidR="006B40A4"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  </w:t>
            </w:r>
          </w:p>
        </w:tc>
      </w:tr>
      <w:tr w:rsidR="00D8515B" w:rsidRPr="00460988" w:rsidTr="009E5A6C">
        <w:trPr>
          <w:trHeight w:val="303"/>
        </w:trPr>
        <w:tc>
          <w:tcPr>
            <w:tcW w:w="2943" w:type="dxa"/>
            <w:shd w:val="clear" w:color="auto" w:fill="F2F2F2" w:themeFill="background1" w:themeFillShade="F2"/>
            <w:vAlign w:val="center"/>
          </w:tcPr>
          <w:p w:rsidR="00D8515B" w:rsidRPr="00460988" w:rsidRDefault="008273BA" w:rsidP="007E2F35">
            <w:pPr>
              <w:tabs>
                <w:tab w:val="left" w:pos="1267"/>
              </w:tabs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Descripción de</w:t>
            </w:r>
            <w:r w:rsidR="004E3E71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 la </w:t>
            </w:r>
            <w:r w:rsidR="007E2F35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M</w:t>
            </w:r>
            <w:r w:rsidR="004E3E71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ejora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23" w:type="dxa"/>
            <w:shd w:val="clear" w:color="auto" w:fill="auto"/>
            <w:vAlign w:val="center"/>
          </w:tcPr>
          <w:p w:rsidR="00D8515B" w:rsidRDefault="00B32463" w:rsidP="001F0035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Se requiere generar informe de hechos económicos para conciliar con Registros Contables</w:t>
            </w:r>
            <w:r w:rsidR="0003132C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,</w:t>
            </w:r>
            <w:r w:rsidR="002A59E0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se anexa la consulta</w:t>
            </w:r>
            <w:r w:rsidR="002010D7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para </w:t>
            </w:r>
            <w:r w:rsidR="0003132C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la obtención de esta </w:t>
            </w: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información</w:t>
            </w:r>
            <w:r w:rsidR="002010D7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;</w:t>
            </w:r>
          </w:p>
          <w:p w:rsidR="002A59E0" w:rsidRDefault="002A59E0" w:rsidP="002A59E0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B32463" w:rsidRPr="00B32463" w:rsidRDefault="00B32463" w:rsidP="00B3246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-- OTRA CONCILIACION CARTERA</w:t>
            </w:r>
          </w:p>
          <w:p w:rsidR="00B32463" w:rsidRPr="00B32463" w:rsidRDefault="00B32463" w:rsidP="00B3246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SELECT TIPOMOVI,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timo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, CONCEPTO, DESC_CONCEPTO,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concclco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Desc_Clasi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, PRODUCTO,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Desc_Serv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, CATEGO, CAUSAL,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Des_Caca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,</w:t>
            </w:r>
          </w:p>
          <w:p w:rsidR="00B32463" w:rsidRPr="00B32463" w:rsidRDefault="00B32463" w:rsidP="00B3246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   SUM(DECODE(TIPOMOVI,1,VALOR,16,VALOR,25,VALOR,56,VALOR,-VALOR)) VALOR</w:t>
            </w:r>
          </w:p>
          <w:p w:rsidR="00B32463" w:rsidRPr="00B32463" w:rsidRDefault="00B32463" w:rsidP="00B3246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FROM ( /*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Facturaci¢n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por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Concepto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*/</w:t>
            </w:r>
          </w:p>
          <w:p w:rsidR="00B32463" w:rsidRPr="00B32463" w:rsidRDefault="00B32463" w:rsidP="00B3246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    SELECT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movitimo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TIPOMOVI, '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Facturaci¢n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por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Concepto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' TIMO,</w:t>
            </w:r>
          </w:p>
          <w:p w:rsidR="00B32463" w:rsidRPr="00B32463" w:rsidRDefault="00B32463" w:rsidP="00B3246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          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moviserv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PRODUCTO, (select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s.servdesc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from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open.servicio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s where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s.servcodi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=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moviserv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)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Desc_Serv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,</w:t>
            </w:r>
          </w:p>
          <w:p w:rsidR="00B32463" w:rsidRPr="00B32463" w:rsidRDefault="00B32463" w:rsidP="00B3246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          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movicate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CATEGO,</w:t>
            </w:r>
          </w:p>
          <w:p w:rsidR="00B32463" w:rsidRPr="00B32463" w:rsidRDefault="00B32463" w:rsidP="00B3246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          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moviconc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CONCEPTO,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c.concdesc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DESC_CONCEPTO,</w:t>
            </w:r>
          </w:p>
          <w:p w:rsidR="00B32463" w:rsidRPr="00B32463" w:rsidRDefault="00B32463" w:rsidP="00B3246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          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c.concclco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, (select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i.clcodesc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from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open.ic_clascont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i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where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i.clcocodi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=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c.concclco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)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Desc_Clasi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,</w:t>
            </w:r>
          </w:p>
          <w:p w:rsidR="00B32463" w:rsidRPr="00B32463" w:rsidRDefault="00B32463" w:rsidP="00B3246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          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movicaca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CAUSAL, (select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g.cacadesc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from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open.causcarg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g where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cacacodi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=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movicaca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)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Des_Caca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,</w:t>
            </w:r>
          </w:p>
          <w:p w:rsidR="00B32463" w:rsidRPr="00B32463" w:rsidRDefault="00B32463" w:rsidP="00B3246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           sum((decode(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movisign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,'D',MOVIVALO,-MOVIVALO))) valor</w:t>
            </w:r>
          </w:p>
          <w:p w:rsidR="00B32463" w:rsidRPr="00B32463" w:rsidRDefault="00B32463" w:rsidP="00B3246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      FROM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open.ic_movimien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open.concepto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c</w:t>
            </w:r>
          </w:p>
          <w:p w:rsidR="00B32463" w:rsidRPr="00B32463" w:rsidRDefault="00B32463" w:rsidP="00B3246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     WHERE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movitido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= 71</w:t>
            </w:r>
          </w:p>
          <w:p w:rsidR="00B32463" w:rsidRPr="00B32463" w:rsidRDefault="00B32463" w:rsidP="00B3246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       AND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movifeco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&gt;= '&amp;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Fecha_Inicial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'</w:t>
            </w:r>
          </w:p>
          <w:p w:rsidR="00B32463" w:rsidRPr="00B32463" w:rsidRDefault="00B32463" w:rsidP="00B3246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       AND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movifeco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&lt;= '&amp;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Fecha_Final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'</w:t>
            </w:r>
          </w:p>
          <w:p w:rsidR="00B32463" w:rsidRPr="00B32463" w:rsidRDefault="00B32463" w:rsidP="00B3246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       AND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movitihe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= 'F'</w:t>
            </w:r>
          </w:p>
          <w:p w:rsidR="00B32463" w:rsidRPr="00B32463" w:rsidRDefault="00B32463" w:rsidP="00B3246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       AND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movitimo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= 1</w:t>
            </w:r>
          </w:p>
          <w:p w:rsidR="00B32463" w:rsidRPr="00B32463" w:rsidRDefault="00B32463" w:rsidP="00B3246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       AND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moviconc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=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conccodi</w:t>
            </w:r>
            <w:proofErr w:type="spellEnd"/>
          </w:p>
          <w:p w:rsidR="00B32463" w:rsidRPr="00B32463" w:rsidRDefault="00B32463" w:rsidP="00B3246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     GROUP BY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moviserv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movicate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moviconc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c.concdesc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c.concclco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movitimo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movicaca</w:t>
            </w:r>
            <w:proofErr w:type="spellEnd"/>
          </w:p>
          <w:p w:rsidR="00B32463" w:rsidRPr="00B32463" w:rsidRDefault="00B32463" w:rsidP="00B3246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UNION</w:t>
            </w:r>
          </w:p>
          <w:p w:rsidR="00B32463" w:rsidRPr="00B32463" w:rsidRDefault="00B32463" w:rsidP="00B3246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    /*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Aplicaci¢n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de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Saldo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a Favor en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Facturaci¢n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*/</w:t>
            </w:r>
          </w:p>
          <w:p w:rsidR="00B32463" w:rsidRPr="00B32463" w:rsidRDefault="00B32463" w:rsidP="00B3246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    SELECT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movitimo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TIPOMOVI, '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Aplica_Saldo_a_Favor_Fracion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' TIMO,</w:t>
            </w:r>
          </w:p>
          <w:p w:rsidR="00B32463" w:rsidRPr="00B32463" w:rsidRDefault="00B32463" w:rsidP="00B3246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lastRenderedPageBreak/>
              <w:t xml:space="preserve">              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moviserv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PRODUCTO, (select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s.servdesc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from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open.servicio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s where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s.servcodi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=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moviserv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)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Desc_Serv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,</w:t>
            </w:r>
          </w:p>
          <w:p w:rsidR="00B32463" w:rsidRPr="00B32463" w:rsidRDefault="00B32463" w:rsidP="00B3246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          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movicate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CATEGO,</w:t>
            </w:r>
          </w:p>
          <w:p w:rsidR="00B32463" w:rsidRPr="00B32463" w:rsidRDefault="00B32463" w:rsidP="00B3246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          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moviconc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CONCEPTO,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c.concdesc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DESC_CONCEPTO,</w:t>
            </w:r>
          </w:p>
          <w:p w:rsidR="00B32463" w:rsidRPr="00B32463" w:rsidRDefault="00B32463" w:rsidP="00B3246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          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c.concclco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, (select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i.clcodesc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from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open.ic_clascont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i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where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i.clcocodi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=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c.concclco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)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Desc_Clasi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,</w:t>
            </w:r>
          </w:p>
          <w:p w:rsidR="00B32463" w:rsidRPr="00B32463" w:rsidRDefault="00B32463" w:rsidP="00B3246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          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movicaca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CAUSAL, (select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g.cacadesc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from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open.causcarg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g where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cacacodi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=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movicaca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)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Des_Caca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,</w:t>
            </w:r>
          </w:p>
          <w:p w:rsidR="00B32463" w:rsidRPr="00B32463" w:rsidRDefault="00B32463" w:rsidP="00B3246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           sum((decode(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movisign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,'D',MOVIVALO,-MOVIVALO))) valor</w:t>
            </w:r>
          </w:p>
          <w:p w:rsidR="00B32463" w:rsidRPr="00B32463" w:rsidRDefault="00B32463" w:rsidP="00B3246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      FROM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open.ic_movimien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open.concepto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c</w:t>
            </w:r>
          </w:p>
          <w:p w:rsidR="00B32463" w:rsidRPr="00B32463" w:rsidRDefault="00B32463" w:rsidP="00B3246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     WHERE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movitido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= 71</w:t>
            </w:r>
          </w:p>
          <w:p w:rsidR="00B32463" w:rsidRPr="00B32463" w:rsidRDefault="00B32463" w:rsidP="00B3246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       AND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movifeco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&gt;= '&amp;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Fecha_Inicial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'</w:t>
            </w:r>
          </w:p>
          <w:p w:rsidR="00B32463" w:rsidRPr="00B32463" w:rsidRDefault="00B32463" w:rsidP="00B3246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       AND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movifeco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&lt;= '&amp;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Fecha_Final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'</w:t>
            </w:r>
          </w:p>
          <w:p w:rsidR="00B32463" w:rsidRPr="00B32463" w:rsidRDefault="00B32463" w:rsidP="00B3246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       AND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movitihe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is null</w:t>
            </w:r>
          </w:p>
          <w:p w:rsidR="00B32463" w:rsidRPr="00B32463" w:rsidRDefault="00B32463" w:rsidP="00B3246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       AND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movitimo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= 11</w:t>
            </w:r>
          </w:p>
          <w:p w:rsidR="00B32463" w:rsidRPr="00B32463" w:rsidRDefault="00B32463" w:rsidP="00B3246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       AND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moviconc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=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conccodi</w:t>
            </w:r>
            <w:proofErr w:type="spellEnd"/>
          </w:p>
          <w:p w:rsidR="00B32463" w:rsidRPr="00B32463" w:rsidRDefault="00B32463" w:rsidP="00B3246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     GROUP BY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moviserv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movicate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moviconc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c.concdesc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c.concclco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movitimo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movicaca</w:t>
            </w:r>
            <w:proofErr w:type="spellEnd"/>
          </w:p>
          <w:p w:rsidR="00B32463" w:rsidRPr="00B32463" w:rsidRDefault="00B32463" w:rsidP="00B3246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UNION</w:t>
            </w:r>
          </w:p>
          <w:p w:rsidR="00B32463" w:rsidRPr="00B32463" w:rsidRDefault="00B32463" w:rsidP="00B3246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    /*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Aplicaci¢n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saldo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a Favor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por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Notas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*/</w:t>
            </w:r>
          </w:p>
          <w:p w:rsidR="00B32463" w:rsidRPr="00B32463" w:rsidRDefault="00B32463" w:rsidP="00B3246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    SELECT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movitimo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TIPOMOVI, '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Aplica_Saldo_a_Favor_Notas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' TIMO,</w:t>
            </w:r>
          </w:p>
          <w:p w:rsidR="00B32463" w:rsidRPr="00B32463" w:rsidRDefault="00B32463" w:rsidP="00B3246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          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moviserv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PRODUCTO, (select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s.servdesc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from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open.servicio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s where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s.servcodi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=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moviserv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)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Desc_Serv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,</w:t>
            </w:r>
          </w:p>
          <w:p w:rsidR="00B32463" w:rsidRPr="00B32463" w:rsidRDefault="00B32463" w:rsidP="00B3246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          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movicate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CATEGO,</w:t>
            </w:r>
          </w:p>
          <w:p w:rsidR="00B32463" w:rsidRPr="00B32463" w:rsidRDefault="00B32463" w:rsidP="00B3246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          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moviconc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CONCEPTO,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c.concdesc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DESC_CONCEPTO,</w:t>
            </w:r>
          </w:p>
          <w:p w:rsidR="00B32463" w:rsidRPr="00B32463" w:rsidRDefault="00B32463" w:rsidP="00B3246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          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c.concclco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, (select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i.clcodesc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from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open.ic_clascont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i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where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i.clcocodi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=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c.concclco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)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Desc_Clasi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,</w:t>
            </w:r>
          </w:p>
          <w:p w:rsidR="00B32463" w:rsidRPr="00B32463" w:rsidRDefault="00B32463" w:rsidP="00B3246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          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movicaca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CAUSAL, (select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g.cacadesc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from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open.causcarg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g where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cacacodi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=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movicaca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)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Des_Caca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,</w:t>
            </w:r>
          </w:p>
          <w:p w:rsidR="00B32463" w:rsidRPr="00B32463" w:rsidRDefault="00B32463" w:rsidP="00B3246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           sum((decode(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movisign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,'D',MOVIVALO,-MOVIVALO))) valor</w:t>
            </w:r>
          </w:p>
          <w:p w:rsidR="00B32463" w:rsidRPr="00B32463" w:rsidRDefault="00B32463" w:rsidP="00B3246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      FROM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open.ic_movimien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open.concepto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c</w:t>
            </w:r>
          </w:p>
          <w:p w:rsidR="00B32463" w:rsidRPr="00B32463" w:rsidRDefault="00B32463" w:rsidP="00B3246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     WHERE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movitido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= 73</w:t>
            </w:r>
          </w:p>
          <w:p w:rsidR="00B32463" w:rsidRPr="00B32463" w:rsidRDefault="00B32463" w:rsidP="00B3246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       AND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movifeco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&gt;= '&amp;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Fecha_Inicial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'</w:t>
            </w:r>
          </w:p>
          <w:p w:rsidR="00B32463" w:rsidRPr="00B32463" w:rsidRDefault="00B32463" w:rsidP="00B3246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       AND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movifeco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&lt;= '&amp;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Fecha_Final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'</w:t>
            </w:r>
          </w:p>
          <w:p w:rsidR="00B32463" w:rsidRPr="00B32463" w:rsidRDefault="00B32463" w:rsidP="00B3246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       AND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movitihe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is null</w:t>
            </w:r>
          </w:p>
          <w:p w:rsidR="00B32463" w:rsidRPr="00B32463" w:rsidRDefault="00B32463" w:rsidP="00B3246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       AND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movitimo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= 40 -- =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Aplicaci¢n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saldo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a Favor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por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Notas</w:t>
            </w:r>
            <w:proofErr w:type="spellEnd"/>
          </w:p>
          <w:p w:rsidR="00B32463" w:rsidRPr="00B32463" w:rsidRDefault="00B32463" w:rsidP="00B3246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       AND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moviconc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=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conccodi</w:t>
            </w:r>
            <w:proofErr w:type="spellEnd"/>
          </w:p>
          <w:p w:rsidR="00B32463" w:rsidRPr="00B32463" w:rsidRDefault="00B32463" w:rsidP="00B3246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     GROUP BY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moviserv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movicate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moviconc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c.concdesc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c.concclco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movitimo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movicaca</w:t>
            </w:r>
            <w:proofErr w:type="spellEnd"/>
          </w:p>
          <w:p w:rsidR="00B32463" w:rsidRPr="00B32463" w:rsidRDefault="00B32463" w:rsidP="00B3246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UNION</w:t>
            </w:r>
          </w:p>
          <w:p w:rsidR="00B32463" w:rsidRPr="00B32463" w:rsidRDefault="00B32463" w:rsidP="00B3246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    /*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Saldo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a favor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por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Facturaci¢n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*/</w:t>
            </w:r>
          </w:p>
          <w:p w:rsidR="00B32463" w:rsidRPr="00B32463" w:rsidRDefault="00B32463" w:rsidP="00B3246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    SELECT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movitimo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TIPOMOVI, '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Saldo_favor_Facturaci¢n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' TIMO,</w:t>
            </w:r>
          </w:p>
          <w:p w:rsidR="00B32463" w:rsidRPr="00B32463" w:rsidRDefault="00B32463" w:rsidP="00B3246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          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moviserv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PRODUCTO, (select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s.servdesc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from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open.servicio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s where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s.servcodi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=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moviserv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)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Desc_Serv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,</w:t>
            </w:r>
          </w:p>
          <w:p w:rsidR="00B32463" w:rsidRPr="00B32463" w:rsidRDefault="00B32463" w:rsidP="00B3246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          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movicate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CATEGO,</w:t>
            </w:r>
          </w:p>
          <w:p w:rsidR="00B32463" w:rsidRPr="00B32463" w:rsidRDefault="00B32463" w:rsidP="00B3246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          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moviconc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CONCEPTO,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c.concdesc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DESC_CONCEPTO,</w:t>
            </w:r>
          </w:p>
          <w:p w:rsidR="00B32463" w:rsidRPr="00B32463" w:rsidRDefault="00B32463" w:rsidP="00B3246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          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c.concclco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, (select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i.clcodesc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from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open.ic_clascont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i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where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i.clcocodi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=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c.concclco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)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Desc_Clasi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,</w:t>
            </w:r>
          </w:p>
          <w:p w:rsidR="00B32463" w:rsidRPr="00B32463" w:rsidRDefault="00B32463" w:rsidP="00B3246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          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movicaca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CAUSAL, (select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g.cacadesc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from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open.causcarg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g where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cacacodi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=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movicaca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)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Des_Caca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,</w:t>
            </w:r>
          </w:p>
          <w:p w:rsidR="00B32463" w:rsidRPr="00B32463" w:rsidRDefault="00B32463" w:rsidP="00B3246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           sum((decode(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movisign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,'D',MOVIVALO,-MOVIVALO))) valor</w:t>
            </w:r>
          </w:p>
          <w:p w:rsidR="00B32463" w:rsidRPr="00B32463" w:rsidRDefault="00B32463" w:rsidP="00B3246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      FROM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open.ic_movimien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open.concepto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c</w:t>
            </w:r>
          </w:p>
          <w:p w:rsidR="00B32463" w:rsidRPr="00B32463" w:rsidRDefault="00B32463" w:rsidP="00B3246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     WHERE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movitido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= 71</w:t>
            </w:r>
          </w:p>
          <w:p w:rsidR="00B32463" w:rsidRPr="00B32463" w:rsidRDefault="00B32463" w:rsidP="00B3246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       AND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movifeco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&gt;= '&amp;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Fecha_Inicial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'</w:t>
            </w:r>
          </w:p>
          <w:p w:rsidR="00B32463" w:rsidRPr="00B32463" w:rsidRDefault="00B32463" w:rsidP="00B3246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       AND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movifeco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&lt;= '&amp;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Fecha_Final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'</w:t>
            </w:r>
          </w:p>
          <w:p w:rsidR="00B32463" w:rsidRPr="00B32463" w:rsidRDefault="00B32463" w:rsidP="00B3246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       AND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movitihe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is null</w:t>
            </w:r>
          </w:p>
          <w:p w:rsidR="00B32463" w:rsidRPr="00B32463" w:rsidRDefault="00B32463" w:rsidP="00B3246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       AND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movitimo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= 44 --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Saldo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a favor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por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Facturaci¢n</w:t>
            </w:r>
            <w:proofErr w:type="spellEnd"/>
          </w:p>
          <w:p w:rsidR="00B32463" w:rsidRPr="00B32463" w:rsidRDefault="00B32463" w:rsidP="00B3246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       AND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moviconc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=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conccodi</w:t>
            </w:r>
            <w:proofErr w:type="spellEnd"/>
          </w:p>
          <w:p w:rsidR="00B32463" w:rsidRPr="00B32463" w:rsidRDefault="00B32463" w:rsidP="00B3246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     GROUP BY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moviserv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movicate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moviconc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c.concdesc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c.concclco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movitimo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movicaca</w:t>
            </w:r>
            <w:proofErr w:type="spellEnd"/>
          </w:p>
          <w:p w:rsidR="00B32463" w:rsidRPr="00B32463" w:rsidRDefault="00B32463" w:rsidP="00B3246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UNION</w:t>
            </w:r>
          </w:p>
          <w:p w:rsidR="00B32463" w:rsidRPr="00B32463" w:rsidRDefault="00B32463" w:rsidP="00B3246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    /*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Saldo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a favor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por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Notas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*/</w:t>
            </w:r>
          </w:p>
          <w:p w:rsidR="00B32463" w:rsidRPr="00B32463" w:rsidRDefault="00B32463" w:rsidP="00B3246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    SELECT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movitimo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TIPOMOVI, '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Saldo_favor_Notas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' TIMO,</w:t>
            </w:r>
          </w:p>
          <w:p w:rsidR="00B32463" w:rsidRPr="00B32463" w:rsidRDefault="00B32463" w:rsidP="00B3246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          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moviserv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PRODUCTO, (select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s.servdesc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from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open.servicio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s where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s.servcodi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=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moviserv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)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Desc_Serv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,</w:t>
            </w:r>
          </w:p>
          <w:p w:rsidR="00B32463" w:rsidRPr="00B32463" w:rsidRDefault="00B32463" w:rsidP="00B3246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          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movicate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CATEGO,</w:t>
            </w:r>
          </w:p>
          <w:p w:rsidR="00B32463" w:rsidRPr="00B32463" w:rsidRDefault="00B32463" w:rsidP="00B3246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          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moviconc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CONCEPTO,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c.concdesc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DESC_CONCEPTO,</w:t>
            </w:r>
          </w:p>
          <w:p w:rsidR="00B32463" w:rsidRPr="00B32463" w:rsidRDefault="00B32463" w:rsidP="00B3246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          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c.concclco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, (select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i.clcodesc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from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open.ic_clascont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i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where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i.clcocodi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=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c.concclco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)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Desc_Clasi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,</w:t>
            </w:r>
          </w:p>
          <w:p w:rsidR="00B32463" w:rsidRPr="00B32463" w:rsidRDefault="00B32463" w:rsidP="00B3246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lastRenderedPageBreak/>
              <w:t xml:space="preserve">              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movicaca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CAUSAL, (select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g.cacadesc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from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open.causcarg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g where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cacacodi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=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movicaca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)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Des_Caca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,</w:t>
            </w:r>
          </w:p>
          <w:p w:rsidR="00B32463" w:rsidRPr="00B32463" w:rsidRDefault="00B32463" w:rsidP="00B3246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           sum((decode(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movisign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,'D',MOVIVALO,-MOVIVALO))) valor</w:t>
            </w:r>
          </w:p>
          <w:p w:rsidR="00B32463" w:rsidRPr="00B32463" w:rsidRDefault="00B32463" w:rsidP="00B3246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      FROM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open.ic_movimien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open.concepto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c</w:t>
            </w:r>
          </w:p>
          <w:p w:rsidR="00B32463" w:rsidRPr="00B32463" w:rsidRDefault="00B32463" w:rsidP="00B3246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     WHERE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movitido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= 73</w:t>
            </w:r>
          </w:p>
          <w:p w:rsidR="00B32463" w:rsidRPr="00B32463" w:rsidRDefault="00B32463" w:rsidP="00B3246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       AND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movifeco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&gt;= '&amp;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Fecha_Inicial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'</w:t>
            </w:r>
          </w:p>
          <w:p w:rsidR="00B32463" w:rsidRPr="00B32463" w:rsidRDefault="00B32463" w:rsidP="00B3246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       AND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movifeco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&lt;= '&amp;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Fecha_Final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'</w:t>
            </w:r>
          </w:p>
          <w:p w:rsidR="00B32463" w:rsidRPr="00B32463" w:rsidRDefault="00B32463" w:rsidP="00B3246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       AND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movitihe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is null</w:t>
            </w:r>
          </w:p>
          <w:p w:rsidR="00B32463" w:rsidRPr="00B32463" w:rsidRDefault="00B32463" w:rsidP="00B3246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       AND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movitimo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= 46 --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Saldo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a favor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por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Notas</w:t>
            </w:r>
            <w:proofErr w:type="spellEnd"/>
          </w:p>
          <w:p w:rsidR="00B32463" w:rsidRPr="00B32463" w:rsidRDefault="00B32463" w:rsidP="00B3246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       AND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moviconc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=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conccodi</w:t>
            </w:r>
            <w:proofErr w:type="spellEnd"/>
          </w:p>
          <w:p w:rsidR="00B32463" w:rsidRPr="00B32463" w:rsidRDefault="00B32463" w:rsidP="00B3246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     GROUP BY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moviserv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movicate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moviconc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c.concdesc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c.concclco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movitimo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movicaca</w:t>
            </w:r>
            <w:proofErr w:type="spellEnd"/>
          </w:p>
          <w:p w:rsidR="00B32463" w:rsidRPr="00B32463" w:rsidRDefault="00B32463" w:rsidP="00B3246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UNION</w:t>
            </w:r>
          </w:p>
          <w:p w:rsidR="00B32463" w:rsidRPr="00B32463" w:rsidRDefault="00B32463" w:rsidP="00B3246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    /*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Notas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por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concepto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*/</w:t>
            </w:r>
          </w:p>
          <w:p w:rsidR="00B32463" w:rsidRPr="00B32463" w:rsidRDefault="00B32463" w:rsidP="00B3246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    SELECT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movitimo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TIPOMOVI, '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Notas_por_concepto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' TIMO,</w:t>
            </w:r>
          </w:p>
          <w:p w:rsidR="00B32463" w:rsidRPr="00B32463" w:rsidRDefault="00B32463" w:rsidP="00B3246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          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moviserv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PRODUCTO, (select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s.servdesc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from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open.servicio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s where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s.servcodi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=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moviserv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)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Desc_Serv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,</w:t>
            </w:r>
          </w:p>
          <w:p w:rsidR="00B32463" w:rsidRPr="00B32463" w:rsidRDefault="00B32463" w:rsidP="00B3246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          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movicate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CATEGO,</w:t>
            </w:r>
          </w:p>
          <w:p w:rsidR="00B32463" w:rsidRPr="00B32463" w:rsidRDefault="00B32463" w:rsidP="00B3246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          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moviconc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CONCEPTO,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c.concdesc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DESC_CONCEPTO,</w:t>
            </w:r>
          </w:p>
          <w:p w:rsidR="00B32463" w:rsidRPr="00B32463" w:rsidRDefault="00B32463" w:rsidP="00B3246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          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c.concclco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, (select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i.clcodesc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from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open.ic_clascont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i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where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i.clcocodi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=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c.concclco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)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Desc_Clasi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,</w:t>
            </w:r>
          </w:p>
          <w:p w:rsidR="00B32463" w:rsidRPr="00B32463" w:rsidRDefault="00B32463" w:rsidP="00B3246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          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movicaca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CAUSAL, (select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g.cacadesc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from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open.causcarg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g where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cacacodi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=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movicaca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)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Des_Caca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,</w:t>
            </w:r>
          </w:p>
          <w:p w:rsidR="00B32463" w:rsidRPr="00B32463" w:rsidRDefault="00B32463" w:rsidP="00B3246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           sum((decode(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movisign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,'D',MOVIVALO,-MOVIVALO))) valor</w:t>
            </w:r>
          </w:p>
          <w:p w:rsidR="00B32463" w:rsidRPr="00B32463" w:rsidRDefault="00B32463" w:rsidP="00B3246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      FROM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open.ic_movimien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open.concepto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c</w:t>
            </w:r>
          </w:p>
          <w:p w:rsidR="00B32463" w:rsidRPr="00B32463" w:rsidRDefault="00B32463" w:rsidP="00B3246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     WHERE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movitido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= 73</w:t>
            </w:r>
          </w:p>
          <w:p w:rsidR="00B32463" w:rsidRPr="00B32463" w:rsidRDefault="00B32463" w:rsidP="00B3246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       AND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movifeco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&gt;= '&amp;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Fecha_Inicial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'</w:t>
            </w:r>
          </w:p>
          <w:p w:rsidR="00B32463" w:rsidRPr="00B32463" w:rsidRDefault="00B32463" w:rsidP="00B3246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       AND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movifeco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&lt;= '&amp;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Fecha_Final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'</w:t>
            </w:r>
          </w:p>
          <w:p w:rsidR="00B32463" w:rsidRPr="00B32463" w:rsidRDefault="00B32463" w:rsidP="00B3246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       AND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movitihe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is null</w:t>
            </w:r>
          </w:p>
          <w:p w:rsidR="00B32463" w:rsidRPr="00B32463" w:rsidRDefault="00B32463" w:rsidP="00B3246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       AND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movitimo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in (16,56)</w:t>
            </w:r>
          </w:p>
          <w:p w:rsidR="00B32463" w:rsidRPr="00B32463" w:rsidRDefault="00B32463" w:rsidP="00B3246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       AND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moviconc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=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conccodi</w:t>
            </w:r>
            <w:proofErr w:type="spellEnd"/>
          </w:p>
          <w:p w:rsidR="00B32463" w:rsidRPr="00B32463" w:rsidRDefault="00B32463" w:rsidP="00B3246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     GROUP BY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moviserv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movicate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moviconc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c.concdesc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c.concclco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movitimo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movicaca</w:t>
            </w:r>
            <w:proofErr w:type="spellEnd"/>
          </w:p>
          <w:p w:rsidR="00B32463" w:rsidRPr="00B32463" w:rsidRDefault="00B32463" w:rsidP="00B3246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UNION</w:t>
            </w:r>
          </w:p>
          <w:p w:rsidR="00B32463" w:rsidRPr="00B32463" w:rsidRDefault="00B32463" w:rsidP="00B3246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    --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Devoluciones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saldo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a favor</w:t>
            </w:r>
          </w:p>
          <w:p w:rsidR="00B32463" w:rsidRPr="00B32463" w:rsidRDefault="00B32463" w:rsidP="00B3246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    SELECT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movitimo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TIPOMOVI, '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Devolucion_Saldo_Favor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' TIMO,</w:t>
            </w:r>
          </w:p>
          <w:p w:rsidR="00B32463" w:rsidRPr="00B32463" w:rsidRDefault="00B32463" w:rsidP="00B3246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          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moviserv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PRODUCTO, (select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s.servdesc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from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open.servicio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s where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s.servcodi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=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moviserv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)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Desc_Serv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,</w:t>
            </w:r>
          </w:p>
          <w:p w:rsidR="00B32463" w:rsidRPr="00B32463" w:rsidRDefault="00B32463" w:rsidP="00B3246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          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movicate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CATEGO,</w:t>
            </w:r>
          </w:p>
          <w:p w:rsidR="00B32463" w:rsidRPr="00B32463" w:rsidRDefault="00B32463" w:rsidP="00B3246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          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moviconc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CONCEPTO,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c.concdesc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DESC_CONCEPTO,</w:t>
            </w:r>
          </w:p>
          <w:p w:rsidR="00B32463" w:rsidRPr="00B32463" w:rsidRDefault="00B32463" w:rsidP="00B3246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          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c.concclco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, (select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i.clcodesc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from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open.ic_clascont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i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where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i.clcocodi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=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c.concclco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)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Desc_Clasi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,</w:t>
            </w:r>
          </w:p>
          <w:p w:rsidR="00B32463" w:rsidRPr="00B32463" w:rsidRDefault="00B32463" w:rsidP="00B3246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          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movicaca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CAUSAL, (select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g.cacadesc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from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open.causcarg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g where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cacacodi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=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movicaca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)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Des_Caca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,</w:t>
            </w:r>
          </w:p>
          <w:p w:rsidR="00B32463" w:rsidRPr="00B32463" w:rsidRDefault="00B32463" w:rsidP="00B3246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           sum((decode(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movisign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,'D',MOVIVALO,-MOVIVALO))) valor</w:t>
            </w:r>
          </w:p>
          <w:p w:rsidR="00B32463" w:rsidRPr="00B32463" w:rsidRDefault="00B32463" w:rsidP="00B3246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      FROM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open.ic_movimien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open.concepto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c</w:t>
            </w:r>
          </w:p>
          <w:p w:rsidR="00B32463" w:rsidRPr="00B32463" w:rsidRDefault="00B32463" w:rsidP="00B3246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     WHERE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movitido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= 73</w:t>
            </w:r>
          </w:p>
          <w:p w:rsidR="00B32463" w:rsidRPr="00B32463" w:rsidRDefault="00B32463" w:rsidP="00B3246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       AND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movifeco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&gt;= '&amp;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Fecha_Inicial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'</w:t>
            </w:r>
          </w:p>
          <w:p w:rsidR="00B32463" w:rsidRPr="00B32463" w:rsidRDefault="00B32463" w:rsidP="00B3246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       AND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movifeco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&lt;= '&amp;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Fecha_Final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'</w:t>
            </w:r>
          </w:p>
          <w:p w:rsidR="00B32463" w:rsidRPr="00B32463" w:rsidRDefault="00B32463" w:rsidP="00B3246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       AND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movitihe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is null</w:t>
            </w:r>
          </w:p>
          <w:p w:rsidR="00B32463" w:rsidRPr="00B32463" w:rsidRDefault="00B32463" w:rsidP="00B3246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       AND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movitimo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= 48</w:t>
            </w:r>
          </w:p>
          <w:p w:rsidR="00B32463" w:rsidRPr="00B32463" w:rsidRDefault="00B32463" w:rsidP="00B3246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       AND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moviconc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=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conccodi</w:t>
            </w:r>
            <w:proofErr w:type="spellEnd"/>
          </w:p>
          <w:p w:rsidR="00B32463" w:rsidRPr="00B32463" w:rsidRDefault="00B32463" w:rsidP="00B3246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     GROUP BY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moviserv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movicate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moviconc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c.concdesc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c.concclco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movitimo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movicaca</w:t>
            </w:r>
            <w:proofErr w:type="spellEnd"/>
          </w:p>
          <w:p w:rsidR="00B32463" w:rsidRPr="00B32463" w:rsidRDefault="00B32463" w:rsidP="00B3246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UNION</w:t>
            </w:r>
          </w:p>
          <w:p w:rsidR="00B32463" w:rsidRPr="00B32463" w:rsidRDefault="00B32463" w:rsidP="00B3246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    --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Sancion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por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reactivacion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de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deuda</w:t>
            </w:r>
            <w:proofErr w:type="spellEnd"/>
          </w:p>
          <w:p w:rsidR="00B32463" w:rsidRPr="00B32463" w:rsidRDefault="00B32463" w:rsidP="00B3246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    SELECT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movitimo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TIPOMOVI, '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Sancion_Reactivacion_Deuda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' TIMO,</w:t>
            </w:r>
          </w:p>
          <w:p w:rsidR="00B32463" w:rsidRPr="00B32463" w:rsidRDefault="00B32463" w:rsidP="00B3246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          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moviserv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PRODUCTO, (select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s.servdesc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from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open.servicio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s where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s.servcodi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=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moviserv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)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Desc_Serv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,</w:t>
            </w:r>
          </w:p>
          <w:p w:rsidR="00B32463" w:rsidRPr="00B32463" w:rsidRDefault="00B32463" w:rsidP="00B3246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          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movicate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CATEGO,</w:t>
            </w:r>
          </w:p>
          <w:p w:rsidR="00B32463" w:rsidRPr="00B32463" w:rsidRDefault="00B32463" w:rsidP="00B3246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          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moviconc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CONCEPTO,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c.concdesc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DESC_CONCEPTO,</w:t>
            </w:r>
          </w:p>
          <w:p w:rsidR="00B32463" w:rsidRPr="00B32463" w:rsidRDefault="00B32463" w:rsidP="00B3246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          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c.concclco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, (select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i.clcodesc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from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open.ic_clascont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i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where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i.clcocodi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=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c.concclco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)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Desc_Clasi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,</w:t>
            </w:r>
          </w:p>
          <w:p w:rsidR="00B32463" w:rsidRPr="00B32463" w:rsidRDefault="00B32463" w:rsidP="00B3246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          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movicaca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CAUSAL, (select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g.cacadesc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from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open.causcarg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g where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cacacodi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=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movicaca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)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Des_Caca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,</w:t>
            </w:r>
          </w:p>
          <w:p w:rsidR="00B32463" w:rsidRPr="00B32463" w:rsidRDefault="00B32463" w:rsidP="00B3246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           sum((decode(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movisign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,'D',MOVIVALO,-MOVIVALO))) valor</w:t>
            </w:r>
          </w:p>
          <w:p w:rsidR="00B32463" w:rsidRPr="00B32463" w:rsidRDefault="00B32463" w:rsidP="00B3246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      FROM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open.ic_movimien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open.concepto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c</w:t>
            </w:r>
          </w:p>
          <w:p w:rsidR="00B32463" w:rsidRPr="00B32463" w:rsidRDefault="00B32463" w:rsidP="00B3246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     WHERE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movitido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= 73</w:t>
            </w:r>
          </w:p>
          <w:p w:rsidR="00B32463" w:rsidRPr="00B32463" w:rsidRDefault="00B32463" w:rsidP="00B3246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       AND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movifeco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&gt;= '&amp;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Fecha_Inicial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'</w:t>
            </w:r>
          </w:p>
          <w:p w:rsidR="00B32463" w:rsidRPr="00B32463" w:rsidRDefault="00B32463" w:rsidP="00B3246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lastRenderedPageBreak/>
              <w:t xml:space="preserve">           AND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movifeco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&lt;= '&amp;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Fecha_Final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'</w:t>
            </w:r>
          </w:p>
          <w:p w:rsidR="00B32463" w:rsidRPr="00B32463" w:rsidRDefault="00B32463" w:rsidP="00B3246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       AND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movitihe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IS NULL</w:t>
            </w:r>
          </w:p>
          <w:p w:rsidR="00B32463" w:rsidRPr="00B32463" w:rsidRDefault="00B32463" w:rsidP="00B3246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       AND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movitimo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= 57</w:t>
            </w:r>
          </w:p>
          <w:p w:rsidR="00B32463" w:rsidRPr="00B32463" w:rsidRDefault="00B32463" w:rsidP="00B3246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       AND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moviconc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=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conccodi</w:t>
            </w:r>
            <w:proofErr w:type="spellEnd"/>
          </w:p>
          <w:p w:rsidR="00B32463" w:rsidRPr="00B32463" w:rsidRDefault="00B32463" w:rsidP="00B3246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     GROUP BY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moviserv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movicate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moviconc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c.concdesc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c.concclco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movitimo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movicaca</w:t>
            </w:r>
            <w:proofErr w:type="spellEnd"/>
          </w:p>
          <w:p w:rsidR="00B32463" w:rsidRPr="00B32463" w:rsidRDefault="00B32463" w:rsidP="00B3246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UNION</w:t>
            </w:r>
          </w:p>
          <w:p w:rsidR="00B32463" w:rsidRPr="00B32463" w:rsidRDefault="00B32463" w:rsidP="00B3246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    /*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Recaudo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por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concepto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*/</w:t>
            </w:r>
          </w:p>
          <w:p w:rsidR="00B32463" w:rsidRPr="00B32463" w:rsidRDefault="00B32463" w:rsidP="00B3246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    SELECT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movitimo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TIPOMOVI, '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Recaudo_por_concepto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' TIMO,</w:t>
            </w:r>
          </w:p>
          <w:p w:rsidR="00B32463" w:rsidRPr="00B32463" w:rsidRDefault="00B32463" w:rsidP="00B3246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          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moviserv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PRODUCTO, (select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s.servdesc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from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open.servicio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s where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s.servcodi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=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moviserv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)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Desc_Serv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,</w:t>
            </w:r>
          </w:p>
          <w:p w:rsidR="00B32463" w:rsidRPr="00B32463" w:rsidRDefault="00B32463" w:rsidP="00B3246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          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movicate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CATEGO,</w:t>
            </w:r>
          </w:p>
          <w:p w:rsidR="00B32463" w:rsidRPr="00B32463" w:rsidRDefault="00B32463" w:rsidP="00B3246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          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moviconc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CONCEPTO,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c.concdesc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DESC_CONCEPTO,</w:t>
            </w:r>
          </w:p>
          <w:p w:rsidR="00B32463" w:rsidRPr="00B32463" w:rsidRDefault="00B32463" w:rsidP="00B3246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          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c.concclco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, (select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i.clcodesc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from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open.ic_clascont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i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where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i.clcocodi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=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c.concclco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)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Desc_Clasi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,</w:t>
            </w:r>
          </w:p>
          <w:p w:rsidR="00B32463" w:rsidRPr="00B32463" w:rsidRDefault="00B32463" w:rsidP="00B3246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          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movicaca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CAUSAL, (select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g.cacadesc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from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open.causcarg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g where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cacacodi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=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movicaca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)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Des_Caca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,</w:t>
            </w:r>
          </w:p>
          <w:p w:rsidR="00B32463" w:rsidRPr="00B32463" w:rsidRDefault="00B32463" w:rsidP="00B3246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           sum((decode(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movisign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,'D',MOVIVALO,-MOVIVALO))) valor</w:t>
            </w:r>
          </w:p>
          <w:p w:rsidR="00B32463" w:rsidRPr="00B32463" w:rsidRDefault="00B32463" w:rsidP="00B3246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      FROM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open.ic_movimien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open.concepto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c</w:t>
            </w:r>
          </w:p>
          <w:p w:rsidR="00B32463" w:rsidRPr="00B32463" w:rsidRDefault="00B32463" w:rsidP="00B3246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     WHERE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movitido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= 72</w:t>
            </w:r>
          </w:p>
          <w:p w:rsidR="00B32463" w:rsidRPr="00B32463" w:rsidRDefault="00B32463" w:rsidP="00B3246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       AND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movifeco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&gt;= '&amp;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Fecha_Inicial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'</w:t>
            </w:r>
          </w:p>
          <w:p w:rsidR="00B32463" w:rsidRPr="00B32463" w:rsidRDefault="00B32463" w:rsidP="00B3246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       AND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movifeco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&lt;= '&amp;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Fecha_Final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'</w:t>
            </w:r>
          </w:p>
          <w:p w:rsidR="00B32463" w:rsidRPr="00B32463" w:rsidRDefault="00B32463" w:rsidP="00B3246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       AND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movitimo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= 23</w:t>
            </w:r>
          </w:p>
          <w:p w:rsidR="00B32463" w:rsidRPr="00B32463" w:rsidRDefault="00B32463" w:rsidP="00B3246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       AND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moviconc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=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conccodi</w:t>
            </w:r>
            <w:proofErr w:type="spellEnd"/>
          </w:p>
          <w:p w:rsidR="00B32463" w:rsidRPr="00B32463" w:rsidRDefault="00B32463" w:rsidP="00B3246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     GROUP BY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moviserv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movicate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moviconc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c.concdesc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c.concclco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movitimo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movicaca</w:t>
            </w:r>
            <w:proofErr w:type="spellEnd"/>
          </w:p>
          <w:p w:rsidR="00B32463" w:rsidRPr="00B32463" w:rsidRDefault="00B32463" w:rsidP="00B3246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)</w:t>
            </w:r>
          </w:p>
          <w:p w:rsidR="00B32463" w:rsidRPr="00B32463" w:rsidRDefault="00B32463" w:rsidP="00B3246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group by TIPOMOVI,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timo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concclco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Desc_Clasi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, PRODUCTO,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Desc_Serv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, CATEGO, CAUSAL, </w:t>
            </w:r>
            <w:proofErr w:type="spellStart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Des_Caca</w:t>
            </w:r>
            <w:proofErr w:type="spellEnd"/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, CONCEPTO, DESC_CONCEPTO</w:t>
            </w:r>
          </w:p>
          <w:p w:rsidR="00B32463" w:rsidRDefault="00B32463" w:rsidP="00B32463">
            <w:pPr>
              <w:tabs>
                <w:tab w:val="left" w:pos="1267"/>
              </w:tabs>
              <w:jc w:val="both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ORDER BY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 w:rsidRP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TIPOMOVI, CONCCLCO, CONCEPTO</w:t>
            </w:r>
          </w:p>
          <w:p w:rsidR="008969F2" w:rsidRDefault="008969F2" w:rsidP="008969F2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8969F2" w:rsidRDefault="008969F2" w:rsidP="00E85928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6541EC" w:rsidRPr="00460988" w:rsidRDefault="006541EC" w:rsidP="0003132C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</w:tc>
      </w:tr>
      <w:tr w:rsidR="009E5A6C" w:rsidRPr="00460988" w:rsidTr="009E0CB8">
        <w:trPr>
          <w:trHeight w:val="408"/>
        </w:trPr>
        <w:tc>
          <w:tcPr>
            <w:tcW w:w="2943" w:type="dxa"/>
            <w:shd w:val="clear" w:color="auto" w:fill="F2F2F2" w:themeFill="background1" w:themeFillShade="F2"/>
            <w:vAlign w:val="center"/>
          </w:tcPr>
          <w:p w:rsidR="009E5A6C" w:rsidRPr="00460988" w:rsidRDefault="009E5A6C" w:rsidP="009E5A6C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lastRenderedPageBreak/>
              <w:t xml:space="preserve">Resultado Esperado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23" w:type="dxa"/>
            <w:shd w:val="clear" w:color="auto" w:fill="auto"/>
            <w:vAlign w:val="center"/>
          </w:tcPr>
          <w:p w:rsidR="009E5A6C" w:rsidRPr="00460988" w:rsidRDefault="00942AB1" w:rsidP="00E8523B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INFORME RESUMIDO Y CON MEJOR PRESENTAION</w:t>
            </w:r>
            <w:r w:rsidR="00B3246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PARA CONCILIAR CON LOS REGISTROS CONTABLES.</w:t>
            </w:r>
          </w:p>
        </w:tc>
      </w:tr>
      <w:tr w:rsidR="009E5A6C" w:rsidRPr="00460988" w:rsidTr="009E5A6C">
        <w:trPr>
          <w:trHeight w:val="234"/>
        </w:trPr>
        <w:tc>
          <w:tcPr>
            <w:tcW w:w="2943" w:type="dxa"/>
            <w:shd w:val="clear" w:color="auto" w:fill="F2F2F2" w:themeFill="background1" w:themeFillShade="F2"/>
            <w:vAlign w:val="center"/>
          </w:tcPr>
          <w:p w:rsidR="009E5A6C" w:rsidRPr="00460988" w:rsidRDefault="009E5A6C" w:rsidP="007E2F35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Cantidad </w:t>
            </w:r>
            <w:r w:rsidR="007E2F35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U</w:t>
            </w: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suarios </w:t>
            </w:r>
            <w:r w:rsidR="007E2F35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B</w:t>
            </w: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eneficiados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23" w:type="dxa"/>
            <w:shd w:val="clear" w:color="auto" w:fill="auto"/>
            <w:vAlign w:val="center"/>
          </w:tcPr>
          <w:p w:rsidR="009E5A6C" w:rsidRPr="00460988" w:rsidRDefault="009E5A6C" w:rsidP="009E5A6C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&lt;Indique la cantidad&gt; - &lt;Liste una muestra de los usuarios beneficiados con la mejora&gt;</w:t>
            </w:r>
          </w:p>
        </w:tc>
      </w:tr>
      <w:tr w:rsidR="009E5A6C" w:rsidRPr="00460988" w:rsidTr="009E5A6C">
        <w:trPr>
          <w:trHeight w:val="234"/>
        </w:trPr>
        <w:tc>
          <w:tcPr>
            <w:tcW w:w="2943" w:type="dxa"/>
            <w:shd w:val="clear" w:color="auto" w:fill="F2F2F2" w:themeFill="background1" w:themeFillShade="F2"/>
            <w:vAlign w:val="center"/>
          </w:tcPr>
          <w:p w:rsidR="009E5A6C" w:rsidRPr="00460988" w:rsidRDefault="009E5A6C" w:rsidP="009E5A6C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¿Quién va a usar la solución?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23" w:type="dxa"/>
            <w:shd w:val="clear" w:color="auto" w:fill="auto"/>
            <w:vAlign w:val="center"/>
          </w:tcPr>
          <w:p w:rsidR="009E5A6C" w:rsidRPr="00460988" w:rsidRDefault="003D2B6A" w:rsidP="009E5A6C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CONTABILIDAD</w:t>
            </w:r>
          </w:p>
        </w:tc>
      </w:tr>
      <w:tr w:rsidR="009E5A6C" w:rsidRPr="00460988" w:rsidTr="009E5A6C">
        <w:trPr>
          <w:trHeight w:val="234"/>
        </w:trPr>
        <w:tc>
          <w:tcPr>
            <w:tcW w:w="2943" w:type="dxa"/>
            <w:shd w:val="clear" w:color="auto" w:fill="F2F2F2" w:themeFill="background1" w:themeFillShade="F2"/>
            <w:vAlign w:val="center"/>
          </w:tcPr>
          <w:p w:rsidR="009E5A6C" w:rsidRPr="00460988" w:rsidRDefault="009E5A6C" w:rsidP="009E5A6C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¿Cómo se realiza actualmente?</w:t>
            </w:r>
            <w:r w:rsidR="00CC78F4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 </w:t>
            </w:r>
            <w:r w:rsidR="00CC78F4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23" w:type="dxa"/>
            <w:shd w:val="clear" w:color="auto" w:fill="auto"/>
            <w:vAlign w:val="center"/>
          </w:tcPr>
          <w:p w:rsidR="009E5A6C" w:rsidRPr="00460988" w:rsidRDefault="00F542C5" w:rsidP="009E5A6C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CONSULTAS DIRECTAMENTE POR PL</w:t>
            </w:r>
          </w:p>
          <w:p w:rsidR="009E5A6C" w:rsidRPr="00460988" w:rsidRDefault="009E5A6C" w:rsidP="009E5A6C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9E5A6C" w:rsidRPr="00460988" w:rsidRDefault="009E5A6C" w:rsidP="009E5A6C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</w:tc>
      </w:tr>
      <w:tr w:rsidR="007E2F35" w:rsidRPr="00460988" w:rsidTr="009E5A6C">
        <w:trPr>
          <w:trHeight w:val="234"/>
        </w:trPr>
        <w:tc>
          <w:tcPr>
            <w:tcW w:w="2943" w:type="dxa"/>
            <w:shd w:val="clear" w:color="auto" w:fill="F2F2F2" w:themeFill="background1" w:themeFillShade="F2"/>
            <w:vAlign w:val="center"/>
          </w:tcPr>
          <w:p w:rsidR="007E2F35" w:rsidRPr="00460988" w:rsidRDefault="007E2F35" w:rsidP="009E5A6C">
            <w:pPr>
              <w:tabs>
                <w:tab w:val="left" w:pos="1267"/>
              </w:tabs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Bene</w:t>
            </w:r>
            <w:r w:rsidR="00A25F8D"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ficios Esperados </w:t>
            </w:r>
            <w:r w:rsidR="00A25F8D" w:rsidRPr="00460988">
              <w:rPr>
                <w:rFonts w:asciiTheme="minorHAnsi" w:hAnsiTheme="minorHAnsi" w:cs="Arial"/>
                <w:b/>
                <w:color w:val="FF0000"/>
                <w:sz w:val="16"/>
                <w:szCs w:val="16"/>
                <w:lang w:eastAsia="en-US"/>
              </w:rPr>
              <w:t>*</w:t>
            </w:r>
          </w:p>
        </w:tc>
        <w:tc>
          <w:tcPr>
            <w:tcW w:w="6523" w:type="dxa"/>
            <w:shd w:val="clear" w:color="auto" w:fill="auto"/>
            <w:vAlign w:val="center"/>
          </w:tcPr>
          <w:p w:rsidR="007E2F35" w:rsidRPr="00460988" w:rsidRDefault="00942AB1" w:rsidP="003D2B6A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FACILIDAD PARA REALIZAR LA CONCILIACION DE HECHOS CON REGISTROS CONTABLES.</w:t>
            </w:r>
            <w:bookmarkStart w:id="0" w:name="_GoBack"/>
            <w:bookmarkEnd w:id="0"/>
          </w:p>
        </w:tc>
      </w:tr>
      <w:tr w:rsidR="009E5A6C" w:rsidRPr="00460988" w:rsidTr="009E5A6C">
        <w:trPr>
          <w:trHeight w:val="234"/>
        </w:trPr>
        <w:tc>
          <w:tcPr>
            <w:tcW w:w="2943" w:type="dxa"/>
            <w:shd w:val="clear" w:color="auto" w:fill="F2F2F2" w:themeFill="background1" w:themeFillShade="F2"/>
            <w:vAlign w:val="center"/>
          </w:tcPr>
          <w:p w:rsidR="009E5A6C" w:rsidRPr="00460988" w:rsidRDefault="009E5A6C" w:rsidP="009E5A6C">
            <w:pPr>
              <w:tabs>
                <w:tab w:val="left" w:pos="1267"/>
              </w:tabs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Justificación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eastAsia="en-US"/>
              </w:rPr>
              <w:t>*</w:t>
            </w:r>
          </w:p>
        </w:tc>
        <w:tc>
          <w:tcPr>
            <w:tcW w:w="6523" w:type="dxa"/>
            <w:shd w:val="clear" w:color="auto" w:fill="auto"/>
            <w:vAlign w:val="center"/>
          </w:tcPr>
          <w:p w:rsidR="007E2F35" w:rsidRPr="00460988" w:rsidRDefault="00942AB1" w:rsidP="00F02AE1">
            <w:pPr>
              <w:tabs>
                <w:tab w:val="left" w:pos="1267"/>
              </w:tabs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</w:pPr>
            <w:sdt>
              <w:sdtPr>
                <w:rPr>
                  <w:rFonts w:asciiTheme="minorHAnsi" w:hAnsiTheme="minorHAnsi" w:cs="Arial"/>
                  <w:i/>
                  <w:color w:val="808080"/>
                  <w:sz w:val="16"/>
                  <w:szCs w:val="16"/>
                  <w:lang w:eastAsia="en-US"/>
                </w:rPr>
                <w:id w:val="-2026163735"/>
                <w:placeholder>
                  <w:docPart w:val="8E383F173A4548339F3319D207F5C54E"/>
                </w:placeholder>
                <w:showingPlcHdr/>
                <w:dropDownList>
                  <w:listItem w:value="Elija un elemento."/>
                  <w:listItem w:displayText="Tema de Ley" w:value="1"/>
                  <w:listItem w:displayText="Mejora de Proceso" w:value="2"/>
                  <w:listItem w:displayText="Política Interna" w:value="3"/>
                </w:dropDownList>
              </w:sdtPr>
              <w:sdtEndPr/>
              <w:sdtContent>
                <w:r w:rsidR="009E5A6C" w:rsidRPr="00460988">
                  <w:rPr>
                    <w:rStyle w:val="Textodelmarcadordeposicin"/>
                    <w:rFonts w:asciiTheme="minorHAnsi" w:hAnsiTheme="minorHAnsi" w:cs="Arial"/>
                    <w:sz w:val="16"/>
                    <w:szCs w:val="16"/>
                  </w:rPr>
                  <w:t>Elija un elemento.</w:t>
                </w:r>
              </w:sdtContent>
            </w:sdt>
            <w:r w:rsidR="009E5A6C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</w:t>
            </w:r>
            <w:r w:rsidR="008A2ED2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</w:t>
            </w:r>
            <w:r w:rsidR="009E5A6C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</w:t>
            </w:r>
            <w:r w:rsidR="00F02AE1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Indique</w:t>
            </w:r>
            <w:r w:rsidR="009E5A6C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la normatividad</w:t>
            </w:r>
            <w:r w:rsidR="00F02AE1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/ política interna / control de auditoría</w:t>
            </w:r>
            <w:r w:rsidR="008A2ED2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&gt;</w:t>
            </w:r>
          </w:p>
        </w:tc>
      </w:tr>
      <w:tr w:rsidR="007E2F35" w:rsidRPr="00460988" w:rsidTr="007E2F35">
        <w:trPr>
          <w:trHeight w:val="234"/>
        </w:trPr>
        <w:tc>
          <w:tcPr>
            <w:tcW w:w="9466" w:type="dxa"/>
            <w:gridSpan w:val="2"/>
            <w:shd w:val="clear" w:color="auto" w:fill="EAF1DD" w:themeFill="accent3" w:themeFillTint="33"/>
            <w:vAlign w:val="center"/>
          </w:tcPr>
          <w:p w:rsidR="007E2F35" w:rsidRPr="00460988" w:rsidRDefault="00093918" w:rsidP="00093918">
            <w:pPr>
              <w:tabs>
                <w:tab w:val="left" w:pos="1267"/>
              </w:tabs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DETALLE SOLICITUD</w:t>
            </w:r>
            <w:r w:rsidR="007E2F35"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 </w:t>
            </w:r>
            <w:r w:rsidR="00F95EF7"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NUEVO / MEJORA DE </w:t>
            </w:r>
            <w:r w:rsidR="007E2F35"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REPORTE </w:t>
            </w:r>
            <w:r w:rsidR="00343D0F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(US)</w:t>
            </w:r>
            <w:r w:rsidR="00343D0F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eastAsia="en-US"/>
              </w:rPr>
              <w:t xml:space="preserve"> </w:t>
            </w:r>
          </w:p>
        </w:tc>
      </w:tr>
      <w:tr w:rsidR="007E2F35" w:rsidRPr="00460988" w:rsidTr="00B275AA">
        <w:trPr>
          <w:trHeight w:val="234"/>
        </w:trPr>
        <w:tc>
          <w:tcPr>
            <w:tcW w:w="2943" w:type="dxa"/>
            <w:shd w:val="clear" w:color="auto" w:fill="F2F2F2" w:themeFill="background1" w:themeFillShade="F2"/>
          </w:tcPr>
          <w:p w:rsidR="007E2F35" w:rsidRPr="00460988" w:rsidRDefault="00B13AB0" w:rsidP="00B275AA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Criterios de C</w:t>
            </w:r>
            <w:r w:rsidR="007E2F35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onsulta </w:t>
            </w:r>
            <w:r w:rsidR="007E2F35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eastAsia="en-US"/>
              </w:rPr>
              <w:t>*</w:t>
            </w:r>
          </w:p>
        </w:tc>
        <w:tc>
          <w:tcPr>
            <w:tcW w:w="6523" w:type="dxa"/>
            <w:shd w:val="clear" w:color="auto" w:fill="auto"/>
          </w:tcPr>
          <w:p w:rsidR="007E2F35" w:rsidRPr="00460988" w:rsidRDefault="007E2F35" w:rsidP="00CB7F64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&lt;Indique los campos</w:t>
            </w:r>
            <w:r w:rsidR="00B13AB0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con los que desea realizar el filtro inicial </w:t>
            </w:r>
            <w:r w:rsidR="00CB7F64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del reporte</w:t>
            </w:r>
            <w:r w:rsidR="003F0A02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y mencione los posibles filtros de estos campos. Ejemplo: Tipo de producto, únicamente mostrar los tipos de producto A, B y C</w:t>
            </w:r>
            <w:r w:rsidR="00B13AB0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&gt;</w:t>
            </w:r>
          </w:p>
        </w:tc>
      </w:tr>
      <w:tr w:rsidR="007E2F35" w:rsidRPr="00460988" w:rsidTr="00B275AA">
        <w:trPr>
          <w:trHeight w:val="234"/>
        </w:trPr>
        <w:tc>
          <w:tcPr>
            <w:tcW w:w="2943" w:type="dxa"/>
            <w:shd w:val="clear" w:color="auto" w:fill="F2F2F2" w:themeFill="background1" w:themeFillShade="F2"/>
          </w:tcPr>
          <w:p w:rsidR="007E2F35" w:rsidRPr="00460988" w:rsidRDefault="00B13AB0" w:rsidP="00B13AB0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Campos</w:t>
            </w:r>
            <w:r w:rsidR="007E2F35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 del </w:t>
            </w: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R</w:t>
            </w:r>
            <w:r w:rsidR="007E2F35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eporte </w:t>
            </w:r>
            <w:r w:rsidR="007E2F35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eastAsia="en-US"/>
              </w:rPr>
              <w:t>*</w:t>
            </w:r>
          </w:p>
        </w:tc>
        <w:tc>
          <w:tcPr>
            <w:tcW w:w="6523" w:type="dxa"/>
            <w:shd w:val="clear" w:color="auto" w:fill="auto"/>
          </w:tcPr>
          <w:p w:rsidR="003F0A02" w:rsidRPr="00460988" w:rsidRDefault="007E2F35" w:rsidP="003F0A02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val="es-CO" w:eastAsia="en-US"/>
              </w:rPr>
              <w:t>&lt;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Liste los nombres de los campos y el orden en los que desea visualizarlos</w:t>
            </w:r>
            <w:r w:rsidR="003F0A02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Ejemplo:</w:t>
            </w:r>
          </w:p>
          <w:p w:rsidR="007E2F35" w:rsidRPr="00460988" w:rsidRDefault="003F0A02" w:rsidP="00966C54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1 – Cédula</w:t>
            </w:r>
            <w:r w:rsidR="00966C54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; 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2 – Nombre</w:t>
            </w:r>
            <w:r w:rsidR="00966C54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; 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3 – Fecha de Nacimiento</w:t>
            </w:r>
            <w:r w:rsidR="00B13AB0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&gt;</w:t>
            </w:r>
          </w:p>
        </w:tc>
      </w:tr>
      <w:tr w:rsidR="007E2F35" w:rsidRPr="00460988" w:rsidTr="00B275AA">
        <w:trPr>
          <w:trHeight w:val="234"/>
        </w:trPr>
        <w:tc>
          <w:tcPr>
            <w:tcW w:w="2943" w:type="dxa"/>
            <w:shd w:val="clear" w:color="auto" w:fill="F2F2F2" w:themeFill="background1" w:themeFillShade="F2"/>
          </w:tcPr>
          <w:p w:rsidR="007E2F35" w:rsidRPr="00460988" w:rsidRDefault="00B13AB0" w:rsidP="00B275AA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Campos C</w:t>
            </w:r>
            <w:r w:rsidR="007E2F35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alculados</w:t>
            </w:r>
            <w:r w:rsidR="007E2F35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eastAsia="en-US"/>
              </w:rPr>
              <w:t>*</w:t>
            </w:r>
          </w:p>
        </w:tc>
        <w:tc>
          <w:tcPr>
            <w:tcW w:w="6523" w:type="dxa"/>
            <w:shd w:val="clear" w:color="auto" w:fill="auto"/>
          </w:tcPr>
          <w:p w:rsidR="007E2F35" w:rsidRPr="00460988" w:rsidRDefault="007E2F35" w:rsidP="00966C54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val="es-CO" w:eastAsia="en-US"/>
              </w:rPr>
              <w:t>&lt;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Indique </w:t>
            </w:r>
            <w:r w:rsidR="00966C54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si existen campos formulados</w:t>
            </w:r>
            <w:r w:rsidR="00B13AB0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y describa</w:t>
            </w:r>
            <w:r w:rsidR="00966C54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la fórmula. Ejemplo: Edad - fórmula: Fecha actual menos fecha de nacimiento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&gt;</w:t>
            </w:r>
          </w:p>
        </w:tc>
      </w:tr>
      <w:tr w:rsidR="007E2F35" w:rsidRPr="00460988" w:rsidTr="00B275AA">
        <w:trPr>
          <w:trHeight w:val="234"/>
        </w:trPr>
        <w:tc>
          <w:tcPr>
            <w:tcW w:w="2943" w:type="dxa"/>
            <w:shd w:val="clear" w:color="auto" w:fill="F2F2F2" w:themeFill="background1" w:themeFillShade="F2"/>
          </w:tcPr>
          <w:p w:rsidR="007E2F35" w:rsidRPr="00460988" w:rsidRDefault="00B13AB0" w:rsidP="00B275AA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Condiciones del R</w:t>
            </w:r>
            <w:r w:rsidR="007E2F35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eporte </w:t>
            </w:r>
            <w:r w:rsidR="007E2F35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eastAsia="en-US"/>
              </w:rPr>
              <w:t>*</w:t>
            </w:r>
          </w:p>
        </w:tc>
        <w:tc>
          <w:tcPr>
            <w:tcW w:w="6523" w:type="dxa"/>
            <w:shd w:val="clear" w:color="auto" w:fill="auto"/>
          </w:tcPr>
          <w:p w:rsidR="007E2F35" w:rsidRPr="00460988" w:rsidRDefault="007E2F35" w:rsidP="00966C54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val="es-CO" w:eastAsia="en-US"/>
              </w:rPr>
              <w:t xml:space="preserve">&lt;Indique 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</w:t>
            </w:r>
            <w:r w:rsidR="00966C54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los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filtros internos </w:t>
            </w:r>
            <w:r w:rsidR="00966C54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de los campos del reporte. 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Ejemplo</w:t>
            </w:r>
            <w:r w:rsidR="00966C54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: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solo algún tipo de producto, </w:t>
            </w:r>
            <w:r w:rsidR="00966C54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sólo ciertos 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estados de los cliente, solicitudes</w:t>
            </w:r>
            <w:r w:rsidR="00966C54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A, B C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&gt;</w:t>
            </w:r>
          </w:p>
        </w:tc>
      </w:tr>
      <w:tr w:rsidR="007E2F35" w:rsidRPr="00460988" w:rsidTr="00B275AA">
        <w:trPr>
          <w:trHeight w:val="234"/>
        </w:trPr>
        <w:tc>
          <w:tcPr>
            <w:tcW w:w="2943" w:type="dxa"/>
            <w:shd w:val="clear" w:color="auto" w:fill="F2F2F2" w:themeFill="background1" w:themeFillShade="F2"/>
          </w:tcPr>
          <w:p w:rsidR="007E2F35" w:rsidRPr="00460988" w:rsidRDefault="00B13AB0" w:rsidP="00B13AB0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Prototipo del R</w:t>
            </w:r>
            <w:r w:rsidR="007E2F35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eporte</w:t>
            </w:r>
            <w:r w:rsidR="00966C54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 </w:t>
            </w:r>
            <w:r w:rsidR="00966C54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  <w:r w:rsidR="007E2F35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 </w:t>
            </w:r>
          </w:p>
        </w:tc>
        <w:tc>
          <w:tcPr>
            <w:tcW w:w="6523" w:type="dxa"/>
            <w:shd w:val="clear" w:color="auto" w:fill="auto"/>
          </w:tcPr>
          <w:p w:rsidR="007E2F35" w:rsidRPr="00460988" w:rsidRDefault="007E2F35" w:rsidP="00966C54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</w:t>
            </w:r>
            <w:r w:rsidR="00966C54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Ad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juntar un Excel </w:t>
            </w:r>
            <w:r w:rsidR="00966C54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o imagen con el resultado esperado del reporte.</w:t>
            </w:r>
          </w:p>
        </w:tc>
      </w:tr>
      <w:tr w:rsidR="007E2F35" w:rsidRPr="00460988" w:rsidTr="00B275AA">
        <w:trPr>
          <w:trHeight w:val="234"/>
        </w:trPr>
        <w:tc>
          <w:tcPr>
            <w:tcW w:w="2943" w:type="dxa"/>
            <w:shd w:val="clear" w:color="auto" w:fill="F2F2F2" w:themeFill="background1" w:themeFillShade="F2"/>
          </w:tcPr>
          <w:p w:rsidR="007E2F35" w:rsidRPr="00460988" w:rsidRDefault="00B13AB0" w:rsidP="00B13AB0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Normatividad y F</w:t>
            </w:r>
            <w:r w:rsidR="007E2F35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echa de aplicación  </w:t>
            </w:r>
            <w:r w:rsidR="007E2F35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eastAsia="en-US"/>
              </w:rPr>
              <w:t xml:space="preserve">* </w:t>
            </w:r>
          </w:p>
        </w:tc>
        <w:tc>
          <w:tcPr>
            <w:tcW w:w="6523" w:type="dxa"/>
            <w:shd w:val="clear" w:color="auto" w:fill="auto"/>
          </w:tcPr>
          <w:p w:rsidR="007E2F35" w:rsidRPr="00460988" w:rsidRDefault="00966C54" w:rsidP="003F0A02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 Si es de ley mencione la normatividad&gt;</w:t>
            </w:r>
          </w:p>
        </w:tc>
      </w:tr>
    </w:tbl>
    <w:p w:rsidR="006256A6" w:rsidRPr="00460988" w:rsidRDefault="006256A6" w:rsidP="00CC2E87">
      <w:pPr>
        <w:rPr>
          <w:rFonts w:asciiTheme="minorHAnsi" w:hAnsiTheme="minorHAnsi" w:cs="Arial"/>
          <w:b/>
          <w:sz w:val="16"/>
          <w:szCs w:val="16"/>
        </w:rPr>
      </w:pPr>
    </w:p>
    <w:p w:rsidR="006256A6" w:rsidRPr="00460988" w:rsidRDefault="006256A6">
      <w:pPr>
        <w:rPr>
          <w:rFonts w:asciiTheme="minorHAnsi" w:hAnsiTheme="minorHAnsi" w:cs="Arial"/>
          <w:b/>
          <w:sz w:val="16"/>
          <w:szCs w:val="16"/>
        </w:rPr>
      </w:pPr>
      <w:r w:rsidRPr="00460988">
        <w:rPr>
          <w:rFonts w:asciiTheme="minorHAnsi" w:hAnsiTheme="minorHAnsi" w:cs="Arial"/>
          <w:b/>
          <w:sz w:val="16"/>
          <w:szCs w:val="16"/>
        </w:rPr>
        <w:br w:type="page"/>
      </w:r>
    </w:p>
    <w:tbl>
      <w:tblPr>
        <w:tblW w:w="9461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FFFFFF"/>
        <w:tblLook w:val="0000" w:firstRow="0" w:lastRow="0" w:firstColumn="0" w:lastColumn="0" w:noHBand="0" w:noVBand="0"/>
      </w:tblPr>
      <w:tblGrid>
        <w:gridCol w:w="1574"/>
        <w:gridCol w:w="1673"/>
        <w:gridCol w:w="466"/>
        <w:gridCol w:w="1811"/>
        <w:gridCol w:w="2126"/>
        <w:gridCol w:w="1811"/>
      </w:tblGrid>
      <w:tr w:rsidR="006F25AA" w:rsidRPr="00460988" w:rsidTr="00D11882">
        <w:trPr>
          <w:trHeight w:val="159"/>
        </w:trPr>
        <w:tc>
          <w:tcPr>
            <w:tcW w:w="9461" w:type="dxa"/>
            <w:gridSpan w:val="6"/>
            <w:shd w:val="clear" w:color="auto" w:fill="DBE5F1"/>
            <w:vAlign w:val="center"/>
          </w:tcPr>
          <w:p w:rsidR="006F25AA" w:rsidRPr="00460988" w:rsidRDefault="00974BF2" w:rsidP="00343D0F">
            <w:pPr>
              <w:jc w:val="center"/>
              <w:rPr>
                <w:rFonts w:asciiTheme="minorHAnsi" w:hAnsiTheme="minorHAnsi" w:cs="Arial"/>
                <w:b/>
                <w:color w:val="00000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color w:val="000000"/>
                <w:sz w:val="16"/>
                <w:szCs w:val="16"/>
                <w:lang w:eastAsia="en-US"/>
              </w:rPr>
              <w:lastRenderedPageBreak/>
              <w:t>ANÁLISIS SOPORTE DE PRIMER NIVEL</w:t>
            </w:r>
            <w:r w:rsidR="006F25AA" w:rsidRPr="00460988">
              <w:rPr>
                <w:rFonts w:asciiTheme="minorHAnsi" w:hAnsiTheme="minorHAnsi" w:cs="Arial"/>
                <w:b/>
                <w:color w:val="000000"/>
                <w:sz w:val="16"/>
                <w:szCs w:val="16"/>
                <w:lang w:eastAsia="en-US"/>
              </w:rPr>
              <w:t xml:space="preserve"> </w:t>
            </w:r>
            <w:r w:rsidR="006F25AA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(</w:t>
            </w:r>
            <w:r w:rsidR="00343D0F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N1</w:t>
            </w:r>
            <w:r w:rsidR="006F25AA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)</w:t>
            </w:r>
            <w:r w:rsidR="006F25AA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 xml:space="preserve"> </w:t>
            </w:r>
            <w:r w:rsidR="006F25AA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</w:tr>
      <w:tr w:rsidR="00E97C1B" w:rsidRPr="00460988" w:rsidTr="00D11882">
        <w:trPr>
          <w:trHeight w:val="580"/>
        </w:trPr>
        <w:tc>
          <w:tcPr>
            <w:tcW w:w="3247" w:type="dxa"/>
            <w:gridSpan w:val="2"/>
            <w:shd w:val="clear" w:color="auto" w:fill="FFFFFF"/>
            <w:vAlign w:val="center"/>
          </w:tcPr>
          <w:p w:rsidR="00E97C1B" w:rsidRPr="00460988" w:rsidRDefault="00496FAA" w:rsidP="00E97C1B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>Diagnóstico</w:t>
            </w:r>
            <w:r w:rsidR="00E97C1B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 xml:space="preserve"> del error / mejora</w:t>
            </w:r>
            <w:r w:rsidR="007801B1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 xml:space="preserve"> </w:t>
            </w:r>
            <w:r w:rsidR="007801B1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eastAsia="en-US"/>
              </w:rPr>
              <w:t>*</w:t>
            </w:r>
          </w:p>
        </w:tc>
        <w:tc>
          <w:tcPr>
            <w:tcW w:w="6214" w:type="dxa"/>
            <w:gridSpan w:val="4"/>
            <w:shd w:val="clear" w:color="auto" w:fill="FFFFFF"/>
            <w:vAlign w:val="center"/>
          </w:tcPr>
          <w:p w:rsidR="00D93745" w:rsidRPr="00460988" w:rsidRDefault="00E97C1B" w:rsidP="00D93745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&lt;Descripción paso a paso del problema a solucionar o de la necesidad a reportar.&gt;</w:t>
            </w:r>
          </w:p>
        </w:tc>
      </w:tr>
      <w:tr w:rsidR="00D11882" w:rsidRPr="00460988" w:rsidTr="00D11882">
        <w:tblPrEx>
          <w:shd w:val="clear" w:color="auto" w:fill="auto"/>
          <w:tblLook w:val="04A0" w:firstRow="1" w:lastRow="0" w:firstColumn="1" w:lastColumn="0" w:noHBand="0" w:noVBand="1"/>
        </w:tblPrEx>
        <w:trPr>
          <w:trHeight w:val="64"/>
        </w:trPr>
        <w:tc>
          <w:tcPr>
            <w:tcW w:w="9461" w:type="dxa"/>
            <w:gridSpan w:val="6"/>
            <w:shd w:val="clear" w:color="auto" w:fill="DBE5F1" w:themeFill="accent1" w:themeFillTint="33"/>
            <w:vAlign w:val="center"/>
          </w:tcPr>
          <w:p w:rsidR="00D11882" w:rsidRPr="00460988" w:rsidRDefault="00D11882" w:rsidP="00D93745">
            <w:pPr>
              <w:jc w:val="center"/>
              <w:rPr>
                <w:rFonts w:asciiTheme="minorHAnsi" w:eastAsia="Calibri" w:hAnsiTheme="minorHAnsi" w:cs="Arial"/>
                <w:b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ANÁLISIS DE RIESGOS</w:t>
            </w:r>
            <w:r w:rsidRPr="00460988">
              <w:rPr>
                <w:rFonts w:asciiTheme="minorHAnsi" w:hAnsiTheme="minorHAnsi" w:cs="Arial"/>
                <w:sz w:val="16"/>
                <w:szCs w:val="16"/>
              </w:rPr>
              <w:t xml:space="preserve"> </w:t>
            </w:r>
          </w:p>
        </w:tc>
      </w:tr>
      <w:tr w:rsidR="00D11882" w:rsidRPr="00460988" w:rsidTr="00D11882">
        <w:tblPrEx>
          <w:shd w:val="clear" w:color="auto" w:fill="auto"/>
          <w:tblLook w:val="04A0" w:firstRow="1" w:lastRow="0" w:firstColumn="1" w:lastColumn="0" w:noHBand="0" w:noVBand="1"/>
        </w:tblPrEx>
        <w:trPr>
          <w:trHeight w:val="64"/>
        </w:trPr>
        <w:tc>
          <w:tcPr>
            <w:tcW w:w="1574" w:type="dxa"/>
            <w:shd w:val="clear" w:color="auto" w:fill="F2F2F2" w:themeFill="background1" w:themeFillShade="F2"/>
            <w:vAlign w:val="center"/>
          </w:tcPr>
          <w:p w:rsidR="00D11882" w:rsidRPr="00460988" w:rsidRDefault="00D11882" w:rsidP="00B275AA">
            <w:pPr>
              <w:jc w:val="center"/>
              <w:rPr>
                <w:rFonts w:asciiTheme="minorHAnsi" w:eastAsia="Calibri" w:hAnsiTheme="minorHAnsi" w:cs="Arial"/>
                <w:b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eastAsia="Calibri" w:hAnsiTheme="minorHAnsi" w:cs="Arial"/>
                <w:b/>
                <w:sz w:val="16"/>
                <w:szCs w:val="16"/>
                <w:lang w:val="es-CO" w:eastAsia="en-US"/>
              </w:rPr>
              <w:t>Proceso</w:t>
            </w:r>
            <w:r w:rsidR="00645E44" w:rsidRPr="00460988">
              <w:rPr>
                <w:rFonts w:asciiTheme="minorHAnsi" w:eastAsia="Calibri" w:hAnsiTheme="minorHAnsi" w:cs="Arial"/>
                <w:b/>
                <w:sz w:val="16"/>
                <w:szCs w:val="16"/>
                <w:lang w:val="es-CO" w:eastAsia="en-US"/>
              </w:rPr>
              <w:t xml:space="preserve"> Impactado</w:t>
            </w:r>
          </w:p>
        </w:tc>
        <w:tc>
          <w:tcPr>
            <w:tcW w:w="2139" w:type="dxa"/>
            <w:gridSpan w:val="2"/>
            <w:shd w:val="clear" w:color="auto" w:fill="F2F2F2" w:themeFill="background1" w:themeFillShade="F2"/>
            <w:vAlign w:val="center"/>
          </w:tcPr>
          <w:p w:rsidR="00D11882" w:rsidRPr="00460988" w:rsidRDefault="00D11882" w:rsidP="00B275AA">
            <w:pPr>
              <w:jc w:val="center"/>
              <w:rPr>
                <w:rFonts w:asciiTheme="minorHAnsi" w:eastAsia="Calibri" w:hAnsiTheme="minorHAnsi" w:cs="Arial"/>
                <w:b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eastAsia="Calibri" w:hAnsiTheme="minorHAnsi" w:cs="Arial"/>
                <w:b/>
                <w:sz w:val="16"/>
                <w:szCs w:val="16"/>
                <w:lang w:val="es-CO" w:eastAsia="en-US"/>
              </w:rPr>
              <w:t>Riesgo</w:t>
            </w:r>
          </w:p>
        </w:tc>
        <w:tc>
          <w:tcPr>
            <w:tcW w:w="1811" w:type="dxa"/>
            <w:shd w:val="clear" w:color="auto" w:fill="F2F2F2" w:themeFill="background1" w:themeFillShade="F2"/>
            <w:vAlign w:val="center"/>
          </w:tcPr>
          <w:p w:rsidR="00D11882" w:rsidRPr="00460988" w:rsidRDefault="00D11882" w:rsidP="00B275AA">
            <w:pPr>
              <w:jc w:val="center"/>
              <w:rPr>
                <w:rFonts w:asciiTheme="minorHAnsi" w:eastAsia="Calibri" w:hAnsiTheme="minorHAnsi" w:cs="Arial"/>
                <w:b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eastAsia="Calibri" w:hAnsiTheme="minorHAnsi" w:cs="Arial"/>
                <w:b/>
                <w:sz w:val="16"/>
                <w:szCs w:val="16"/>
                <w:lang w:val="es-CO" w:eastAsia="en-US"/>
              </w:rPr>
              <w:t>Impacto Operacional / Financiero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:rsidR="00D11882" w:rsidRPr="00460988" w:rsidRDefault="00D11882" w:rsidP="00B275AA">
            <w:pPr>
              <w:jc w:val="center"/>
              <w:rPr>
                <w:rFonts w:asciiTheme="minorHAnsi" w:eastAsia="Calibri" w:hAnsiTheme="minorHAnsi" w:cs="Arial"/>
                <w:b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eastAsia="Calibri" w:hAnsiTheme="minorHAnsi" w:cs="Arial"/>
                <w:b/>
                <w:sz w:val="16"/>
                <w:szCs w:val="16"/>
                <w:lang w:val="es-CO" w:eastAsia="en-US"/>
              </w:rPr>
              <w:t>Acción Preventiva / Correctiva</w:t>
            </w:r>
          </w:p>
        </w:tc>
        <w:tc>
          <w:tcPr>
            <w:tcW w:w="1811" w:type="dxa"/>
            <w:shd w:val="clear" w:color="auto" w:fill="F2F2F2" w:themeFill="background1" w:themeFillShade="F2"/>
            <w:vAlign w:val="center"/>
          </w:tcPr>
          <w:p w:rsidR="00D11882" w:rsidRPr="00460988" w:rsidRDefault="00D11882" w:rsidP="00B275AA">
            <w:pPr>
              <w:jc w:val="center"/>
              <w:rPr>
                <w:rFonts w:asciiTheme="minorHAnsi" w:eastAsia="Calibri" w:hAnsiTheme="minorHAnsi" w:cs="Arial"/>
                <w:b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eastAsia="Calibri" w:hAnsiTheme="minorHAnsi" w:cs="Arial"/>
                <w:b/>
                <w:sz w:val="16"/>
                <w:szCs w:val="16"/>
                <w:lang w:val="es-CO" w:eastAsia="en-US"/>
              </w:rPr>
              <w:t>Nivel de Riesgo</w:t>
            </w:r>
          </w:p>
        </w:tc>
      </w:tr>
      <w:tr w:rsidR="00D11882" w:rsidRPr="00460988" w:rsidTr="00D11882">
        <w:tblPrEx>
          <w:shd w:val="clear" w:color="auto" w:fill="auto"/>
          <w:tblLook w:val="04A0" w:firstRow="1" w:lastRow="0" w:firstColumn="1" w:lastColumn="0" w:noHBand="0" w:noVBand="1"/>
        </w:tblPrEx>
        <w:trPr>
          <w:trHeight w:val="953"/>
        </w:trPr>
        <w:tc>
          <w:tcPr>
            <w:tcW w:w="1574" w:type="dxa"/>
            <w:shd w:val="clear" w:color="auto" w:fill="auto"/>
          </w:tcPr>
          <w:p w:rsidR="00D11882" w:rsidRPr="00460988" w:rsidRDefault="00D11882" w:rsidP="00B275AA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&lt;Identifique los procesos de negocio relacionados con la solicitud de cambio.&gt;</w:t>
            </w:r>
          </w:p>
        </w:tc>
        <w:tc>
          <w:tcPr>
            <w:tcW w:w="2139" w:type="dxa"/>
            <w:gridSpan w:val="2"/>
            <w:shd w:val="clear" w:color="auto" w:fill="auto"/>
          </w:tcPr>
          <w:p w:rsidR="00D11882" w:rsidRPr="00460988" w:rsidRDefault="00D11882" w:rsidP="00B275AA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&lt;Identifique los riesgos asociados al funcionamiento incorrecto del cambio solicitado &gt;</w:t>
            </w:r>
          </w:p>
        </w:tc>
        <w:tc>
          <w:tcPr>
            <w:tcW w:w="1811" w:type="dxa"/>
            <w:shd w:val="clear" w:color="auto" w:fill="auto"/>
          </w:tcPr>
          <w:p w:rsidR="00D11882" w:rsidRPr="00460988" w:rsidRDefault="00D11882" w:rsidP="00B275AA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&lt;Indique cuantitativa y cualitativamente el riesgo.&gt; </w:t>
            </w:r>
          </w:p>
        </w:tc>
        <w:tc>
          <w:tcPr>
            <w:tcW w:w="2126" w:type="dxa"/>
            <w:shd w:val="clear" w:color="auto" w:fill="auto"/>
          </w:tcPr>
          <w:p w:rsidR="00D11882" w:rsidRPr="00460988" w:rsidRDefault="00D11882" w:rsidP="00B275AA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&lt;Indicar si es preventiva por que evitaría que el riesgo se materialice y correctiva eliminar el inconveniente que se está presentando.&gt;</w:t>
            </w:r>
          </w:p>
        </w:tc>
        <w:sdt>
          <w:sdtPr>
            <w:rPr>
              <w:rFonts w:asciiTheme="minorHAnsi" w:hAnsiTheme="minorHAnsi" w:cs="Arial"/>
              <w:i/>
              <w:color w:val="808080"/>
              <w:sz w:val="16"/>
              <w:szCs w:val="16"/>
              <w:lang w:eastAsia="en-US"/>
            </w:rPr>
            <w:id w:val="1940488388"/>
            <w:placeholder>
              <w:docPart w:val="F2E17DEAE6034425834F1AB94436FF79"/>
            </w:placeholder>
            <w:showingPlcHdr/>
            <w:dropDownList>
              <w:listItem w:value="Elija un elemento."/>
              <w:listItem w:displayText="BAJO: Sin impacto significativo términos materiales, afectación organizacional,  posibles sanciones y fraude." w:value="4"/>
              <w:listItem w:displayText="MEDIO: Bajo impacto en términos materiales, afectación organizacional,  posibles sanciones y fraude." w:value="3"/>
              <w:listItem w:displayText="ALTO: Impacto alto y directo en términos materiales, afectación organizacional,  posibles sanciones y fraude." w:value="2"/>
              <w:listItem w:displayText="CRÍTICO: Impacto relevante y directo en términos materiales, afectación organizacional,  posibles sanciones y fraude." w:value="1"/>
            </w:dropDownList>
          </w:sdtPr>
          <w:sdtEndPr/>
          <w:sdtContent>
            <w:tc>
              <w:tcPr>
                <w:tcW w:w="1811" w:type="dxa"/>
                <w:shd w:val="clear" w:color="auto" w:fill="auto"/>
              </w:tcPr>
              <w:p w:rsidR="00D11882" w:rsidRPr="00460988" w:rsidRDefault="00D11882" w:rsidP="00B275AA">
                <w:pPr>
                  <w:jc w:val="both"/>
                  <w:rPr>
                    <w:rFonts w:asciiTheme="minorHAnsi" w:hAnsiTheme="minorHAnsi" w:cs="Arial"/>
                    <w:i/>
                    <w:color w:val="808080"/>
                    <w:sz w:val="16"/>
                    <w:szCs w:val="16"/>
                    <w:lang w:eastAsia="en-US"/>
                  </w:rPr>
                </w:pPr>
                <w:r w:rsidRPr="00460988">
                  <w:rPr>
                    <w:rFonts w:asciiTheme="minorHAnsi" w:hAnsiTheme="minorHAnsi" w:cs="Arial"/>
                    <w:i/>
                    <w:sz w:val="16"/>
                    <w:szCs w:val="16"/>
                    <w:lang w:eastAsia="en-US"/>
                  </w:rPr>
                  <w:t>Elija un elemento.</w:t>
                </w:r>
              </w:p>
            </w:tc>
          </w:sdtContent>
        </w:sdt>
      </w:tr>
    </w:tbl>
    <w:p w:rsidR="007801B1" w:rsidRPr="00460988" w:rsidRDefault="007801B1" w:rsidP="00CC2E87">
      <w:pPr>
        <w:rPr>
          <w:rFonts w:asciiTheme="minorHAnsi" w:hAnsiTheme="minorHAnsi" w:cs="Arial"/>
          <w:b/>
          <w:sz w:val="16"/>
          <w:szCs w:val="16"/>
        </w:rPr>
      </w:pPr>
    </w:p>
    <w:tbl>
      <w:tblPr>
        <w:tblW w:w="946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FFFFFF"/>
        <w:tblLook w:val="0000" w:firstRow="0" w:lastRow="0" w:firstColumn="0" w:lastColumn="0" w:noHBand="0" w:noVBand="0"/>
      </w:tblPr>
      <w:tblGrid>
        <w:gridCol w:w="2943"/>
        <w:gridCol w:w="6521"/>
      </w:tblGrid>
      <w:tr w:rsidR="00D11882" w:rsidRPr="00460988" w:rsidTr="008A48FF">
        <w:trPr>
          <w:trHeight w:val="196"/>
        </w:trPr>
        <w:tc>
          <w:tcPr>
            <w:tcW w:w="9461" w:type="dxa"/>
            <w:gridSpan w:val="2"/>
            <w:shd w:val="clear" w:color="auto" w:fill="DBE5F1"/>
            <w:vAlign w:val="center"/>
          </w:tcPr>
          <w:p w:rsidR="00D11882" w:rsidRPr="00460988" w:rsidRDefault="00974BF2" w:rsidP="00343D0F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>DETALLE DE LA SOLUCIÓN</w:t>
            </w:r>
            <w:r w:rsidR="00D11882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 xml:space="preserve"> </w:t>
            </w:r>
            <w:r w:rsidR="00D11882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(</w:t>
            </w:r>
            <w:r w:rsidR="00343D0F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N2</w:t>
            </w:r>
            <w:r w:rsidR="00D11882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 xml:space="preserve">) </w:t>
            </w:r>
            <w:r w:rsidR="00D11882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</w:tr>
      <w:tr w:rsidR="00D11882" w:rsidRPr="00460988" w:rsidTr="008A48FF">
        <w:trPr>
          <w:trHeight w:val="196"/>
        </w:trPr>
        <w:tc>
          <w:tcPr>
            <w:tcW w:w="2943" w:type="dxa"/>
            <w:shd w:val="clear" w:color="auto" w:fill="auto"/>
            <w:vAlign w:val="center"/>
          </w:tcPr>
          <w:p w:rsidR="00D11882" w:rsidRPr="00460988" w:rsidRDefault="00D11882" w:rsidP="00B275AA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>Nombre del consultor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18" w:type="dxa"/>
            <w:shd w:val="clear" w:color="auto" w:fill="auto"/>
            <w:vAlign w:val="center"/>
          </w:tcPr>
          <w:p w:rsidR="00D11882" w:rsidRPr="00460988" w:rsidRDefault="00D11882" w:rsidP="00B275AA">
            <w:pPr>
              <w:jc w:val="both"/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&lt;Indique nombre completo de la persona que da la solución&gt;</w:t>
            </w:r>
          </w:p>
        </w:tc>
      </w:tr>
      <w:tr w:rsidR="00974BF2" w:rsidRPr="00460988" w:rsidTr="008A48FF">
        <w:trPr>
          <w:trHeight w:val="196"/>
        </w:trPr>
        <w:tc>
          <w:tcPr>
            <w:tcW w:w="2943" w:type="dxa"/>
            <w:shd w:val="clear" w:color="auto" w:fill="auto"/>
            <w:vAlign w:val="center"/>
          </w:tcPr>
          <w:p w:rsidR="00974BF2" w:rsidRPr="00460988" w:rsidRDefault="00974BF2" w:rsidP="00974BF2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Diagnóstico </w:t>
            </w:r>
            <w:r w:rsidR="003F789E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 en términos funcionales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18" w:type="dxa"/>
            <w:shd w:val="clear" w:color="auto" w:fill="auto"/>
            <w:vAlign w:val="center"/>
          </w:tcPr>
          <w:p w:rsidR="00974BF2" w:rsidRPr="00460988" w:rsidRDefault="00974BF2" w:rsidP="003F789E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&lt;Describa clara y completamente cuál es su diagnóstico o explicación del porqué se presenta la no conformidad</w:t>
            </w:r>
            <w:r w:rsidR="003F789E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&gt;</w:t>
            </w:r>
          </w:p>
        </w:tc>
      </w:tr>
      <w:tr w:rsidR="00974BF2" w:rsidRPr="00460988" w:rsidTr="008A48FF">
        <w:trPr>
          <w:trHeight w:val="196"/>
        </w:trPr>
        <w:tc>
          <w:tcPr>
            <w:tcW w:w="2943" w:type="dxa"/>
            <w:shd w:val="clear" w:color="auto" w:fill="auto"/>
            <w:vAlign w:val="center"/>
          </w:tcPr>
          <w:p w:rsidR="00974BF2" w:rsidRPr="00460988" w:rsidRDefault="00974BF2" w:rsidP="00D11882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Descripción de la Solución (Funcional)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18" w:type="dxa"/>
            <w:shd w:val="clear" w:color="auto" w:fill="auto"/>
            <w:vAlign w:val="center"/>
          </w:tcPr>
          <w:p w:rsidR="00974BF2" w:rsidRPr="00460988" w:rsidRDefault="00974BF2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&lt;Descripción detallada de la solución en términos funcionales.</w:t>
            </w:r>
          </w:p>
        </w:tc>
      </w:tr>
      <w:tr w:rsidR="00974BF2" w:rsidRPr="00460988" w:rsidTr="008A48FF">
        <w:trPr>
          <w:trHeight w:val="388"/>
        </w:trPr>
        <w:tc>
          <w:tcPr>
            <w:tcW w:w="2943" w:type="dxa"/>
            <w:shd w:val="clear" w:color="auto" w:fill="auto"/>
            <w:vAlign w:val="center"/>
          </w:tcPr>
          <w:p w:rsidR="00974BF2" w:rsidRPr="00460988" w:rsidRDefault="00974BF2" w:rsidP="00974BF2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Descripción de la Solución (Técnica)</w:t>
            </w:r>
            <w:r w:rsidRPr="00460988">
              <w:rPr>
                <w:rFonts w:asciiTheme="minorHAnsi" w:hAnsiTheme="minorHAnsi" w:cs="Arial"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18" w:type="dxa"/>
            <w:shd w:val="clear" w:color="auto" w:fill="auto"/>
            <w:vAlign w:val="center"/>
          </w:tcPr>
          <w:p w:rsidR="00974BF2" w:rsidRPr="00460988" w:rsidRDefault="00974BF2" w:rsidP="00783EA1">
            <w:pPr>
              <w:jc w:val="both"/>
              <w:rPr>
                <w:rFonts w:asciiTheme="minorHAnsi" w:hAnsiTheme="minorHAnsi" w:cs="Arial"/>
                <w:b/>
                <w:bCs/>
                <w:i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&lt;Indique Reglas técnicas del desarrollo / configuración. Se debe mencionar la solución en términos de tablas, estructuras, módulos de función, etc. E indique los nombres de las pantallas con las que se dará solución</w:t>
            </w:r>
            <w:r w:rsidR="00783EA1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indicando claramente la funcionalidad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(nuevas o existentes)&gt;</w:t>
            </w:r>
          </w:p>
        </w:tc>
      </w:tr>
      <w:tr w:rsidR="003F789E" w:rsidRPr="00460988" w:rsidTr="008A48FF">
        <w:trPr>
          <w:trHeight w:val="1829"/>
        </w:trPr>
        <w:tc>
          <w:tcPr>
            <w:tcW w:w="2943" w:type="dxa"/>
            <w:shd w:val="clear" w:color="auto" w:fill="auto"/>
            <w:vAlign w:val="center"/>
          </w:tcPr>
          <w:p w:rsidR="003F789E" w:rsidRPr="00460988" w:rsidRDefault="003F789E" w:rsidP="00B275AA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Prerrequisitos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18" w:type="dxa"/>
            <w:shd w:val="clear" w:color="auto" w:fill="auto"/>
            <w:vAlign w:val="center"/>
          </w:tcPr>
          <w:p w:rsidR="003F789E" w:rsidRPr="00460988" w:rsidRDefault="003F789E" w:rsidP="003F789E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&lt;Indique lo que se debe tener  en cuenta para la solución (Accesos, configuraciones o datos maestros, permisos de seguridad etc.&gt;</w:t>
            </w:r>
          </w:p>
          <w:p w:rsidR="005E0758" w:rsidRPr="00460988" w:rsidRDefault="005E0758" w:rsidP="00D356B2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D356B2" w:rsidRPr="00460988" w:rsidRDefault="005E0758" w:rsidP="009C28C1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</w:t>
            </w:r>
            <w:r w:rsidR="00D356B2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Se diligencia solo en caso que se haya creado un nuevo Ejecutable/Transacci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ó</w:t>
            </w:r>
            <w:r w:rsidR="00D07961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</w:t>
            </w:r>
            <w:r w:rsidR="00556383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&gt;</w:t>
            </w:r>
          </w:p>
          <w:tbl>
            <w:tblPr>
              <w:tblW w:w="0" w:type="auto"/>
              <w:jc w:val="center"/>
              <w:tblBorders>
                <w:top w:val="single" w:sz="4" w:space="0" w:color="BFBFBF" w:themeColor="background1" w:themeShade="BF"/>
                <w:left w:val="single" w:sz="4" w:space="0" w:color="BFBFBF" w:themeColor="background1" w:themeShade="BF"/>
                <w:bottom w:val="single" w:sz="4" w:space="0" w:color="BFBFBF" w:themeColor="background1" w:themeShade="BF"/>
                <w:right w:val="single" w:sz="4" w:space="0" w:color="BFBFBF" w:themeColor="background1" w:themeShade="BF"/>
                <w:insideH w:val="single" w:sz="4" w:space="0" w:color="BFBFBF" w:themeColor="background1" w:themeShade="BF"/>
                <w:insideV w:val="single" w:sz="4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1578"/>
              <w:gridCol w:w="1202"/>
              <w:gridCol w:w="1217"/>
              <w:gridCol w:w="1106"/>
              <w:gridCol w:w="1188"/>
            </w:tblGrid>
            <w:tr w:rsidR="00783EA1" w:rsidRPr="008A48FF" w:rsidTr="0009345B">
              <w:trPr>
                <w:trHeight w:val="258"/>
                <w:jc w:val="center"/>
              </w:trPr>
              <w:tc>
                <w:tcPr>
                  <w:tcW w:w="1578" w:type="dxa"/>
                  <w:shd w:val="clear" w:color="auto" w:fill="F2F2F2" w:themeFill="background1" w:themeFillShade="F2"/>
                  <w:vAlign w:val="center"/>
                </w:tcPr>
                <w:p w:rsidR="00783EA1" w:rsidRPr="008A48FF" w:rsidRDefault="00783EA1" w:rsidP="00783EA1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</w:pPr>
                  <w:r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 xml:space="preserve">Nombre </w:t>
                  </w:r>
                  <w:r w:rsidR="004C0389"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>T</w:t>
                  </w:r>
                  <w:r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 xml:space="preserve">écnico </w:t>
                  </w:r>
                  <w:r w:rsidR="004C0389"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>Ejecutable/T</w:t>
                  </w:r>
                  <w:r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>ransacción</w:t>
                  </w:r>
                </w:p>
                <w:p w:rsidR="00783EA1" w:rsidRPr="008A48FF" w:rsidRDefault="00783EA1" w:rsidP="00783EA1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</w:pPr>
                  <w:r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>(Indique el padre)</w:t>
                  </w:r>
                </w:p>
              </w:tc>
              <w:tc>
                <w:tcPr>
                  <w:tcW w:w="1202" w:type="dxa"/>
                  <w:shd w:val="clear" w:color="auto" w:fill="F2F2F2" w:themeFill="background1" w:themeFillShade="F2"/>
                  <w:vAlign w:val="center"/>
                </w:tcPr>
                <w:p w:rsidR="00783EA1" w:rsidRPr="008A48FF" w:rsidRDefault="00783EA1" w:rsidP="00783EA1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</w:pPr>
                  <w:r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>B</w:t>
                  </w:r>
                  <w:r w:rsidR="004C0389"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>reve Descripción F</w:t>
                  </w:r>
                  <w:r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>uncionalidad</w:t>
                  </w:r>
                </w:p>
              </w:tc>
              <w:tc>
                <w:tcPr>
                  <w:tcW w:w="1217" w:type="dxa"/>
                  <w:shd w:val="clear" w:color="auto" w:fill="F2F2F2" w:themeFill="background1" w:themeFillShade="F2"/>
                  <w:vAlign w:val="center"/>
                </w:tcPr>
                <w:p w:rsidR="00783EA1" w:rsidRPr="008A48FF" w:rsidRDefault="00783EA1" w:rsidP="00783EA1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</w:pPr>
                  <w:r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>Nivel de ejecución</w:t>
                  </w:r>
                </w:p>
              </w:tc>
              <w:tc>
                <w:tcPr>
                  <w:tcW w:w="1106" w:type="dxa"/>
                  <w:shd w:val="clear" w:color="auto" w:fill="F2F2F2" w:themeFill="background1" w:themeFillShade="F2"/>
                  <w:vAlign w:val="center"/>
                </w:tcPr>
                <w:p w:rsidR="00783EA1" w:rsidRPr="008A48FF" w:rsidRDefault="00783EA1" w:rsidP="00783EA1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</w:pPr>
                  <w:r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>Tipificación</w:t>
                  </w:r>
                </w:p>
              </w:tc>
              <w:tc>
                <w:tcPr>
                  <w:tcW w:w="1188" w:type="dxa"/>
                  <w:shd w:val="clear" w:color="auto" w:fill="F2F2F2" w:themeFill="background1" w:themeFillShade="F2"/>
                  <w:vAlign w:val="center"/>
                </w:tcPr>
                <w:p w:rsidR="00783EA1" w:rsidRPr="008A48FF" w:rsidRDefault="00783EA1" w:rsidP="00783EA1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</w:pPr>
                  <w:r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>Criticidad</w:t>
                  </w:r>
                </w:p>
              </w:tc>
            </w:tr>
            <w:tr w:rsidR="00783EA1" w:rsidRPr="008A48FF" w:rsidTr="0009345B">
              <w:trPr>
                <w:trHeight w:val="273"/>
                <w:jc w:val="center"/>
              </w:trPr>
              <w:tc>
                <w:tcPr>
                  <w:tcW w:w="1578" w:type="dxa"/>
                  <w:shd w:val="clear" w:color="auto" w:fill="auto"/>
                </w:tcPr>
                <w:p w:rsidR="00783EA1" w:rsidRPr="008A48FF" w:rsidRDefault="00783EA1" w:rsidP="00B275AA">
                  <w:pPr>
                    <w:jc w:val="both"/>
                    <w:rPr>
                      <w:rFonts w:asciiTheme="minorHAnsi" w:hAnsiTheme="minorHAnsi" w:cs="Arial"/>
                      <w:sz w:val="14"/>
                      <w:szCs w:val="14"/>
                      <w:lang w:val="es-VE"/>
                    </w:rPr>
                  </w:pPr>
                </w:p>
              </w:tc>
              <w:tc>
                <w:tcPr>
                  <w:tcW w:w="1202" w:type="dxa"/>
                  <w:shd w:val="clear" w:color="auto" w:fill="auto"/>
                </w:tcPr>
                <w:p w:rsidR="00783EA1" w:rsidRPr="008A48FF" w:rsidRDefault="00783EA1" w:rsidP="00B275AA">
                  <w:pPr>
                    <w:jc w:val="both"/>
                    <w:rPr>
                      <w:rFonts w:asciiTheme="minorHAnsi" w:hAnsiTheme="minorHAnsi" w:cs="Arial"/>
                      <w:sz w:val="14"/>
                      <w:szCs w:val="14"/>
                      <w:lang w:val="es-VE"/>
                    </w:rPr>
                  </w:pPr>
                </w:p>
              </w:tc>
              <w:sdt>
                <w:sdtPr>
                  <w:rPr>
                    <w:rFonts w:asciiTheme="minorHAnsi" w:hAnsiTheme="minorHAnsi" w:cs="Arial"/>
                    <w:sz w:val="12"/>
                    <w:szCs w:val="12"/>
                    <w:lang w:val="es-VE"/>
                  </w:rPr>
                  <w:id w:val="260731258"/>
                  <w:placeholder>
                    <w:docPart w:val="EA42807292A34BBCAFB5565A08172FC9"/>
                  </w:placeholder>
                  <w:showingPlcHdr/>
                  <w:dropDownList>
                    <w:listItem w:value="Elija un elemento."/>
                    <w:listItem w:displayText="LLamado Directo" w:value="1"/>
                    <w:listItem w:displayText="Pestaña Búsqueda" w:value="2"/>
                    <w:listItem w:displayText="Pestaña Sola" w:value="3"/>
                    <w:listItem w:displayText="Proceso" w:value="4"/>
                    <w:listItem w:displayText="Menú" w:value="5"/>
                  </w:dropDownList>
                </w:sdtPr>
                <w:sdtEndPr/>
                <w:sdtContent>
                  <w:tc>
                    <w:tcPr>
                      <w:tcW w:w="1217" w:type="dxa"/>
                    </w:tcPr>
                    <w:p w:rsidR="00783EA1" w:rsidRPr="008A48FF" w:rsidRDefault="00783EA1" w:rsidP="00B275AA">
                      <w:pPr>
                        <w:jc w:val="both"/>
                        <w:rPr>
                          <w:rFonts w:asciiTheme="minorHAnsi" w:hAnsiTheme="minorHAnsi" w:cs="Arial"/>
                          <w:sz w:val="12"/>
                          <w:szCs w:val="12"/>
                          <w:lang w:val="es-VE"/>
                        </w:rPr>
                      </w:pPr>
                      <w:r w:rsidRPr="008A48FF">
                        <w:rPr>
                          <w:rStyle w:val="Textodelmarcadordeposicin"/>
                          <w:rFonts w:asciiTheme="minorHAnsi" w:hAnsiTheme="minorHAnsi" w:cs="Arial"/>
                          <w:sz w:val="12"/>
                          <w:szCs w:val="12"/>
                        </w:rPr>
                        <w:t>Elija un elemento.</w:t>
                      </w:r>
                    </w:p>
                  </w:tc>
                </w:sdtContent>
              </w:sdt>
              <w:sdt>
                <w:sdtPr>
                  <w:rPr>
                    <w:rFonts w:asciiTheme="minorHAnsi" w:hAnsiTheme="minorHAnsi" w:cs="Arial"/>
                    <w:sz w:val="12"/>
                    <w:szCs w:val="12"/>
                    <w:lang w:val="es-VE"/>
                  </w:rPr>
                  <w:id w:val="2136595564"/>
                  <w:placeholder>
                    <w:docPart w:val="D1951250523948458CAA34B017A1C08C"/>
                  </w:placeholder>
                  <w:showingPlcHdr/>
                  <w:dropDownList>
                    <w:listItem w:value="Elija un elemento."/>
                    <w:listItem w:displayText="Configuración" w:value="1"/>
                    <w:listItem w:displayText="Operación " w:value="2"/>
                    <w:listItem w:displayText="Consulta" w:value="3"/>
                    <w:listItem w:displayText="Reporte" w:value="4"/>
                  </w:dropDownList>
                </w:sdtPr>
                <w:sdtEndPr/>
                <w:sdtContent>
                  <w:tc>
                    <w:tcPr>
                      <w:tcW w:w="1106" w:type="dxa"/>
                      <w:shd w:val="clear" w:color="auto" w:fill="auto"/>
                    </w:tcPr>
                    <w:p w:rsidR="00783EA1" w:rsidRPr="008A48FF" w:rsidRDefault="00783EA1" w:rsidP="00B275AA">
                      <w:pPr>
                        <w:jc w:val="both"/>
                        <w:rPr>
                          <w:rFonts w:asciiTheme="minorHAnsi" w:hAnsiTheme="minorHAnsi" w:cs="Arial"/>
                          <w:sz w:val="12"/>
                          <w:szCs w:val="12"/>
                          <w:lang w:val="es-VE"/>
                        </w:rPr>
                      </w:pPr>
                      <w:r w:rsidRPr="008A48FF">
                        <w:rPr>
                          <w:rStyle w:val="Textodelmarcadordeposicin"/>
                          <w:rFonts w:asciiTheme="minorHAnsi" w:hAnsiTheme="minorHAnsi" w:cs="Arial"/>
                          <w:sz w:val="12"/>
                          <w:szCs w:val="12"/>
                        </w:rPr>
                        <w:t>Elija un elemento.</w:t>
                      </w:r>
                    </w:p>
                  </w:tc>
                </w:sdtContent>
              </w:sdt>
              <w:sdt>
                <w:sdtPr>
                  <w:rPr>
                    <w:rFonts w:asciiTheme="minorHAnsi" w:hAnsiTheme="minorHAnsi" w:cs="Arial"/>
                    <w:sz w:val="12"/>
                    <w:szCs w:val="12"/>
                    <w:lang w:val="es-VE"/>
                  </w:rPr>
                  <w:id w:val="212236598"/>
                  <w:placeholder>
                    <w:docPart w:val="47E9C96D1F0D4D08935A746B2F0B625B"/>
                  </w:placeholder>
                  <w:showingPlcHdr/>
                  <w:dropDownList>
                    <w:listItem w:value="Elija un elemento."/>
                    <w:listItem w:displayText="Alta" w:value="1"/>
                    <w:listItem w:displayText="Media" w:value="2"/>
                    <w:listItem w:displayText="Baja" w:value="3"/>
                  </w:dropDownList>
                </w:sdtPr>
                <w:sdtEndPr/>
                <w:sdtContent>
                  <w:tc>
                    <w:tcPr>
                      <w:tcW w:w="1188" w:type="dxa"/>
                    </w:tcPr>
                    <w:p w:rsidR="00783EA1" w:rsidRPr="008A48FF" w:rsidRDefault="00783EA1" w:rsidP="00B275AA">
                      <w:pPr>
                        <w:jc w:val="both"/>
                        <w:rPr>
                          <w:rFonts w:asciiTheme="minorHAnsi" w:hAnsiTheme="minorHAnsi" w:cs="Arial"/>
                          <w:sz w:val="12"/>
                          <w:szCs w:val="12"/>
                          <w:lang w:val="es-VE"/>
                        </w:rPr>
                      </w:pPr>
                      <w:r w:rsidRPr="008A48FF">
                        <w:rPr>
                          <w:rStyle w:val="Textodelmarcadordeposicin"/>
                          <w:rFonts w:asciiTheme="minorHAnsi" w:hAnsiTheme="minorHAnsi" w:cs="Arial"/>
                          <w:sz w:val="12"/>
                          <w:szCs w:val="12"/>
                        </w:rPr>
                        <w:t>Elija un elemento.</w:t>
                      </w:r>
                    </w:p>
                  </w:tc>
                </w:sdtContent>
              </w:sdt>
            </w:tr>
            <w:tr w:rsidR="00783EA1" w:rsidRPr="008A48FF" w:rsidTr="0009345B">
              <w:trPr>
                <w:trHeight w:val="273"/>
                <w:jc w:val="center"/>
              </w:trPr>
              <w:tc>
                <w:tcPr>
                  <w:tcW w:w="1578" w:type="dxa"/>
                  <w:shd w:val="clear" w:color="auto" w:fill="auto"/>
                </w:tcPr>
                <w:p w:rsidR="00783EA1" w:rsidRPr="008A48FF" w:rsidRDefault="00783EA1" w:rsidP="00B275AA">
                  <w:pPr>
                    <w:jc w:val="both"/>
                    <w:rPr>
                      <w:rFonts w:asciiTheme="minorHAnsi" w:hAnsiTheme="minorHAnsi" w:cs="Arial"/>
                      <w:sz w:val="14"/>
                      <w:szCs w:val="14"/>
                      <w:lang w:val="es-VE"/>
                    </w:rPr>
                  </w:pPr>
                </w:p>
              </w:tc>
              <w:tc>
                <w:tcPr>
                  <w:tcW w:w="1202" w:type="dxa"/>
                  <w:shd w:val="clear" w:color="auto" w:fill="auto"/>
                </w:tcPr>
                <w:p w:rsidR="00783EA1" w:rsidRPr="008A48FF" w:rsidRDefault="00783EA1" w:rsidP="00B275AA">
                  <w:pPr>
                    <w:jc w:val="both"/>
                    <w:rPr>
                      <w:rFonts w:asciiTheme="minorHAnsi" w:hAnsiTheme="minorHAnsi" w:cs="Arial"/>
                      <w:sz w:val="14"/>
                      <w:szCs w:val="14"/>
                      <w:lang w:val="es-VE"/>
                    </w:rPr>
                  </w:pPr>
                </w:p>
              </w:tc>
              <w:sdt>
                <w:sdtPr>
                  <w:rPr>
                    <w:rFonts w:asciiTheme="minorHAnsi" w:hAnsiTheme="minorHAnsi" w:cs="Arial"/>
                    <w:sz w:val="12"/>
                    <w:szCs w:val="12"/>
                    <w:lang w:val="es-VE"/>
                  </w:rPr>
                  <w:id w:val="-1958947763"/>
                  <w:placeholder>
                    <w:docPart w:val="CBA4C695411040D2ACE191FF9A3B98EA"/>
                  </w:placeholder>
                  <w:showingPlcHdr/>
                  <w:dropDownList>
                    <w:listItem w:value="Elija un elemento."/>
                    <w:listItem w:displayText="LLamado Directo" w:value="1"/>
                    <w:listItem w:displayText="Pestaña Búsqueda" w:value="2"/>
                    <w:listItem w:displayText="Pestaña Sola" w:value="3"/>
                    <w:listItem w:displayText="Proceso" w:value="4"/>
                    <w:listItem w:displayText="Menú" w:value="5"/>
                  </w:dropDownList>
                </w:sdtPr>
                <w:sdtEndPr/>
                <w:sdtContent>
                  <w:tc>
                    <w:tcPr>
                      <w:tcW w:w="1217" w:type="dxa"/>
                    </w:tcPr>
                    <w:p w:rsidR="00783EA1" w:rsidRPr="008A48FF" w:rsidRDefault="00FB4A0B" w:rsidP="00B275AA">
                      <w:pPr>
                        <w:jc w:val="both"/>
                        <w:rPr>
                          <w:rFonts w:asciiTheme="minorHAnsi" w:hAnsiTheme="minorHAnsi" w:cs="Arial"/>
                          <w:sz w:val="12"/>
                          <w:szCs w:val="12"/>
                          <w:lang w:val="es-VE"/>
                        </w:rPr>
                      </w:pPr>
                      <w:r w:rsidRPr="008A48FF">
                        <w:rPr>
                          <w:rStyle w:val="Textodelmarcadordeposicin"/>
                          <w:rFonts w:asciiTheme="minorHAnsi" w:hAnsiTheme="minorHAnsi" w:cs="Arial"/>
                          <w:sz w:val="12"/>
                          <w:szCs w:val="12"/>
                        </w:rPr>
                        <w:t>Elija un elemento.</w:t>
                      </w:r>
                    </w:p>
                  </w:tc>
                </w:sdtContent>
              </w:sdt>
              <w:sdt>
                <w:sdtPr>
                  <w:rPr>
                    <w:rFonts w:asciiTheme="minorHAnsi" w:hAnsiTheme="minorHAnsi" w:cs="Arial"/>
                    <w:sz w:val="12"/>
                    <w:szCs w:val="12"/>
                    <w:lang w:val="es-VE"/>
                  </w:rPr>
                  <w:id w:val="-1363661247"/>
                  <w:placeholder>
                    <w:docPart w:val="2EB721C673114820AB81B90E7ACDC6F2"/>
                  </w:placeholder>
                  <w:showingPlcHdr/>
                  <w:dropDownList>
                    <w:listItem w:value="Elija un elemento."/>
                    <w:listItem w:displayText="Configuración" w:value="1"/>
                    <w:listItem w:displayText="Operación " w:value="2"/>
                    <w:listItem w:displayText="Consulta" w:value="3"/>
                    <w:listItem w:displayText="Reporte" w:value="4"/>
                  </w:dropDownList>
                </w:sdtPr>
                <w:sdtEndPr/>
                <w:sdtContent>
                  <w:tc>
                    <w:tcPr>
                      <w:tcW w:w="1106" w:type="dxa"/>
                      <w:shd w:val="clear" w:color="auto" w:fill="auto"/>
                    </w:tcPr>
                    <w:p w:rsidR="00783EA1" w:rsidRPr="008A48FF" w:rsidRDefault="00783EA1" w:rsidP="00B275AA">
                      <w:pPr>
                        <w:jc w:val="both"/>
                        <w:rPr>
                          <w:rFonts w:asciiTheme="minorHAnsi" w:hAnsiTheme="minorHAnsi" w:cs="Arial"/>
                          <w:sz w:val="12"/>
                          <w:szCs w:val="12"/>
                          <w:lang w:val="es-VE"/>
                        </w:rPr>
                      </w:pPr>
                      <w:r w:rsidRPr="008A48FF">
                        <w:rPr>
                          <w:rStyle w:val="Textodelmarcadordeposicin"/>
                          <w:rFonts w:asciiTheme="minorHAnsi" w:hAnsiTheme="minorHAnsi" w:cs="Arial"/>
                          <w:sz w:val="12"/>
                          <w:szCs w:val="12"/>
                        </w:rPr>
                        <w:t>Elija un elemento.</w:t>
                      </w:r>
                    </w:p>
                  </w:tc>
                </w:sdtContent>
              </w:sdt>
              <w:sdt>
                <w:sdtPr>
                  <w:rPr>
                    <w:rFonts w:asciiTheme="minorHAnsi" w:hAnsiTheme="minorHAnsi" w:cs="Arial"/>
                    <w:sz w:val="12"/>
                    <w:szCs w:val="12"/>
                    <w:lang w:val="es-VE"/>
                  </w:rPr>
                  <w:id w:val="1296722581"/>
                  <w:placeholder>
                    <w:docPart w:val="A1944B3C1CD14DB6A7310C8EAFBEC87B"/>
                  </w:placeholder>
                  <w:showingPlcHdr/>
                  <w:dropDownList>
                    <w:listItem w:value="Elija un elemento."/>
                    <w:listItem w:displayText="Alta" w:value="1"/>
                    <w:listItem w:displayText="Media" w:value="2"/>
                    <w:listItem w:displayText="Baja" w:value="3"/>
                  </w:dropDownList>
                </w:sdtPr>
                <w:sdtEndPr/>
                <w:sdtContent>
                  <w:tc>
                    <w:tcPr>
                      <w:tcW w:w="1188" w:type="dxa"/>
                    </w:tcPr>
                    <w:p w:rsidR="00783EA1" w:rsidRPr="008A48FF" w:rsidRDefault="00783EA1" w:rsidP="00B275AA">
                      <w:pPr>
                        <w:jc w:val="both"/>
                        <w:rPr>
                          <w:rFonts w:asciiTheme="minorHAnsi" w:hAnsiTheme="minorHAnsi" w:cs="Arial"/>
                          <w:sz w:val="12"/>
                          <w:szCs w:val="12"/>
                          <w:lang w:val="es-VE"/>
                        </w:rPr>
                      </w:pPr>
                      <w:r w:rsidRPr="008A48FF">
                        <w:rPr>
                          <w:rStyle w:val="Textodelmarcadordeposicin"/>
                          <w:rFonts w:asciiTheme="minorHAnsi" w:hAnsiTheme="minorHAnsi" w:cs="Arial"/>
                          <w:sz w:val="12"/>
                          <w:szCs w:val="12"/>
                        </w:rPr>
                        <w:t>Elija un elemento.</w:t>
                      </w:r>
                    </w:p>
                  </w:tc>
                </w:sdtContent>
              </w:sdt>
            </w:tr>
          </w:tbl>
          <w:p w:rsidR="009C28C1" w:rsidRPr="00460988" w:rsidRDefault="009C28C1" w:rsidP="009C28C1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</w:tc>
      </w:tr>
      <w:tr w:rsidR="003F789E" w:rsidRPr="00460988" w:rsidTr="008A48FF">
        <w:trPr>
          <w:trHeight w:val="1218"/>
        </w:trPr>
        <w:tc>
          <w:tcPr>
            <w:tcW w:w="2943" w:type="dxa"/>
            <w:shd w:val="clear" w:color="auto" w:fill="auto"/>
            <w:vAlign w:val="center"/>
          </w:tcPr>
          <w:p w:rsidR="003F789E" w:rsidRPr="00460988" w:rsidRDefault="003F789E" w:rsidP="00D356B2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Objetos Impactados</w:t>
            </w:r>
            <w:r w:rsidR="006E10A6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 </w:t>
            </w:r>
            <w:r w:rsidRPr="00460988">
              <w:rPr>
                <w:rFonts w:asciiTheme="minorHAnsi" w:hAnsiTheme="minorHAnsi" w:cs="Arial"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18" w:type="dxa"/>
            <w:shd w:val="clear" w:color="auto" w:fill="auto"/>
            <w:vAlign w:val="center"/>
          </w:tcPr>
          <w:p w:rsidR="003F789E" w:rsidRPr="00460988" w:rsidRDefault="003F789E" w:rsidP="00B275AA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&lt;Indique los objetos que se van a modificar o a crear en el caso, tablas, vistas, funciones, etc.  Indicar para cada objeto.&gt;</w:t>
            </w:r>
          </w:p>
          <w:p w:rsidR="005E0758" w:rsidRPr="00460988" w:rsidRDefault="005E0758" w:rsidP="00B275AA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BFBFBF" w:themeColor="background1" w:themeShade="BF"/>
                <w:left w:val="single" w:sz="4" w:space="0" w:color="BFBFBF" w:themeColor="background1" w:themeShade="BF"/>
                <w:bottom w:val="single" w:sz="4" w:space="0" w:color="BFBFBF" w:themeColor="background1" w:themeShade="BF"/>
                <w:right w:val="single" w:sz="4" w:space="0" w:color="BFBFBF" w:themeColor="background1" w:themeShade="BF"/>
                <w:insideH w:val="single" w:sz="4" w:space="0" w:color="BFBFBF" w:themeColor="background1" w:themeShade="BF"/>
                <w:insideV w:val="single" w:sz="4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2292"/>
              <w:gridCol w:w="1700"/>
              <w:gridCol w:w="1954"/>
            </w:tblGrid>
            <w:tr w:rsidR="00556383" w:rsidRPr="00460988" w:rsidTr="00564920">
              <w:trPr>
                <w:trHeight w:val="282"/>
                <w:jc w:val="center"/>
              </w:trPr>
              <w:tc>
                <w:tcPr>
                  <w:tcW w:w="2292" w:type="dxa"/>
                  <w:shd w:val="clear" w:color="auto" w:fill="F2F2F2" w:themeFill="background1" w:themeFillShade="F2"/>
                  <w:vAlign w:val="center"/>
                </w:tcPr>
                <w:p w:rsidR="00556383" w:rsidRPr="008A48FF" w:rsidRDefault="00556383" w:rsidP="00111B36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</w:pPr>
                  <w:r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>Nombre Objeto</w:t>
                  </w:r>
                </w:p>
              </w:tc>
              <w:tc>
                <w:tcPr>
                  <w:tcW w:w="1700" w:type="dxa"/>
                  <w:shd w:val="clear" w:color="auto" w:fill="F2F2F2" w:themeFill="background1" w:themeFillShade="F2"/>
                  <w:vAlign w:val="center"/>
                </w:tcPr>
                <w:p w:rsidR="00556383" w:rsidRPr="008A48FF" w:rsidRDefault="00556383" w:rsidP="00111B36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</w:pPr>
                  <w:r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>Tipo de Objeto</w:t>
                  </w:r>
                </w:p>
              </w:tc>
              <w:tc>
                <w:tcPr>
                  <w:tcW w:w="1954" w:type="dxa"/>
                  <w:shd w:val="clear" w:color="auto" w:fill="F2F2F2" w:themeFill="background1" w:themeFillShade="F2"/>
                  <w:vAlign w:val="center"/>
                </w:tcPr>
                <w:p w:rsidR="00556383" w:rsidRPr="008A48FF" w:rsidRDefault="00556383" w:rsidP="00556383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</w:pPr>
                  <w:r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>Nuevo/Modificado</w:t>
                  </w:r>
                </w:p>
              </w:tc>
            </w:tr>
            <w:tr w:rsidR="00556383" w:rsidRPr="00460988" w:rsidTr="008A48FF">
              <w:trPr>
                <w:trHeight w:val="56"/>
                <w:jc w:val="center"/>
              </w:trPr>
              <w:tc>
                <w:tcPr>
                  <w:tcW w:w="2292" w:type="dxa"/>
                  <w:shd w:val="clear" w:color="auto" w:fill="auto"/>
                </w:tcPr>
                <w:p w:rsidR="00556383" w:rsidRPr="008A48FF" w:rsidRDefault="00556383" w:rsidP="00B275AA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1700" w:type="dxa"/>
                  <w:shd w:val="clear" w:color="auto" w:fill="auto"/>
                </w:tcPr>
                <w:p w:rsidR="00556383" w:rsidRPr="008A48FF" w:rsidRDefault="00556383" w:rsidP="00B275AA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1954" w:type="dxa"/>
                </w:tcPr>
                <w:p w:rsidR="00556383" w:rsidRPr="008A48FF" w:rsidRDefault="00556383" w:rsidP="00B275AA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</w:tr>
            <w:tr w:rsidR="00556383" w:rsidRPr="00460988" w:rsidTr="008A48FF">
              <w:trPr>
                <w:trHeight w:val="56"/>
                <w:jc w:val="center"/>
              </w:trPr>
              <w:tc>
                <w:tcPr>
                  <w:tcW w:w="2292" w:type="dxa"/>
                  <w:shd w:val="clear" w:color="auto" w:fill="auto"/>
                </w:tcPr>
                <w:p w:rsidR="00556383" w:rsidRPr="008A48FF" w:rsidRDefault="00556383" w:rsidP="00B275AA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1700" w:type="dxa"/>
                  <w:shd w:val="clear" w:color="auto" w:fill="auto"/>
                </w:tcPr>
                <w:p w:rsidR="00556383" w:rsidRPr="008A48FF" w:rsidRDefault="00556383" w:rsidP="00B275AA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1954" w:type="dxa"/>
                </w:tcPr>
                <w:p w:rsidR="00556383" w:rsidRPr="008A48FF" w:rsidRDefault="00556383" w:rsidP="00B275AA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</w:tr>
          </w:tbl>
          <w:p w:rsidR="00A1242A" w:rsidRPr="00460988" w:rsidRDefault="00A1242A" w:rsidP="00B275AA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</w:tc>
      </w:tr>
      <w:tr w:rsidR="003F789E" w:rsidRPr="00460988" w:rsidTr="008A48FF">
        <w:trPr>
          <w:trHeight w:val="196"/>
        </w:trPr>
        <w:tc>
          <w:tcPr>
            <w:tcW w:w="2943" w:type="dxa"/>
            <w:shd w:val="clear" w:color="auto" w:fill="auto"/>
            <w:vAlign w:val="center"/>
          </w:tcPr>
          <w:p w:rsidR="003F789E" w:rsidRPr="00460988" w:rsidRDefault="003F789E" w:rsidP="00B275AA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Excepciones / Limites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18" w:type="dxa"/>
            <w:shd w:val="clear" w:color="auto" w:fill="auto"/>
            <w:vAlign w:val="center"/>
          </w:tcPr>
          <w:p w:rsidR="003F789E" w:rsidRPr="00460988" w:rsidRDefault="003F789E" w:rsidP="003F789E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 Cómo debe responder el sistema ante flujos alternos / Alcance máximo del desarrollo / configuración&gt;</w:t>
            </w:r>
          </w:p>
        </w:tc>
      </w:tr>
      <w:tr w:rsidR="003F789E" w:rsidRPr="00460988" w:rsidTr="008A48FF">
        <w:trPr>
          <w:trHeight w:val="196"/>
        </w:trPr>
        <w:tc>
          <w:tcPr>
            <w:tcW w:w="2943" w:type="dxa"/>
            <w:shd w:val="clear" w:color="auto" w:fill="auto"/>
            <w:vAlign w:val="center"/>
          </w:tcPr>
          <w:p w:rsidR="003F789E" w:rsidRPr="00460988" w:rsidRDefault="003F789E" w:rsidP="00B275AA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Prototipo Borrador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18" w:type="dxa"/>
            <w:shd w:val="clear" w:color="auto" w:fill="auto"/>
            <w:vAlign w:val="center"/>
          </w:tcPr>
          <w:p w:rsidR="00030DC6" w:rsidRPr="00460988" w:rsidRDefault="003F789E" w:rsidP="00974BF2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&lt;Presente la pantalla, reporte, menú o cualquier cambio en la interfaz de usuario</w:t>
            </w:r>
            <w:r w:rsidR="00030DC6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. </w:t>
            </w:r>
          </w:p>
          <w:p w:rsidR="003F789E" w:rsidRPr="00460988" w:rsidRDefault="00030DC6" w:rsidP="00030DC6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En caso de impactar un flujo procesos /</w:t>
            </w:r>
            <w:r w:rsidR="00D560E8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trámite, indique cómo quedará</w:t>
            </w:r>
            <w:r w:rsidR="003F789E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&gt;</w:t>
            </w:r>
          </w:p>
        </w:tc>
      </w:tr>
      <w:tr w:rsidR="00823DEB" w:rsidRPr="00460988" w:rsidTr="008A48FF">
        <w:trPr>
          <w:trHeight w:val="196"/>
        </w:trPr>
        <w:tc>
          <w:tcPr>
            <w:tcW w:w="9464" w:type="dxa"/>
            <w:gridSpan w:val="2"/>
            <w:shd w:val="clear" w:color="auto" w:fill="DBE5F1" w:themeFill="accent1" w:themeFillTint="33"/>
            <w:vAlign w:val="center"/>
          </w:tcPr>
          <w:p w:rsidR="00823DEB" w:rsidRPr="00460988" w:rsidRDefault="008A48FF" w:rsidP="00343D0F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="Arial"/>
                <w:b/>
                <w:sz w:val="16"/>
                <w:szCs w:val="16"/>
              </w:rPr>
              <w:tab/>
            </w:r>
            <w:r w:rsidR="00823DEB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 xml:space="preserve">PARAMETRIZACIÓN REQUERIDA EN DATOS MAESTROS </w:t>
            </w:r>
            <w:r w:rsidR="00823DEB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(</w:t>
            </w:r>
            <w:r w:rsidR="00343D0F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N2</w:t>
            </w:r>
            <w:r w:rsidR="00823DEB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 xml:space="preserve">) </w:t>
            </w:r>
            <w:r w:rsidR="00823DEB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</w:tr>
      <w:tr w:rsidR="00823DEB" w:rsidRPr="00460988" w:rsidTr="008A48FF">
        <w:trPr>
          <w:trHeight w:val="196"/>
        </w:trPr>
        <w:tc>
          <w:tcPr>
            <w:tcW w:w="9464" w:type="dxa"/>
            <w:gridSpan w:val="2"/>
            <w:shd w:val="clear" w:color="auto" w:fill="auto"/>
            <w:vAlign w:val="center"/>
          </w:tcPr>
          <w:p w:rsidR="00823DEB" w:rsidRPr="00460988" w:rsidRDefault="00823DEB" w:rsidP="00B275AA">
            <w:pPr>
              <w:jc w:val="both"/>
              <w:rPr>
                <w:rFonts w:asciiTheme="minorHAnsi" w:hAnsiTheme="minorHAnsi" w:cs="Arial"/>
                <w:b/>
                <w:bCs/>
                <w:i/>
                <w:sz w:val="16"/>
                <w:szCs w:val="16"/>
                <w:lang w:eastAsia="en-US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BFBFBF" w:themeColor="background1" w:themeShade="BF"/>
                <w:left w:val="single" w:sz="4" w:space="0" w:color="BFBFBF" w:themeColor="background1" w:themeShade="BF"/>
                <w:bottom w:val="single" w:sz="4" w:space="0" w:color="BFBFBF" w:themeColor="background1" w:themeShade="BF"/>
                <w:right w:val="single" w:sz="4" w:space="0" w:color="BFBFBF" w:themeColor="background1" w:themeShade="BF"/>
                <w:insideH w:val="single" w:sz="4" w:space="0" w:color="BFBFBF" w:themeColor="background1" w:themeShade="BF"/>
                <w:insideV w:val="single" w:sz="4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1732"/>
              <w:gridCol w:w="1807"/>
              <w:gridCol w:w="1134"/>
              <w:gridCol w:w="907"/>
              <w:gridCol w:w="2066"/>
              <w:gridCol w:w="1592"/>
            </w:tblGrid>
            <w:tr w:rsidR="000953C0" w:rsidRPr="00460988" w:rsidTr="00F309DD">
              <w:trPr>
                <w:trHeight w:val="249"/>
                <w:jc w:val="center"/>
              </w:trPr>
              <w:tc>
                <w:tcPr>
                  <w:tcW w:w="1732" w:type="dxa"/>
                  <w:shd w:val="clear" w:color="auto" w:fill="F2F2F2" w:themeFill="background1" w:themeFillShade="F2"/>
                  <w:vAlign w:val="center"/>
                </w:tcPr>
                <w:p w:rsidR="000953C0" w:rsidRPr="00460988" w:rsidRDefault="000953C0" w:rsidP="00F309DD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6"/>
                      <w:szCs w:val="16"/>
                      <w:lang w:eastAsia="en-US"/>
                    </w:rPr>
                  </w:pPr>
                  <w:r w:rsidRPr="00460988">
                    <w:rPr>
                      <w:rFonts w:asciiTheme="minorHAnsi" w:hAnsiTheme="minorHAnsi" w:cs="Arial"/>
                      <w:b/>
                      <w:bCs/>
                      <w:sz w:val="16"/>
                      <w:szCs w:val="16"/>
                      <w:lang w:eastAsia="en-US"/>
                    </w:rPr>
                    <w:t>Nombre del parámetro / constante</w:t>
                  </w:r>
                </w:p>
              </w:tc>
              <w:tc>
                <w:tcPr>
                  <w:tcW w:w="1807" w:type="dxa"/>
                  <w:shd w:val="clear" w:color="auto" w:fill="F2F2F2" w:themeFill="background1" w:themeFillShade="F2"/>
                  <w:vAlign w:val="center"/>
                </w:tcPr>
                <w:p w:rsidR="000953C0" w:rsidRPr="00460988" w:rsidRDefault="000953C0" w:rsidP="00F309DD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6"/>
                      <w:szCs w:val="16"/>
                      <w:lang w:eastAsia="en-US"/>
                    </w:rPr>
                  </w:pPr>
                  <w:r w:rsidRPr="00460988">
                    <w:rPr>
                      <w:rFonts w:asciiTheme="minorHAnsi" w:hAnsiTheme="minorHAnsi" w:cs="Arial"/>
                      <w:b/>
                      <w:bCs/>
                      <w:sz w:val="16"/>
                      <w:szCs w:val="16"/>
                      <w:lang w:eastAsia="en-US"/>
                    </w:rPr>
                    <w:t>Funcionalidad del parámetro / constante</w:t>
                  </w:r>
                </w:p>
              </w:tc>
              <w:tc>
                <w:tcPr>
                  <w:tcW w:w="1134" w:type="dxa"/>
                  <w:shd w:val="clear" w:color="auto" w:fill="F2F2F2" w:themeFill="background1" w:themeFillShade="F2"/>
                  <w:vAlign w:val="center"/>
                </w:tcPr>
                <w:p w:rsidR="000953C0" w:rsidRPr="00460988" w:rsidRDefault="000953C0" w:rsidP="00F309DD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6"/>
                      <w:szCs w:val="16"/>
                      <w:lang w:eastAsia="en-US"/>
                    </w:rPr>
                  </w:pPr>
                  <w:r w:rsidRPr="00460988">
                    <w:rPr>
                      <w:rFonts w:asciiTheme="minorHAnsi" w:hAnsiTheme="minorHAnsi" w:cs="Arial"/>
                      <w:b/>
                      <w:bCs/>
                      <w:sz w:val="16"/>
                      <w:szCs w:val="16"/>
                      <w:lang w:eastAsia="en-US"/>
                    </w:rPr>
                    <w:t>Tipo de Dato</w:t>
                  </w:r>
                </w:p>
              </w:tc>
              <w:tc>
                <w:tcPr>
                  <w:tcW w:w="907" w:type="dxa"/>
                  <w:shd w:val="clear" w:color="auto" w:fill="F2F2F2" w:themeFill="background1" w:themeFillShade="F2"/>
                  <w:vAlign w:val="center"/>
                </w:tcPr>
                <w:p w:rsidR="000953C0" w:rsidRPr="00460988" w:rsidRDefault="000953C0" w:rsidP="00F309DD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6"/>
                      <w:szCs w:val="16"/>
                      <w:lang w:eastAsia="en-US"/>
                    </w:rPr>
                  </w:pPr>
                  <w:r w:rsidRPr="00460988">
                    <w:rPr>
                      <w:rFonts w:asciiTheme="minorHAnsi" w:hAnsiTheme="minorHAnsi" w:cs="Arial"/>
                      <w:b/>
                      <w:bCs/>
                      <w:sz w:val="16"/>
                      <w:szCs w:val="16"/>
                      <w:lang w:eastAsia="en-US"/>
                    </w:rPr>
                    <w:t>Separador</w:t>
                  </w:r>
                </w:p>
              </w:tc>
              <w:tc>
                <w:tcPr>
                  <w:tcW w:w="2066" w:type="dxa"/>
                  <w:shd w:val="clear" w:color="auto" w:fill="F2F2F2" w:themeFill="background1" w:themeFillShade="F2"/>
                  <w:vAlign w:val="center"/>
                </w:tcPr>
                <w:p w:rsidR="000953C0" w:rsidRPr="00460988" w:rsidRDefault="000953C0" w:rsidP="00F309DD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6"/>
                      <w:szCs w:val="16"/>
                      <w:lang w:eastAsia="en-US"/>
                    </w:rPr>
                  </w:pPr>
                  <w:r w:rsidRPr="00460988">
                    <w:rPr>
                      <w:rFonts w:asciiTheme="minorHAnsi" w:hAnsiTheme="minorHAnsi" w:cs="Arial"/>
                      <w:b/>
                      <w:bCs/>
                      <w:sz w:val="16"/>
                      <w:szCs w:val="16"/>
                      <w:lang w:eastAsia="en-US"/>
                    </w:rPr>
                    <w:t>Nuevo/Modificación</w:t>
                  </w:r>
                </w:p>
              </w:tc>
              <w:tc>
                <w:tcPr>
                  <w:tcW w:w="1592" w:type="dxa"/>
                  <w:shd w:val="clear" w:color="auto" w:fill="F2F2F2" w:themeFill="background1" w:themeFillShade="F2"/>
                  <w:vAlign w:val="center"/>
                </w:tcPr>
                <w:p w:rsidR="000953C0" w:rsidRPr="00460988" w:rsidRDefault="000953C0" w:rsidP="00F309DD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6"/>
                      <w:szCs w:val="16"/>
                      <w:lang w:eastAsia="en-US"/>
                    </w:rPr>
                  </w:pPr>
                  <w:r w:rsidRPr="00460988">
                    <w:rPr>
                      <w:rFonts w:asciiTheme="minorHAnsi" w:hAnsiTheme="minorHAnsi" w:cs="Arial"/>
                      <w:b/>
                      <w:bCs/>
                      <w:sz w:val="16"/>
                      <w:szCs w:val="16"/>
                      <w:lang w:eastAsia="en-US"/>
                    </w:rPr>
                    <w:t>Valores</w:t>
                  </w:r>
                </w:p>
              </w:tc>
            </w:tr>
            <w:tr w:rsidR="000953C0" w:rsidRPr="00460988" w:rsidTr="00F309DD">
              <w:trPr>
                <w:trHeight w:val="214"/>
                <w:jc w:val="center"/>
              </w:trPr>
              <w:tc>
                <w:tcPr>
                  <w:tcW w:w="1732" w:type="dxa"/>
                </w:tcPr>
                <w:p w:rsidR="000953C0" w:rsidRPr="00460988" w:rsidRDefault="000953C0" w:rsidP="00F309DD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1807" w:type="dxa"/>
                  <w:shd w:val="clear" w:color="auto" w:fill="auto"/>
                </w:tcPr>
                <w:p w:rsidR="000953C0" w:rsidRPr="00460988" w:rsidRDefault="000953C0" w:rsidP="00F309DD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</w:tcPr>
                <w:p w:rsidR="000953C0" w:rsidRPr="00460988" w:rsidRDefault="000953C0" w:rsidP="00F309DD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907" w:type="dxa"/>
                  <w:shd w:val="clear" w:color="auto" w:fill="auto"/>
                </w:tcPr>
                <w:p w:rsidR="000953C0" w:rsidRPr="00460988" w:rsidRDefault="000953C0" w:rsidP="00F309DD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2066" w:type="dxa"/>
                </w:tcPr>
                <w:p w:rsidR="000953C0" w:rsidRPr="00460988" w:rsidRDefault="000953C0" w:rsidP="00F309DD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1592" w:type="dxa"/>
                </w:tcPr>
                <w:p w:rsidR="000953C0" w:rsidRPr="00460988" w:rsidRDefault="000953C0" w:rsidP="00F309DD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</w:tr>
            <w:tr w:rsidR="000953C0" w:rsidRPr="00460988" w:rsidTr="00F309DD">
              <w:trPr>
                <w:trHeight w:val="118"/>
                <w:jc w:val="center"/>
              </w:trPr>
              <w:tc>
                <w:tcPr>
                  <w:tcW w:w="1732" w:type="dxa"/>
                </w:tcPr>
                <w:p w:rsidR="000953C0" w:rsidRPr="00460988" w:rsidRDefault="000953C0" w:rsidP="00F309DD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1807" w:type="dxa"/>
                  <w:shd w:val="clear" w:color="auto" w:fill="auto"/>
                </w:tcPr>
                <w:p w:rsidR="000953C0" w:rsidRPr="00460988" w:rsidRDefault="000953C0" w:rsidP="00F309DD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</w:tcPr>
                <w:p w:rsidR="000953C0" w:rsidRPr="00460988" w:rsidRDefault="000953C0" w:rsidP="00F309DD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907" w:type="dxa"/>
                  <w:shd w:val="clear" w:color="auto" w:fill="auto"/>
                </w:tcPr>
                <w:p w:rsidR="000953C0" w:rsidRPr="00460988" w:rsidRDefault="000953C0" w:rsidP="00F309DD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2066" w:type="dxa"/>
                </w:tcPr>
                <w:p w:rsidR="000953C0" w:rsidRPr="00460988" w:rsidRDefault="000953C0" w:rsidP="00F309DD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1592" w:type="dxa"/>
                </w:tcPr>
                <w:p w:rsidR="000953C0" w:rsidRPr="00460988" w:rsidRDefault="000953C0" w:rsidP="00F309DD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</w:tr>
            <w:tr w:rsidR="000953C0" w:rsidRPr="00460988" w:rsidTr="00F309DD">
              <w:trPr>
                <w:trHeight w:val="118"/>
                <w:jc w:val="center"/>
              </w:trPr>
              <w:tc>
                <w:tcPr>
                  <w:tcW w:w="1732" w:type="dxa"/>
                </w:tcPr>
                <w:p w:rsidR="000953C0" w:rsidRPr="00460988" w:rsidRDefault="000953C0" w:rsidP="00F309DD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1807" w:type="dxa"/>
                  <w:shd w:val="clear" w:color="auto" w:fill="auto"/>
                </w:tcPr>
                <w:p w:rsidR="000953C0" w:rsidRPr="00460988" w:rsidRDefault="000953C0" w:rsidP="00F309DD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</w:tcPr>
                <w:p w:rsidR="000953C0" w:rsidRPr="00460988" w:rsidRDefault="000953C0" w:rsidP="00F309DD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907" w:type="dxa"/>
                  <w:shd w:val="clear" w:color="auto" w:fill="auto"/>
                </w:tcPr>
                <w:p w:rsidR="000953C0" w:rsidRPr="00460988" w:rsidRDefault="000953C0" w:rsidP="00F309DD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2066" w:type="dxa"/>
                </w:tcPr>
                <w:p w:rsidR="000953C0" w:rsidRPr="00460988" w:rsidRDefault="000953C0" w:rsidP="00F309DD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1592" w:type="dxa"/>
                </w:tcPr>
                <w:p w:rsidR="000953C0" w:rsidRPr="00460988" w:rsidRDefault="000953C0" w:rsidP="00F309DD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</w:tr>
          </w:tbl>
          <w:p w:rsidR="000953C0" w:rsidRPr="00460988" w:rsidRDefault="000953C0" w:rsidP="000953C0">
            <w:pPr>
              <w:jc w:val="both"/>
              <w:rPr>
                <w:rFonts w:asciiTheme="minorHAnsi" w:hAnsiTheme="minorHAnsi" w:cs="Arial"/>
                <w:b/>
                <w:bCs/>
                <w:i/>
                <w:sz w:val="16"/>
                <w:szCs w:val="16"/>
                <w:lang w:eastAsia="en-US"/>
              </w:rPr>
            </w:pPr>
            <w:r w:rsidRPr="000953C0">
              <w:rPr>
                <w:rFonts w:asciiTheme="minorHAnsi" w:hAnsiTheme="minorHAnsi" w:cs="Arial"/>
                <w:b/>
                <w:bCs/>
                <w:i/>
                <w:color w:val="FFFFFF" w:themeColor="background1"/>
                <w:sz w:val="16"/>
                <w:szCs w:val="16"/>
                <w:lang w:eastAsia="en-US"/>
              </w:rPr>
              <w:t>.</w:t>
            </w:r>
          </w:p>
        </w:tc>
      </w:tr>
    </w:tbl>
    <w:p w:rsidR="00823DEB" w:rsidRPr="00460988" w:rsidRDefault="00823DEB" w:rsidP="00823DEB">
      <w:pPr>
        <w:tabs>
          <w:tab w:val="left" w:pos="6412"/>
        </w:tabs>
        <w:rPr>
          <w:rFonts w:asciiTheme="minorHAnsi" w:hAnsiTheme="minorHAnsi" w:cs="Arial"/>
          <w:b/>
          <w:sz w:val="16"/>
          <w:szCs w:val="16"/>
        </w:rPr>
      </w:pPr>
      <w:r w:rsidRPr="00460988">
        <w:rPr>
          <w:rFonts w:asciiTheme="minorHAnsi" w:hAnsiTheme="minorHAnsi" w:cs="Arial"/>
          <w:b/>
          <w:sz w:val="16"/>
          <w:szCs w:val="16"/>
        </w:rPr>
        <w:tab/>
      </w:r>
    </w:p>
    <w:tbl>
      <w:tblPr>
        <w:tblW w:w="94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FFFFFF"/>
        <w:tblLook w:val="0000" w:firstRow="0" w:lastRow="0" w:firstColumn="0" w:lastColumn="0" w:noHBand="0" w:noVBand="0"/>
      </w:tblPr>
      <w:tblGrid>
        <w:gridCol w:w="2093"/>
        <w:gridCol w:w="1891"/>
        <w:gridCol w:w="1340"/>
        <w:gridCol w:w="1340"/>
        <w:gridCol w:w="1340"/>
        <w:gridCol w:w="1404"/>
      </w:tblGrid>
      <w:tr w:rsidR="00930F63" w:rsidRPr="00460988" w:rsidTr="00D560E8">
        <w:trPr>
          <w:trHeight w:val="213"/>
        </w:trPr>
        <w:tc>
          <w:tcPr>
            <w:tcW w:w="9408" w:type="dxa"/>
            <w:gridSpan w:val="6"/>
            <w:shd w:val="clear" w:color="auto" w:fill="DBE5F1" w:themeFill="accent1" w:themeFillTint="33"/>
            <w:vAlign w:val="center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i/>
                <w:color w:val="FFFFFF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 xml:space="preserve">ESTIMACIÓN DE TIEMPO </w:t>
            </w:r>
            <w:r w:rsidR="00343D0F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(N2</w:t>
            </w:r>
            <w:r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)</w:t>
            </w:r>
            <w:r w:rsidR="002575F0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 xml:space="preserve"> *</w:t>
            </w:r>
          </w:p>
        </w:tc>
      </w:tr>
      <w:tr w:rsidR="00930F63" w:rsidRPr="00460988" w:rsidTr="000953C0">
        <w:trPr>
          <w:trHeight w:val="128"/>
        </w:trPr>
        <w:tc>
          <w:tcPr>
            <w:tcW w:w="2093" w:type="dxa"/>
            <w:shd w:val="clear" w:color="auto" w:fill="F2F2F2" w:themeFill="background1" w:themeFillShade="F2"/>
            <w:vAlign w:val="center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CONCEPTO</w:t>
            </w:r>
          </w:p>
        </w:tc>
        <w:tc>
          <w:tcPr>
            <w:tcW w:w="1891" w:type="dxa"/>
            <w:shd w:val="clear" w:color="auto" w:fill="F2F2F2" w:themeFill="background1" w:themeFillShade="F2"/>
            <w:vAlign w:val="center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Versión </w:t>
            </w:r>
            <w:r w:rsidR="00EC50FC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3</w:t>
            </w:r>
          </w:p>
        </w:tc>
        <w:tc>
          <w:tcPr>
            <w:tcW w:w="1340" w:type="dxa"/>
            <w:shd w:val="clear" w:color="auto" w:fill="F2F2F2" w:themeFill="background1" w:themeFillShade="F2"/>
            <w:vAlign w:val="center"/>
          </w:tcPr>
          <w:p w:rsidR="00930F63" w:rsidRPr="00460988" w:rsidRDefault="00EC50FC" w:rsidP="00B275AA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Versión 4</w:t>
            </w:r>
          </w:p>
        </w:tc>
        <w:tc>
          <w:tcPr>
            <w:tcW w:w="1340" w:type="dxa"/>
            <w:shd w:val="clear" w:color="auto" w:fill="F2F2F2" w:themeFill="background1" w:themeFillShade="F2"/>
            <w:vAlign w:val="center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Versión </w:t>
            </w:r>
            <w:r w:rsidR="00EC50FC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5</w:t>
            </w:r>
          </w:p>
        </w:tc>
        <w:tc>
          <w:tcPr>
            <w:tcW w:w="1340" w:type="dxa"/>
            <w:shd w:val="clear" w:color="auto" w:fill="F2F2F2" w:themeFill="background1" w:themeFillShade="F2"/>
            <w:vAlign w:val="center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Versión </w:t>
            </w:r>
            <w:r w:rsidR="00EC50FC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6</w:t>
            </w:r>
          </w:p>
        </w:tc>
        <w:tc>
          <w:tcPr>
            <w:tcW w:w="1404" w:type="dxa"/>
            <w:shd w:val="clear" w:color="auto" w:fill="F2F2F2" w:themeFill="background1" w:themeFillShade="F2"/>
            <w:vAlign w:val="center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TOTAL</w:t>
            </w:r>
          </w:p>
        </w:tc>
      </w:tr>
      <w:tr w:rsidR="00930F63" w:rsidRPr="00460988" w:rsidTr="000953C0">
        <w:trPr>
          <w:trHeight w:val="213"/>
        </w:trPr>
        <w:tc>
          <w:tcPr>
            <w:tcW w:w="2093" w:type="dxa"/>
            <w:shd w:val="clear" w:color="auto" w:fill="FFFFFF"/>
            <w:vAlign w:val="center"/>
          </w:tcPr>
          <w:p w:rsidR="00930F63" w:rsidRPr="00460988" w:rsidRDefault="00930F63" w:rsidP="00B275AA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Horas Análisis Funcional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1891" w:type="dxa"/>
            <w:shd w:val="clear" w:color="auto" w:fill="FFFFFF"/>
            <w:vAlign w:val="center"/>
          </w:tcPr>
          <w:p w:rsidR="00930F63" w:rsidRPr="00460988" w:rsidRDefault="00930F63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&lt;&lt; Horas  consumidas&gt;&gt;</w:t>
            </w:r>
          </w:p>
        </w:tc>
        <w:tc>
          <w:tcPr>
            <w:tcW w:w="1340" w:type="dxa"/>
            <w:shd w:val="clear" w:color="auto" w:fill="FFFFFF"/>
            <w:vAlign w:val="center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404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&lt;&lt;Total Horas&gt;&gt;</w:t>
            </w:r>
          </w:p>
        </w:tc>
      </w:tr>
      <w:tr w:rsidR="00930F63" w:rsidRPr="00460988" w:rsidTr="000953C0">
        <w:trPr>
          <w:trHeight w:val="213"/>
        </w:trPr>
        <w:tc>
          <w:tcPr>
            <w:tcW w:w="2093" w:type="dxa"/>
            <w:shd w:val="clear" w:color="auto" w:fill="FFFFFF"/>
            <w:vAlign w:val="center"/>
          </w:tcPr>
          <w:p w:rsidR="00930F63" w:rsidRPr="00460988" w:rsidRDefault="00930F63" w:rsidP="001F55BC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Horas Configuración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1891" w:type="dxa"/>
            <w:shd w:val="clear" w:color="auto" w:fill="FFFFFF"/>
            <w:vAlign w:val="center"/>
          </w:tcPr>
          <w:p w:rsidR="00930F63" w:rsidRPr="00460988" w:rsidRDefault="00930F63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&lt;&lt; Horas  estimadas &gt;&gt;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404" w:type="dxa"/>
            <w:shd w:val="clear" w:color="auto" w:fill="FFFFFF"/>
          </w:tcPr>
          <w:p w:rsidR="00930F63" w:rsidRPr="00460988" w:rsidRDefault="00930F63" w:rsidP="00B275AA">
            <w:pPr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&lt;&lt;Total Horas&gt;&gt;</w:t>
            </w:r>
          </w:p>
        </w:tc>
      </w:tr>
      <w:tr w:rsidR="00930F63" w:rsidRPr="00460988" w:rsidTr="000953C0">
        <w:trPr>
          <w:trHeight w:val="213"/>
        </w:trPr>
        <w:tc>
          <w:tcPr>
            <w:tcW w:w="2093" w:type="dxa"/>
            <w:shd w:val="clear" w:color="auto" w:fill="FFFFFF"/>
            <w:vAlign w:val="center"/>
          </w:tcPr>
          <w:p w:rsidR="00930F63" w:rsidRPr="00460988" w:rsidRDefault="00930F63" w:rsidP="001F55BC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Horas Pruebas (Funcional)</w:t>
            </w:r>
            <w:r w:rsidR="001F55BC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1891" w:type="dxa"/>
            <w:shd w:val="clear" w:color="auto" w:fill="FFFFFF"/>
            <w:vAlign w:val="center"/>
          </w:tcPr>
          <w:p w:rsidR="00930F63" w:rsidRPr="00460988" w:rsidRDefault="00930F63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&lt;&lt; Horas  estimadas &gt;&gt;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404" w:type="dxa"/>
            <w:shd w:val="clear" w:color="auto" w:fill="FFFFFF"/>
          </w:tcPr>
          <w:p w:rsidR="00930F63" w:rsidRPr="00460988" w:rsidRDefault="00930F63" w:rsidP="00B275AA">
            <w:pPr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&lt;&lt;Total Horas&gt;&gt;</w:t>
            </w:r>
          </w:p>
        </w:tc>
      </w:tr>
      <w:tr w:rsidR="00FE3547" w:rsidRPr="00460988" w:rsidTr="00D560E8">
        <w:trPr>
          <w:trHeight w:val="51"/>
        </w:trPr>
        <w:tc>
          <w:tcPr>
            <w:tcW w:w="9408" w:type="dxa"/>
            <w:gridSpan w:val="6"/>
            <w:shd w:val="clear" w:color="auto" w:fill="D9D9D9" w:themeFill="background1" w:themeFillShade="D9"/>
            <w:vAlign w:val="center"/>
          </w:tcPr>
          <w:p w:rsidR="00FE3547" w:rsidRPr="00460988" w:rsidRDefault="00FE3547" w:rsidP="00FE3547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>ESTIMACIÓN TÉCNICA</w:t>
            </w:r>
          </w:p>
        </w:tc>
      </w:tr>
      <w:tr w:rsidR="00930F63" w:rsidRPr="00460988" w:rsidTr="000953C0">
        <w:trPr>
          <w:trHeight w:val="213"/>
        </w:trPr>
        <w:tc>
          <w:tcPr>
            <w:tcW w:w="2093" w:type="dxa"/>
            <w:shd w:val="clear" w:color="auto" w:fill="FFFFFF"/>
            <w:vAlign w:val="center"/>
          </w:tcPr>
          <w:p w:rsidR="00930F63" w:rsidRPr="00460988" w:rsidRDefault="00930F63" w:rsidP="00B275AA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Horas Análisis Técnico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1891" w:type="dxa"/>
            <w:shd w:val="clear" w:color="auto" w:fill="FFFFFF"/>
            <w:vAlign w:val="center"/>
          </w:tcPr>
          <w:p w:rsidR="00930F63" w:rsidRPr="00460988" w:rsidRDefault="00930F63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&lt;&lt; Horas  consumidas&gt;&gt;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404" w:type="dxa"/>
            <w:shd w:val="clear" w:color="auto" w:fill="FFFFFF"/>
          </w:tcPr>
          <w:p w:rsidR="00930F63" w:rsidRPr="00460988" w:rsidRDefault="00930F63" w:rsidP="00B275AA">
            <w:pPr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&lt;&lt;Total Horas&gt;&gt;</w:t>
            </w:r>
          </w:p>
        </w:tc>
      </w:tr>
      <w:tr w:rsidR="00930F63" w:rsidRPr="00460988" w:rsidTr="000953C0">
        <w:trPr>
          <w:trHeight w:val="213"/>
        </w:trPr>
        <w:tc>
          <w:tcPr>
            <w:tcW w:w="2093" w:type="dxa"/>
            <w:shd w:val="clear" w:color="auto" w:fill="FFFFFF"/>
            <w:vAlign w:val="center"/>
          </w:tcPr>
          <w:p w:rsidR="00930F63" w:rsidRPr="00460988" w:rsidRDefault="00930F63" w:rsidP="00B275AA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Horas Desarrollo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1891" w:type="dxa"/>
            <w:shd w:val="clear" w:color="auto" w:fill="FFFFFF"/>
            <w:vAlign w:val="center"/>
          </w:tcPr>
          <w:p w:rsidR="00930F63" w:rsidRPr="00460988" w:rsidRDefault="00930F63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&lt;&lt; Horas  estimadas &gt;&gt;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404" w:type="dxa"/>
            <w:shd w:val="clear" w:color="auto" w:fill="FFFFFF"/>
          </w:tcPr>
          <w:p w:rsidR="00930F63" w:rsidRPr="00460988" w:rsidRDefault="00930F63" w:rsidP="00B275AA">
            <w:pPr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&lt;&lt;Total Horas&gt;&gt;</w:t>
            </w:r>
          </w:p>
        </w:tc>
      </w:tr>
      <w:tr w:rsidR="00930F63" w:rsidRPr="00460988" w:rsidTr="000953C0">
        <w:trPr>
          <w:trHeight w:val="213"/>
        </w:trPr>
        <w:tc>
          <w:tcPr>
            <w:tcW w:w="2093" w:type="dxa"/>
            <w:shd w:val="clear" w:color="auto" w:fill="FFFFFF"/>
            <w:vAlign w:val="center"/>
          </w:tcPr>
          <w:p w:rsidR="00930F63" w:rsidRPr="00460988" w:rsidRDefault="00930F63" w:rsidP="00B275AA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Horas Pruebas (Técnico)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1891" w:type="dxa"/>
            <w:shd w:val="clear" w:color="auto" w:fill="FFFFFF"/>
            <w:vAlign w:val="center"/>
          </w:tcPr>
          <w:p w:rsidR="00930F63" w:rsidRPr="00460988" w:rsidRDefault="00930F63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&lt;&lt; Horas  estimadas &gt;&gt;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404" w:type="dxa"/>
            <w:shd w:val="clear" w:color="auto" w:fill="FFFFFF"/>
          </w:tcPr>
          <w:p w:rsidR="00930F63" w:rsidRPr="00460988" w:rsidRDefault="00930F63" w:rsidP="00B275AA">
            <w:pPr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&lt;&lt;Total Horas&gt;&gt;</w:t>
            </w:r>
          </w:p>
        </w:tc>
      </w:tr>
      <w:tr w:rsidR="00930F63" w:rsidRPr="00460988" w:rsidTr="000953C0">
        <w:trPr>
          <w:trHeight w:val="213"/>
        </w:trPr>
        <w:tc>
          <w:tcPr>
            <w:tcW w:w="2093" w:type="dxa"/>
            <w:shd w:val="clear" w:color="auto" w:fill="F2F2F2" w:themeFill="background1" w:themeFillShade="F2"/>
            <w:vAlign w:val="center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TOTAL</w:t>
            </w:r>
          </w:p>
        </w:tc>
        <w:tc>
          <w:tcPr>
            <w:tcW w:w="1891" w:type="dxa"/>
            <w:shd w:val="clear" w:color="auto" w:fill="F2F2F2" w:themeFill="background1" w:themeFillShade="F2"/>
            <w:vAlign w:val="center"/>
          </w:tcPr>
          <w:p w:rsidR="00930F63" w:rsidRPr="00460988" w:rsidRDefault="00930F63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&lt;&lt;Total Horas&gt;&gt;</w:t>
            </w:r>
          </w:p>
        </w:tc>
        <w:tc>
          <w:tcPr>
            <w:tcW w:w="1340" w:type="dxa"/>
            <w:shd w:val="clear" w:color="auto" w:fill="F2F2F2" w:themeFill="background1" w:themeFillShade="F2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2F2F2" w:themeFill="background1" w:themeFillShade="F2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2F2F2" w:themeFill="background1" w:themeFillShade="F2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404" w:type="dxa"/>
            <w:shd w:val="clear" w:color="auto" w:fill="F2F2F2" w:themeFill="background1" w:themeFillShade="F2"/>
          </w:tcPr>
          <w:p w:rsidR="00930F63" w:rsidRPr="00460988" w:rsidRDefault="00930F63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&lt;&lt;Total Horas&gt;&gt;</w:t>
            </w:r>
          </w:p>
        </w:tc>
      </w:tr>
    </w:tbl>
    <w:p w:rsidR="00D560E8" w:rsidRDefault="00D560E8">
      <w:pPr>
        <w:rPr>
          <w:rFonts w:asciiTheme="minorHAnsi" w:hAnsiTheme="minorHAnsi" w:cs="Arial"/>
          <w:b/>
          <w:sz w:val="16"/>
          <w:szCs w:val="16"/>
        </w:rPr>
      </w:pPr>
    </w:p>
    <w:p w:rsidR="000953C0" w:rsidRDefault="000953C0">
      <w:pPr>
        <w:rPr>
          <w:rFonts w:asciiTheme="minorHAnsi" w:hAnsiTheme="minorHAnsi" w:cs="Arial"/>
          <w:b/>
          <w:sz w:val="16"/>
          <w:szCs w:val="16"/>
        </w:rPr>
      </w:pPr>
    </w:p>
    <w:p w:rsidR="000953C0" w:rsidRDefault="000953C0">
      <w:pPr>
        <w:rPr>
          <w:rFonts w:asciiTheme="minorHAnsi" w:hAnsiTheme="minorHAnsi" w:cs="Arial"/>
          <w:b/>
          <w:sz w:val="16"/>
          <w:szCs w:val="16"/>
        </w:rPr>
      </w:pPr>
    </w:p>
    <w:p w:rsidR="000953C0" w:rsidRPr="00460988" w:rsidRDefault="000953C0">
      <w:pPr>
        <w:rPr>
          <w:rFonts w:asciiTheme="minorHAnsi" w:hAnsiTheme="minorHAnsi" w:cs="Arial"/>
          <w:b/>
          <w:sz w:val="16"/>
          <w:szCs w:val="16"/>
        </w:rPr>
      </w:pPr>
    </w:p>
    <w:tbl>
      <w:tblPr>
        <w:tblStyle w:val="Tablaconcuadrcula"/>
        <w:tblW w:w="943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101"/>
        <w:gridCol w:w="1417"/>
        <w:gridCol w:w="4394"/>
        <w:gridCol w:w="2522"/>
      </w:tblGrid>
      <w:tr w:rsidR="00942791" w:rsidRPr="00460988" w:rsidTr="00693638">
        <w:trPr>
          <w:trHeight w:val="225"/>
        </w:trPr>
        <w:tc>
          <w:tcPr>
            <w:tcW w:w="9434" w:type="dxa"/>
            <w:gridSpan w:val="4"/>
            <w:shd w:val="clear" w:color="auto" w:fill="DBE5F1" w:themeFill="accent1" w:themeFillTint="33"/>
          </w:tcPr>
          <w:p w:rsidR="00942791" w:rsidRPr="00460988" w:rsidRDefault="00D560E8" w:rsidP="003504CE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lastRenderedPageBreak/>
              <w:br w:type="page"/>
            </w:r>
            <w:r w:rsidR="00942791" w:rsidRPr="00460988">
              <w:rPr>
                <w:rFonts w:asciiTheme="minorHAnsi" w:hAnsiTheme="minorHAnsi" w:cs="Arial"/>
                <w:b/>
                <w:sz w:val="16"/>
                <w:szCs w:val="16"/>
              </w:rPr>
              <w:t>SECCIÓN DE PRUEBAS</w:t>
            </w:r>
          </w:p>
        </w:tc>
      </w:tr>
      <w:tr w:rsidR="00401D14" w:rsidRPr="00460988" w:rsidTr="00693638">
        <w:trPr>
          <w:trHeight w:val="238"/>
        </w:trPr>
        <w:tc>
          <w:tcPr>
            <w:tcW w:w="9434" w:type="dxa"/>
            <w:gridSpan w:val="4"/>
            <w:shd w:val="clear" w:color="auto" w:fill="DBE5F1" w:themeFill="accent1" w:themeFillTint="33"/>
          </w:tcPr>
          <w:p w:rsidR="00401D14" w:rsidRPr="00460988" w:rsidRDefault="00401D14" w:rsidP="00343D0F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 xml:space="preserve">CASO DE PRUEBA No. &lt;Consecutivo&gt; </w:t>
            </w:r>
            <w:r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(</w:t>
            </w:r>
            <w:r w:rsidR="00343D0F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N2 – N1 - US</w:t>
            </w:r>
            <w:r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)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 xml:space="preserve"> *</w:t>
            </w:r>
          </w:p>
        </w:tc>
      </w:tr>
      <w:tr w:rsidR="00401D14" w:rsidRPr="00460988" w:rsidTr="0050452B">
        <w:trPr>
          <w:trHeight w:val="225"/>
        </w:trPr>
        <w:tc>
          <w:tcPr>
            <w:tcW w:w="2518" w:type="dxa"/>
            <w:gridSpan w:val="2"/>
            <w:shd w:val="clear" w:color="auto" w:fill="F2F2F2" w:themeFill="background1" w:themeFillShade="F2"/>
            <w:vAlign w:val="center"/>
          </w:tcPr>
          <w:p w:rsidR="00401D14" w:rsidRPr="00460988" w:rsidRDefault="00401D14" w:rsidP="003504CE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Descripción del Caso</w:t>
            </w:r>
            <w:r w:rsidR="009A2D30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916" w:type="dxa"/>
            <w:gridSpan w:val="2"/>
            <w:vAlign w:val="center"/>
          </w:tcPr>
          <w:p w:rsidR="00401D14" w:rsidRPr="00460988" w:rsidRDefault="008A48FF" w:rsidP="00AE41C3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AE41C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&lt;Describa brevemente el caso de prueba&gt;</w:t>
            </w:r>
          </w:p>
        </w:tc>
      </w:tr>
      <w:tr w:rsidR="003E7037" w:rsidRPr="00460988" w:rsidTr="0050452B">
        <w:trPr>
          <w:trHeight w:val="225"/>
        </w:trPr>
        <w:tc>
          <w:tcPr>
            <w:tcW w:w="2518" w:type="dxa"/>
            <w:gridSpan w:val="2"/>
            <w:shd w:val="clear" w:color="auto" w:fill="F2F2F2" w:themeFill="background1" w:themeFillShade="F2"/>
            <w:vAlign w:val="center"/>
          </w:tcPr>
          <w:p w:rsidR="003E7037" w:rsidRPr="00460988" w:rsidRDefault="003E7037" w:rsidP="003504CE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Prerrequisitos</w:t>
            </w:r>
            <w:r w:rsidR="00DF79A5" w:rsidRPr="00460988">
              <w:rPr>
                <w:rFonts w:asciiTheme="minorHAnsi" w:hAnsiTheme="minorHAnsi" w:cs="Arial"/>
                <w:b/>
                <w:sz w:val="16"/>
                <w:szCs w:val="16"/>
              </w:rPr>
              <w:t xml:space="preserve"> del caso</w:t>
            </w:r>
            <w:r w:rsidR="009A2D30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916" w:type="dxa"/>
            <w:gridSpan w:val="2"/>
            <w:vAlign w:val="center"/>
          </w:tcPr>
          <w:p w:rsidR="003E7037" w:rsidRPr="00460988" w:rsidRDefault="00A66175" w:rsidP="00A66175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&lt;Liste los prerrequisitos del caso de prueba&gt;</w:t>
            </w:r>
          </w:p>
        </w:tc>
      </w:tr>
      <w:tr w:rsidR="003E7037" w:rsidRPr="00460988" w:rsidTr="0050452B">
        <w:trPr>
          <w:trHeight w:val="238"/>
        </w:trPr>
        <w:tc>
          <w:tcPr>
            <w:tcW w:w="2518" w:type="dxa"/>
            <w:gridSpan w:val="2"/>
            <w:shd w:val="clear" w:color="auto" w:fill="F2F2F2" w:themeFill="background1" w:themeFillShade="F2"/>
            <w:vAlign w:val="center"/>
          </w:tcPr>
          <w:p w:rsidR="003E7037" w:rsidRPr="00460988" w:rsidRDefault="003E7037" w:rsidP="003504CE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Naturaleza</w:t>
            </w:r>
            <w:r w:rsidR="00DF79A5" w:rsidRPr="00460988">
              <w:rPr>
                <w:rFonts w:asciiTheme="minorHAnsi" w:hAnsiTheme="minorHAnsi" w:cs="Arial"/>
                <w:b/>
                <w:sz w:val="16"/>
                <w:szCs w:val="16"/>
              </w:rPr>
              <w:t xml:space="preserve"> del caso </w:t>
            </w:r>
            <w:r w:rsidR="009A2D30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916" w:type="dxa"/>
            <w:gridSpan w:val="2"/>
            <w:vAlign w:val="center"/>
          </w:tcPr>
          <w:p w:rsidR="003E7037" w:rsidRPr="00460988" w:rsidRDefault="00942AB1" w:rsidP="009A0491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sdt>
              <w:sdtPr>
                <w:rPr>
                  <w:rFonts w:asciiTheme="minorHAnsi" w:hAnsiTheme="minorHAnsi" w:cs="Arial"/>
                  <w:color w:val="A6A6A6" w:themeColor="background1" w:themeShade="A6"/>
                  <w:sz w:val="16"/>
                  <w:szCs w:val="16"/>
                </w:rPr>
                <w:id w:val="806743349"/>
                <w:placeholder>
                  <w:docPart w:val="C865AB2FD93047029A1616D5A086447A"/>
                </w:placeholder>
                <w:showingPlcHdr/>
                <w:dropDownList>
                  <w:listItem w:value="Elija un elemento."/>
                  <w:listItem w:displayText="Positiva" w:value="1"/>
                  <w:listItem w:displayText="Negativa" w:value="2"/>
                  <w:listItem w:displayText="No aplica " w:value="3"/>
                </w:dropDownList>
              </w:sdtPr>
              <w:sdtEndPr/>
              <w:sdtContent>
                <w:r w:rsidR="007C1506" w:rsidRPr="00460988">
                  <w:rPr>
                    <w:rStyle w:val="Textodelmarcadordeposicin"/>
                    <w:rFonts w:asciiTheme="minorHAnsi" w:hAnsiTheme="minorHAnsi"/>
                    <w:sz w:val="16"/>
                    <w:szCs w:val="16"/>
                  </w:rPr>
                  <w:t>Elija un elemento.</w:t>
                </w:r>
              </w:sdtContent>
            </w:sdt>
            <w:r w:rsidR="009A0491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</w:t>
            </w:r>
          </w:p>
        </w:tc>
      </w:tr>
      <w:tr w:rsidR="00004E1E" w:rsidRPr="00460988" w:rsidTr="0050452B">
        <w:trPr>
          <w:trHeight w:val="238"/>
        </w:trPr>
        <w:tc>
          <w:tcPr>
            <w:tcW w:w="2518" w:type="dxa"/>
            <w:gridSpan w:val="2"/>
            <w:shd w:val="clear" w:color="auto" w:fill="F2F2F2" w:themeFill="background1" w:themeFillShade="F2"/>
            <w:vAlign w:val="center"/>
          </w:tcPr>
          <w:p w:rsidR="00004E1E" w:rsidRPr="00460988" w:rsidRDefault="00004E1E" w:rsidP="0050452B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 xml:space="preserve">Resultado </w:t>
            </w:r>
            <w:r w:rsidR="0050452B" w:rsidRPr="00460988">
              <w:rPr>
                <w:rFonts w:asciiTheme="minorHAnsi" w:hAnsiTheme="minorHAnsi" w:cs="Arial"/>
                <w:b/>
                <w:sz w:val="16"/>
                <w:szCs w:val="16"/>
              </w:rPr>
              <w:t>Esperado</w:t>
            </w: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 xml:space="preserve"> caso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916" w:type="dxa"/>
            <w:gridSpan w:val="2"/>
            <w:vAlign w:val="center"/>
          </w:tcPr>
          <w:p w:rsidR="00004E1E" w:rsidRPr="00460988" w:rsidRDefault="00EE1884" w:rsidP="0091074A">
            <w:pPr>
              <w:rPr>
                <w:rFonts w:asciiTheme="minorHAnsi" w:hAnsiTheme="minorHAnsi" w:cs="Arial"/>
                <w:b/>
                <w:color w:val="FF0000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</w:t>
            </w:r>
            <w:r w:rsidR="00004E1E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Describa el resultado esperado del caso indicando el comportamiento del sistema&gt;</w:t>
            </w:r>
          </w:p>
        </w:tc>
      </w:tr>
      <w:tr w:rsidR="00004E1E" w:rsidRPr="00460988" w:rsidTr="0050452B">
        <w:trPr>
          <w:trHeight w:val="225"/>
        </w:trPr>
        <w:tc>
          <w:tcPr>
            <w:tcW w:w="2518" w:type="dxa"/>
            <w:gridSpan w:val="2"/>
            <w:shd w:val="clear" w:color="auto" w:fill="F2F2F2" w:themeFill="background1" w:themeFillShade="F2"/>
            <w:vAlign w:val="center"/>
          </w:tcPr>
          <w:p w:rsidR="00004E1E" w:rsidRPr="00460988" w:rsidRDefault="00004E1E" w:rsidP="003504CE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Estado del caso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916" w:type="dxa"/>
            <w:gridSpan w:val="2"/>
            <w:vAlign w:val="center"/>
          </w:tcPr>
          <w:p w:rsidR="00004E1E" w:rsidRPr="00460988" w:rsidRDefault="00942AB1" w:rsidP="009A0491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sdt>
              <w:sdtPr>
                <w:rPr>
                  <w:rFonts w:asciiTheme="minorHAnsi" w:hAnsiTheme="minorHAnsi" w:cs="Arial"/>
                  <w:color w:val="A6A6A6" w:themeColor="background1" w:themeShade="A6"/>
                  <w:sz w:val="16"/>
                  <w:szCs w:val="16"/>
                </w:rPr>
                <w:id w:val="1383682775"/>
                <w:placeholder>
                  <w:docPart w:val="C1713AA8493248B2AB99E92958450538"/>
                </w:placeholder>
                <w:showingPlcHdr/>
                <w:dropDownList>
                  <w:listItem w:value="Elija un elemento."/>
                  <w:listItem w:displayText="Aprobado" w:value="1"/>
                  <w:listItem w:displayText="Rechazado" w:value="2"/>
                  <w:listItem w:displayText="No aplica" w:value="4"/>
                </w:dropDownList>
              </w:sdtPr>
              <w:sdtEndPr/>
              <w:sdtContent>
                <w:r w:rsidR="00004E1E" w:rsidRPr="00460988">
                  <w:rPr>
                    <w:rStyle w:val="Textodelmarcadordeposicin"/>
                    <w:rFonts w:asciiTheme="minorHAnsi" w:hAnsiTheme="minorHAnsi"/>
                    <w:sz w:val="16"/>
                    <w:szCs w:val="16"/>
                  </w:rPr>
                  <w:t>Elija un elemento.</w:t>
                </w:r>
              </w:sdtContent>
            </w:sdt>
            <w:r w:rsidR="00004E1E" w:rsidRPr="00460988">
              <w:rPr>
                <w:rFonts w:asciiTheme="minorHAnsi" w:hAnsiTheme="minorHAnsi" w:cs="Arial"/>
                <w:b/>
                <w:color w:val="FF0000"/>
                <w:sz w:val="16"/>
                <w:szCs w:val="16"/>
              </w:rPr>
              <w:t xml:space="preserve">   </w:t>
            </w:r>
          </w:p>
        </w:tc>
      </w:tr>
      <w:tr w:rsidR="00EE1884" w:rsidRPr="00460988" w:rsidTr="0050452B">
        <w:trPr>
          <w:trHeight w:val="225"/>
        </w:trPr>
        <w:tc>
          <w:tcPr>
            <w:tcW w:w="2518" w:type="dxa"/>
            <w:gridSpan w:val="2"/>
            <w:shd w:val="clear" w:color="auto" w:fill="F2F2F2" w:themeFill="background1" w:themeFillShade="F2"/>
            <w:vAlign w:val="center"/>
          </w:tcPr>
          <w:p w:rsidR="00EE1884" w:rsidRPr="00460988" w:rsidRDefault="00EE1884" w:rsidP="003504CE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Observaciones</w:t>
            </w:r>
          </w:p>
        </w:tc>
        <w:tc>
          <w:tcPr>
            <w:tcW w:w="6916" w:type="dxa"/>
            <w:gridSpan w:val="2"/>
            <w:vAlign w:val="center"/>
          </w:tcPr>
          <w:p w:rsidR="00EE1884" w:rsidRPr="00460988" w:rsidRDefault="00EE1884" w:rsidP="00EE1884">
            <w:pPr>
              <w:rPr>
                <w:rFonts w:asciiTheme="minorHAnsi" w:hAnsiTheme="minorHAnsi" w:cs="Arial"/>
                <w:color w:val="A6A6A6" w:themeColor="background1" w:themeShade="A6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&lt;Describa en caso que sea rechazado o bloqueado&gt;</w:t>
            </w:r>
          </w:p>
        </w:tc>
      </w:tr>
      <w:tr w:rsidR="00004E1E" w:rsidRPr="00460988" w:rsidTr="00EC50FC">
        <w:trPr>
          <w:trHeight w:val="196"/>
        </w:trPr>
        <w:tc>
          <w:tcPr>
            <w:tcW w:w="9434" w:type="dxa"/>
            <w:gridSpan w:val="4"/>
            <w:shd w:val="clear" w:color="auto" w:fill="D9D9D9" w:themeFill="background1" w:themeFillShade="D9"/>
          </w:tcPr>
          <w:p w:rsidR="00004E1E" w:rsidRPr="00460988" w:rsidRDefault="00004E1E" w:rsidP="003504CE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PASO A PASO DE LA PRUEBA</w:t>
            </w:r>
          </w:p>
        </w:tc>
      </w:tr>
      <w:tr w:rsidR="00EE1884" w:rsidRPr="00460988" w:rsidTr="00EE1884">
        <w:trPr>
          <w:trHeight w:val="86"/>
        </w:trPr>
        <w:tc>
          <w:tcPr>
            <w:tcW w:w="1101" w:type="dxa"/>
            <w:shd w:val="clear" w:color="auto" w:fill="F2F2F2" w:themeFill="background1" w:themeFillShade="F2"/>
          </w:tcPr>
          <w:p w:rsidR="00EE1884" w:rsidRPr="00460988" w:rsidRDefault="00EE1884" w:rsidP="003504CE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Paso No.</w:t>
            </w:r>
          </w:p>
        </w:tc>
        <w:tc>
          <w:tcPr>
            <w:tcW w:w="5811" w:type="dxa"/>
            <w:gridSpan w:val="2"/>
            <w:shd w:val="clear" w:color="auto" w:fill="F2F2F2" w:themeFill="background1" w:themeFillShade="F2"/>
          </w:tcPr>
          <w:p w:rsidR="00EE1884" w:rsidRPr="00460988" w:rsidRDefault="00EE1884" w:rsidP="00401D14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Descripción del Paso</w:t>
            </w:r>
          </w:p>
        </w:tc>
        <w:tc>
          <w:tcPr>
            <w:tcW w:w="2522" w:type="dxa"/>
            <w:shd w:val="clear" w:color="auto" w:fill="F2F2F2" w:themeFill="background1" w:themeFillShade="F2"/>
          </w:tcPr>
          <w:p w:rsidR="00EE1884" w:rsidRPr="00460988" w:rsidRDefault="00EE1884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Datos de Entrada del paso</w:t>
            </w:r>
          </w:p>
        </w:tc>
      </w:tr>
      <w:tr w:rsidR="00EE1884" w:rsidRPr="00460988" w:rsidTr="00EE1884">
        <w:trPr>
          <w:trHeight w:val="238"/>
        </w:trPr>
        <w:tc>
          <w:tcPr>
            <w:tcW w:w="1101" w:type="dxa"/>
          </w:tcPr>
          <w:p w:rsidR="00EE1884" w:rsidRPr="00460988" w:rsidRDefault="00EE1884" w:rsidP="00166466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1</w:t>
            </w:r>
          </w:p>
        </w:tc>
        <w:tc>
          <w:tcPr>
            <w:tcW w:w="5811" w:type="dxa"/>
            <w:gridSpan w:val="2"/>
          </w:tcPr>
          <w:p w:rsidR="00EF32AD" w:rsidRPr="00460988" w:rsidRDefault="00EF32AD" w:rsidP="00EF32AD">
            <w:pPr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2522" w:type="dxa"/>
          </w:tcPr>
          <w:p w:rsidR="00EE1884" w:rsidRPr="00460988" w:rsidRDefault="00EE1884" w:rsidP="00CC2E87">
            <w:pPr>
              <w:rPr>
                <w:rFonts w:asciiTheme="minorHAnsi" w:hAnsiTheme="minorHAnsi" w:cs="Arial"/>
                <w:sz w:val="16"/>
                <w:szCs w:val="16"/>
              </w:rPr>
            </w:pPr>
          </w:p>
        </w:tc>
      </w:tr>
      <w:tr w:rsidR="00EE1884" w:rsidRPr="00460988" w:rsidTr="00EE1884">
        <w:trPr>
          <w:trHeight w:val="225"/>
        </w:trPr>
        <w:tc>
          <w:tcPr>
            <w:tcW w:w="1101" w:type="dxa"/>
          </w:tcPr>
          <w:p w:rsidR="00EE1884" w:rsidRPr="00460988" w:rsidRDefault="00EE1884" w:rsidP="00166466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2</w:t>
            </w:r>
          </w:p>
        </w:tc>
        <w:tc>
          <w:tcPr>
            <w:tcW w:w="5811" w:type="dxa"/>
            <w:gridSpan w:val="2"/>
          </w:tcPr>
          <w:p w:rsidR="00EE1884" w:rsidRPr="00460988" w:rsidRDefault="00EE1884" w:rsidP="00CC2E87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</w:p>
        </w:tc>
        <w:tc>
          <w:tcPr>
            <w:tcW w:w="2522" w:type="dxa"/>
          </w:tcPr>
          <w:p w:rsidR="00EE1884" w:rsidRPr="00460988" w:rsidRDefault="00EE1884" w:rsidP="00CC2E87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</w:p>
        </w:tc>
      </w:tr>
      <w:tr w:rsidR="00EE1884" w:rsidRPr="00460988" w:rsidTr="00EE1884">
        <w:trPr>
          <w:trHeight w:val="225"/>
        </w:trPr>
        <w:tc>
          <w:tcPr>
            <w:tcW w:w="1101" w:type="dxa"/>
          </w:tcPr>
          <w:p w:rsidR="00EE1884" w:rsidRPr="00460988" w:rsidRDefault="00EE1884" w:rsidP="00166466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3</w:t>
            </w:r>
          </w:p>
        </w:tc>
        <w:tc>
          <w:tcPr>
            <w:tcW w:w="5811" w:type="dxa"/>
            <w:gridSpan w:val="2"/>
          </w:tcPr>
          <w:p w:rsidR="00EE1884" w:rsidRPr="00460988" w:rsidRDefault="00EE1884" w:rsidP="00CC2E87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</w:p>
        </w:tc>
        <w:tc>
          <w:tcPr>
            <w:tcW w:w="2522" w:type="dxa"/>
          </w:tcPr>
          <w:p w:rsidR="00EE1884" w:rsidRPr="00460988" w:rsidRDefault="00EE1884" w:rsidP="00CC2E87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</w:p>
        </w:tc>
      </w:tr>
      <w:tr w:rsidR="00EE1884" w:rsidRPr="00460988" w:rsidTr="00EE1884">
        <w:trPr>
          <w:trHeight w:val="225"/>
        </w:trPr>
        <w:tc>
          <w:tcPr>
            <w:tcW w:w="1101" w:type="dxa"/>
          </w:tcPr>
          <w:p w:rsidR="00EE1884" w:rsidRPr="00460988" w:rsidRDefault="00EE1884" w:rsidP="00166466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4</w:t>
            </w:r>
          </w:p>
        </w:tc>
        <w:tc>
          <w:tcPr>
            <w:tcW w:w="5811" w:type="dxa"/>
            <w:gridSpan w:val="2"/>
          </w:tcPr>
          <w:p w:rsidR="00EE1884" w:rsidRPr="00460988" w:rsidRDefault="00EE1884" w:rsidP="00CC2E87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</w:p>
        </w:tc>
        <w:tc>
          <w:tcPr>
            <w:tcW w:w="2522" w:type="dxa"/>
          </w:tcPr>
          <w:p w:rsidR="00EE1884" w:rsidRPr="00460988" w:rsidRDefault="00EE1884" w:rsidP="00CC2E87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</w:p>
        </w:tc>
      </w:tr>
    </w:tbl>
    <w:p w:rsidR="00A66175" w:rsidRDefault="00A66175" w:rsidP="008C55C5">
      <w:pPr>
        <w:jc w:val="both"/>
        <w:rPr>
          <w:rFonts w:asciiTheme="minorHAnsi" w:hAnsiTheme="minorHAnsi" w:cs="Arial"/>
          <w:b/>
          <w:sz w:val="16"/>
          <w:szCs w:val="16"/>
        </w:rPr>
      </w:pPr>
    </w:p>
    <w:p w:rsidR="00AE41C3" w:rsidRPr="00460988" w:rsidRDefault="008C55C5" w:rsidP="008C55C5">
      <w:pPr>
        <w:jc w:val="both"/>
        <w:rPr>
          <w:rFonts w:asciiTheme="minorHAnsi" w:hAnsiTheme="minorHAnsi" w:cs="Arial"/>
          <w:sz w:val="16"/>
          <w:szCs w:val="16"/>
        </w:rPr>
      </w:pPr>
      <w:r w:rsidRPr="00460988">
        <w:rPr>
          <w:rFonts w:asciiTheme="minorHAnsi" w:hAnsiTheme="minorHAnsi" w:cs="Arial"/>
          <w:b/>
          <w:sz w:val="16"/>
          <w:szCs w:val="16"/>
        </w:rPr>
        <w:t xml:space="preserve">Nota: </w:t>
      </w:r>
      <w:r w:rsidRPr="00460988">
        <w:rPr>
          <w:rFonts w:asciiTheme="minorHAnsi" w:hAnsiTheme="minorHAnsi" w:cs="Arial"/>
          <w:sz w:val="16"/>
          <w:szCs w:val="16"/>
        </w:rPr>
        <w:t xml:space="preserve">Si requiere ejecutar más de un caso de prueba, por favor duplique la tabla </w:t>
      </w:r>
      <w:r w:rsidR="00401D14" w:rsidRPr="00460988">
        <w:rPr>
          <w:rFonts w:asciiTheme="minorHAnsi" w:hAnsiTheme="minorHAnsi" w:cs="Arial"/>
          <w:sz w:val="16"/>
          <w:szCs w:val="16"/>
        </w:rPr>
        <w:t>anterior e indique</w:t>
      </w:r>
      <w:r w:rsidRPr="00460988">
        <w:rPr>
          <w:rFonts w:asciiTheme="minorHAnsi" w:hAnsiTheme="minorHAnsi" w:cs="Arial"/>
          <w:sz w:val="16"/>
          <w:szCs w:val="16"/>
        </w:rPr>
        <w:t xml:space="preserve"> el consecutivo </w:t>
      </w:r>
      <w:r w:rsidR="00401D14" w:rsidRPr="00460988">
        <w:rPr>
          <w:rFonts w:asciiTheme="minorHAnsi" w:hAnsiTheme="minorHAnsi" w:cs="Arial"/>
          <w:sz w:val="16"/>
          <w:szCs w:val="16"/>
        </w:rPr>
        <w:t xml:space="preserve">del caso, </w:t>
      </w:r>
      <w:r w:rsidRPr="00460988">
        <w:rPr>
          <w:rFonts w:asciiTheme="minorHAnsi" w:hAnsiTheme="minorHAnsi" w:cs="Arial"/>
          <w:sz w:val="16"/>
          <w:szCs w:val="16"/>
        </w:rPr>
        <w:t>de acuerdo al total de casos que realice.</w:t>
      </w:r>
    </w:p>
    <w:p w:rsidR="00CE0D3A" w:rsidRPr="00460988" w:rsidRDefault="00CE0D3A" w:rsidP="008C55C5">
      <w:pPr>
        <w:jc w:val="both"/>
        <w:rPr>
          <w:rFonts w:asciiTheme="minorHAnsi" w:hAnsiTheme="minorHAnsi" w:cs="Arial"/>
          <w:sz w:val="16"/>
          <w:szCs w:val="16"/>
        </w:rPr>
      </w:pPr>
    </w:p>
    <w:tbl>
      <w:tblPr>
        <w:tblStyle w:val="Tablaconcuadrcula"/>
        <w:tblW w:w="946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093"/>
        <w:gridCol w:w="1843"/>
        <w:gridCol w:w="1609"/>
        <w:gridCol w:w="1934"/>
        <w:gridCol w:w="1985"/>
      </w:tblGrid>
      <w:tr w:rsidR="00CE0D3A" w:rsidRPr="00460988" w:rsidTr="00B275AA">
        <w:tc>
          <w:tcPr>
            <w:tcW w:w="9464" w:type="dxa"/>
            <w:gridSpan w:val="5"/>
            <w:shd w:val="clear" w:color="auto" w:fill="DBE5F1" w:themeFill="accent1" w:themeFillTint="33"/>
          </w:tcPr>
          <w:p w:rsidR="00CE0D3A" w:rsidRPr="00460988" w:rsidRDefault="00CE0D3A" w:rsidP="00343D0F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 xml:space="preserve">EVIDENCIAS DE LAS PRUEBAS EN DESARROLLO </w:t>
            </w:r>
            <w:r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(</w:t>
            </w:r>
            <w:r w:rsidR="00343D0F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N2</w:t>
            </w:r>
            <w:r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)</w:t>
            </w: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 xml:space="preserve">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 xml:space="preserve"> *</w:t>
            </w:r>
          </w:p>
        </w:tc>
      </w:tr>
      <w:tr w:rsidR="00CE0D3A" w:rsidRPr="00460988" w:rsidTr="00B275AA">
        <w:tc>
          <w:tcPr>
            <w:tcW w:w="2093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Responsable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Cargo</w:t>
            </w:r>
          </w:p>
        </w:tc>
        <w:tc>
          <w:tcPr>
            <w:tcW w:w="1609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Fecha de Ejecución</w:t>
            </w:r>
          </w:p>
        </w:tc>
        <w:tc>
          <w:tcPr>
            <w:tcW w:w="1934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Resultado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Observaciones</w:t>
            </w:r>
          </w:p>
        </w:tc>
      </w:tr>
      <w:tr w:rsidR="00CE0D3A" w:rsidRPr="00460988" w:rsidTr="00B275AA">
        <w:tc>
          <w:tcPr>
            <w:tcW w:w="2093" w:type="dxa"/>
          </w:tcPr>
          <w:p w:rsidR="00CE0D3A" w:rsidRPr="00460988" w:rsidRDefault="00CE0D3A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&lt;Nombre de quien realiza la prueba&gt;</w:t>
            </w:r>
          </w:p>
        </w:tc>
        <w:tc>
          <w:tcPr>
            <w:tcW w:w="1843" w:type="dxa"/>
          </w:tcPr>
          <w:p w:rsidR="00CE0D3A" w:rsidRPr="00460988" w:rsidRDefault="00CE0D3A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&lt;Cargo de quien realiza la prueba&gt;</w:t>
            </w:r>
          </w:p>
        </w:tc>
        <w:tc>
          <w:tcPr>
            <w:tcW w:w="1609" w:type="dxa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&lt;DD/MM/YYYY &gt;</w:t>
            </w:r>
          </w:p>
        </w:tc>
        <w:tc>
          <w:tcPr>
            <w:tcW w:w="1934" w:type="dxa"/>
          </w:tcPr>
          <w:p w:rsidR="00CE0D3A" w:rsidRPr="00460988" w:rsidRDefault="00CE0D3A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&lt;Aprobado/  Rechazado&gt;</w:t>
            </w:r>
          </w:p>
        </w:tc>
        <w:tc>
          <w:tcPr>
            <w:tcW w:w="1985" w:type="dxa"/>
          </w:tcPr>
          <w:p w:rsidR="00CE0D3A" w:rsidRPr="00460988" w:rsidRDefault="00CE0D3A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&lt;En caso de rechazo&gt;</w:t>
            </w:r>
          </w:p>
        </w:tc>
      </w:tr>
      <w:tr w:rsidR="00CE0D3A" w:rsidRPr="00460988" w:rsidTr="00B275AA">
        <w:tc>
          <w:tcPr>
            <w:tcW w:w="9464" w:type="dxa"/>
            <w:gridSpan w:val="5"/>
            <w:shd w:val="clear" w:color="auto" w:fill="F2F2F2" w:themeFill="background1" w:themeFillShade="F2"/>
          </w:tcPr>
          <w:p w:rsidR="00CE0D3A" w:rsidRPr="00460988" w:rsidRDefault="00D63E55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 xml:space="preserve">PANTALLAS CON LAS </w:t>
            </w:r>
            <w:r w:rsidR="00CE0D3A" w:rsidRPr="00460988">
              <w:rPr>
                <w:rFonts w:asciiTheme="minorHAnsi" w:hAnsiTheme="minorHAnsi" w:cs="Arial"/>
                <w:b/>
                <w:sz w:val="16"/>
                <w:szCs w:val="16"/>
              </w:rPr>
              <w:t>EVIDENCIAS</w:t>
            </w:r>
          </w:p>
        </w:tc>
      </w:tr>
      <w:tr w:rsidR="00CE0D3A" w:rsidRPr="00460988" w:rsidTr="00B275AA">
        <w:tc>
          <w:tcPr>
            <w:tcW w:w="9464" w:type="dxa"/>
            <w:gridSpan w:val="5"/>
          </w:tcPr>
          <w:p w:rsidR="000953C0" w:rsidRDefault="000953C0" w:rsidP="000953C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&lt;Adjuntar pantallas&gt;</w:t>
            </w:r>
          </w:p>
          <w:p w:rsidR="000953C0" w:rsidRDefault="000953C0" w:rsidP="000953C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0953C0" w:rsidRDefault="000953C0" w:rsidP="000953C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0953C0" w:rsidRDefault="000953C0" w:rsidP="000953C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0953C0" w:rsidRPr="00460988" w:rsidRDefault="000953C0" w:rsidP="000953C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CE0D3A" w:rsidRPr="00460988" w:rsidRDefault="00CE0D3A" w:rsidP="00B275AA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</w:p>
          <w:p w:rsidR="00CE0D3A" w:rsidRPr="00460988" w:rsidRDefault="00CE0D3A" w:rsidP="00B275AA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</w:p>
        </w:tc>
      </w:tr>
    </w:tbl>
    <w:p w:rsidR="00CE0D3A" w:rsidRPr="00460988" w:rsidRDefault="00CE0D3A" w:rsidP="008C55C5">
      <w:pPr>
        <w:jc w:val="both"/>
        <w:rPr>
          <w:rFonts w:asciiTheme="minorHAnsi" w:hAnsiTheme="minorHAnsi" w:cs="Arial"/>
          <w:sz w:val="16"/>
          <w:szCs w:val="16"/>
        </w:rPr>
      </w:pPr>
    </w:p>
    <w:tbl>
      <w:tblPr>
        <w:tblStyle w:val="Tablaconcuadrcula"/>
        <w:tblW w:w="946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093"/>
        <w:gridCol w:w="1843"/>
        <w:gridCol w:w="1609"/>
        <w:gridCol w:w="1934"/>
        <w:gridCol w:w="1985"/>
      </w:tblGrid>
      <w:tr w:rsidR="00CE0D3A" w:rsidRPr="00460988" w:rsidTr="00B275AA">
        <w:tc>
          <w:tcPr>
            <w:tcW w:w="9464" w:type="dxa"/>
            <w:gridSpan w:val="5"/>
            <w:shd w:val="clear" w:color="auto" w:fill="DBE5F1" w:themeFill="accent1" w:themeFillTint="33"/>
          </w:tcPr>
          <w:p w:rsidR="00CE0D3A" w:rsidRPr="00460988" w:rsidRDefault="00CE0D3A" w:rsidP="00CE0D3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 xml:space="preserve">EVIDENCIAS DE LAS PRUEBAS EN CALIDAD </w:t>
            </w:r>
            <w:r w:rsidR="00343D0F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(N1</w:t>
            </w:r>
            <w:r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)</w:t>
            </w: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 xml:space="preserve">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 xml:space="preserve"> *</w:t>
            </w:r>
          </w:p>
        </w:tc>
      </w:tr>
      <w:tr w:rsidR="00CE0D3A" w:rsidRPr="00460988" w:rsidTr="00B275AA">
        <w:tc>
          <w:tcPr>
            <w:tcW w:w="2093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Responsable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Cargo</w:t>
            </w:r>
          </w:p>
        </w:tc>
        <w:tc>
          <w:tcPr>
            <w:tcW w:w="1609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Fecha de Ejecución</w:t>
            </w:r>
          </w:p>
        </w:tc>
        <w:tc>
          <w:tcPr>
            <w:tcW w:w="1934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Resultado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Observaciones</w:t>
            </w:r>
          </w:p>
        </w:tc>
      </w:tr>
      <w:tr w:rsidR="00CE0D3A" w:rsidRPr="00460988" w:rsidTr="00B275AA">
        <w:tc>
          <w:tcPr>
            <w:tcW w:w="2093" w:type="dxa"/>
          </w:tcPr>
          <w:p w:rsidR="00CE0D3A" w:rsidRPr="00460988" w:rsidRDefault="00CE0D3A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&lt;Nombre de quien realiza la prueba&gt;</w:t>
            </w:r>
          </w:p>
        </w:tc>
        <w:tc>
          <w:tcPr>
            <w:tcW w:w="1843" w:type="dxa"/>
          </w:tcPr>
          <w:p w:rsidR="00CE0D3A" w:rsidRPr="00460988" w:rsidRDefault="00CE0D3A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&lt;Cargo de quien realiza la prueba&gt;</w:t>
            </w:r>
          </w:p>
        </w:tc>
        <w:tc>
          <w:tcPr>
            <w:tcW w:w="1609" w:type="dxa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&lt;DD/MM/YYYY &gt;</w:t>
            </w:r>
          </w:p>
        </w:tc>
        <w:tc>
          <w:tcPr>
            <w:tcW w:w="1934" w:type="dxa"/>
          </w:tcPr>
          <w:p w:rsidR="00CE0D3A" w:rsidRPr="00460988" w:rsidRDefault="00CE0D3A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&lt;Aprobado/  Rechazado&gt;</w:t>
            </w:r>
          </w:p>
        </w:tc>
        <w:tc>
          <w:tcPr>
            <w:tcW w:w="1985" w:type="dxa"/>
          </w:tcPr>
          <w:p w:rsidR="00CE0D3A" w:rsidRPr="00460988" w:rsidRDefault="00CE0D3A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&lt;En caso de rechazo&gt;</w:t>
            </w:r>
          </w:p>
        </w:tc>
      </w:tr>
      <w:tr w:rsidR="00CE0D3A" w:rsidRPr="00460988" w:rsidTr="00B275AA">
        <w:tc>
          <w:tcPr>
            <w:tcW w:w="9464" w:type="dxa"/>
            <w:gridSpan w:val="5"/>
            <w:shd w:val="clear" w:color="auto" w:fill="F2F2F2" w:themeFill="background1" w:themeFillShade="F2"/>
          </w:tcPr>
          <w:p w:rsidR="00CE0D3A" w:rsidRPr="00460988" w:rsidRDefault="00D63E55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 xml:space="preserve">PANTALLAS CON LAS </w:t>
            </w:r>
            <w:r w:rsidR="00CE0D3A" w:rsidRPr="00460988">
              <w:rPr>
                <w:rFonts w:asciiTheme="minorHAnsi" w:hAnsiTheme="minorHAnsi" w:cs="Arial"/>
                <w:b/>
                <w:sz w:val="16"/>
                <w:szCs w:val="16"/>
              </w:rPr>
              <w:t>EVIDENCIAS</w:t>
            </w:r>
          </w:p>
        </w:tc>
      </w:tr>
      <w:tr w:rsidR="00CE0D3A" w:rsidRPr="00460988" w:rsidTr="00B275AA">
        <w:tc>
          <w:tcPr>
            <w:tcW w:w="9464" w:type="dxa"/>
            <w:gridSpan w:val="5"/>
          </w:tcPr>
          <w:p w:rsidR="00564920" w:rsidRDefault="00564920" w:rsidP="0056492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&lt;Adjuntar pantallas&gt;</w:t>
            </w:r>
          </w:p>
          <w:p w:rsidR="000953C0" w:rsidRDefault="000953C0" w:rsidP="0056492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0953C0" w:rsidRDefault="000953C0" w:rsidP="0056492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0953C0" w:rsidRDefault="000953C0" w:rsidP="0056492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0953C0" w:rsidRDefault="000953C0" w:rsidP="0056492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0953C0" w:rsidRPr="00460988" w:rsidRDefault="000953C0" w:rsidP="0056492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CE0D3A" w:rsidRPr="00460988" w:rsidRDefault="00CE0D3A" w:rsidP="00564920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</w:p>
        </w:tc>
      </w:tr>
    </w:tbl>
    <w:p w:rsidR="008C55C5" w:rsidRPr="00460988" w:rsidRDefault="008C55C5" w:rsidP="00CC2E87">
      <w:pPr>
        <w:rPr>
          <w:rFonts w:asciiTheme="minorHAnsi" w:hAnsiTheme="minorHAnsi" w:cs="Arial"/>
          <w:b/>
          <w:sz w:val="16"/>
          <w:szCs w:val="16"/>
        </w:rPr>
      </w:pPr>
    </w:p>
    <w:tbl>
      <w:tblPr>
        <w:tblStyle w:val="Tablaconcuadrcula"/>
        <w:tblW w:w="946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093"/>
        <w:gridCol w:w="1843"/>
        <w:gridCol w:w="1609"/>
        <w:gridCol w:w="1934"/>
        <w:gridCol w:w="1985"/>
      </w:tblGrid>
      <w:tr w:rsidR="00CE0D3A" w:rsidRPr="00460988" w:rsidTr="00B275AA">
        <w:tc>
          <w:tcPr>
            <w:tcW w:w="9464" w:type="dxa"/>
            <w:gridSpan w:val="5"/>
            <w:shd w:val="clear" w:color="auto" w:fill="DBE5F1" w:themeFill="accent1" w:themeFillTint="33"/>
          </w:tcPr>
          <w:p w:rsidR="00CE0D3A" w:rsidRPr="00460988" w:rsidRDefault="00CE0D3A" w:rsidP="00CE0D3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 xml:space="preserve">EVIDENCIAS DE LAS PRUEBAS DE USUARIO </w:t>
            </w:r>
            <w:r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(US)</w:t>
            </w: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 xml:space="preserve"> </w:t>
            </w:r>
          </w:p>
        </w:tc>
      </w:tr>
      <w:tr w:rsidR="00CE0D3A" w:rsidRPr="00460988" w:rsidTr="00B275AA">
        <w:tc>
          <w:tcPr>
            <w:tcW w:w="2093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Responsable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Cargo</w:t>
            </w:r>
          </w:p>
        </w:tc>
        <w:tc>
          <w:tcPr>
            <w:tcW w:w="1609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Fecha de Ejecución</w:t>
            </w:r>
          </w:p>
        </w:tc>
        <w:tc>
          <w:tcPr>
            <w:tcW w:w="1934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Resultado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Observaciones</w:t>
            </w:r>
          </w:p>
        </w:tc>
      </w:tr>
      <w:tr w:rsidR="00CE0D3A" w:rsidRPr="00460988" w:rsidTr="00B275AA">
        <w:tc>
          <w:tcPr>
            <w:tcW w:w="2093" w:type="dxa"/>
          </w:tcPr>
          <w:p w:rsidR="00CE0D3A" w:rsidRPr="00460988" w:rsidRDefault="00CE0D3A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&lt;Nombre de quien realiza la prueba&gt;</w:t>
            </w:r>
          </w:p>
        </w:tc>
        <w:tc>
          <w:tcPr>
            <w:tcW w:w="1843" w:type="dxa"/>
          </w:tcPr>
          <w:p w:rsidR="00CE0D3A" w:rsidRPr="00460988" w:rsidRDefault="00CE0D3A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&lt;Cargo de quien realiza la prueba&gt;</w:t>
            </w:r>
          </w:p>
        </w:tc>
        <w:tc>
          <w:tcPr>
            <w:tcW w:w="1609" w:type="dxa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&lt;DD/MM/YYYY &gt;</w:t>
            </w:r>
          </w:p>
        </w:tc>
        <w:tc>
          <w:tcPr>
            <w:tcW w:w="1934" w:type="dxa"/>
          </w:tcPr>
          <w:p w:rsidR="00CE0D3A" w:rsidRPr="00460988" w:rsidRDefault="00CE0D3A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&lt;Aprobado/  Rechazado&gt;</w:t>
            </w:r>
          </w:p>
        </w:tc>
        <w:tc>
          <w:tcPr>
            <w:tcW w:w="1985" w:type="dxa"/>
          </w:tcPr>
          <w:p w:rsidR="00CE0D3A" w:rsidRPr="00460988" w:rsidRDefault="00CE0D3A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&lt;En caso de rechazo&gt;</w:t>
            </w:r>
          </w:p>
        </w:tc>
      </w:tr>
      <w:tr w:rsidR="00CE0D3A" w:rsidRPr="00460988" w:rsidTr="00B275AA">
        <w:tc>
          <w:tcPr>
            <w:tcW w:w="9464" w:type="dxa"/>
            <w:gridSpan w:val="5"/>
            <w:shd w:val="clear" w:color="auto" w:fill="F2F2F2" w:themeFill="background1" w:themeFillShade="F2"/>
          </w:tcPr>
          <w:p w:rsidR="00CE0D3A" w:rsidRPr="00460988" w:rsidRDefault="00D63E55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PANTALLAS CON LAS EVIDENCIAS</w:t>
            </w:r>
          </w:p>
        </w:tc>
      </w:tr>
      <w:tr w:rsidR="00CE0D3A" w:rsidRPr="00460988" w:rsidTr="00B275AA">
        <w:tc>
          <w:tcPr>
            <w:tcW w:w="9464" w:type="dxa"/>
            <w:gridSpan w:val="5"/>
          </w:tcPr>
          <w:p w:rsidR="00CE0D3A" w:rsidRDefault="00564920" w:rsidP="0056492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&lt;Adjuntar pantallas&gt;</w:t>
            </w:r>
          </w:p>
          <w:p w:rsidR="000953C0" w:rsidRDefault="000953C0" w:rsidP="0056492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0953C0" w:rsidRDefault="000953C0" w:rsidP="0056492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0953C0" w:rsidRDefault="000953C0" w:rsidP="0056492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0953C0" w:rsidRDefault="000953C0" w:rsidP="0056492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0953C0" w:rsidRPr="00460988" w:rsidRDefault="000953C0" w:rsidP="0056492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CE0D3A" w:rsidRPr="00460988" w:rsidRDefault="00CE0D3A" w:rsidP="00B275AA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</w:p>
        </w:tc>
      </w:tr>
    </w:tbl>
    <w:p w:rsidR="00673398" w:rsidRPr="00460988" w:rsidRDefault="00673398" w:rsidP="00CE0D3A">
      <w:pPr>
        <w:rPr>
          <w:rFonts w:asciiTheme="minorHAnsi" w:hAnsiTheme="minorHAnsi" w:cs="Arial"/>
          <w:b/>
          <w:sz w:val="16"/>
          <w:szCs w:val="16"/>
        </w:rPr>
      </w:pPr>
    </w:p>
    <w:sectPr w:rsidR="00673398" w:rsidRPr="00460988" w:rsidSect="00401D14">
      <w:headerReference w:type="default" r:id="rId18"/>
      <w:footerReference w:type="even" r:id="rId19"/>
      <w:footerReference w:type="default" r:id="rId20"/>
      <w:pgSz w:w="12242" w:h="15842" w:code="1"/>
      <w:pgMar w:top="1138" w:right="1699" w:bottom="1138" w:left="1699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09DD" w:rsidRDefault="00F309DD">
      <w:r>
        <w:separator/>
      </w:r>
    </w:p>
  </w:endnote>
  <w:endnote w:type="continuationSeparator" w:id="0">
    <w:p w:rsidR="00F309DD" w:rsidRDefault="00F309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9DD" w:rsidRDefault="00F309DD">
    <w:pPr>
      <w:pStyle w:val="Piedepgina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F309DD" w:rsidRDefault="00F309DD">
    <w:pPr>
      <w:pStyle w:val="Piedepgina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9DD" w:rsidRPr="00226D40" w:rsidRDefault="00F309DD" w:rsidP="00226D40">
    <w:pPr>
      <w:pStyle w:val="Piedepgina"/>
      <w:rPr>
        <w:rStyle w:val="Nmerodepgina"/>
        <w:szCs w:val="16"/>
      </w:rPr>
    </w:pPr>
    <w:r w:rsidRPr="00226D40">
      <w:rPr>
        <w:sz w:val="16"/>
        <w:szCs w:val="16"/>
      </w:rPr>
      <w:t xml:space="preserve">Página </w:t>
    </w:r>
    <w:r w:rsidRPr="00226D40">
      <w:rPr>
        <w:b/>
        <w:sz w:val="16"/>
        <w:szCs w:val="16"/>
      </w:rPr>
      <w:fldChar w:fldCharType="begin"/>
    </w:r>
    <w:r w:rsidRPr="00226D40">
      <w:rPr>
        <w:b/>
        <w:sz w:val="16"/>
        <w:szCs w:val="16"/>
      </w:rPr>
      <w:instrText>PAGE</w:instrText>
    </w:r>
    <w:r w:rsidRPr="00226D40">
      <w:rPr>
        <w:b/>
        <w:sz w:val="16"/>
        <w:szCs w:val="16"/>
      </w:rPr>
      <w:fldChar w:fldCharType="separate"/>
    </w:r>
    <w:r w:rsidR="00942AB1">
      <w:rPr>
        <w:b/>
        <w:noProof/>
        <w:sz w:val="16"/>
        <w:szCs w:val="16"/>
      </w:rPr>
      <w:t>4</w:t>
    </w:r>
    <w:r w:rsidRPr="00226D40">
      <w:rPr>
        <w:b/>
        <w:sz w:val="16"/>
        <w:szCs w:val="16"/>
      </w:rPr>
      <w:fldChar w:fldCharType="end"/>
    </w:r>
    <w:r w:rsidRPr="00226D40">
      <w:rPr>
        <w:sz w:val="16"/>
        <w:szCs w:val="16"/>
      </w:rPr>
      <w:t xml:space="preserve"> de </w:t>
    </w:r>
    <w:r w:rsidRPr="00226D40">
      <w:rPr>
        <w:b/>
        <w:sz w:val="16"/>
        <w:szCs w:val="16"/>
      </w:rPr>
      <w:fldChar w:fldCharType="begin"/>
    </w:r>
    <w:r w:rsidRPr="00226D40">
      <w:rPr>
        <w:b/>
        <w:sz w:val="16"/>
        <w:szCs w:val="16"/>
      </w:rPr>
      <w:instrText>NUMPAGES</w:instrText>
    </w:r>
    <w:r w:rsidRPr="00226D40">
      <w:rPr>
        <w:b/>
        <w:sz w:val="16"/>
        <w:szCs w:val="16"/>
      </w:rPr>
      <w:fldChar w:fldCharType="separate"/>
    </w:r>
    <w:r w:rsidR="00942AB1">
      <w:rPr>
        <w:b/>
        <w:noProof/>
        <w:sz w:val="16"/>
        <w:szCs w:val="16"/>
      </w:rPr>
      <w:t>6</w:t>
    </w:r>
    <w:r w:rsidRPr="00226D40">
      <w:rPr>
        <w:b/>
        <w:sz w:val="16"/>
        <w:szCs w:val="16"/>
      </w:rPr>
      <w:fldChar w:fldCharType="end"/>
    </w:r>
    <w:r w:rsidRPr="00226D40">
      <w:rPr>
        <w:rStyle w:val="Nmerodepgina"/>
        <w:sz w:val="16"/>
        <w:szCs w:val="16"/>
      </w:rPr>
      <w:t xml:space="preserve">                                                                              </w:t>
    </w:r>
    <w:r>
      <w:rPr>
        <w:rStyle w:val="Nmerodepgina"/>
        <w:sz w:val="16"/>
        <w:szCs w:val="16"/>
      </w:rPr>
      <w:t xml:space="preserve">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09DD" w:rsidRDefault="00F309DD">
      <w:r>
        <w:separator/>
      </w:r>
    </w:p>
  </w:footnote>
  <w:footnote w:type="continuationSeparator" w:id="0">
    <w:p w:rsidR="00F309DD" w:rsidRDefault="00F309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64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ook w:val="04A0" w:firstRow="1" w:lastRow="0" w:firstColumn="1" w:lastColumn="0" w:noHBand="0" w:noVBand="1"/>
    </w:tblPr>
    <w:tblGrid>
      <w:gridCol w:w="2093"/>
      <w:gridCol w:w="7371"/>
    </w:tblGrid>
    <w:tr w:rsidR="00F309DD" w:rsidTr="00683F48">
      <w:trPr>
        <w:trHeight w:val="837"/>
      </w:trPr>
      <w:tc>
        <w:tcPr>
          <w:tcW w:w="2093" w:type="dxa"/>
          <w:shd w:val="clear" w:color="auto" w:fill="auto"/>
        </w:tcPr>
        <w:p w:rsidR="00F309DD" w:rsidRDefault="00F309DD">
          <w:pPr>
            <w:pStyle w:val="Encabezado"/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57728" behindDoc="0" locked="0" layoutInCell="1" allowOverlap="1" wp14:anchorId="4D68B0C0" wp14:editId="44518759">
                <wp:simplePos x="0" y="0"/>
                <wp:positionH relativeFrom="column">
                  <wp:posOffset>-52321</wp:posOffset>
                </wp:positionH>
                <wp:positionV relativeFrom="paragraph">
                  <wp:posOffset>2540</wp:posOffset>
                </wp:positionV>
                <wp:extent cx="1155940" cy="510350"/>
                <wp:effectExtent l="0" t="0" r="6350" b="4445"/>
                <wp:wrapNone/>
                <wp:docPr id="1" name="Imagen 2" descr="REDI(propuesta1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REDI(propuesta1)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5704" cy="5190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371" w:type="dxa"/>
          <w:shd w:val="clear" w:color="auto" w:fill="auto"/>
        </w:tcPr>
        <w:p w:rsidR="00F309DD" w:rsidRDefault="00F309DD">
          <w:pPr>
            <w:pStyle w:val="Encabezado"/>
          </w:pPr>
        </w:p>
        <w:p w:rsidR="00F309DD" w:rsidRPr="00683F48" w:rsidRDefault="00F309DD" w:rsidP="005F53A1">
          <w:pPr>
            <w:ind w:firstLine="708"/>
            <w:jc w:val="center"/>
            <w:rPr>
              <w:rFonts w:ascii="Calibri" w:hAnsi="Calibri"/>
              <w:b/>
              <w:sz w:val="36"/>
              <w:szCs w:val="36"/>
            </w:rPr>
          </w:pPr>
          <w:r>
            <w:rPr>
              <w:rFonts w:ascii="Calibri" w:hAnsi="Calibri"/>
              <w:b/>
              <w:color w:val="002060"/>
              <w:sz w:val="28"/>
              <w:szCs w:val="36"/>
            </w:rPr>
            <w:t>FORMATO SOLICITUD SOPORTE APLICACIONES</w:t>
          </w:r>
        </w:p>
      </w:tc>
    </w:tr>
  </w:tbl>
  <w:p w:rsidR="00F309DD" w:rsidRPr="00886D59" w:rsidRDefault="00F309DD" w:rsidP="00886D59">
    <w:pPr>
      <w:pStyle w:val="Encabezado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829BE"/>
    <w:multiLevelType w:val="hybridMultilevel"/>
    <w:tmpl w:val="C99C23D6"/>
    <w:lvl w:ilvl="0" w:tplc="30D49F34">
      <w:start w:val="3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4A6CC3"/>
    <w:multiLevelType w:val="hybridMultilevel"/>
    <w:tmpl w:val="2A206A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F6623C"/>
    <w:multiLevelType w:val="hybridMultilevel"/>
    <w:tmpl w:val="EF8A04A8"/>
    <w:lvl w:ilvl="0" w:tplc="C690082C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  <w:i/>
        <w:color w:val="FF000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1A4B79"/>
    <w:multiLevelType w:val="hybridMultilevel"/>
    <w:tmpl w:val="68EC9B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72598E"/>
    <w:multiLevelType w:val="hybridMultilevel"/>
    <w:tmpl w:val="DFD227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4A6E1F"/>
    <w:multiLevelType w:val="hybridMultilevel"/>
    <w:tmpl w:val="BC7A267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3F4603"/>
    <w:multiLevelType w:val="hybridMultilevel"/>
    <w:tmpl w:val="002847E8"/>
    <w:lvl w:ilvl="0" w:tplc="30D49F34">
      <w:start w:val="3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5E7D19"/>
    <w:multiLevelType w:val="hybridMultilevel"/>
    <w:tmpl w:val="E904BE1E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AA26A5B"/>
    <w:multiLevelType w:val="hybridMultilevel"/>
    <w:tmpl w:val="C99C23D6"/>
    <w:lvl w:ilvl="0" w:tplc="30D49F34">
      <w:start w:val="3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EF7850"/>
    <w:multiLevelType w:val="hybridMultilevel"/>
    <w:tmpl w:val="6A26C9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6D6D4B"/>
    <w:multiLevelType w:val="hybridMultilevel"/>
    <w:tmpl w:val="ED9E8348"/>
    <w:lvl w:ilvl="0" w:tplc="E6EA36B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C839A9"/>
    <w:multiLevelType w:val="hybridMultilevel"/>
    <w:tmpl w:val="1C8A373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601E82"/>
    <w:multiLevelType w:val="hybridMultilevel"/>
    <w:tmpl w:val="28B89432"/>
    <w:lvl w:ilvl="0" w:tplc="A55EAED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404040"/>
        <w:sz w:val="18"/>
        <w:szCs w:val="18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A04934"/>
    <w:multiLevelType w:val="hybridMultilevel"/>
    <w:tmpl w:val="253A6FD4"/>
    <w:lvl w:ilvl="0" w:tplc="B56204C2">
      <w:start w:val="1"/>
      <w:numFmt w:val="decimal"/>
      <w:lvlText w:val="%1."/>
      <w:lvlJc w:val="left"/>
      <w:pPr>
        <w:ind w:left="720" w:hanging="360"/>
      </w:pPr>
      <w:rPr>
        <w:b/>
        <w:sz w:val="18"/>
        <w:szCs w:val="18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BA0FA3"/>
    <w:multiLevelType w:val="hybridMultilevel"/>
    <w:tmpl w:val="0948492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3"/>
  </w:num>
  <w:num w:numId="4">
    <w:abstractNumId w:val="5"/>
  </w:num>
  <w:num w:numId="5">
    <w:abstractNumId w:val="1"/>
  </w:num>
  <w:num w:numId="6">
    <w:abstractNumId w:val="13"/>
  </w:num>
  <w:num w:numId="7">
    <w:abstractNumId w:val="9"/>
  </w:num>
  <w:num w:numId="8">
    <w:abstractNumId w:val="12"/>
  </w:num>
  <w:num w:numId="9">
    <w:abstractNumId w:val="14"/>
  </w:num>
  <w:num w:numId="10">
    <w:abstractNumId w:val="4"/>
  </w:num>
  <w:num w:numId="11">
    <w:abstractNumId w:val="6"/>
  </w:num>
  <w:num w:numId="12">
    <w:abstractNumId w:val="0"/>
  </w:num>
  <w:num w:numId="13">
    <w:abstractNumId w:val="2"/>
  </w:num>
  <w:num w:numId="14">
    <w:abstractNumId w:val="8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attachedTemplate r:id="rId1"/>
  <w:stylePaneFormatFilter w:val="2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0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A1C"/>
    <w:rsid w:val="00000728"/>
    <w:rsid w:val="000042AB"/>
    <w:rsid w:val="00004E1E"/>
    <w:rsid w:val="00006D5D"/>
    <w:rsid w:val="000070B5"/>
    <w:rsid w:val="000073E1"/>
    <w:rsid w:val="00013528"/>
    <w:rsid w:val="0002117C"/>
    <w:rsid w:val="00021A96"/>
    <w:rsid w:val="000239CF"/>
    <w:rsid w:val="00030DC6"/>
    <w:rsid w:val="0003132C"/>
    <w:rsid w:val="000324A0"/>
    <w:rsid w:val="00033FAF"/>
    <w:rsid w:val="00041F6A"/>
    <w:rsid w:val="00044217"/>
    <w:rsid w:val="000464BE"/>
    <w:rsid w:val="000510D9"/>
    <w:rsid w:val="0005317D"/>
    <w:rsid w:val="000553F8"/>
    <w:rsid w:val="00056EE6"/>
    <w:rsid w:val="000714D3"/>
    <w:rsid w:val="00073145"/>
    <w:rsid w:val="000740BB"/>
    <w:rsid w:val="00074292"/>
    <w:rsid w:val="000765E4"/>
    <w:rsid w:val="00081A68"/>
    <w:rsid w:val="00083AB5"/>
    <w:rsid w:val="00084F55"/>
    <w:rsid w:val="00085C6C"/>
    <w:rsid w:val="00092CDE"/>
    <w:rsid w:val="0009345B"/>
    <w:rsid w:val="00093918"/>
    <w:rsid w:val="000945AF"/>
    <w:rsid w:val="000953C0"/>
    <w:rsid w:val="000A577A"/>
    <w:rsid w:val="000B055F"/>
    <w:rsid w:val="000B10A4"/>
    <w:rsid w:val="000B6929"/>
    <w:rsid w:val="000B6E1A"/>
    <w:rsid w:val="000B7E6C"/>
    <w:rsid w:val="000C0944"/>
    <w:rsid w:val="000C48F8"/>
    <w:rsid w:val="000D34BA"/>
    <w:rsid w:val="000D3DFD"/>
    <w:rsid w:val="000D4BA3"/>
    <w:rsid w:val="000D70D9"/>
    <w:rsid w:val="000E472B"/>
    <w:rsid w:val="000E5E65"/>
    <w:rsid w:val="000E60E1"/>
    <w:rsid w:val="000E7497"/>
    <w:rsid w:val="000F1109"/>
    <w:rsid w:val="000F2FDE"/>
    <w:rsid w:val="000F33B1"/>
    <w:rsid w:val="000F7DF4"/>
    <w:rsid w:val="00101482"/>
    <w:rsid w:val="00102856"/>
    <w:rsid w:val="00104752"/>
    <w:rsid w:val="001106F9"/>
    <w:rsid w:val="00111B36"/>
    <w:rsid w:val="00113D03"/>
    <w:rsid w:val="00114677"/>
    <w:rsid w:val="0011613C"/>
    <w:rsid w:val="0012134D"/>
    <w:rsid w:val="00121FAE"/>
    <w:rsid w:val="00123337"/>
    <w:rsid w:val="00130BB1"/>
    <w:rsid w:val="00132E75"/>
    <w:rsid w:val="0015272E"/>
    <w:rsid w:val="0015356E"/>
    <w:rsid w:val="00160591"/>
    <w:rsid w:val="00160AA9"/>
    <w:rsid w:val="00163988"/>
    <w:rsid w:val="00163C1C"/>
    <w:rsid w:val="00163F8D"/>
    <w:rsid w:val="00166466"/>
    <w:rsid w:val="001770B0"/>
    <w:rsid w:val="001835B4"/>
    <w:rsid w:val="00192104"/>
    <w:rsid w:val="001A172A"/>
    <w:rsid w:val="001A18E5"/>
    <w:rsid w:val="001A2B4F"/>
    <w:rsid w:val="001A5A26"/>
    <w:rsid w:val="001A6461"/>
    <w:rsid w:val="001A6FFD"/>
    <w:rsid w:val="001B08CD"/>
    <w:rsid w:val="001B7E4B"/>
    <w:rsid w:val="001C19B3"/>
    <w:rsid w:val="001C3D72"/>
    <w:rsid w:val="001C3E52"/>
    <w:rsid w:val="001D5730"/>
    <w:rsid w:val="001D77E8"/>
    <w:rsid w:val="001F0035"/>
    <w:rsid w:val="001F473E"/>
    <w:rsid w:val="001F55BC"/>
    <w:rsid w:val="001F6801"/>
    <w:rsid w:val="002010D7"/>
    <w:rsid w:val="002040BD"/>
    <w:rsid w:val="00205235"/>
    <w:rsid w:val="002159BB"/>
    <w:rsid w:val="00226D40"/>
    <w:rsid w:val="002301BC"/>
    <w:rsid w:val="00235914"/>
    <w:rsid w:val="00252188"/>
    <w:rsid w:val="002575F0"/>
    <w:rsid w:val="002621A5"/>
    <w:rsid w:val="0026264E"/>
    <w:rsid w:val="00266F0E"/>
    <w:rsid w:val="002742D3"/>
    <w:rsid w:val="002758BD"/>
    <w:rsid w:val="00275B3C"/>
    <w:rsid w:val="002811E8"/>
    <w:rsid w:val="002816DC"/>
    <w:rsid w:val="00285C87"/>
    <w:rsid w:val="002920C7"/>
    <w:rsid w:val="00295C4A"/>
    <w:rsid w:val="002A0C7A"/>
    <w:rsid w:val="002A2051"/>
    <w:rsid w:val="002A59E0"/>
    <w:rsid w:val="002B2E36"/>
    <w:rsid w:val="002C0FDB"/>
    <w:rsid w:val="002C1E67"/>
    <w:rsid w:val="002C2F49"/>
    <w:rsid w:val="002C423D"/>
    <w:rsid w:val="002D200B"/>
    <w:rsid w:val="002D3B05"/>
    <w:rsid w:val="002D3C2F"/>
    <w:rsid w:val="002D6DB3"/>
    <w:rsid w:val="002D7F79"/>
    <w:rsid w:val="002E7340"/>
    <w:rsid w:val="002F7263"/>
    <w:rsid w:val="00300F11"/>
    <w:rsid w:val="00316A1A"/>
    <w:rsid w:val="00321F9E"/>
    <w:rsid w:val="00324382"/>
    <w:rsid w:val="00331737"/>
    <w:rsid w:val="0033394A"/>
    <w:rsid w:val="00334CE3"/>
    <w:rsid w:val="00336328"/>
    <w:rsid w:val="00336F4F"/>
    <w:rsid w:val="00337676"/>
    <w:rsid w:val="003412DD"/>
    <w:rsid w:val="00343024"/>
    <w:rsid w:val="00343D0F"/>
    <w:rsid w:val="003504CE"/>
    <w:rsid w:val="0035233F"/>
    <w:rsid w:val="00357176"/>
    <w:rsid w:val="00357913"/>
    <w:rsid w:val="003602B2"/>
    <w:rsid w:val="00360BEA"/>
    <w:rsid w:val="00363ECB"/>
    <w:rsid w:val="00367E94"/>
    <w:rsid w:val="00370E4F"/>
    <w:rsid w:val="0037408D"/>
    <w:rsid w:val="0037702D"/>
    <w:rsid w:val="00382323"/>
    <w:rsid w:val="0038270D"/>
    <w:rsid w:val="00386017"/>
    <w:rsid w:val="00386A00"/>
    <w:rsid w:val="003912E3"/>
    <w:rsid w:val="00393237"/>
    <w:rsid w:val="003932E9"/>
    <w:rsid w:val="00395AAB"/>
    <w:rsid w:val="003A48C0"/>
    <w:rsid w:val="003B2DBD"/>
    <w:rsid w:val="003B3AD0"/>
    <w:rsid w:val="003B3D97"/>
    <w:rsid w:val="003C0789"/>
    <w:rsid w:val="003C71C4"/>
    <w:rsid w:val="003D164B"/>
    <w:rsid w:val="003D2B6A"/>
    <w:rsid w:val="003D3EC7"/>
    <w:rsid w:val="003E7037"/>
    <w:rsid w:val="003E7332"/>
    <w:rsid w:val="003F068B"/>
    <w:rsid w:val="003F0812"/>
    <w:rsid w:val="003F0A02"/>
    <w:rsid w:val="003F2747"/>
    <w:rsid w:val="003F4FFD"/>
    <w:rsid w:val="003F789E"/>
    <w:rsid w:val="00400C4E"/>
    <w:rsid w:val="00401D14"/>
    <w:rsid w:val="004115F2"/>
    <w:rsid w:val="00413A04"/>
    <w:rsid w:val="00424543"/>
    <w:rsid w:val="00430B44"/>
    <w:rsid w:val="00441C7C"/>
    <w:rsid w:val="004422D1"/>
    <w:rsid w:val="004429ED"/>
    <w:rsid w:val="00443030"/>
    <w:rsid w:val="00445292"/>
    <w:rsid w:val="004466F0"/>
    <w:rsid w:val="00447EB6"/>
    <w:rsid w:val="004501DD"/>
    <w:rsid w:val="00457401"/>
    <w:rsid w:val="00460988"/>
    <w:rsid w:val="004609F8"/>
    <w:rsid w:val="004627B9"/>
    <w:rsid w:val="00464167"/>
    <w:rsid w:val="0047082B"/>
    <w:rsid w:val="004825DA"/>
    <w:rsid w:val="00483F97"/>
    <w:rsid w:val="00484C98"/>
    <w:rsid w:val="00487DBD"/>
    <w:rsid w:val="004920D8"/>
    <w:rsid w:val="004934D1"/>
    <w:rsid w:val="00496FAA"/>
    <w:rsid w:val="00497965"/>
    <w:rsid w:val="004A7AFF"/>
    <w:rsid w:val="004B3D55"/>
    <w:rsid w:val="004B65B2"/>
    <w:rsid w:val="004B7080"/>
    <w:rsid w:val="004B79B3"/>
    <w:rsid w:val="004C0389"/>
    <w:rsid w:val="004C4E9C"/>
    <w:rsid w:val="004C5CA7"/>
    <w:rsid w:val="004D2F2B"/>
    <w:rsid w:val="004D39A1"/>
    <w:rsid w:val="004D3B2F"/>
    <w:rsid w:val="004D407C"/>
    <w:rsid w:val="004D72F7"/>
    <w:rsid w:val="004D7F04"/>
    <w:rsid w:val="004E0570"/>
    <w:rsid w:val="004E3E71"/>
    <w:rsid w:val="004E73DC"/>
    <w:rsid w:val="004F02E7"/>
    <w:rsid w:val="004F3F4F"/>
    <w:rsid w:val="004F7E9A"/>
    <w:rsid w:val="005006B8"/>
    <w:rsid w:val="0050395C"/>
    <w:rsid w:val="0050452B"/>
    <w:rsid w:val="00511C51"/>
    <w:rsid w:val="00511CF5"/>
    <w:rsid w:val="00511EC2"/>
    <w:rsid w:val="00514035"/>
    <w:rsid w:val="005163C7"/>
    <w:rsid w:val="005269EF"/>
    <w:rsid w:val="0053057B"/>
    <w:rsid w:val="00532873"/>
    <w:rsid w:val="005366B2"/>
    <w:rsid w:val="005406D0"/>
    <w:rsid w:val="00543CDD"/>
    <w:rsid w:val="00544C60"/>
    <w:rsid w:val="00553F6A"/>
    <w:rsid w:val="00554057"/>
    <w:rsid w:val="00556383"/>
    <w:rsid w:val="005643FE"/>
    <w:rsid w:val="00564920"/>
    <w:rsid w:val="00565909"/>
    <w:rsid w:val="005670F0"/>
    <w:rsid w:val="00570CA8"/>
    <w:rsid w:val="00574AF5"/>
    <w:rsid w:val="00583E4F"/>
    <w:rsid w:val="0059408E"/>
    <w:rsid w:val="00594E38"/>
    <w:rsid w:val="0059579B"/>
    <w:rsid w:val="005975AD"/>
    <w:rsid w:val="005A5825"/>
    <w:rsid w:val="005A5928"/>
    <w:rsid w:val="005A73F3"/>
    <w:rsid w:val="005A7B37"/>
    <w:rsid w:val="005B6369"/>
    <w:rsid w:val="005B68A3"/>
    <w:rsid w:val="005C1B95"/>
    <w:rsid w:val="005C2D49"/>
    <w:rsid w:val="005D1E3D"/>
    <w:rsid w:val="005D325F"/>
    <w:rsid w:val="005D33EC"/>
    <w:rsid w:val="005D4020"/>
    <w:rsid w:val="005D4621"/>
    <w:rsid w:val="005D60AD"/>
    <w:rsid w:val="005D7521"/>
    <w:rsid w:val="005E0732"/>
    <w:rsid w:val="005E0758"/>
    <w:rsid w:val="005E498E"/>
    <w:rsid w:val="005F0C0B"/>
    <w:rsid w:val="005F53A1"/>
    <w:rsid w:val="00604027"/>
    <w:rsid w:val="00604216"/>
    <w:rsid w:val="00604880"/>
    <w:rsid w:val="00613927"/>
    <w:rsid w:val="0062397F"/>
    <w:rsid w:val="00624919"/>
    <w:rsid w:val="006256A6"/>
    <w:rsid w:val="00630867"/>
    <w:rsid w:val="00630B2F"/>
    <w:rsid w:val="0063372C"/>
    <w:rsid w:val="00640092"/>
    <w:rsid w:val="00642CF7"/>
    <w:rsid w:val="00645903"/>
    <w:rsid w:val="00645E44"/>
    <w:rsid w:val="006465FD"/>
    <w:rsid w:val="00653C46"/>
    <w:rsid w:val="006541EC"/>
    <w:rsid w:val="006549D3"/>
    <w:rsid w:val="006555A4"/>
    <w:rsid w:val="006602AA"/>
    <w:rsid w:val="00673398"/>
    <w:rsid w:val="00673944"/>
    <w:rsid w:val="006739E3"/>
    <w:rsid w:val="0067431A"/>
    <w:rsid w:val="006759A0"/>
    <w:rsid w:val="00683F48"/>
    <w:rsid w:val="006860CB"/>
    <w:rsid w:val="00687242"/>
    <w:rsid w:val="00692733"/>
    <w:rsid w:val="00692BF3"/>
    <w:rsid w:val="0069323A"/>
    <w:rsid w:val="00693638"/>
    <w:rsid w:val="00693D66"/>
    <w:rsid w:val="006A39B1"/>
    <w:rsid w:val="006A423D"/>
    <w:rsid w:val="006A5BB8"/>
    <w:rsid w:val="006A7048"/>
    <w:rsid w:val="006B2B4F"/>
    <w:rsid w:val="006B2BEE"/>
    <w:rsid w:val="006B3A2D"/>
    <w:rsid w:val="006B40A4"/>
    <w:rsid w:val="006B575E"/>
    <w:rsid w:val="006D41E2"/>
    <w:rsid w:val="006E0673"/>
    <w:rsid w:val="006E10A6"/>
    <w:rsid w:val="006E7BF2"/>
    <w:rsid w:val="006F0EA3"/>
    <w:rsid w:val="006F25AA"/>
    <w:rsid w:val="006F50FE"/>
    <w:rsid w:val="006F7E16"/>
    <w:rsid w:val="0070056B"/>
    <w:rsid w:val="00705C4C"/>
    <w:rsid w:val="00707C2F"/>
    <w:rsid w:val="0071318C"/>
    <w:rsid w:val="0072064A"/>
    <w:rsid w:val="0072202B"/>
    <w:rsid w:val="0072208F"/>
    <w:rsid w:val="00722514"/>
    <w:rsid w:val="007261BA"/>
    <w:rsid w:val="007319C5"/>
    <w:rsid w:val="00732EB8"/>
    <w:rsid w:val="007414A0"/>
    <w:rsid w:val="00741D74"/>
    <w:rsid w:val="00745462"/>
    <w:rsid w:val="00745EC5"/>
    <w:rsid w:val="007507B2"/>
    <w:rsid w:val="00752DDF"/>
    <w:rsid w:val="00761FAF"/>
    <w:rsid w:val="00763778"/>
    <w:rsid w:val="00764C56"/>
    <w:rsid w:val="0076514D"/>
    <w:rsid w:val="007679A4"/>
    <w:rsid w:val="0077178A"/>
    <w:rsid w:val="007728AB"/>
    <w:rsid w:val="00772A68"/>
    <w:rsid w:val="00772D17"/>
    <w:rsid w:val="00773EAB"/>
    <w:rsid w:val="00775179"/>
    <w:rsid w:val="007801B1"/>
    <w:rsid w:val="00780FC6"/>
    <w:rsid w:val="0078243B"/>
    <w:rsid w:val="0078376F"/>
    <w:rsid w:val="00783EA1"/>
    <w:rsid w:val="00787B38"/>
    <w:rsid w:val="00791287"/>
    <w:rsid w:val="00791561"/>
    <w:rsid w:val="00792ED5"/>
    <w:rsid w:val="00796DEC"/>
    <w:rsid w:val="0079798A"/>
    <w:rsid w:val="007A1A1C"/>
    <w:rsid w:val="007A39A8"/>
    <w:rsid w:val="007C0BC8"/>
    <w:rsid w:val="007C1506"/>
    <w:rsid w:val="007C167B"/>
    <w:rsid w:val="007C267D"/>
    <w:rsid w:val="007C4801"/>
    <w:rsid w:val="007D334B"/>
    <w:rsid w:val="007D499C"/>
    <w:rsid w:val="007D6A15"/>
    <w:rsid w:val="007E2F35"/>
    <w:rsid w:val="007E6CBB"/>
    <w:rsid w:val="007F181D"/>
    <w:rsid w:val="007F7611"/>
    <w:rsid w:val="00803724"/>
    <w:rsid w:val="00804C76"/>
    <w:rsid w:val="0080670C"/>
    <w:rsid w:val="00810C0B"/>
    <w:rsid w:val="0081688B"/>
    <w:rsid w:val="00820BDF"/>
    <w:rsid w:val="0082194F"/>
    <w:rsid w:val="008221BB"/>
    <w:rsid w:val="00823DEB"/>
    <w:rsid w:val="0082578A"/>
    <w:rsid w:val="008273BA"/>
    <w:rsid w:val="00832105"/>
    <w:rsid w:val="00835AF3"/>
    <w:rsid w:val="00836040"/>
    <w:rsid w:val="00837D96"/>
    <w:rsid w:val="0084182A"/>
    <w:rsid w:val="00844613"/>
    <w:rsid w:val="00845BC3"/>
    <w:rsid w:val="00846A55"/>
    <w:rsid w:val="00850AE5"/>
    <w:rsid w:val="008541AC"/>
    <w:rsid w:val="00866AC1"/>
    <w:rsid w:val="00886D59"/>
    <w:rsid w:val="0088765C"/>
    <w:rsid w:val="00890B04"/>
    <w:rsid w:val="00891778"/>
    <w:rsid w:val="008969F2"/>
    <w:rsid w:val="008A09B4"/>
    <w:rsid w:val="008A0F99"/>
    <w:rsid w:val="008A2ED2"/>
    <w:rsid w:val="008A3887"/>
    <w:rsid w:val="008A3C03"/>
    <w:rsid w:val="008A48FF"/>
    <w:rsid w:val="008A4A6A"/>
    <w:rsid w:val="008A4BBB"/>
    <w:rsid w:val="008A6164"/>
    <w:rsid w:val="008B0614"/>
    <w:rsid w:val="008C06E4"/>
    <w:rsid w:val="008C55C5"/>
    <w:rsid w:val="008D00FC"/>
    <w:rsid w:val="008D1B8E"/>
    <w:rsid w:val="008D798D"/>
    <w:rsid w:val="008E296C"/>
    <w:rsid w:val="008E36FE"/>
    <w:rsid w:val="008E465F"/>
    <w:rsid w:val="008F717A"/>
    <w:rsid w:val="00900357"/>
    <w:rsid w:val="0091074A"/>
    <w:rsid w:val="00912AA6"/>
    <w:rsid w:val="0091349A"/>
    <w:rsid w:val="009236A5"/>
    <w:rsid w:val="00923772"/>
    <w:rsid w:val="00923AD5"/>
    <w:rsid w:val="00927196"/>
    <w:rsid w:val="00930F63"/>
    <w:rsid w:val="0093352F"/>
    <w:rsid w:val="00942791"/>
    <w:rsid w:val="009429D4"/>
    <w:rsid w:val="00942AB1"/>
    <w:rsid w:val="00942F5C"/>
    <w:rsid w:val="0094435B"/>
    <w:rsid w:val="009453C2"/>
    <w:rsid w:val="00946E8D"/>
    <w:rsid w:val="009477B7"/>
    <w:rsid w:val="009500A3"/>
    <w:rsid w:val="0095283D"/>
    <w:rsid w:val="00953280"/>
    <w:rsid w:val="00957208"/>
    <w:rsid w:val="0096551B"/>
    <w:rsid w:val="0096591E"/>
    <w:rsid w:val="00966C54"/>
    <w:rsid w:val="0097237A"/>
    <w:rsid w:val="00974BF2"/>
    <w:rsid w:val="009816B2"/>
    <w:rsid w:val="00992065"/>
    <w:rsid w:val="00992BAF"/>
    <w:rsid w:val="009971B4"/>
    <w:rsid w:val="009A0491"/>
    <w:rsid w:val="009A224F"/>
    <w:rsid w:val="009A2B70"/>
    <w:rsid w:val="009A2D30"/>
    <w:rsid w:val="009A335B"/>
    <w:rsid w:val="009A6BBF"/>
    <w:rsid w:val="009A6CCB"/>
    <w:rsid w:val="009A6FC9"/>
    <w:rsid w:val="009C0E65"/>
    <w:rsid w:val="009C28C1"/>
    <w:rsid w:val="009C768E"/>
    <w:rsid w:val="009D040B"/>
    <w:rsid w:val="009D046B"/>
    <w:rsid w:val="009D1744"/>
    <w:rsid w:val="009D2D3A"/>
    <w:rsid w:val="009D3153"/>
    <w:rsid w:val="009D70D3"/>
    <w:rsid w:val="009D7128"/>
    <w:rsid w:val="009E0CB8"/>
    <w:rsid w:val="009E187B"/>
    <w:rsid w:val="009E5A6C"/>
    <w:rsid w:val="009F56C1"/>
    <w:rsid w:val="009F6777"/>
    <w:rsid w:val="00A00D14"/>
    <w:rsid w:val="00A1242A"/>
    <w:rsid w:val="00A1327E"/>
    <w:rsid w:val="00A20A72"/>
    <w:rsid w:val="00A2102C"/>
    <w:rsid w:val="00A21735"/>
    <w:rsid w:val="00A22144"/>
    <w:rsid w:val="00A25E27"/>
    <w:rsid w:val="00A25F8D"/>
    <w:rsid w:val="00A31CD9"/>
    <w:rsid w:val="00A33D41"/>
    <w:rsid w:val="00A34980"/>
    <w:rsid w:val="00A36BF3"/>
    <w:rsid w:val="00A37725"/>
    <w:rsid w:val="00A56CF8"/>
    <w:rsid w:val="00A618EF"/>
    <w:rsid w:val="00A628FE"/>
    <w:rsid w:val="00A64D97"/>
    <w:rsid w:val="00A66175"/>
    <w:rsid w:val="00A71D24"/>
    <w:rsid w:val="00A72684"/>
    <w:rsid w:val="00A733D0"/>
    <w:rsid w:val="00A76344"/>
    <w:rsid w:val="00A77A8B"/>
    <w:rsid w:val="00A86108"/>
    <w:rsid w:val="00A87127"/>
    <w:rsid w:val="00A879C1"/>
    <w:rsid w:val="00A96397"/>
    <w:rsid w:val="00AA356C"/>
    <w:rsid w:val="00AA4B71"/>
    <w:rsid w:val="00AA5F54"/>
    <w:rsid w:val="00AA609C"/>
    <w:rsid w:val="00AB61EC"/>
    <w:rsid w:val="00AC1483"/>
    <w:rsid w:val="00AC31E1"/>
    <w:rsid w:val="00AD2E92"/>
    <w:rsid w:val="00AD310A"/>
    <w:rsid w:val="00AE41C3"/>
    <w:rsid w:val="00AE4720"/>
    <w:rsid w:val="00AE6BE3"/>
    <w:rsid w:val="00AF0BAF"/>
    <w:rsid w:val="00AF25A3"/>
    <w:rsid w:val="00AF75B7"/>
    <w:rsid w:val="00B00CF7"/>
    <w:rsid w:val="00B03096"/>
    <w:rsid w:val="00B123CC"/>
    <w:rsid w:val="00B13AB0"/>
    <w:rsid w:val="00B22304"/>
    <w:rsid w:val="00B24D42"/>
    <w:rsid w:val="00B275AA"/>
    <w:rsid w:val="00B27C6E"/>
    <w:rsid w:val="00B32463"/>
    <w:rsid w:val="00B33A63"/>
    <w:rsid w:val="00B36DE1"/>
    <w:rsid w:val="00B42C92"/>
    <w:rsid w:val="00B4345D"/>
    <w:rsid w:val="00B43A51"/>
    <w:rsid w:val="00B51442"/>
    <w:rsid w:val="00B51A26"/>
    <w:rsid w:val="00B614BB"/>
    <w:rsid w:val="00B6226E"/>
    <w:rsid w:val="00B622B5"/>
    <w:rsid w:val="00B62513"/>
    <w:rsid w:val="00B635B9"/>
    <w:rsid w:val="00B65B13"/>
    <w:rsid w:val="00B66C26"/>
    <w:rsid w:val="00B704D3"/>
    <w:rsid w:val="00B7512A"/>
    <w:rsid w:val="00B81656"/>
    <w:rsid w:val="00B8246C"/>
    <w:rsid w:val="00B845E3"/>
    <w:rsid w:val="00B94709"/>
    <w:rsid w:val="00BA14B1"/>
    <w:rsid w:val="00BA6AC3"/>
    <w:rsid w:val="00BB3F09"/>
    <w:rsid w:val="00BB499F"/>
    <w:rsid w:val="00BB73DE"/>
    <w:rsid w:val="00BC0AF2"/>
    <w:rsid w:val="00BC61EC"/>
    <w:rsid w:val="00BC75C0"/>
    <w:rsid w:val="00BE3BCB"/>
    <w:rsid w:val="00BE4019"/>
    <w:rsid w:val="00BE4637"/>
    <w:rsid w:val="00BE71ED"/>
    <w:rsid w:val="00BF1CCF"/>
    <w:rsid w:val="00BF3ED0"/>
    <w:rsid w:val="00BF60F3"/>
    <w:rsid w:val="00C0018E"/>
    <w:rsid w:val="00C031E8"/>
    <w:rsid w:val="00C041B7"/>
    <w:rsid w:val="00C070B9"/>
    <w:rsid w:val="00C10FB7"/>
    <w:rsid w:val="00C14C9C"/>
    <w:rsid w:val="00C22E98"/>
    <w:rsid w:val="00C2675C"/>
    <w:rsid w:val="00C27198"/>
    <w:rsid w:val="00C30F13"/>
    <w:rsid w:val="00C31DCB"/>
    <w:rsid w:val="00C33AAD"/>
    <w:rsid w:val="00C3485F"/>
    <w:rsid w:val="00C34AFA"/>
    <w:rsid w:val="00C35919"/>
    <w:rsid w:val="00C36B36"/>
    <w:rsid w:val="00C43AB6"/>
    <w:rsid w:val="00C45A47"/>
    <w:rsid w:val="00C503E1"/>
    <w:rsid w:val="00C513D5"/>
    <w:rsid w:val="00C520E4"/>
    <w:rsid w:val="00C550DB"/>
    <w:rsid w:val="00C5584C"/>
    <w:rsid w:val="00C62C9C"/>
    <w:rsid w:val="00C62DDB"/>
    <w:rsid w:val="00C63252"/>
    <w:rsid w:val="00C6724F"/>
    <w:rsid w:val="00C70F12"/>
    <w:rsid w:val="00C7255A"/>
    <w:rsid w:val="00C80AA5"/>
    <w:rsid w:val="00C8240D"/>
    <w:rsid w:val="00C9037C"/>
    <w:rsid w:val="00C90B29"/>
    <w:rsid w:val="00C976FF"/>
    <w:rsid w:val="00CA1B3A"/>
    <w:rsid w:val="00CA1BF0"/>
    <w:rsid w:val="00CA79C3"/>
    <w:rsid w:val="00CA7E7A"/>
    <w:rsid w:val="00CB7F64"/>
    <w:rsid w:val="00CC2E87"/>
    <w:rsid w:val="00CC78F4"/>
    <w:rsid w:val="00CD140A"/>
    <w:rsid w:val="00CD5740"/>
    <w:rsid w:val="00CD7F51"/>
    <w:rsid w:val="00CE0D3A"/>
    <w:rsid w:val="00CE1284"/>
    <w:rsid w:val="00CE1849"/>
    <w:rsid w:val="00CE3C56"/>
    <w:rsid w:val="00CF00EE"/>
    <w:rsid w:val="00CF463F"/>
    <w:rsid w:val="00CF65A3"/>
    <w:rsid w:val="00D00126"/>
    <w:rsid w:val="00D02D2A"/>
    <w:rsid w:val="00D040EA"/>
    <w:rsid w:val="00D05287"/>
    <w:rsid w:val="00D06C7A"/>
    <w:rsid w:val="00D07961"/>
    <w:rsid w:val="00D11882"/>
    <w:rsid w:val="00D20FD4"/>
    <w:rsid w:val="00D222A3"/>
    <w:rsid w:val="00D248CA"/>
    <w:rsid w:val="00D251A3"/>
    <w:rsid w:val="00D258DA"/>
    <w:rsid w:val="00D25AAA"/>
    <w:rsid w:val="00D2723E"/>
    <w:rsid w:val="00D33DB5"/>
    <w:rsid w:val="00D356B2"/>
    <w:rsid w:val="00D36D47"/>
    <w:rsid w:val="00D36F8E"/>
    <w:rsid w:val="00D43903"/>
    <w:rsid w:val="00D47878"/>
    <w:rsid w:val="00D53658"/>
    <w:rsid w:val="00D560E8"/>
    <w:rsid w:val="00D56CD0"/>
    <w:rsid w:val="00D63E55"/>
    <w:rsid w:val="00D6753D"/>
    <w:rsid w:val="00D675F6"/>
    <w:rsid w:val="00D70362"/>
    <w:rsid w:val="00D70975"/>
    <w:rsid w:val="00D76921"/>
    <w:rsid w:val="00D8046E"/>
    <w:rsid w:val="00D842C9"/>
    <w:rsid w:val="00D8515B"/>
    <w:rsid w:val="00D909BB"/>
    <w:rsid w:val="00D93745"/>
    <w:rsid w:val="00D94D23"/>
    <w:rsid w:val="00DA2C49"/>
    <w:rsid w:val="00DA367A"/>
    <w:rsid w:val="00DA43C5"/>
    <w:rsid w:val="00DA5BD8"/>
    <w:rsid w:val="00DB04CD"/>
    <w:rsid w:val="00DB1D66"/>
    <w:rsid w:val="00DB3F60"/>
    <w:rsid w:val="00DB4DC5"/>
    <w:rsid w:val="00DB6326"/>
    <w:rsid w:val="00DC09DC"/>
    <w:rsid w:val="00DC0B70"/>
    <w:rsid w:val="00DC118F"/>
    <w:rsid w:val="00DC26C2"/>
    <w:rsid w:val="00DC28EE"/>
    <w:rsid w:val="00DC5757"/>
    <w:rsid w:val="00DC7923"/>
    <w:rsid w:val="00DD1F35"/>
    <w:rsid w:val="00DD4751"/>
    <w:rsid w:val="00DD5E6C"/>
    <w:rsid w:val="00DD77EE"/>
    <w:rsid w:val="00DE01AC"/>
    <w:rsid w:val="00DE24F2"/>
    <w:rsid w:val="00DE2936"/>
    <w:rsid w:val="00DE29AC"/>
    <w:rsid w:val="00DE603C"/>
    <w:rsid w:val="00DE7762"/>
    <w:rsid w:val="00DF16FA"/>
    <w:rsid w:val="00DF3E4F"/>
    <w:rsid w:val="00DF79A5"/>
    <w:rsid w:val="00E0472D"/>
    <w:rsid w:val="00E04AD3"/>
    <w:rsid w:val="00E0668B"/>
    <w:rsid w:val="00E106F3"/>
    <w:rsid w:val="00E130E6"/>
    <w:rsid w:val="00E26304"/>
    <w:rsid w:val="00E33EB5"/>
    <w:rsid w:val="00E368FD"/>
    <w:rsid w:val="00E404C2"/>
    <w:rsid w:val="00E42B4E"/>
    <w:rsid w:val="00E47001"/>
    <w:rsid w:val="00E47243"/>
    <w:rsid w:val="00E5036E"/>
    <w:rsid w:val="00E531BA"/>
    <w:rsid w:val="00E61E5D"/>
    <w:rsid w:val="00E6238A"/>
    <w:rsid w:val="00E71373"/>
    <w:rsid w:val="00E8121D"/>
    <w:rsid w:val="00E82A8D"/>
    <w:rsid w:val="00E844E4"/>
    <w:rsid w:val="00E8507E"/>
    <w:rsid w:val="00E8523B"/>
    <w:rsid w:val="00E85928"/>
    <w:rsid w:val="00E85AEA"/>
    <w:rsid w:val="00E956C8"/>
    <w:rsid w:val="00E97C1B"/>
    <w:rsid w:val="00EA46E4"/>
    <w:rsid w:val="00EB0773"/>
    <w:rsid w:val="00EB377C"/>
    <w:rsid w:val="00EB4495"/>
    <w:rsid w:val="00EB6310"/>
    <w:rsid w:val="00EC0384"/>
    <w:rsid w:val="00EC0897"/>
    <w:rsid w:val="00EC1780"/>
    <w:rsid w:val="00EC3E07"/>
    <w:rsid w:val="00EC50FC"/>
    <w:rsid w:val="00EC5C65"/>
    <w:rsid w:val="00EC6067"/>
    <w:rsid w:val="00EC73AE"/>
    <w:rsid w:val="00ED0002"/>
    <w:rsid w:val="00ED4057"/>
    <w:rsid w:val="00ED4412"/>
    <w:rsid w:val="00ED4849"/>
    <w:rsid w:val="00ED6FDE"/>
    <w:rsid w:val="00EE1884"/>
    <w:rsid w:val="00EE1D31"/>
    <w:rsid w:val="00EE7779"/>
    <w:rsid w:val="00EF32AD"/>
    <w:rsid w:val="00EF5410"/>
    <w:rsid w:val="00F02AE1"/>
    <w:rsid w:val="00F03E09"/>
    <w:rsid w:val="00F0489D"/>
    <w:rsid w:val="00F064C5"/>
    <w:rsid w:val="00F10467"/>
    <w:rsid w:val="00F10B56"/>
    <w:rsid w:val="00F11707"/>
    <w:rsid w:val="00F127B5"/>
    <w:rsid w:val="00F163B3"/>
    <w:rsid w:val="00F279ED"/>
    <w:rsid w:val="00F309DD"/>
    <w:rsid w:val="00F3197A"/>
    <w:rsid w:val="00F31BB4"/>
    <w:rsid w:val="00F33BB0"/>
    <w:rsid w:val="00F369AD"/>
    <w:rsid w:val="00F41398"/>
    <w:rsid w:val="00F53492"/>
    <w:rsid w:val="00F542C5"/>
    <w:rsid w:val="00F54F4C"/>
    <w:rsid w:val="00F61613"/>
    <w:rsid w:val="00F61FE5"/>
    <w:rsid w:val="00F631C6"/>
    <w:rsid w:val="00F65747"/>
    <w:rsid w:val="00F73A37"/>
    <w:rsid w:val="00F83E63"/>
    <w:rsid w:val="00F9304F"/>
    <w:rsid w:val="00F938C3"/>
    <w:rsid w:val="00F93DB4"/>
    <w:rsid w:val="00F9402D"/>
    <w:rsid w:val="00F95EF7"/>
    <w:rsid w:val="00FA151D"/>
    <w:rsid w:val="00FA1640"/>
    <w:rsid w:val="00FA2706"/>
    <w:rsid w:val="00FA2E42"/>
    <w:rsid w:val="00FA33D4"/>
    <w:rsid w:val="00FA4024"/>
    <w:rsid w:val="00FA41D4"/>
    <w:rsid w:val="00FA4939"/>
    <w:rsid w:val="00FA7CC1"/>
    <w:rsid w:val="00FB431E"/>
    <w:rsid w:val="00FB4A0B"/>
    <w:rsid w:val="00FB4C1D"/>
    <w:rsid w:val="00FC0462"/>
    <w:rsid w:val="00FC61E8"/>
    <w:rsid w:val="00FC7AE9"/>
    <w:rsid w:val="00FC7F25"/>
    <w:rsid w:val="00FD30DD"/>
    <w:rsid w:val="00FD44C6"/>
    <w:rsid w:val="00FE31A3"/>
    <w:rsid w:val="00FE3547"/>
    <w:rsid w:val="00FF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5"/>
    <o:shapelayout v:ext="edit">
      <o:idmap v:ext="edit" data="1"/>
    </o:shapelayout>
  </w:shapeDefaults>
  <w:decimalSymbol w:val=","/>
  <w:listSeparator w:val=","/>
  <w15:docId w15:val="{0BF091F1-FD74-4C3C-8590-EAF824C85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  <w:color w:val="FFFFFF"/>
      <w:szCs w:val="20"/>
      <w:lang w:eastAsia="en-US"/>
    </w:rPr>
  </w:style>
  <w:style w:type="paragraph" w:styleId="Ttulo2">
    <w:name w:val="heading 2"/>
    <w:basedOn w:val="Normal"/>
    <w:next w:val="Normal"/>
    <w:qFormat/>
    <w:rsid w:val="00EF541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</w:rPr>
  </w:style>
  <w:style w:type="paragraph" w:styleId="Ttulo5">
    <w:name w:val="heading 5"/>
    <w:basedOn w:val="Normal"/>
    <w:next w:val="Normal"/>
    <w:qFormat/>
    <w:pPr>
      <w:keepNext/>
      <w:spacing w:line="360" w:lineRule="auto"/>
      <w:jc w:val="center"/>
      <w:outlineLvl w:val="4"/>
    </w:pPr>
    <w:rPr>
      <w:rFonts w:ascii="Arial" w:hAnsi="Arial"/>
      <w:b/>
      <w:szCs w:val="20"/>
      <w:lang w:val="es-ES_tradnl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color w:val="FFFFFF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rFonts w:ascii="Arial" w:hAnsi="Arial" w:cs="Arial"/>
      <w:b/>
      <w:bCs/>
      <w:szCs w:val="20"/>
      <w:lang w:val="es-CO"/>
    </w:rPr>
  </w:style>
  <w:style w:type="paragraph" w:styleId="Ttulo8">
    <w:name w:val="heading 8"/>
    <w:basedOn w:val="Normal"/>
    <w:next w:val="Normal"/>
    <w:qFormat/>
    <w:pPr>
      <w:keepNext/>
      <w:autoSpaceDE w:val="0"/>
      <w:autoSpaceDN w:val="0"/>
      <w:adjustRightInd w:val="0"/>
      <w:jc w:val="center"/>
      <w:outlineLvl w:val="7"/>
    </w:pPr>
    <w:rPr>
      <w:rFonts w:ascii="Arial" w:hAnsi="Arial Narrow" w:cs="Arial"/>
      <w:b/>
      <w:bCs/>
      <w:color w:val="333399"/>
      <w:sz w:val="26"/>
      <w:szCs w:val="26"/>
      <w:lang w:val="en-US"/>
    </w:rPr>
  </w:style>
  <w:style w:type="paragraph" w:styleId="Ttulo9">
    <w:name w:val="heading 9"/>
    <w:basedOn w:val="Normal"/>
    <w:next w:val="Normal"/>
    <w:qFormat/>
    <w:pPr>
      <w:keepNext/>
      <w:autoSpaceDE w:val="0"/>
      <w:autoSpaceDN w:val="0"/>
      <w:adjustRightInd w:val="0"/>
      <w:jc w:val="center"/>
      <w:outlineLvl w:val="8"/>
    </w:pPr>
    <w:rPr>
      <w:rFonts w:ascii="Arial" w:hAnsi="Arial Narrow" w:cs="Arial"/>
      <w:b/>
      <w:bCs/>
      <w:color w:val="333399"/>
      <w:sz w:val="16"/>
      <w:szCs w:val="26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  <w:rPr>
      <w:rFonts w:ascii="Arial" w:hAnsi="Arial"/>
      <w:sz w:val="20"/>
    </w:rPr>
  </w:style>
  <w:style w:type="character" w:styleId="Nmerodepgina">
    <w:name w:val="page number"/>
    <w:basedOn w:val="Fuentedeprrafopredeter"/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rFonts w:ascii="Arial" w:hAnsi="Arial"/>
      <w:sz w:val="20"/>
    </w:rPr>
  </w:style>
  <w:style w:type="paragraph" w:styleId="Textoindependiente">
    <w:name w:val="Body Text"/>
    <w:basedOn w:val="Normal"/>
    <w:rPr>
      <w:rFonts w:ascii="Arial" w:hAnsi="Arial"/>
      <w:bCs/>
      <w:szCs w:val="20"/>
      <w:lang w:val="es-ES_tradnl"/>
    </w:rPr>
  </w:style>
  <w:style w:type="paragraph" w:styleId="Textocomentario">
    <w:name w:val="annotation text"/>
    <w:basedOn w:val="Normal"/>
    <w:link w:val="TextocomentarioCar"/>
    <w:semiHidden/>
    <w:rPr>
      <w:sz w:val="20"/>
      <w:szCs w:val="20"/>
    </w:rPr>
  </w:style>
  <w:style w:type="paragraph" w:styleId="Prrafodelista">
    <w:name w:val="List Paragraph"/>
    <w:basedOn w:val="Normal"/>
    <w:qFormat/>
    <w:pPr>
      <w:spacing w:after="200" w:line="276" w:lineRule="auto"/>
      <w:ind w:left="720"/>
    </w:pPr>
    <w:rPr>
      <w:rFonts w:ascii="Calibri" w:eastAsia="Calibri" w:hAnsi="Calibri"/>
      <w:sz w:val="22"/>
      <w:szCs w:val="22"/>
      <w:lang w:val="es-CO" w:eastAsia="en-US"/>
    </w:rPr>
  </w:style>
  <w:style w:type="paragraph" w:styleId="Textoindependiente3">
    <w:name w:val="Body Text 3"/>
    <w:basedOn w:val="Normal"/>
    <w:pPr>
      <w:autoSpaceDE w:val="0"/>
      <w:autoSpaceDN w:val="0"/>
      <w:adjustRightInd w:val="0"/>
      <w:jc w:val="center"/>
    </w:pPr>
    <w:rPr>
      <w:rFonts w:ascii="Arial" w:hAnsi="Arial Narrow" w:cs="Arial"/>
      <w:b/>
      <w:bCs/>
      <w:color w:val="333399"/>
      <w:lang w:val="en-US"/>
    </w:rPr>
  </w:style>
  <w:style w:type="paragraph" w:styleId="Textodeglobo">
    <w:name w:val="Balloon Text"/>
    <w:basedOn w:val="Normal"/>
    <w:link w:val="TextodegloboCar"/>
    <w:rsid w:val="0033173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31737"/>
    <w:rPr>
      <w:rFonts w:ascii="Tahoma" w:hAnsi="Tahoma" w:cs="Tahoma"/>
      <w:sz w:val="16"/>
      <w:szCs w:val="16"/>
      <w:lang w:val="es-ES" w:eastAsia="es-ES"/>
    </w:rPr>
  </w:style>
  <w:style w:type="character" w:customStyle="1" w:styleId="PiedepginaCar">
    <w:name w:val="Pie de página Car"/>
    <w:link w:val="Piedepgina"/>
    <w:uiPriority w:val="99"/>
    <w:rsid w:val="00D70362"/>
    <w:rPr>
      <w:rFonts w:ascii="Arial" w:hAnsi="Arial"/>
      <w:szCs w:val="24"/>
    </w:rPr>
  </w:style>
  <w:style w:type="table" w:styleId="Tablaconcuadrcula">
    <w:name w:val="Table Grid"/>
    <w:basedOn w:val="Tablanormal"/>
    <w:uiPriority w:val="59"/>
    <w:rsid w:val="0060488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rsid w:val="008A4A6A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A4A6A"/>
    <w:rPr>
      <w:b/>
      <w:bCs/>
    </w:rPr>
  </w:style>
  <w:style w:type="character" w:customStyle="1" w:styleId="TextocomentarioCar">
    <w:name w:val="Texto comentario Car"/>
    <w:link w:val="Textocomentario"/>
    <w:semiHidden/>
    <w:rsid w:val="008A4A6A"/>
    <w:rPr>
      <w:lang w:val="es-ES" w:eastAsia="es-ES"/>
    </w:rPr>
  </w:style>
  <w:style w:type="character" w:customStyle="1" w:styleId="AsuntodelcomentarioCar">
    <w:name w:val="Asunto del comentario Car"/>
    <w:link w:val="Asuntodelcomentario"/>
    <w:rsid w:val="008A4A6A"/>
    <w:rPr>
      <w:b/>
      <w:bCs/>
      <w:lang w:val="es-ES" w:eastAsia="es-ES"/>
    </w:rPr>
  </w:style>
  <w:style w:type="paragraph" w:styleId="NormalWeb">
    <w:name w:val="Normal (Web)"/>
    <w:basedOn w:val="Normal"/>
    <w:uiPriority w:val="99"/>
    <w:unhideWhenUsed/>
    <w:rsid w:val="00514035"/>
    <w:pPr>
      <w:spacing w:before="100" w:beforeAutospacing="1" w:after="100" w:afterAutospacing="1"/>
    </w:pPr>
    <w:rPr>
      <w:lang w:val="es-CO" w:eastAsia="es-CO"/>
    </w:rPr>
  </w:style>
  <w:style w:type="paragraph" w:customStyle="1" w:styleId="TableText">
    <w:name w:val="TableText"/>
    <w:basedOn w:val="Normal"/>
    <w:rsid w:val="000B10A4"/>
    <w:pPr>
      <w:spacing w:before="120" w:after="80" w:line="240" w:lineRule="exact"/>
      <w:ind w:left="144" w:right="144"/>
    </w:pPr>
    <w:rPr>
      <w:rFonts w:ascii="Arial" w:hAnsi="Arial"/>
      <w:sz w:val="20"/>
      <w:szCs w:val="20"/>
    </w:rPr>
  </w:style>
  <w:style w:type="paragraph" w:customStyle="1" w:styleId="TableHeading">
    <w:name w:val="Table Heading"/>
    <w:basedOn w:val="Normal"/>
    <w:next w:val="Normal"/>
    <w:rsid w:val="00BC75C0"/>
    <w:pPr>
      <w:spacing w:before="60" w:after="60"/>
    </w:pPr>
    <w:rPr>
      <w:rFonts w:ascii="Arial" w:hAnsi="Arial"/>
      <w:b/>
      <w:sz w:val="20"/>
      <w:szCs w:val="20"/>
      <w:lang w:val="de-DE"/>
    </w:rPr>
  </w:style>
  <w:style w:type="character" w:styleId="Textodelmarcadordeposicin">
    <w:name w:val="Placeholder Text"/>
    <w:uiPriority w:val="99"/>
    <w:semiHidden/>
    <w:rsid w:val="00386A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66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ontrol" Target="activeX/activeX1.xm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wmf"/><Relationship Id="rId17" Type="http://schemas.openxmlformats.org/officeDocument/2006/relationships/control" Target="activeX/activeX4.xml"/><Relationship Id="rId2" Type="http://schemas.openxmlformats.org/officeDocument/2006/relationships/customXml" Target="../customXml/item2.xml"/><Relationship Id="rId16" Type="http://schemas.openxmlformats.org/officeDocument/2006/relationships/control" Target="activeX/activeX3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control" Target="activeX/activeX2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wmf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ndrap\Desktop\REDI-ANA-%23%20SAO%20_DESC_BREVE_V1ZAN.dotx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A10810E608E4FC49CEE5CB61D0C8E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4DD16F-AE0D-4704-A4AD-C089A0DFE37B}"/>
      </w:docPartPr>
      <w:docPartBody>
        <w:p w:rsidR="008B02B0" w:rsidRDefault="00F2728E" w:rsidP="00F2728E">
          <w:pPr>
            <w:pStyle w:val="AA10810E608E4FC49CEE5CB61D0C8EC014"/>
          </w:pPr>
          <w:r w:rsidRPr="00D20FD4">
            <w:rPr>
              <w:rStyle w:val="Textodelmarcadordeposicin"/>
              <w:rFonts w:asciiTheme="minorHAnsi" w:hAnsiTheme="minorHAnsi" w:cs="Arial"/>
              <w:sz w:val="20"/>
              <w:szCs w:val="20"/>
            </w:rPr>
            <w:t>Elija un elemento.</w:t>
          </w:r>
        </w:p>
      </w:docPartBody>
    </w:docPart>
    <w:docPart>
      <w:docPartPr>
        <w:name w:val="EE0FC450B1E2473AA7A7FF08F967E4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AACCDA-0632-40C9-98F5-919315CC52D7}"/>
      </w:docPartPr>
      <w:docPartBody>
        <w:p w:rsidR="008B02B0" w:rsidRDefault="00F2728E" w:rsidP="00F2728E">
          <w:pPr>
            <w:pStyle w:val="EE0FC450B1E2473AA7A7FF08F967E4DE14"/>
          </w:pPr>
          <w:r w:rsidRPr="00D20FD4">
            <w:rPr>
              <w:rStyle w:val="Textodelmarcadordeposicin"/>
              <w:rFonts w:asciiTheme="minorHAnsi" w:hAnsiTheme="minorHAnsi" w:cs="Arial"/>
              <w:sz w:val="20"/>
              <w:szCs w:val="20"/>
            </w:rPr>
            <w:t>Elija un elemento.</w:t>
          </w:r>
        </w:p>
      </w:docPartBody>
    </w:docPart>
    <w:docPart>
      <w:docPartPr>
        <w:name w:val="412DAB7ED2054229B9188AF2EE102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842AEF-0A13-4742-8DAC-D8941D8687AF}"/>
      </w:docPartPr>
      <w:docPartBody>
        <w:p w:rsidR="008B02B0" w:rsidRDefault="00F2728E" w:rsidP="00F2728E">
          <w:pPr>
            <w:pStyle w:val="412DAB7ED2054229B9188AF2EE10204514"/>
          </w:pPr>
          <w:r w:rsidRPr="00D20FD4">
            <w:rPr>
              <w:rStyle w:val="Textodelmarcadordeposicin"/>
              <w:rFonts w:asciiTheme="minorHAnsi" w:hAnsiTheme="minorHAnsi" w:cs="Arial"/>
              <w:sz w:val="20"/>
              <w:szCs w:val="20"/>
            </w:rPr>
            <w:t>Elija un elemento.</w:t>
          </w:r>
        </w:p>
      </w:docPartBody>
    </w:docPart>
    <w:docPart>
      <w:docPartPr>
        <w:name w:val="4F87A4823E454AD7AE43CFF81C0F80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E9514C-E20C-48F0-86E7-3885F60308C7}"/>
      </w:docPartPr>
      <w:docPartBody>
        <w:p w:rsidR="008B02B0" w:rsidRDefault="00B63EEA" w:rsidP="00B63EEA">
          <w:pPr>
            <w:pStyle w:val="4F87A4823E454AD7AE43CFF81C0F806B5"/>
          </w:pPr>
          <w:r w:rsidRPr="00370E4F">
            <w:rPr>
              <w:rStyle w:val="Textodelmarcadordeposicin"/>
              <w:rFonts w:asciiTheme="minorHAnsi" w:hAnsiTheme="minorHAnsi"/>
              <w:sz w:val="16"/>
              <w:szCs w:val="16"/>
            </w:rPr>
            <w:t>Elija un elemento.</w:t>
          </w:r>
        </w:p>
      </w:docPartBody>
    </w:docPart>
    <w:docPart>
      <w:docPartPr>
        <w:name w:val="8E383F173A4548339F3319D207F5C5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E4F7C3-89B6-4251-AD51-8779AA7E0DB8}"/>
      </w:docPartPr>
      <w:docPartBody>
        <w:p w:rsidR="004D2941" w:rsidRDefault="00F2728E" w:rsidP="00F2728E">
          <w:pPr>
            <w:pStyle w:val="8E383F173A4548339F3319D207F5C54E14"/>
          </w:pPr>
          <w:r w:rsidRPr="00D20FD4">
            <w:rPr>
              <w:rStyle w:val="Textodelmarcadordeposicin"/>
              <w:rFonts w:asciiTheme="minorHAnsi" w:hAnsiTheme="minorHAnsi" w:cs="Arial"/>
              <w:sz w:val="20"/>
              <w:szCs w:val="20"/>
            </w:rPr>
            <w:t>Elija un elemento.</w:t>
          </w:r>
        </w:p>
      </w:docPartBody>
    </w:docPart>
    <w:docPart>
      <w:docPartPr>
        <w:name w:val="F2E17DEAE6034425834F1AB94436FF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01E8A7-2734-4435-9D25-87FFB460EF14}"/>
      </w:docPartPr>
      <w:docPartBody>
        <w:p w:rsidR="004D2941" w:rsidRDefault="00F2728E" w:rsidP="00F2728E">
          <w:pPr>
            <w:pStyle w:val="F2E17DEAE6034425834F1AB94436FF7913"/>
          </w:pPr>
          <w:r w:rsidRPr="00D20FD4">
            <w:rPr>
              <w:rFonts w:asciiTheme="minorHAnsi" w:hAnsiTheme="minorHAnsi" w:cs="Arial"/>
              <w:i/>
              <w:sz w:val="20"/>
              <w:szCs w:val="20"/>
              <w:lang w:eastAsia="en-US"/>
            </w:rPr>
            <w:t>Elija un elemento.</w:t>
          </w:r>
        </w:p>
      </w:docPartBody>
    </w:docPart>
    <w:docPart>
      <w:docPartPr>
        <w:name w:val="D1951250523948458CAA34B017A1C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F3BD38-AD42-41CD-8AFE-FE474C62D815}"/>
      </w:docPartPr>
      <w:docPartBody>
        <w:p w:rsidR="00E119EF" w:rsidRDefault="00F2728E" w:rsidP="00F2728E">
          <w:pPr>
            <w:pStyle w:val="D1951250523948458CAA34B017A1C08C13"/>
          </w:pPr>
          <w:r w:rsidRPr="00D20FD4">
            <w:rPr>
              <w:rStyle w:val="Textodelmarcadordeposicin"/>
              <w:rFonts w:asciiTheme="minorHAnsi" w:hAnsiTheme="minorHAnsi" w:cs="Arial"/>
              <w:sz w:val="20"/>
              <w:szCs w:val="20"/>
            </w:rPr>
            <w:t>Elija un elemento.</w:t>
          </w:r>
        </w:p>
      </w:docPartBody>
    </w:docPart>
    <w:docPart>
      <w:docPartPr>
        <w:name w:val="47E9C96D1F0D4D08935A746B2F0B62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F1E900-3227-45B7-AD58-01A8B9B655C1}"/>
      </w:docPartPr>
      <w:docPartBody>
        <w:p w:rsidR="00E119EF" w:rsidRDefault="00F2728E" w:rsidP="00F2728E">
          <w:pPr>
            <w:pStyle w:val="47E9C96D1F0D4D08935A746B2F0B625B13"/>
          </w:pPr>
          <w:r w:rsidRPr="00D20FD4">
            <w:rPr>
              <w:rStyle w:val="Textodelmarcadordeposicin"/>
              <w:rFonts w:asciiTheme="minorHAnsi" w:hAnsiTheme="minorHAnsi" w:cs="Arial"/>
              <w:sz w:val="20"/>
              <w:szCs w:val="20"/>
            </w:rPr>
            <w:t>Elija un elemento.</w:t>
          </w:r>
        </w:p>
      </w:docPartBody>
    </w:docPart>
    <w:docPart>
      <w:docPartPr>
        <w:name w:val="2EB721C673114820AB81B90E7ACDC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6F7B23-0BCA-4979-A3BD-6589A4F2F037}"/>
      </w:docPartPr>
      <w:docPartBody>
        <w:p w:rsidR="00E119EF" w:rsidRDefault="00F2728E" w:rsidP="00F2728E">
          <w:pPr>
            <w:pStyle w:val="2EB721C673114820AB81B90E7ACDC6F213"/>
          </w:pPr>
          <w:r w:rsidRPr="00D20FD4">
            <w:rPr>
              <w:rStyle w:val="Textodelmarcadordeposicin"/>
              <w:rFonts w:asciiTheme="minorHAnsi" w:hAnsiTheme="minorHAnsi" w:cs="Arial"/>
              <w:sz w:val="20"/>
              <w:szCs w:val="20"/>
            </w:rPr>
            <w:t>Elija un elemento.</w:t>
          </w:r>
        </w:p>
      </w:docPartBody>
    </w:docPart>
    <w:docPart>
      <w:docPartPr>
        <w:name w:val="A1944B3C1CD14DB6A7310C8EAFBEC8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7016C2-4567-4384-86B1-5A241934A369}"/>
      </w:docPartPr>
      <w:docPartBody>
        <w:p w:rsidR="00E119EF" w:rsidRDefault="00F2728E" w:rsidP="00F2728E">
          <w:pPr>
            <w:pStyle w:val="A1944B3C1CD14DB6A7310C8EAFBEC87B13"/>
          </w:pPr>
          <w:r w:rsidRPr="00D20FD4">
            <w:rPr>
              <w:rStyle w:val="Textodelmarcadordeposicin"/>
              <w:rFonts w:asciiTheme="minorHAnsi" w:hAnsiTheme="minorHAnsi" w:cs="Arial"/>
              <w:sz w:val="20"/>
              <w:szCs w:val="20"/>
            </w:rPr>
            <w:t>Elija un elemento.</w:t>
          </w:r>
        </w:p>
      </w:docPartBody>
    </w:docPart>
    <w:docPart>
      <w:docPartPr>
        <w:name w:val="EA42807292A34BBCAFB5565A08172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5BC8AF-3A0D-44EF-B4C1-DCBB30217791}"/>
      </w:docPartPr>
      <w:docPartBody>
        <w:p w:rsidR="00F42F88" w:rsidRDefault="00F2728E" w:rsidP="00F2728E">
          <w:pPr>
            <w:pStyle w:val="EA42807292A34BBCAFB5565A08172FC912"/>
          </w:pPr>
          <w:r w:rsidRPr="00D20FD4">
            <w:rPr>
              <w:rStyle w:val="Textodelmarcadordeposicin"/>
              <w:rFonts w:asciiTheme="minorHAnsi" w:hAnsiTheme="minorHAnsi" w:cs="Arial"/>
              <w:sz w:val="20"/>
              <w:szCs w:val="20"/>
            </w:rPr>
            <w:t>Elija un elemento.</w:t>
          </w:r>
        </w:p>
      </w:docPartBody>
    </w:docPart>
    <w:docPart>
      <w:docPartPr>
        <w:name w:val="CBA4C695411040D2ACE191FF9A3B98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6EE7A6-4204-4924-8371-959D30D19ED8}"/>
      </w:docPartPr>
      <w:docPartBody>
        <w:p w:rsidR="006B458D" w:rsidRDefault="00F2728E" w:rsidP="00F2728E">
          <w:pPr>
            <w:pStyle w:val="CBA4C695411040D2ACE191FF9A3B98EA9"/>
          </w:pPr>
          <w:r w:rsidRPr="00D20FD4">
            <w:rPr>
              <w:rStyle w:val="Textodelmarcadordeposicin"/>
              <w:rFonts w:asciiTheme="minorHAnsi" w:hAnsiTheme="minorHAnsi" w:cs="Arial"/>
              <w:sz w:val="20"/>
              <w:szCs w:val="20"/>
            </w:rPr>
            <w:t>Elija un elemento.</w:t>
          </w:r>
        </w:p>
      </w:docPartBody>
    </w:docPart>
    <w:docPart>
      <w:docPartPr>
        <w:name w:val="C865AB2FD93047029A1616D5A08644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2585D0-7997-4BF6-93AC-1A4DC0EDCDA6}"/>
      </w:docPartPr>
      <w:docPartBody>
        <w:p w:rsidR="00F2728E" w:rsidRDefault="00F2728E" w:rsidP="00F2728E">
          <w:pPr>
            <w:pStyle w:val="C865AB2FD93047029A1616D5A086447A5"/>
          </w:pPr>
          <w:r w:rsidRPr="00DF79A5">
            <w:rPr>
              <w:rStyle w:val="Textodelmarcadordeposicin"/>
              <w:sz w:val="16"/>
              <w:szCs w:val="16"/>
            </w:rPr>
            <w:t>Elija un elemento.</w:t>
          </w:r>
        </w:p>
      </w:docPartBody>
    </w:docPart>
    <w:docPart>
      <w:docPartPr>
        <w:name w:val="C1713AA8493248B2AB99E929584505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2DB71C-6E92-484C-9EB4-75050A4C5828}"/>
      </w:docPartPr>
      <w:docPartBody>
        <w:p w:rsidR="00F2728E" w:rsidRDefault="00F2728E" w:rsidP="00F2728E">
          <w:pPr>
            <w:pStyle w:val="C1713AA8493248B2AB99E929584505381"/>
          </w:pPr>
          <w:r w:rsidRPr="00DF79A5">
            <w:rPr>
              <w:rStyle w:val="Textodelmarcadordeposicin"/>
              <w:sz w:val="16"/>
              <w:szCs w:val="16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963"/>
    <w:rsid w:val="00253532"/>
    <w:rsid w:val="002C3561"/>
    <w:rsid w:val="003270F2"/>
    <w:rsid w:val="00475DA9"/>
    <w:rsid w:val="004D2941"/>
    <w:rsid w:val="0059109E"/>
    <w:rsid w:val="006A5DB2"/>
    <w:rsid w:val="006B458D"/>
    <w:rsid w:val="00793F36"/>
    <w:rsid w:val="00823E76"/>
    <w:rsid w:val="008B02B0"/>
    <w:rsid w:val="00900323"/>
    <w:rsid w:val="00B5536C"/>
    <w:rsid w:val="00B63EEA"/>
    <w:rsid w:val="00B852D2"/>
    <w:rsid w:val="00BB5963"/>
    <w:rsid w:val="00C25804"/>
    <w:rsid w:val="00C84479"/>
    <w:rsid w:val="00D86386"/>
    <w:rsid w:val="00E119EF"/>
    <w:rsid w:val="00E50810"/>
    <w:rsid w:val="00F22EDC"/>
    <w:rsid w:val="00F2728E"/>
    <w:rsid w:val="00F42F88"/>
    <w:rsid w:val="00FF3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uiPriority w:val="99"/>
    <w:semiHidden/>
    <w:rsid w:val="00F2728E"/>
    <w:rPr>
      <w:color w:val="808080"/>
    </w:rPr>
  </w:style>
  <w:style w:type="paragraph" w:customStyle="1" w:styleId="B88C10FDF2854D7AA9F0ABA669441DFD">
    <w:name w:val="B88C10FDF2854D7AA9F0ABA669441DFD"/>
    <w:rsid w:val="00BB5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8C8574AD75A479CAE376526CA141C93">
    <w:name w:val="E8C8574AD75A479CAE376526CA141C93"/>
    <w:rsid w:val="00BB5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B88C10FDF2854D7AA9F0ABA669441DFD1">
    <w:name w:val="B88C10FDF2854D7AA9F0ABA669441DFD1"/>
    <w:rsid w:val="00BB5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8C8574AD75A479CAE376526CA141C931">
    <w:name w:val="E8C8574AD75A479CAE376526CA141C931"/>
    <w:rsid w:val="00BB5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0BC1BC13EAD4AC4996EA0A1BE0C892F">
    <w:name w:val="C0BC1BC13EAD4AC4996EA0A1BE0C892F"/>
    <w:rsid w:val="00BB5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BBC6FA23C779442884B15C6A370104EF">
    <w:name w:val="BBC6FA23C779442884B15C6A370104EF"/>
    <w:rsid w:val="00BB5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F59C54DF4CF4178AF603A8241A9C844">
    <w:name w:val="CF59C54DF4CF4178AF603A8241A9C844"/>
    <w:rsid w:val="00BB5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084C0600893340CEBAB98DECF44BAFB7">
    <w:name w:val="084C0600893340CEBAB98DECF44BAFB7"/>
    <w:rsid w:val="00BB5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7AA0E3D1CD04425B7D44FED74AEDA91">
    <w:name w:val="C7AA0E3D1CD04425B7D44FED74AEDA91"/>
    <w:rsid w:val="00BB5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7806685327674453858E3F9A241C972F">
    <w:name w:val="7806685327674453858E3F9A241C972F"/>
    <w:rsid w:val="00BB5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70035799537A4020B9D618DE73937052">
    <w:name w:val="70035799537A4020B9D618DE73937052"/>
    <w:rsid w:val="00B5536C"/>
  </w:style>
  <w:style w:type="paragraph" w:customStyle="1" w:styleId="B23C04F7DCD940B58D83EFF93B98D087">
    <w:name w:val="B23C04F7DCD940B58D83EFF93B98D087"/>
    <w:rsid w:val="00B5536C"/>
  </w:style>
  <w:style w:type="paragraph" w:customStyle="1" w:styleId="50A5C4FA7E3F4CD7B617E6E01155A6FC">
    <w:name w:val="50A5C4FA7E3F4CD7B617E6E01155A6FC"/>
    <w:rsid w:val="00B5536C"/>
  </w:style>
  <w:style w:type="paragraph" w:customStyle="1" w:styleId="17A8F27C466C48B485C79D75BC9DA623">
    <w:name w:val="17A8F27C466C48B485C79D75BC9DA623"/>
    <w:rsid w:val="00B5536C"/>
  </w:style>
  <w:style w:type="paragraph" w:customStyle="1" w:styleId="98A72747997B422ABE7DF50DB7A18603">
    <w:name w:val="98A72747997B422ABE7DF50DB7A18603"/>
    <w:rsid w:val="00B5536C"/>
  </w:style>
  <w:style w:type="paragraph" w:customStyle="1" w:styleId="736C16653BE0485FA65BAFE7A32EA9A0">
    <w:name w:val="736C16653BE0485FA65BAFE7A32EA9A0"/>
    <w:rsid w:val="00B852D2"/>
  </w:style>
  <w:style w:type="paragraph" w:customStyle="1" w:styleId="AA10810E608E4FC49CEE5CB61D0C8EC0">
    <w:name w:val="AA10810E608E4FC49CEE5CB61D0C8EC0"/>
    <w:rsid w:val="00B852D2"/>
  </w:style>
  <w:style w:type="paragraph" w:customStyle="1" w:styleId="EE0FC450B1E2473AA7A7FF08F967E4DE">
    <w:name w:val="EE0FC450B1E2473AA7A7FF08F967E4DE"/>
    <w:rsid w:val="00B852D2"/>
  </w:style>
  <w:style w:type="paragraph" w:customStyle="1" w:styleId="412DAB7ED2054229B9188AF2EE102045">
    <w:name w:val="412DAB7ED2054229B9188AF2EE102045"/>
    <w:rsid w:val="00B852D2"/>
  </w:style>
  <w:style w:type="paragraph" w:customStyle="1" w:styleId="3BC36916687247F29E77CE2299FB4652">
    <w:name w:val="3BC36916687247F29E77CE2299FB4652"/>
    <w:rsid w:val="00B852D2"/>
  </w:style>
  <w:style w:type="paragraph" w:customStyle="1" w:styleId="30A15C24E8BD4414B44D0C79169EE651">
    <w:name w:val="30A15C24E8BD4414B44D0C79169EE651"/>
    <w:rsid w:val="00B852D2"/>
  </w:style>
  <w:style w:type="paragraph" w:customStyle="1" w:styleId="476AC260FFE143CA8193A25E23F51EEE">
    <w:name w:val="476AC260FFE143CA8193A25E23F51EEE"/>
    <w:rsid w:val="00B852D2"/>
  </w:style>
  <w:style w:type="paragraph" w:customStyle="1" w:styleId="7E8F44EE066C4A868090816D5CBB6508">
    <w:name w:val="7E8F44EE066C4A868090816D5CBB6508"/>
    <w:rsid w:val="00B852D2"/>
  </w:style>
  <w:style w:type="paragraph" w:customStyle="1" w:styleId="4F87A4823E454AD7AE43CFF81C0F806B">
    <w:name w:val="4F87A4823E454AD7AE43CFF81C0F806B"/>
    <w:rsid w:val="00B852D2"/>
  </w:style>
  <w:style w:type="paragraph" w:customStyle="1" w:styleId="0EAB1A8DEB0E4A33A5A19C1674E874F3">
    <w:name w:val="0EAB1A8DEB0E4A33A5A19C1674E874F3"/>
    <w:rsid w:val="008B02B0"/>
  </w:style>
  <w:style w:type="paragraph" w:customStyle="1" w:styleId="8E383F173A4548339F3319D207F5C54E">
    <w:name w:val="8E383F173A4548339F3319D207F5C54E"/>
    <w:rsid w:val="008B02B0"/>
  </w:style>
  <w:style w:type="paragraph" w:customStyle="1" w:styleId="4F87A4823E454AD7AE43CFF81C0F806B1">
    <w:name w:val="4F87A4823E454AD7AE43CFF81C0F806B1"/>
    <w:rsid w:val="008B02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A10810E608E4FC49CEE5CB61D0C8EC01">
    <w:name w:val="AA10810E608E4FC49CEE5CB61D0C8EC01"/>
    <w:rsid w:val="008B02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1">
    <w:name w:val="EE0FC450B1E2473AA7A7FF08F967E4DE1"/>
    <w:rsid w:val="008B02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1">
    <w:name w:val="412DAB7ED2054229B9188AF2EE1020451"/>
    <w:rsid w:val="008B02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1">
    <w:name w:val="8E383F173A4548339F3319D207F5C54E1"/>
    <w:rsid w:val="008B02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53005DC38EB443DFAE0A1874885CFB17">
    <w:name w:val="53005DC38EB443DFAE0A1874885CFB17"/>
    <w:rsid w:val="008B02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E3D35483CB4E55AA6875F2A9CAAC2A">
    <w:name w:val="D1E3D35483CB4E55AA6875F2A9CAAC2A"/>
    <w:rsid w:val="008B02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72B32178C6040608B301943B487D780">
    <w:name w:val="D72B32178C6040608B301943B487D780"/>
    <w:rsid w:val="008B02B0"/>
  </w:style>
  <w:style w:type="paragraph" w:customStyle="1" w:styleId="9337250EF08B45FCA2B112BE666A0679">
    <w:name w:val="9337250EF08B45FCA2B112BE666A0679"/>
    <w:rsid w:val="008B02B0"/>
  </w:style>
  <w:style w:type="paragraph" w:customStyle="1" w:styleId="F5AA4614656E407AB1FC948CC5FE4A38">
    <w:name w:val="F5AA4614656E407AB1FC948CC5FE4A38"/>
    <w:rsid w:val="008B02B0"/>
  </w:style>
  <w:style w:type="paragraph" w:customStyle="1" w:styleId="F2E17DEAE6034425834F1AB94436FF79">
    <w:name w:val="F2E17DEAE6034425834F1AB94436FF79"/>
    <w:rsid w:val="008B02B0"/>
  </w:style>
  <w:style w:type="paragraph" w:customStyle="1" w:styleId="146DD1A7F8694BA283E6DB7D464D224C">
    <w:name w:val="146DD1A7F8694BA283E6DB7D464D224C"/>
    <w:rsid w:val="00FF3D0E"/>
  </w:style>
  <w:style w:type="paragraph" w:customStyle="1" w:styleId="596053FE324F4F96A9FD50512A6AEE7F">
    <w:name w:val="596053FE324F4F96A9FD50512A6AEE7F"/>
    <w:rsid w:val="00FF3D0E"/>
  </w:style>
  <w:style w:type="paragraph" w:customStyle="1" w:styleId="FD2C6261DDCB4638B046250C8F4A123C">
    <w:name w:val="FD2C6261DDCB4638B046250C8F4A123C"/>
    <w:rsid w:val="00E50810"/>
  </w:style>
  <w:style w:type="paragraph" w:customStyle="1" w:styleId="EDEEEE8D9422416085AF9F4C01A2636C">
    <w:name w:val="EDEEEE8D9422416085AF9F4C01A2636C"/>
    <w:rsid w:val="00E50810"/>
  </w:style>
  <w:style w:type="paragraph" w:customStyle="1" w:styleId="35840172C3894494A7389032B8E52139">
    <w:name w:val="35840172C3894494A7389032B8E52139"/>
    <w:rsid w:val="00E50810"/>
  </w:style>
  <w:style w:type="paragraph" w:customStyle="1" w:styleId="1B49B08344174AE8B420E4C183ADD8E8">
    <w:name w:val="1B49B08344174AE8B420E4C183ADD8E8"/>
    <w:rsid w:val="00E50810"/>
  </w:style>
  <w:style w:type="paragraph" w:customStyle="1" w:styleId="00B7558CD5EF466D880ABABAB497D08F">
    <w:name w:val="00B7558CD5EF466D880ABABAB497D08F"/>
    <w:rsid w:val="00E50810"/>
  </w:style>
  <w:style w:type="paragraph" w:customStyle="1" w:styleId="83E7AFDC52AD4D6892FF6552C2EE41C6">
    <w:name w:val="83E7AFDC52AD4D6892FF6552C2EE41C6"/>
    <w:rsid w:val="00E50810"/>
  </w:style>
  <w:style w:type="paragraph" w:customStyle="1" w:styleId="FD1832143A0F4017A21386A03A4DE4E2">
    <w:name w:val="FD1832143A0F4017A21386A03A4DE4E2"/>
    <w:rsid w:val="00E50810"/>
  </w:style>
  <w:style w:type="paragraph" w:customStyle="1" w:styleId="4E4516500DF4418E989ADD4050D2BCDC">
    <w:name w:val="4E4516500DF4418E989ADD4050D2BCDC"/>
    <w:rsid w:val="00E50810"/>
  </w:style>
  <w:style w:type="paragraph" w:customStyle="1" w:styleId="AFF9A7533EE34CF992D681E1B5860D78">
    <w:name w:val="AFF9A7533EE34CF992D681E1B5860D78"/>
    <w:rsid w:val="00E50810"/>
  </w:style>
  <w:style w:type="paragraph" w:customStyle="1" w:styleId="C3A5C59B28B84584B5DDB854C71BF28E">
    <w:name w:val="C3A5C59B28B84584B5DDB854C71BF28E"/>
    <w:rsid w:val="00E50810"/>
  </w:style>
  <w:style w:type="paragraph" w:customStyle="1" w:styleId="FE321A731A7E45858DABC316C44FD4BD">
    <w:name w:val="FE321A731A7E45858DABC316C44FD4BD"/>
    <w:rsid w:val="00E50810"/>
  </w:style>
  <w:style w:type="paragraph" w:customStyle="1" w:styleId="418C21D3F5844D81B68807D98227B6E3">
    <w:name w:val="418C21D3F5844D81B68807D98227B6E3"/>
    <w:rsid w:val="00E50810"/>
  </w:style>
  <w:style w:type="paragraph" w:customStyle="1" w:styleId="D7BFB9B61A644506ACF79EE931E0FF05">
    <w:name w:val="D7BFB9B61A644506ACF79EE931E0FF05"/>
    <w:rsid w:val="00E50810"/>
  </w:style>
  <w:style w:type="paragraph" w:customStyle="1" w:styleId="5A02EB93BF8B478BB11BEDCC1F41BDA1">
    <w:name w:val="5A02EB93BF8B478BB11BEDCC1F41BDA1"/>
    <w:rsid w:val="00E50810"/>
  </w:style>
  <w:style w:type="paragraph" w:customStyle="1" w:styleId="960571B7222E4E2C8D4CA139F31F8F2A">
    <w:name w:val="960571B7222E4E2C8D4CA139F31F8F2A"/>
    <w:rsid w:val="00E50810"/>
  </w:style>
  <w:style w:type="paragraph" w:customStyle="1" w:styleId="477842C18EB743C0B5F9650EB57A6405">
    <w:name w:val="477842C18EB743C0B5F9650EB57A6405"/>
    <w:rsid w:val="00E50810"/>
  </w:style>
  <w:style w:type="paragraph" w:customStyle="1" w:styleId="CD3F03DF82B04A159ED5B157C7596BAE">
    <w:name w:val="CD3F03DF82B04A159ED5B157C7596BAE"/>
    <w:rsid w:val="00E50810"/>
  </w:style>
  <w:style w:type="paragraph" w:customStyle="1" w:styleId="89C636B8679345EEA64066BDF760CB45">
    <w:name w:val="89C636B8679345EEA64066BDF760CB45"/>
    <w:rsid w:val="00E50810"/>
  </w:style>
  <w:style w:type="paragraph" w:customStyle="1" w:styleId="3EE7E4701F5C4049A1E5B9B6DDCC273D">
    <w:name w:val="3EE7E4701F5C4049A1E5B9B6DDCC273D"/>
    <w:rsid w:val="00E50810"/>
  </w:style>
  <w:style w:type="paragraph" w:customStyle="1" w:styleId="C740F0D82AAE4062B6139FB0658DB80F">
    <w:name w:val="C740F0D82AAE4062B6139FB0658DB80F"/>
    <w:rsid w:val="00E50810"/>
  </w:style>
  <w:style w:type="paragraph" w:customStyle="1" w:styleId="D1951250523948458CAA34B017A1C08C">
    <w:name w:val="D1951250523948458CAA34B017A1C08C"/>
    <w:rsid w:val="00E50810"/>
  </w:style>
  <w:style w:type="paragraph" w:customStyle="1" w:styleId="47E9C96D1F0D4D08935A746B2F0B625B">
    <w:name w:val="47E9C96D1F0D4D08935A746B2F0B625B"/>
    <w:rsid w:val="00E50810"/>
  </w:style>
  <w:style w:type="paragraph" w:customStyle="1" w:styleId="2EB721C673114820AB81B90E7ACDC6F2">
    <w:name w:val="2EB721C673114820AB81B90E7ACDC6F2"/>
    <w:rsid w:val="00E50810"/>
  </w:style>
  <w:style w:type="paragraph" w:customStyle="1" w:styleId="A1944B3C1CD14DB6A7310C8EAFBEC87B">
    <w:name w:val="A1944B3C1CD14DB6A7310C8EAFBEC87B"/>
    <w:rsid w:val="00E50810"/>
  </w:style>
  <w:style w:type="paragraph" w:customStyle="1" w:styleId="4F87A4823E454AD7AE43CFF81C0F806B2">
    <w:name w:val="4F87A4823E454AD7AE43CFF81C0F806B2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A10810E608E4FC49CEE5CB61D0C8EC02">
    <w:name w:val="AA10810E608E4FC49CEE5CB61D0C8EC02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2">
    <w:name w:val="EE0FC450B1E2473AA7A7FF08F967E4DE2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2">
    <w:name w:val="412DAB7ED2054229B9188AF2EE1020452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2">
    <w:name w:val="8E383F173A4548339F3319D207F5C54E2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1">
    <w:name w:val="F2E17DEAE6034425834F1AB94436FF791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">
    <w:name w:val="EA42807292A34BBCAFB5565A08172FC9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1">
    <w:name w:val="D1951250523948458CAA34B017A1C08C1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1">
    <w:name w:val="47E9C96D1F0D4D08935A746B2F0B625B1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1">
    <w:name w:val="2EB721C673114820AB81B90E7ACDC6F21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1">
    <w:name w:val="A1944B3C1CD14DB6A7310C8EAFBEC87B1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F87A4823E454AD7AE43CFF81C0F806B3">
    <w:name w:val="4F87A4823E454AD7AE43CFF81C0F806B3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A10810E608E4FC49CEE5CB61D0C8EC03">
    <w:name w:val="AA10810E608E4FC49CEE5CB61D0C8EC03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3">
    <w:name w:val="EE0FC450B1E2473AA7A7FF08F967E4DE3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3">
    <w:name w:val="412DAB7ED2054229B9188AF2EE1020453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3">
    <w:name w:val="8E383F173A4548339F3319D207F5C54E3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2">
    <w:name w:val="F2E17DEAE6034425834F1AB94436FF792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1">
    <w:name w:val="EA42807292A34BBCAFB5565A08172FC91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2">
    <w:name w:val="D1951250523948458CAA34B017A1C08C2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2">
    <w:name w:val="47E9C96D1F0D4D08935A746B2F0B625B2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2">
    <w:name w:val="2EB721C673114820AB81B90E7ACDC6F22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2">
    <w:name w:val="A1944B3C1CD14DB6A7310C8EAFBEC87B2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F87A4823E454AD7AE43CFF81C0F806B4">
    <w:name w:val="4F87A4823E454AD7AE43CFF81C0F806B4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A10810E608E4FC49CEE5CB61D0C8EC04">
    <w:name w:val="AA10810E608E4FC49CEE5CB61D0C8EC04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4">
    <w:name w:val="EE0FC450B1E2473AA7A7FF08F967E4DE4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4">
    <w:name w:val="412DAB7ED2054229B9188AF2EE1020454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4">
    <w:name w:val="8E383F173A4548339F3319D207F5C54E4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3">
    <w:name w:val="F2E17DEAE6034425834F1AB94436FF793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2">
    <w:name w:val="EA42807292A34BBCAFB5565A08172FC92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3">
    <w:name w:val="D1951250523948458CAA34B017A1C08C3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3">
    <w:name w:val="47E9C96D1F0D4D08935A746B2F0B625B3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3">
    <w:name w:val="2EB721C673114820AB81B90E7ACDC6F23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3">
    <w:name w:val="A1944B3C1CD14DB6A7310C8EAFBEC87B3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F87A4823E454AD7AE43CFF81C0F806B5">
    <w:name w:val="4F87A4823E454AD7AE43CFF81C0F806B5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A10810E608E4FC49CEE5CB61D0C8EC05">
    <w:name w:val="AA10810E608E4FC49CEE5CB61D0C8EC05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5">
    <w:name w:val="EE0FC450B1E2473AA7A7FF08F967E4DE5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5">
    <w:name w:val="412DAB7ED2054229B9188AF2EE1020455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5">
    <w:name w:val="8E383F173A4548339F3319D207F5C54E5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4">
    <w:name w:val="F2E17DEAE6034425834F1AB94436FF794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3">
    <w:name w:val="EA42807292A34BBCAFB5565A08172FC93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4">
    <w:name w:val="D1951250523948458CAA34B017A1C08C4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4">
    <w:name w:val="47E9C96D1F0D4D08935A746B2F0B625B4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4">
    <w:name w:val="2EB721C673114820AB81B90E7ACDC6F24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4">
    <w:name w:val="A1944B3C1CD14DB6A7310C8EAFBEC87B4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BA4C695411040D2ACE191FF9A3B98EA">
    <w:name w:val="CBA4C695411040D2ACE191FF9A3B98EA"/>
    <w:rsid w:val="00F42F88"/>
  </w:style>
  <w:style w:type="paragraph" w:customStyle="1" w:styleId="AA10810E608E4FC49CEE5CB61D0C8EC06">
    <w:name w:val="AA10810E608E4FC49CEE5CB61D0C8EC06"/>
    <w:rsid w:val="00475D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6">
    <w:name w:val="EE0FC450B1E2473AA7A7FF08F967E4DE6"/>
    <w:rsid w:val="00475D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6">
    <w:name w:val="412DAB7ED2054229B9188AF2EE1020456"/>
    <w:rsid w:val="00475D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6">
    <w:name w:val="8E383F173A4548339F3319D207F5C54E6"/>
    <w:rsid w:val="00475D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5">
    <w:name w:val="F2E17DEAE6034425834F1AB94436FF795"/>
    <w:rsid w:val="00475D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4">
    <w:name w:val="EA42807292A34BBCAFB5565A08172FC94"/>
    <w:rsid w:val="00475D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5">
    <w:name w:val="D1951250523948458CAA34B017A1C08C5"/>
    <w:rsid w:val="00475D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5">
    <w:name w:val="47E9C96D1F0D4D08935A746B2F0B625B5"/>
    <w:rsid w:val="00475D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BA4C695411040D2ACE191FF9A3B98EA1">
    <w:name w:val="CBA4C695411040D2ACE191FF9A3B98EA1"/>
    <w:rsid w:val="00475D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5">
    <w:name w:val="2EB721C673114820AB81B90E7ACDC6F25"/>
    <w:rsid w:val="00475D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5">
    <w:name w:val="A1944B3C1CD14DB6A7310C8EAFBEC87B5"/>
    <w:rsid w:val="00475D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A10810E608E4FC49CEE5CB61D0C8EC07">
    <w:name w:val="AA10810E608E4FC49CEE5CB61D0C8EC07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7">
    <w:name w:val="EE0FC450B1E2473AA7A7FF08F967E4DE7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7">
    <w:name w:val="412DAB7ED2054229B9188AF2EE1020457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7">
    <w:name w:val="8E383F173A4548339F3319D207F5C54E7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6">
    <w:name w:val="F2E17DEAE6034425834F1AB94436FF796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5">
    <w:name w:val="EA42807292A34BBCAFB5565A08172FC95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6">
    <w:name w:val="D1951250523948458CAA34B017A1C08C6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6">
    <w:name w:val="47E9C96D1F0D4D08935A746B2F0B625B6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BA4C695411040D2ACE191FF9A3B98EA2">
    <w:name w:val="CBA4C695411040D2ACE191FF9A3B98EA2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6">
    <w:name w:val="2EB721C673114820AB81B90E7ACDC6F26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6">
    <w:name w:val="A1944B3C1CD14DB6A7310C8EAFBEC87B6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A10810E608E4FC49CEE5CB61D0C8EC08">
    <w:name w:val="AA10810E608E4FC49CEE5CB61D0C8EC08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8">
    <w:name w:val="EE0FC450B1E2473AA7A7FF08F967E4DE8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8">
    <w:name w:val="412DAB7ED2054229B9188AF2EE1020458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8">
    <w:name w:val="8E383F173A4548339F3319D207F5C54E8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7">
    <w:name w:val="F2E17DEAE6034425834F1AB94436FF797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6">
    <w:name w:val="EA42807292A34BBCAFB5565A08172FC96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7">
    <w:name w:val="D1951250523948458CAA34B017A1C08C7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7">
    <w:name w:val="47E9C96D1F0D4D08935A746B2F0B625B7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BA4C695411040D2ACE191FF9A3B98EA3">
    <w:name w:val="CBA4C695411040D2ACE191FF9A3B98EA3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7">
    <w:name w:val="2EB721C673114820AB81B90E7ACDC6F27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7">
    <w:name w:val="A1944B3C1CD14DB6A7310C8EAFBEC87B7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A10810E608E4FC49CEE5CB61D0C8EC09">
    <w:name w:val="AA10810E608E4FC49CEE5CB61D0C8EC09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9">
    <w:name w:val="EE0FC450B1E2473AA7A7FF08F967E4DE9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9">
    <w:name w:val="412DAB7ED2054229B9188AF2EE1020459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9">
    <w:name w:val="8E383F173A4548339F3319D207F5C54E9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8">
    <w:name w:val="F2E17DEAE6034425834F1AB94436FF798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7">
    <w:name w:val="EA42807292A34BBCAFB5565A08172FC97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8">
    <w:name w:val="D1951250523948458CAA34B017A1C08C8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8">
    <w:name w:val="47E9C96D1F0D4D08935A746B2F0B625B8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BA4C695411040D2ACE191FF9A3B98EA4">
    <w:name w:val="CBA4C695411040D2ACE191FF9A3B98EA4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8">
    <w:name w:val="2EB721C673114820AB81B90E7ACDC6F28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8">
    <w:name w:val="A1944B3C1CD14DB6A7310C8EAFBEC87B8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9106BE0C9EE471C94407C3F4178C9A7">
    <w:name w:val="A9106BE0C9EE471C94407C3F4178C9A7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865AB2FD93047029A1616D5A086447A">
    <w:name w:val="C865AB2FD93047029A1616D5A086447A"/>
    <w:rsid w:val="00F2728E"/>
  </w:style>
  <w:style w:type="paragraph" w:customStyle="1" w:styleId="AA10810E608E4FC49CEE5CB61D0C8EC010">
    <w:name w:val="AA10810E608E4FC49CEE5CB61D0C8EC010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10">
    <w:name w:val="EE0FC450B1E2473AA7A7FF08F967E4DE10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10">
    <w:name w:val="412DAB7ED2054229B9188AF2EE10204510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10">
    <w:name w:val="8E383F173A4548339F3319D207F5C54E10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9">
    <w:name w:val="F2E17DEAE6034425834F1AB94436FF799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8">
    <w:name w:val="EA42807292A34BBCAFB5565A08172FC98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9">
    <w:name w:val="D1951250523948458CAA34B017A1C08C9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9">
    <w:name w:val="47E9C96D1F0D4D08935A746B2F0B625B9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BA4C695411040D2ACE191FF9A3B98EA5">
    <w:name w:val="CBA4C695411040D2ACE191FF9A3B98EA5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9">
    <w:name w:val="2EB721C673114820AB81B90E7ACDC6F29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9">
    <w:name w:val="A1944B3C1CD14DB6A7310C8EAFBEC87B9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865AB2FD93047029A1616D5A086447A1">
    <w:name w:val="C865AB2FD93047029A1616D5A086447A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9106BE0C9EE471C94407C3F4178C9A71">
    <w:name w:val="A9106BE0C9EE471C94407C3F4178C9A7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A10810E608E4FC49CEE5CB61D0C8EC011">
    <w:name w:val="AA10810E608E4FC49CEE5CB61D0C8EC01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11">
    <w:name w:val="EE0FC450B1E2473AA7A7FF08F967E4DE1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11">
    <w:name w:val="412DAB7ED2054229B9188AF2EE1020451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11">
    <w:name w:val="8E383F173A4548339F3319D207F5C54E1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10">
    <w:name w:val="F2E17DEAE6034425834F1AB94436FF7910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9">
    <w:name w:val="EA42807292A34BBCAFB5565A08172FC99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10">
    <w:name w:val="D1951250523948458CAA34B017A1C08C10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10">
    <w:name w:val="47E9C96D1F0D4D08935A746B2F0B625B10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BA4C695411040D2ACE191FF9A3B98EA6">
    <w:name w:val="CBA4C695411040D2ACE191FF9A3B98EA6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10">
    <w:name w:val="2EB721C673114820AB81B90E7ACDC6F210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10">
    <w:name w:val="A1944B3C1CD14DB6A7310C8EAFBEC87B10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865AB2FD93047029A1616D5A086447A2">
    <w:name w:val="C865AB2FD93047029A1616D5A086447A2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9106BE0C9EE471C94407C3F4178C9A72">
    <w:name w:val="A9106BE0C9EE471C94407C3F4178C9A72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A10810E608E4FC49CEE5CB61D0C8EC012">
    <w:name w:val="AA10810E608E4FC49CEE5CB61D0C8EC012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12">
    <w:name w:val="EE0FC450B1E2473AA7A7FF08F967E4DE12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12">
    <w:name w:val="412DAB7ED2054229B9188AF2EE10204512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12">
    <w:name w:val="8E383F173A4548339F3319D207F5C54E12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11">
    <w:name w:val="F2E17DEAE6034425834F1AB94436FF791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10">
    <w:name w:val="EA42807292A34BBCAFB5565A08172FC910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11">
    <w:name w:val="D1951250523948458CAA34B017A1C08C1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11">
    <w:name w:val="47E9C96D1F0D4D08935A746B2F0B625B1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BA4C695411040D2ACE191FF9A3B98EA7">
    <w:name w:val="CBA4C695411040D2ACE191FF9A3B98EA7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11">
    <w:name w:val="2EB721C673114820AB81B90E7ACDC6F21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11">
    <w:name w:val="A1944B3C1CD14DB6A7310C8EAFBEC87B1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865AB2FD93047029A1616D5A086447A3">
    <w:name w:val="C865AB2FD93047029A1616D5A086447A3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9106BE0C9EE471C94407C3F4178C9A73">
    <w:name w:val="A9106BE0C9EE471C94407C3F4178C9A73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A10810E608E4FC49CEE5CB61D0C8EC013">
    <w:name w:val="AA10810E608E4FC49CEE5CB61D0C8EC013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13">
    <w:name w:val="EE0FC450B1E2473AA7A7FF08F967E4DE13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13">
    <w:name w:val="412DAB7ED2054229B9188AF2EE10204513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13">
    <w:name w:val="8E383F173A4548339F3319D207F5C54E13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12">
    <w:name w:val="F2E17DEAE6034425834F1AB94436FF7912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11">
    <w:name w:val="EA42807292A34BBCAFB5565A08172FC91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12">
    <w:name w:val="D1951250523948458CAA34B017A1C08C12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12">
    <w:name w:val="47E9C96D1F0D4D08935A746B2F0B625B12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BA4C695411040D2ACE191FF9A3B98EA8">
    <w:name w:val="CBA4C695411040D2ACE191FF9A3B98EA8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12">
    <w:name w:val="2EB721C673114820AB81B90E7ACDC6F212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12">
    <w:name w:val="A1944B3C1CD14DB6A7310C8EAFBEC87B12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865AB2FD93047029A1616D5A086447A4">
    <w:name w:val="C865AB2FD93047029A1616D5A086447A4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9106BE0C9EE471C94407C3F4178C9A74">
    <w:name w:val="A9106BE0C9EE471C94407C3F4178C9A74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1713AA8493248B2AB99E92958450538">
    <w:name w:val="C1713AA8493248B2AB99E92958450538"/>
    <w:rsid w:val="00F2728E"/>
  </w:style>
  <w:style w:type="paragraph" w:customStyle="1" w:styleId="AA10810E608E4FC49CEE5CB61D0C8EC014">
    <w:name w:val="AA10810E608E4FC49CEE5CB61D0C8EC014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14">
    <w:name w:val="EE0FC450B1E2473AA7A7FF08F967E4DE14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14">
    <w:name w:val="412DAB7ED2054229B9188AF2EE10204514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14">
    <w:name w:val="8E383F173A4548339F3319D207F5C54E14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13">
    <w:name w:val="F2E17DEAE6034425834F1AB94436FF7913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12">
    <w:name w:val="EA42807292A34BBCAFB5565A08172FC912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13">
    <w:name w:val="D1951250523948458CAA34B017A1C08C13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13">
    <w:name w:val="47E9C96D1F0D4D08935A746B2F0B625B13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BA4C695411040D2ACE191FF9A3B98EA9">
    <w:name w:val="CBA4C695411040D2ACE191FF9A3B98EA9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13">
    <w:name w:val="2EB721C673114820AB81B90E7ACDC6F213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13">
    <w:name w:val="A1944B3C1CD14DB6A7310C8EAFBEC87B13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865AB2FD93047029A1616D5A086447A5">
    <w:name w:val="C865AB2FD93047029A1616D5A086447A5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1713AA8493248B2AB99E929584505381">
    <w:name w:val="C1713AA8493248B2AB99E92958450538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AC777F503CEC43A92D6E31087D863E" ma:contentTypeVersion="0" ma:contentTypeDescription="Create a new document." ma:contentTypeScope="" ma:versionID="8eceeca03b3abf628359d6aa646ce9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A958B5-9F3F-4CAC-9297-F3EC5F231003}">
  <ds:schemaRefs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dcmitype/"/>
    <ds:schemaRef ds:uri="http://purl.org/dc/terms/"/>
    <ds:schemaRef ds:uri="http://schemas.microsoft.com/office/2006/documentManagement/types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83B5F631-0DB0-4608-A0FD-91B0E6BDF8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907AE85-FFC6-48A5-8E05-99032B67918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DB83589-DC9D-4525-87F8-04B889E0B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REDI-ANA-# SAO _DESC_BREVE_V1ZAN.dotx</Template>
  <TotalTime>300</TotalTime>
  <Pages>6</Pages>
  <Words>2682</Words>
  <Characters>14754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INFORMACIÓN GENERAL DE LA SOLICITUD</vt:lpstr>
    </vt:vector>
  </TitlesOfParts>
  <Company>Gases de Occidente S.A ESP</Company>
  <LinksUpToDate>false</LinksUpToDate>
  <CharactersWithSpaces>17402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INFORMACIÓN GENERAL DE LA SOLICITUD</dc:title>
  <dc:creator>Zandra Patricia Prada</dc:creator>
  <cp:lastModifiedBy>Usuario</cp:lastModifiedBy>
  <cp:revision>18</cp:revision>
  <cp:lastPrinted>2015-02-20T19:54:00Z</cp:lastPrinted>
  <dcterms:created xsi:type="dcterms:W3CDTF">2015-07-17T16:05:00Z</dcterms:created>
  <dcterms:modified xsi:type="dcterms:W3CDTF">2015-12-15T22:14:00Z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0x01010038AC777F503CEC43A92D6E31087D863E</vt:lpwstr>
  </property>
</Properties>
</file>