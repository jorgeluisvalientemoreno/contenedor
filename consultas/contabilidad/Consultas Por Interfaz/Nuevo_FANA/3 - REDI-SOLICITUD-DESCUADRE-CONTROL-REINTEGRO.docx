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0B2F" w:rsidRPr="00460988" w:rsidRDefault="00343D0F" w:rsidP="00630B2F">
      <w:pPr>
        <w:tabs>
          <w:tab w:val="left" w:pos="3179"/>
        </w:tabs>
        <w:jc w:val="center"/>
        <w:rPr>
          <w:rFonts w:asciiTheme="minorHAnsi" w:hAnsiTheme="minorHAnsi" w:cs="Arial"/>
          <w:b/>
          <w:sz w:val="16"/>
          <w:szCs w:val="16"/>
        </w:rPr>
      </w:pPr>
      <w:r w:rsidRPr="00460988">
        <w:rPr>
          <w:rFonts w:asciiTheme="minorHAnsi" w:hAnsiTheme="minorHAnsi" w:cs="Arial"/>
          <w:noProof/>
          <w:sz w:val="16"/>
          <w:szCs w:val="16"/>
          <w:lang w:val="es-CO" w:eastAsia="es-CO"/>
        </w:rPr>
        <w:drawing>
          <wp:anchor distT="0" distB="0" distL="114300" distR="114300" simplePos="0" relativeHeight="251658240" behindDoc="0" locked="0" layoutInCell="1" allowOverlap="1" wp14:anchorId="6552E122" wp14:editId="3793CF30">
            <wp:simplePos x="0" y="0"/>
            <wp:positionH relativeFrom="column">
              <wp:posOffset>3658565</wp:posOffset>
            </wp:positionH>
            <wp:positionV relativeFrom="paragraph">
              <wp:posOffset>124460</wp:posOffset>
            </wp:positionV>
            <wp:extent cx="89535" cy="106680"/>
            <wp:effectExtent l="0" t="0" r="5715" b="7620"/>
            <wp:wrapNone/>
            <wp:docPr id="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1D74" w:rsidRPr="00460988">
        <w:rPr>
          <w:rFonts w:asciiTheme="minorHAnsi" w:hAnsiTheme="minorHAnsi" w:cs="Arial"/>
          <w:noProof/>
          <w:sz w:val="16"/>
          <w:szCs w:val="16"/>
          <w:lang w:val="es-CO" w:eastAsia="es-CO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3C802540" wp14:editId="1B21E6AA">
                <wp:simplePos x="0" y="0"/>
                <wp:positionH relativeFrom="column">
                  <wp:posOffset>407036</wp:posOffset>
                </wp:positionH>
                <wp:positionV relativeFrom="paragraph">
                  <wp:posOffset>11430</wp:posOffset>
                </wp:positionV>
                <wp:extent cx="4819650" cy="262255"/>
                <wp:effectExtent l="0" t="0" r="19050" b="23495"/>
                <wp:wrapNone/>
                <wp:docPr id="7" name="Rectángulo redondead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19650" cy="2622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2F2F2"/>
                        </a:solidFill>
                        <a:ln w="9525">
                          <a:solidFill>
                            <a:srgbClr val="D8D8D8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950F261" id="Rectángulo redondeado 5" o:spid="_x0000_s1026" style="position:absolute;margin-left:32.05pt;margin-top:.9pt;width:379.5pt;height:20.65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" fillcolor="#f2f2f2" strokecolor="#d8d8d8"/>
            </w:pict>
          </mc:Fallback>
        </mc:AlternateContent>
      </w:r>
      <w:r w:rsidR="00630B2F" w:rsidRPr="00460988">
        <w:rPr>
          <w:rFonts w:asciiTheme="minorHAnsi" w:hAnsiTheme="minorHAnsi" w:cs="Arial"/>
          <w:b/>
          <w:sz w:val="16"/>
          <w:szCs w:val="16"/>
        </w:rPr>
        <w:t>Convenciones</w:t>
      </w:r>
    </w:p>
    <w:p w:rsidR="00295C4A" w:rsidRPr="00460988" w:rsidRDefault="00343D0F" w:rsidP="00630B2F">
      <w:pPr>
        <w:tabs>
          <w:tab w:val="left" w:pos="3179"/>
        </w:tabs>
        <w:jc w:val="center"/>
        <w:rPr>
          <w:rFonts w:asciiTheme="minorHAnsi" w:hAnsiTheme="minorHAnsi" w:cs="Arial"/>
          <w:sz w:val="16"/>
          <w:szCs w:val="16"/>
        </w:rPr>
      </w:pPr>
      <w:r w:rsidRPr="00460988">
        <w:rPr>
          <w:rFonts w:asciiTheme="minorHAnsi" w:hAnsiTheme="minorHAnsi" w:cs="Arial"/>
          <w:b/>
          <w:color w:val="2E74B5"/>
          <w:sz w:val="16"/>
          <w:szCs w:val="16"/>
        </w:rPr>
        <w:t>N</w:t>
      </w:r>
      <w:r w:rsidR="00613927" w:rsidRPr="00460988">
        <w:rPr>
          <w:rFonts w:asciiTheme="minorHAnsi" w:hAnsiTheme="minorHAnsi" w:cs="Arial"/>
          <w:b/>
          <w:color w:val="2E74B5"/>
          <w:sz w:val="16"/>
          <w:szCs w:val="16"/>
        </w:rPr>
        <w:t>1</w:t>
      </w:r>
      <w:r w:rsidR="00630B2F" w:rsidRPr="00460988">
        <w:rPr>
          <w:rFonts w:asciiTheme="minorHAnsi" w:hAnsiTheme="minorHAnsi" w:cs="Arial"/>
          <w:b/>
          <w:color w:val="2E74B5"/>
          <w:sz w:val="16"/>
          <w:szCs w:val="16"/>
        </w:rPr>
        <w:t>:</w:t>
      </w:r>
      <w:r w:rsidR="00630B2F" w:rsidRPr="00460988">
        <w:rPr>
          <w:rFonts w:asciiTheme="minorHAnsi" w:hAnsiTheme="minorHAnsi" w:cs="Arial"/>
          <w:sz w:val="16"/>
          <w:szCs w:val="16"/>
        </w:rPr>
        <w:t xml:space="preserve"> </w:t>
      </w:r>
      <w:r w:rsidR="00613927" w:rsidRPr="00460988">
        <w:rPr>
          <w:rFonts w:asciiTheme="minorHAnsi" w:hAnsiTheme="minorHAnsi" w:cs="Arial"/>
          <w:sz w:val="16"/>
          <w:szCs w:val="16"/>
        </w:rPr>
        <w:t>Soporte N1</w:t>
      </w:r>
      <w:r w:rsidR="00630B2F" w:rsidRPr="00460988">
        <w:rPr>
          <w:rFonts w:asciiTheme="minorHAnsi" w:hAnsiTheme="minorHAnsi" w:cs="Arial"/>
          <w:sz w:val="16"/>
          <w:szCs w:val="16"/>
        </w:rPr>
        <w:t xml:space="preserve">     </w:t>
      </w:r>
      <w:r w:rsidRPr="00460988">
        <w:rPr>
          <w:rFonts w:asciiTheme="minorHAnsi" w:hAnsiTheme="minorHAnsi" w:cs="Arial"/>
          <w:b/>
          <w:color w:val="2E74B5"/>
          <w:sz w:val="16"/>
          <w:szCs w:val="16"/>
        </w:rPr>
        <w:t>N</w:t>
      </w:r>
      <w:r w:rsidR="00613927" w:rsidRPr="00460988">
        <w:rPr>
          <w:rFonts w:asciiTheme="minorHAnsi" w:hAnsiTheme="minorHAnsi" w:cs="Arial"/>
          <w:b/>
          <w:color w:val="2E74B5"/>
          <w:sz w:val="16"/>
          <w:szCs w:val="16"/>
        </w:rPr>
        <w:t>2</w:t>
      </w:r>
      <w:r w:rsidR="00630B2F" w:rsidRPr="00460988">
        <w:rPr>
          <w:rFonts w:asciiTheme="minorHAnsi" w:hAnsiTheme="minorHAnsi" w:cs="Arial"/>
          <w:b/>
          <w:color w:val="2E74B5"/>
          <w:sz w:val="16"/>
          <w:szCs w:val="16"/>
        </w:rPr>
        <w:t>:</w:t>
      </w:r>
      <w:r w:rsidR="00630B2F" w:rsidRPr="00460988">
        <w:rPr>
          <w:rFonts w:asciiTheme="minorHAnsi" w:hAnsiTheme="minorHAnsi" w:cs="Arial"/>
          <w:sz w:val="16"/>
          <w:szCs w:val="16"/>
        </w:rPr>
        <w:t xml:space="preserve"> </w:t>
      </w:r>
      <w:r w:rsidR="00613927" w:rsidRPr="00460988">
        <w:rPr>
          <w:rFonts w:asciiTheme="minorHAnsi" w:hAnsiTheme="minorHAnsi" w:cs="Arial"/>
          <w:sz w:val="16"/>
          <w:szCs w:val="16"/>
        </w:rPr>
        <w:t>Soporte N2</w:t>
      </w:r>
      <w:r w:rsidR="00630B2F" w:rsidRPr="00460988">
        <w:rPr>
          <w:rFonts w:asciiTheme="minorHAnsi" w:hAnsiTheme="minorHAnsi" w:cs="Arial"/>
          <w:sz w:val="16"/>
          <w:szCs w:val="16"/>
        </w:rPr>
        <w:t xml:space="preserve">      </w:t>
      </w:r>
      <w:r w:rsidR="00630B2F" w:rsidRPr="00460988">
        <w:rPr>
          <w:rFonts w:asciiTheme="minorHAnsi" w:hAnsiTheme="minorHAnsi" w:cs="Arial"/>
          <w:b/>
          <w:color w:val="2E74B5"/>
          <w:sz w:val="16"/>
          <w:szCs w:val="16"/>
        </w:rPr>
        <w:t>U</w:t>
      </w:r>
      <w:r w:rsidR="00886D59" w:rsidRPr="00460988">
        <w:rPr>
          <w:rFonts w:asciiTheme="minorHAnsi" w:hAnsiTheme="minorHAnsi" w:cs="Arial"/>
          <w:b/>
          <w:color w:val="2E74B5"/>
          <w:sz w:val="16"/>
          <w:szCs w:val="16"/>
        </w:rPr>
        <w:t>S</w:t>
      </w:r>
      <w:r w:rsidR="00630B2F" w:rsidRPr="00460988">
        <w:rPr>
          <w:rFonts w:asciiTheme="minorHAnsi" w:hAnsiTheme="minorHAnsi" w:cs="Arial"/>
          <w:b/>
          <w:color w:val="2E74B5"/>
          <w:sz w:val="16"/>
          <w:szCs w:val="16"/>
        </w:rPr>
        <w:t>:</w:t>
      </w:r>
      <w:r w:rsidR="00886D59" w:rsidRPr="00460988">
        <w:rPr>
          <w:rFonts w:asciiTheme="minorHAnsi" w:hAnsiTheme="minorHAnsi" w:cs="Arial"/>
          <w:sz w:val="16"/>
          <w:szCs w:val="16"/>
        </w:rPr>
        <w:t xml:space="preserve"> Usuario Solicitante          </w:t>
      </w:r>
      <w:r w:rsidR="00630B2F" w:rsidRPr="00460988">
        <w:rPr>
          <w:rFonts w:asciiTheme="minorHAnsi" w:hAnsiTheme="minorHAnsi" w:cs="Arial"/>
          <w:sz w:val="16"/>
          <w:szCs w:val="16"/>
        </w:rPr>
        <w:t>Campo Obligatorio</w:t>
      </w:r>
    </w:p>
    <w:p w:rsidR="00295C4A" w:rsidRPr="00460988" w:rsidRDefault="00295C4A" w:rsidP="00630B2F">
      <w:pPr>
        <w:tabs>
          <w:tab w:val="left" w:pos="3179"/>
        </w:tabs>
        <w:jc w:val="center"/>
        <w:rPr>
          <w:rFonts w:asciiTheme="minorHAnsi" w:hAnsiTheme="minorHAnsi" w:cs="Arial"/>
          <w:sz w:val="16"/>
          <w:szCs w:val="16"/>
        </w:rPr>
      </w:pPr>
    </w:p>
    <w:tbl>
      <w:tblPr>
        <w:tblW w:w="940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FFFFFF"/>
        <w:tblLook w:val="0000" w:firstRow="0" w:lastRow="0" w:firstColumn="0" w:lastColumn="0" w:noHBand="0" w:noVBand="0"/>
      </w:tblPr>
      <w:tblGrid>
        <w:gridCol w:w="1101"/>
        <w:gridCol w:w="4536"/>
        <w:gridCol w:w="2409"/>
        <w:gridCol w:w="1355"/>
      </w:tblGrid>
      <w:tr w:rsidR="00295C4A" w:rsidRPr="00460988" w:rsidTr="006739E3">
        <w:trPr>
          <w:trHeight w:val="240"/>
        </w:trPr>
        <w:tc>
          <w:tcPr>
            <w:tcW w:w="9401" w:type="dxa"/>
            <w:gridSpan w:val="4"/>
            <w:shd w:val="clear" w:color="auto" w:fill="DBE5F1" w:themeFill="accent1" w:themeFillTint="33"/>
            <w:vAlign w:val="center"/>
          </w:tcPr>
          <w:p w:rsidR="00295C4A" w:rsidRPr="00460988" w:rsidRDefault="00295C4A" w:rsidP="00343D0F">
            <w:pPr>
              <w:jc w:val="center"/>
              <w:rPr>
                <w:rFonts w:asciiTheme="minorHAnsi" w:hAnsiTheme="minorHAnsi" w:cs="Arial"/>
                <w:b/>
                <w:bCs/>
                <w:color w:val="FFFFFF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eastAsia="en-US"/>
              </w:rPr>
              <w:t xml:space="preserve">CONTROL DE VERSIONES </w:t>
            </w:r>
            <w:r w:rsidRPr="00460988">
              <w:rPr>
                <w:rFonts w:asciiTheme="minorHAnsi" w:hAnsiTheme="minorHAnsi" w:cs="Arial"/>
                <w:b/>
                <w:bCs/>
                <w:color w:val="548DD4" w:themeColor="text2" w:themeTint="99"/>
                <w:sz w:val="16"/>
                <w:szCs w:val="16"/>
                <w:lang w:eastAsia="en-US"/>
              </w:rPr>
              <w:t>(</w:t>
            </w:r>
            <w:r w:rsidR="00642CF7" w:rsidRPr="00460988">
              <w:rPr>
                <w:rFonts w:asciiTheme="minorHAnsi" w:hAnsiTheme="minorHAnsi" w:cs="Arial"/>
                <w:b/>
                <w:bCs/>
                <w:color w:val="548DD4" w:themeColor="text2" w:themeTint="99"/>
                <w:sz w:val="16"/>
                <w:szCs w:val="16"/>
                <w:lang w:eastAsia="en-US"/>
              </w:rPr>
              <w:t xml:space="preserve">US </w:t>
            </w:r>
            <w:r w:rsidR="00343D0F" w:rsidRPr="00460988">
              <w:rPr>
                <w:rFonts w:asciiTheme="minorHAnsi" w:hAnsiTheme="minorHAnsi" w:cs="Arial"/>
                <w:b/>
                <w:bCs/>
                <w:color w:val="548DD4" w:themeColor="text2" w:themeTint="99"/>
                <w:sz w:val="16"/>
                <w:szCs w:val="16"/>
                <w:lang w:eastAsia="en-US"/>
              </w:rPr>
              <w:t>–</w:t>
            </w:r>
            <w:r w:rsidR="00642CF7" w:rsidRPr="00460988">
              <w:rPr>
                <w:rFonts w:asciiTheme="minorHAnsi" w:hAnsiTheme="minorHAnsi" w:cs="Arial"/>
                <w:b/>
                <w:bCs/>
                <w:color w:val="548DD4" w:themeColor="text2" w:themeTint="99"/>
                <w:sz w:val="16"/>
                <w:szCs w:val="16"/>
                <w:lang w:eastAsia="en-US"/>
              </w:rPr>
              <w:t xml:space="preserve"> </w:t>
            </w:r>
            <w:r w:rsidR="00343D0F" w:rsidRPr="00460988">
              <w:rPr>
                <w:rFonts w:asciiTheme="minorHAnsi" w:hAnsiTheme="minorHAnsi" w:cs="Arial"/>
                <w:b/>
                <w:bCs/>
                <w:color w:val="548DD4" w:themeColor="text2" w:themeTint="99"/>
                <w:sz w:val="16"/>
                <w:szCs w:val="16"/>
                <w:lang w:eastAsia="en-US"/>
              </w:rPr>
              <w:t>N1 – N2</w:t>
            </w:r>
            <w:r w:rsidRPr="00460988">
              <w:rPr>
                <w:rFonts w:asciiTheme="minorHAnsi" w:hAnsiTheme="minorHAnsi" w:cs="Arial"/>
                <w:b/>
                <w:bCs/>
                <w:color w:val="548DD4" w:themeColor="text2" w:themeTint="99"/>
                <w:sz w:val="16"/>
                <w:szCs w:val="16"/>
                <w:lang w:eastAsia="en-US"/>
              </w:rPr>
              <w:t xml:space="preserve">) 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</w:tr>
      <w:tr w:rsidR="00295C4A" w:rsidRPr="00460988" w:rsidTr="006739E3">
        <w:trPr>
          <w:trHeight w:val="270"/>
        </w:trPr>
        <w:tc>
          <w:tcPr>
            <w:tcW w:w="1101" w:type="dxa"/>
            <w:shd w:val="clear" w:color="auto" w:fill="F2F2F2" w:themeFill="background1" w:themeFillShade="F2"/>
            <w:vAlign w:val="center"/>
          </w:tcPr>
          <w:p w:rsidR="00295C4A" w:rsidRPr="00460988" w:rsidRDefault="00295C4A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>VERSIÓN</w:t>
            </w:r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:rsidR="00295C4A" w:rsidRPr="00460988" w:rsidRDefault="00613927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 xml:space="preserve">DESCRIPCIÓN </w:t>
            </w:r>
            <w:r w:rsidR="00295C4A"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>MODIFICACIÓN</w:t>
            </w:r>
          </w:p>
        </w:tc>
        <w:tc>
          <w:tcPr>
            <w:tcW w:w="2409" w:type="dxa"/>
            <w:shd w:val="clear" w:color="auto" w:fill="F2F2F2" w:themeFill="background1" w:themeFillShade="F2"/>
            <w:vAlign w:val="center"/>
          </w:tcPr>
          <w:p w:rsidR="00295C4A" w:rsidRPr="00460988" w:rsidRDefault="00295C4A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>AUTOR</w:t>
            </w:r>
          </w:p>
        </w:tc>
        <w:tc>
          <w:tcPr>
            <w:tcW w:w="1355" w:type="dxa"/>
            <w:shd w:val="clear" w:color="auto" w:fill="F2F2F2" w:themeFill="background1" w:themeFillShade="F2"/>
            <w:vAlign w:val="center"/>
          </w:tcPr>
          <w:p w:rsidR="00295C4A" w:rsidRPr="00460988" w:rsidRDefault="00295C4A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>FECHA</w:t>
            </w:r>
          </w:p>
        </w:tc>
      </w:tr>
      <w:tr w:rsidR="00295C4A" w:rsidRPr="00460988" w:rsidTr="006739E3">
        <w:trPr>
          <w:trHeight w:val="106"/>
        </w:trPr>
        <w:tc>
          <w:tcPr>
            <w:tcW w:w="1101" w:type="dxa"/>
            <w:shd w:val="clear" w:color="auto" w:fill="FFFFFF"/>
            <w:vAlign w:val="center"/>
          </w:tcPr>
          <w:p w:rsidR="00295C4A" w:rsidRPr="00460988" w:rsidRDefault="00295C4A" w:rsidP="00B275AA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1.0</w:t>
            </w:r>
          </w:p>
        </w:tc>
        <w:tc>
          <w:tcPr>
            <w:tcW w:w="4536" w:type="dxa"/>
            <w:shd w:val="clear" w:color="auto" w:fill="FFFFFF"/>
            <w:vAlign w:val="center"/>
          </w:tcPr>
          <w:p w:rsidR="00295C4A" w:rsidRPr="00460988" w:rsidRDefault="00295C4A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Versión Inicial</w:t>
            </w:r>
          </w:p>
        </w:tc>
        <w:tc>
          <w:tcPr>
            <w:tcW w:w="2409" w:type="dxa"/>
            <w:shd w:val="clear" w:color="auto" w:fill="FFFFFF"/>
            <w:vAlign w:val="center"/>
          </w:tcPr>
          <w:p w:rsidR="00295C4A" w:rsidRPr="00460988" w:rsidRDefault="009C28C1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Nombre de quien diligencia</w:t>
            </w:r>
          </w:p>
        </w:tc>
        <w:tc>
          <w:tcPr>
            <w:tcW w:w="1355" w:type="dxa"/>
            <w:shd w:val="clear" w:color="auto" w:fill="FFFFFF"/>
            <w:vAlign w:val="center"/>
          </w:tcPr>
          <w:p w:rsidR="00295C4A" w:rsidRPr="00460988" w:rsidRDefault="00554057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highlight w:val="cyan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&lt;DD/MM/YYYY&gt;</w:t>
            </w:r>
          </w:p>
        </w:tc>
      </w:tr>
    </w:tbl>
    <w:p w:rsidR="00832105" w:rsidRPr="00460988" w:rsidRDefault="00832105" w:rsidP="00D560E8">
      <w:pPr>
        <w:tabs>
          <w:tab w:val="left" w:pos="3179"/>
        </w:tabs>
        <w:rPr>
          <w:rFonts w:asciiTheme="minorHAnsi" w:hAnsiTheme="minorHAnsi" w:cs="Arial"/>
          <w:b/>
          <w:color w:val="2E74B5"/>
          <w:sz w:val="16"/>
          <w:szCs w:val="16"/>
        </w:rPr>
      </w:pPr>
    </w:p>
    <w:tbl>
      <w:tblPr>
        <w:tblW w:w="946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657"/>
        <w:gridCol w:w="1940"/>
        <w:gridCol w:w="1756"/>
        <w:gridCol w:w="4111"/>
      </w:tblGrid>
      <w:tr w:rsidR="00630B2F" w:rsidRPr="00460988" w:rsidTr="00460988">
        <w:trPr>
          <w:trHeight w:val="288"/>
        </w:trPr>
        <w:tc>
          <w:tcPr>
            <w:tcW w:w="9464" w:type="dxa"/>
            <w:gridSpan w:val="4"/>
            <w:shd w:val="clear" w:color="auto" w:fill="DBE5F1"/>
            <w:vAlign w:val="center"/>
          </w:tcPr>
          <w:p w:rsidR="00630B2F" w:rsidRPr="00460988" w:rsidRDefault="00630B2F" w:rsidP="00343D0F">
            <w:pPr>
              <w:jc w:val="center"/>
              <w:rPr>
                <w:rFonts w:asciiTheme="minorHAnsi" w:hAnsiTheme="minorHAnsi" w:cs="Arial"/>
                <w:b/>
                <w:color w:val="FFFFFF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 xml:space="preserve">INFORMACIÓN </w:t>
            </w:r>
            <w:r w:rsidR="00E6238A"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>BÁSICA</w:t>
            </w: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eastAsia="en-US"/>
              </w:rPr>
              <w:t xml:space="preserve"> </w:t>
            </w:r>
            <w:r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 xml:space="preserve"> </w:t>
            </w:r>
            <w:r w:rsidR="00BF60F3"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>(US</w:t>
            </w:r>
            <w:r w:rsidR="00BF60F3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eastAsia="en-US"/>
              </w:rPr>
              <w:t>*</w:t>
            </w:r>
            <w:r w:rsidR="00BF60F3"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 xml:space="preserve"> / </w:t>
            </w:r>
            <w:r w:rsidR="00343D0F"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>N1</w:t>
            </w:r>
            <w:r w:rsidR="00BF60F3"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 xml:space="preserve">) </w:t>
            </w:r>
            <w:r w:rsidR="00BF60F3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  <w:r w:rsidR="00E6238A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 xml:space="preserve"> </w:t>
            </w:r>
          </w:p>
        </w:tc>
      </w:tr>
      <w:tr w:rsidR="006739E3" w:rsidRPr="00460988" w:rsidTr="00460988">
        <w:trPr>
          <w:trHeight w:val="56"/>
        </w:trPr>
        <w:tc>
          <w:tcPr>
            <w:tcW w:w="1657" w:type="dxa"/>
            <w:shd w:val="clear" w:color="auto" w:fill="FFFFFF"/>
            <w:vAlign w:val="center"/>
          </w:tcPr>
          <w:p w:rsidR="00092CDE" w:rsidRPr="00460988" w:rsidRDefault="00092CDE" w:rsidP="00B94709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Número Solicitud</w:t>
            </w:r>
          </w:p>
        </w:tc>
        <w:tc>
          <w:tcPr>
            <w:tcW w:w="1940" w:type="dxa"/>
            <w:shd w:val="clear" w:color="auto" w:fill="FFFFFF"/>
            <w:vAlign w:val="center"/>
          </w:tcPr>
          <w:p w:rsidR="00092CDE" w:rsidRPr="00460988" w:rsidRDefault="00092CDE" w:rsidP="00B94709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&lt;Número solicitud&gt;</w:t>
            </w:r>
          </w:p>
        </w:tc>
        <w:tc>
          <w:tcPr>
            <w:tcW w:w="1756" w:type="dxa"/>
            <w:shd w:val="clear" w:color="auto" w:fill="FFFFFF"/>
            <w:vAlign w:val="center"/>
          </w:tcPr>
          <w:p w:rsidR="00092CDE" w:rsidRPr="00460988" w:rsidRDefault="00092CDE" w:rsidP="00B94709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Fecha de Elaboración</w:t>
            </w:r>
            <w:r w:rsidRPr="00460988">
              <w:rPr>
                <w:rFonts w:asciiTheme="minorHAnsi" w:hAnsiTheme="minorHAnsi" w:cs="Arial"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4111" w:type="dxa"/>
            <w:shd w:val="clear" w:color="auto" w:fill="FFFFFF"/>
            <w:vAlign w:val="center"/>
          </w:tcPr>
          <w:p w:rsidR="00092CDE" w:rsidRPr="00460988" w:rsidRDefault="00092CDE" w:rsidP="00B94709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&lt;DD/MM/YYYY&gt;</w:t>
            </w:r>
          </w:p>
        </w:tc>
      </w:tr>
      <w:tr w:rsidR="006739E3" w:rsidRPr="00460988" w:rsidTr="00460988">
        <w:trPr>
          <w:trHeight w:val="56"/>
        </w:trPr>
        <w:tc>
          <w:tcPr>
            <w:tcW w:w="1657" w:type="dxa"/>
            <w:shd w:val="clear" w:color="auto" w:fill="FFFFFF"/>
            <w:vAlign w:val="center"/>
          </w:tcPr>
          <w:p w:rsidR="00092CDE" w:rsidRPr="00460988" w:rsidRDefault="00092CDE" w:rsidP="00B94709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Solicitado por</w:t>
            </w:r>
            <w:r w:rsidRPr="00460988">
              <w:rPr>
                <w:rFonts w:asciiTheme="minorHAnsi" w:hAnsiTheme="minorHAnsi" w:cs="Arial"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1940" w:type="dxa"/>
            <w:shd w:val="clear" w:color="auto" w:fill="FFFFFF"/>
            <w:vAlign w:val="center"/>
          </w:tcPr>
          <w:p w:rsidR="00092CDE" w:rsidRPr="00460988" w:rsidRDefault="00645E44" w:rsidP="0096551B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&lt;Nombre </w:t>
            </w:r>
            <w:r w:rsidR="0096551B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dueño proceso</w:t>
            </w:r>
            <w:r w:rsidR="00092CDE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&gt;</w:t>
            </w:r>
          </w:p>
        </w:tc>
        <w:tc>
          <w:tcPr>
            <w:tcW w:w="1756" w:type="dxa"/>
            <w:shd w:val="clear" w:color="auto" w:fill="FFFFFF"/>
          </w:tcPr>
          <w:p w:rsidR="00092CDE" w:rsidRPr="00460988" w:rsidRDefault="00092CDE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Sistema</w:t>
            </w:r>
            <w:r w:rsidRPr="00460988">
              <w:rPr>
                <w:rFonts w:asciiTheme="minorHAnsi" w:hAnsiTheme="minorHAnsi" w:cs="Arial"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sdt>
          <w:sdtPr>
            <w:rPr>
              <w:rFonts w:asciiTheme="minorHAnsi" w:hAnsiTheme="minorHAnsi" w:cs="Arial"/>
              <w:i/>
              <w:color w:val="808080"/>
              <w:sz w:val="16"/>
              <w:szCs w:val="16"/>
              <w:lang w:eastAsia="en-US"/>
            </w:rPr>
            <w:id w:val="497001594"/>
            <w:placeholder>
              <w:docPart w:val="4F87A4823E454AD7AE43CFF81C0F806B"/>
            </w:placeholder>
            <w:showingPlcHdr/>
            <w:dropDownList>
              <w:listItem w:value="Elija un elemento."/>
              <w:listItem w:displayText="OSF" w:value="OSF"/>
              <w:listItem w:displayText="SAP" w:value="SAP"/>
              <w:listItem w:displayText="GIS" w:value="GIS"/>
            </w:dropDownList>
          </w:sdtPr>
          <w:sdtContent>
            <w:tc>
              <w:tcPr>
                <w:tcW w:w="4111" w:type="dxa"/>
                <w:shd w:val="clear" w:color="auto" w:fill="FFFFFF"/>
              </w:tcPr>
              <w:p w:rsidR="00092CDE" w:rsidRPr="00460988" w:rsidRDefault="00460988" w:rsidP="00B94709">
                <w:pPr>
                  <w:rPr>
                    <w:rFonts w:asciiTheme="minorHAnsi" w:hAnsiTheme="minorHAnsi" w:cs="Arial"/>
                    <w:i/>
                    <w:color w:val="808080"/>
                    <w:sz w:val="16"/>
                    <w:szCs w:val="16"/>
                    <w:lang w:eastAsia="en-US"/>
                  </w:rPr>
                </w:pPr>
                <w:r w:rsidRPr="00370E4F">
                  <w:rPr>
                    <w:rStyle w:val="Textodelmarcadordeposicin"/>
                    <w:rFonts w:asciiTheme="minorHAnsi" w:hAnsiTheme="minorHAnsi"/>
                    <w:sz w:val="16"/>
                    <w:szCs w:val="16"/>
                  </w:rPr>
                  <w:t>Elija un elemento.</w:t>
                </w:r>
              </w:p>
            </w:tc>
          </w:sdtContent>
        </w:sdt>
      </w:tr>
      <w:tr w:rsidR="006739E3" w:rsidRPr="00460988" w:rsidTr="00460988">
        <w:trPr>
          <w:trHeight w:val="70"/>
        </w:trPr>
        <w:tc>
          <w:tcPr>
            <w:tcW w:w="1657" w:type="dxa"/>
            <w:shd w:val="clear" w:color="auto" w:fill="FFFFFF"/>
            <w:vAlign w:val="center"/>
          </w:tcPr>
          <w:p w:rsidR="00092CDE" w:rsidRPr="00460988" w:rsidRDefault="00092CDE" w:rsidP="00B94709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Gravedad</w:t>
            </w:r>
            <w:r w:rsidRPr="00460988">
              <w:rPr>
                <w:rFonts w:asciiTheme="minorHAnsi" w:hAnsiTheme="minorHAnsi" w:cs="Arial"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sdt>
          <w:sdtPr>
            <w:rPr>
              <w:rFonts w:asciiTheme="minorHAnsi" w:hAnsiTheme="minorHAnsi" w:cs="Arial"/>
              <w:i/>
              <w:color w:val="808080"/>
              <w:sz w:val="16"/>
              <w:szCs w:val="16"/>
              <w:lang w:eastAsia="en-US"/>
            </w:rPr>
            <w:id w:val="410433698"/>
            <w:placeholder>
              <w:docPart w:val="AA10810E608E4FC49CEE5CB61D0C8EC0"/>
            </w:placeholder>
            <w:showingPlcHdr/>
            <w:dropDownList>
              <w:listItem w:value="Elija un elemento."/>
              <w:listItem w:displayText="Bajo/ Mínimo al Negocio" w:value="4"/>
              <w:listItem w:displayText="Medio/ Algún Impacto al Negocio" w:value="3"/>
              <w:listItem w:displayText="Alto/ Significativo al Negocio" w:value="2"/>
              <w:listItem w:displayText="Crítico al Negocio" w:value="1"/>
            </w:dropDownList>
          </w:sdtPr>
          <w:sdtContent>
            <w:tc>
              <w:tcPr>
                <w:tcW w:w="1940" w:type="dxa"/>
                <w:shd w:val="clear" w:color="auto" w:fill="FFFFFF"/>
                <w:vAlign w:val="center"/>
              </w:tcPr>
              <w:p w:rsidR="00092CDE" w:rsidRPr="00460988" w:rsidRDefault="00092CDE" w:rsidP="007A1A1C">
                <w:pPr>
                  <w:rPr>
                    <w:rFonts w:asciiTheme="minorHAnsi" w:hAnsiTheme="minorHAnsi" w:cs="Arial"/>
                    <w:i/>
                    <w:color w:val="808080"/>
                    <w:sz w:val="16"/>
                    <w:szCs w:val="16"/>
                    <w:lang w:eastAsia="en-US"/>
                  </w:rPr>
                </w:pPr>
                <w:r w:rsidRPr="00460988">
                  <w:rPr>
                    <w:rStyle w:val="Textodelmarcadordeposicin"/>
                    <w:rFonts w:asciiTheme="minorHAnsi" w:hAnsiTheme="minorHAnsi" w:cs="Arial"/>
                    <w:sz w:val="16"/>
                    <w:szCs w:val="16"/>
                  </w:rPr>
                  <w:t>Elija un elemento.</w:t>
                </w:r>
              </w:p>
            </w:tc>
          </w:sdtContent>
        </w:sdt>
        <w:tc>
          <w:tcPr>
            <w:tcW w:w="1756" w:type="dxa"/>
            <w:shd w:val="clear" w:color="auto" w:fill="FFFFFF"/>
            <w:vAlign w:val="center"/>
          </w:tcPr>
          <w:p w:rsidR="00092CDE" w:rsidRPr="00460988" w:rsidRDefault="00923AD5" w:rsidP="00E0668B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val="en-US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Módulo - </w:t>
            </w:r>
            <w:r w:rsidR="00092CDE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Proceso</w:t>
            </w:r>
            <w:r w:rsidR="00092CDE" w:rsidRPr="00460988">
              <w:rPr>
                <w:rFonts w:asciiTheme="minorHAnsi" w:hAnsiTheme="minorHAnsi" w:cs="Arial"/>
                <w:bCs/>
                <w:color w:val="FF0000"/>
                <w:sz w:val="16"/>
                <w:szCs w:val="16"/>
                <w:lang w:val="es-CO" w:eastAsia="en-US"/>
              </w:rPr>
              <w:t xml:space="preserve">* </w:t>
            </w:r>
          </w:p>
        </w:tc>
        <w:sdt>
          <w:sdtPr>
            <w:rPr>
              <w:rFonts w:asciiTheme="minorHAnsi" w:hAnsiTheme="minorHAnsi" w:cs="Arial"/>
              <w:i/>
              <w:color w:val="808080"/>
              <w:sz w:val="16"/>
              <w:szCs w:val="16"/>
              <w:lang w:val="es-CO" w:eastAsia="en-US"/>
            </w:rPr>
            <w:id w:val="307676888"/>
            <w:placeholder>
              <w:docPart w:val="EE0FC450B1E2473AA7A7FF08F967E4DE"/>
            </w:placeholder>
            <w:showingPlcHdr/>
            <w:dropDownList>
              <w:listItem w:value="Elija un elemento."/>
              <w:listItem w:displayText="BSS-Cartera" w:value="1"/>
              <w:listItem w:displayText="BSS-Facturación" w:value="2"/>
              <w:listItem w:displayText="BSS-Recaudo" w:value="3"/>
              <w:listItem w:displayText="BSS-Análisis de Consumo" w:value="15"/>
              <w:listItem w:displayText="BSS-Contabilidad" w:value="36"/>
              <w:listItem w:displayText="CRM-Ventas Residenciales" w:value="4"/>
              <w:listItem w:displayText="CRM-Ventas Comerciales" w:value="5"/>
              <w:listItem w:displayText="CRM-Ventas Industriales" w:value="6"/>
              <w:listItem w:displayText="CRM-Aprovisionamiento " w:value="13"/>
              <w:listItem w:displayText="CRM-Constructoras" w:value="7"/>
              <w:listItem w:displayText="CRM-Mercadeo - Comunicaciones" w:value="8"/>
              <w:listItem w:displayText="CRM-Servicio al cliente" w:value="9"/>
              <w:listItem w:displayText="CRM-Jurídica" w:value="14"/>
              <w:listItem w:displayText="FNB-Brilla" w:value="10"/>
              <w:listItem w:displayText="FNB-Seguros" w:value="11"/>
              <w:listItem w:displayText="FNB-GNCV" w:value="12"/>
              <w:listItem w:displayText="OSS -Integridad" w:value="16"/>
              <w:listItem w:displayText="OSS -Operaciones" w:value="17"/>
              <w:listItem w:displayText="OSS -Mantenimiento" w:value="18"/>
              <w:listItem w:displayText="OSS -Emergencias" w:value="19"/>
              <w:listItem w:displayText="OSS -Inspecciones - Certificaciones" w:value="20"/>
              <w:listItem w:displayText="OSS -Revisión Preventiva/Periódica/Segura" w:value="21"/>
              <w:listItem w:displayText="OSS -Conexiones " w:value="23"/>
              <w:listItem w:displayText="OSS - Servicios Aso./Trabajos Varios" w:value="24"/>
              <w:listItem w:displayText="OSS -Construcciones -Redes" w:value="25"/>
              <w:listItem w:displayText="OSS -Diseño" w:value="26"/>
              <w:listItem w:displayText="OSS -Proyectos" w:value="27"/>
              <w:listItem w:displayText="OSS -Aseguramiento Metrológico - Laboratorio" w:value="28"/>
              <w:listItem w:displayText="OSS-Perdidas No Operacionales" w:value="42"/>
              <w:listItem w:displayText="OSS -Sistema Información Geográfica" w:value="29"/>
              <w:listItem w:displayText="OSS -HSE" w:value="30"/>
              <w:listItem w:displayText="SAP -FI:Finanzas (Contabilidad)" w:value="31"/>
              <w:listItem w:displayText="SAP -CO:Costos (Planeación)   " w:value="32"/>
              <w:listItem w:displayText="SAP -MM:Logística (Gestión Logística)" w:value="33"/>
              <w:listItem w:displayText="SAP -SD:Ventas (Gestión Logística)" w:value="34"/>
              <w:listItem w:displayText="SAP -HCM:Gestión Humana (Nomina)" w:value="35"/>
              <w:listItem w:displayText="GIS-Edición Predial" w:value="37"/>
              <w:listItem w:displayText="GIS-Edición Redes" w:value="38"/>
              <w:listItem w:displayText="GIS-Diseño " w:value="39"/>
              <w:listItem w:displayText="GIS- Emergencias" w:value="40"/>
              <w:listItem w:displayText="GIS-Mantenimiento" w:value="41"/>
              <w:listItem w:displayText="GIS-Consultas" w:value="43"/>
            </w:dropDownList>
          </w:sdtPr>
          <w:sdtContent>
            <w:tc>
              <w:tcPr>
                <w:tcW w:w="4111" w:type="dxa"/>
                <w:shd w:val="clear" w:color="auto" w:fill="FFFFFF"/>
                <w:vAlign w:val="center"/>
              </w:tcPr>
              <w:p w:rsidR="00092CDE" w:rsidRPr="00460988" w:rsidRDefault="00092CDE" w:rsidP="00EC6067">
                <w:pPr>
                  <w:rPr>
                    <w:rFonts w:asciiTheme="minorHAnsi" w:hAnsiTheme="minorHAnsi" w:cs="Arial"/>
                    <w:i/>
                    <w:color w:val="808080"/>
                    <w:sz w:val="16"/>
                    <w:szCs w:val="16"/>
                    <w:lang w:val="es-CO" w:eastAsia="en-US"/>
                  </w:rPr>
                </w:pPr>
                <w:r w:rsidRPr="00460988">
                  <w:rPr>
                    <w:rStyle w:val="Textodelmarcadordeposicin"/>
                    <w:rFonts w:asciiTheme="minorHAnsi" w:hAnsiTheme="minorHAnsi" w:cs="Arial"/>
                    <w:sz w:val="16"/>
                    <w:szCs w:val="16"/>
                  </w:rPr>
                  <w:t>Elija un elemento.</w:t>
                </w:r>
              </w:p>
            </w:tc>
          </w:sdtContent>
        </w:sdt>
      </w:tr>
      <w:tr w:rsidR="006739E3" w:rsidRPr="00460988" w:rsidTr="00460988">
        <w:trPr>
          <w:trHeight w:val="295"/>
        </w:trPr>
        <w:tc>
          <w:tcPr>
            <w:tcW w:w="1657" w:type="dxa"/>
            <w:shd w:val="clear" w:color="auto" w:fill="FFFFFF"/>
            <w:vAlign w:val="center"/>
          </w:tcPr>
          <w:p w:rsidR="00092CDE" w:rsidRPr="00460988" w:rsidRDefault="00092CDE" w:rsidP="00B94709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Tipo de Necesidad</w:t>
            </w:r>
            <w:r w:rsidRPr="00460988">
              <w:rPr>
                <w:rFonts w:asciiTheme="minorHAnsi" w:hAnsiTheme="minorHAnsi" w:cs="Arial"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sdt>
          <w:sdtPr>
            <w:rPr>
              <w:rFonts w:asciiTheme="minorHAnsi" w:hAnsiTheme="minorHAnsi" w:cs="Arial"/>
              <w:i/>
              <w:color w:val="808080"/>
              <w:sz w:val="16"/>
              <w:szCs w:val="16"/>
              <w:lang w:eastAsia="en-US"/>
            </w:rPr>
            <w:id w:val="-1118373802"/>
            <w:placeholder>
              <w:docPart w:val="412DAB7ED2054229B9188AF2EE102045"/>
            </w:placeholder>
            <w:showingPlcHdr/>
            <w:dropDownList>
              <w:listItem w:value="Elija un elemento."/>
              <w:listItem w:displayText="Incidente / Error" w:value="1"/>
              <w:listItem w:displayText="Cambio/ Nuevo requerimiento" w:value="2"/>
            </w:dropDownList>
          </w:sdtPr>
          <w:sdtContent>
            <w:tc>
              <w:tcPr>
                <w:tcW w:w="1940" w:type="dxa"/>
                <w:shd w:val="clear" w:color="auto" w:fill="FFFFFF"/>
                <w:vAlign w:val="center"/>
              </w:tcPr>
              <w:p w:rsidR="00092CDE" w:rsidRPr="00460988" w:rsidRDefault="00092CDE" w:rsidP="00B94709">
                <w:pPr>
                  <w:rPr>
                    <w:rFonts w:asciiTheme="minorHAnsi" w:hAnsiTheme="minorHAnsi" w:cs="Arial"/>
                    <w:i/>
                    <w:color w:val="808080"/>
                    <w:sz w:val="16"/>
                    <w:szCs w:val="16"/>
                    <w:lang w:eastAsia="en-US"/>
                  </w:rPr>
                </w:pPr>
                <w:r w:rsidRPr="00460988">
                  <w:rPr>
                    <w:rStyle w:val="Textodelmarcadordeposicin"/>
                    <w:rFonts w:asciiTheme="minorHAnsi" w:hAnsiTheme="minorHAnsi" w:cs="Arial"/>
                    <w:sz w:val="16"/>
                    <w:szCs w:val="16"/>
                  </w:rPr>
                  <w:t>Elija un elemento.</w:t>
                </w:r>
              </w:p>
            </w:tc>
          </w:sdtContent>
        </w:sdt>
        <w:tc>
          <w:tcPr>
            <w:tcW w:w="1756" w:type="dxa"/>
            <w:shd w:val="clear" w:color="auto" w:fill="FFFFFF"/>
            <w:vAlign w:val="center"/>
          </w:tcPr>
          <w:p w:rsidR="00092CDE" w:rsidRPr="00460988" w:rsidRDefault="00092CDE" w:rsidP="002A0C7A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Empresas Impactadas</w:t>
            </w:r>
          </w:p>
        </w:tc>
        <w:tc>
          <w:tcPr>
            <w:tcW w:w="4111" w:type="dxa"/>
            <w:shd w:val="clear" w:color="auto" w:fill="FFFFFF"/>
            <w:vAlign w:val="center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</w:tblPr>
            <w:tblGrid>
              <w:gridCol w:w="563"/>
              <w:gridCol w:w="435"/>
              <w:gridCol w:w="533"/>
              <w:gridCol w:w="435"/>
              <w:gridCol w:w="485"/>
              <w:gridCol w:w="435"/>
              <w:gridCol w:w="574"/>
              <w:gridCol w:w="435"/>
            </w:tblGrid>
            <w:tr w:rsidR="00460988" w:rsidRPr="004D407C" w:rsidTr="008F32AD">
              <w:trPr>
                <w:trHeight w:val="56"/>
              </w:trPr>
              <w:tc>
                <w:tcPr>
                  <w:tcW w:w="724" w:type="pct"/>
                  <w:shd w:val="clear" w:color="auto" w:fill="auto"/>
                  <w:vAlign w:val="center"/>
                </w:tcPr>
                <w:p w:rsidR="00460988" w:rsidRPr="004D407C" w:rsidRDefault="00460988" w:rsidP="008F32AD">
                  <w:pPr>
                    <w:jc w:val="center"/>
                    <w:rPr>
                      <w:rFonts w:ascii="Calibri" w:hAnsi="Calibri" w:cs="Arial"/>
                      <w:b/>
                      <w:color w:val="7F7F7F" w:themeColor="text1" w:themeTint="80"/>
                      <w:sz w:val="14"/>
                      <w:szCs w:val="20"/>
                      <w:lang w:eastAsia="en-US"/>
                    </w:rPr>
                  </w:pPr>
                  <w:r w:rsidRPr="004D407C">
                    <w:rPr>
                      <w:rFonts w:ascii="Calibri" w:hAnsi="Calibri" w:cs="Arial"/>
                      <w:b/>
                      <w:color w:val="7F7F7F" w:themeColor="text1" w:themeTint="80"/>
                      <w:sz w:val="14"/>
                      <w:szCs w:val="20"/>
                      <w:lang w:val="es-VE"/>
                    </w:rPr>
                    <w:t>GDCA</w:t>
                  </w:r>
                </w:p>
              </w:tc>
              <w:tc>
                <w:tcPr>
                  <w:tcW w:w="558" w:type="pct"/>
                  <w:shd w:val="clear" w:color="auto" w:fill="auto"/>
                  <w:vAlign w:val="center"/>
                </w:tcPr>
                <w:p w:rsidR="00460988" w:rsidRPr="004D407C" w:rsidRDefault="00460988" w:rsidP="008F32AD">
                  <w:pPr>
                    <w:jc w:val="center"/>
                    <w:rPr>
                      <w:rFonts w:ascii="Calibri" w:hAnsi="Calibri" w:cs="Arial"/>
                      <w:b/>
                      <w:color w:val="7F7F7F" w:themeColor="text1" w:themeTint="80"/>
                      <w:sz w:val="14"/>
                      <w:szCs w:val="20"/>
                      <w:lang w:eastAsia="en-US"/>
                    </w:rPr>
                  </w:pPr>
                  <w:r w:rsidRPr="004D407C">
                    <w:rPr>
                      <w:rFonts w:ascii="Calibri" w:hAnsi="Calibri" w:cs="Arial"/>
                      <w:b/>
                      <w:color w:val="7F7F7F" w:themeColor="text1" w:themeTint="80"/>
                      <w:sz w:val="14"/>
                      <w:szCs w:val="20"/>
                      <w:lang w:val="es-AR"/>
                    </w:rPr>
                    <w:object w:dxaOrig="1440" w:dyaOrig="144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41" type="#_x0000_t75" style="width:10.5pt;height:13.5pt" o:ole="">
                        <v:imagedata r:id="rId12" o:title=""/>
                      </v:shape>
                      <w:control r:id="rId13" w:name="Forma3721111111133" w:shapeid="_x0000_i1041"/>
                    </w:object>
                  </w:r>
                </w:p>
              </w:tc>
              <w:tc>
                <w:tcPr>
                  <w:tcW w:w="684" w:type="pct"/>
                  <w:shd w:val="clear" w:color="auto" w:fill="auto"/>
                  <w:vAlign w:val="center"/>
                </w:tcPr>
                <w:p w:rsidR="00460988" w:rsidRPr="004D407C" w:rsidRDefault="00460988" w:rsidP="008F32AD">
                  <w:pPr>
                    <w:jc w:val="center"/>
                    <w:rPr>
                      <w:rFonts w:ascii="Calibri" w:hAnsi="Calibri" w:cs="Arial"/>
                      <w:b/>
                      <w:color w:val="7F7F7F" w:themeColor="text1" w:themeTint="80"/>
                      <w:sz w:val="14"/>
                      <w:szCs w:val="20"/>
                      <w:lang w:eastAsia="en-US"/>
                    </w:rPr>
                  </w:pPr>
                  <w:r w:rsidRPr="004D407C">
                    <w:rPr>
                      <w:rFonts w:ascii="Calibri" w:hAnsi="Calibri" w:cs="Arial"/>
                      <w:b/>
                      <w:color w:val="7F7F7F" w:themeColor="text1" w:themeTint="80"/>
                      <w:sz w:val="14"/>
                      <w:szCs w:val="20"/>
                      <w:lang w:val="es-VE"/>
                    </w:rPr>
                    <w:t>SURT</w:t>
                  </w:r>
                </w:p>
              </w:tc>
              <w:tc>
                <w:tcPr>
                  <w:tcW w:w="558" w:type="pct"/>
                  <w:shd w:val="clear" w:color="auto" w:fill="auto"/>
                  <w:vAlign w:val="center"/>
                </w:tcPr>
                <w:p w:rsidR="00460988" w:rsidRPr="004D407C" w:rsidRDefault="00460988" w:rsidP="008F32AD">
                  <w:pPr>
                    <w:jc w:val="center"/>
                    <w:rPr>
                      <w:rFonts w:ascii="Calibri" w:hAnsi="Calibri" w:cs="Arial"/>
                      <w:b/>
                      <w:color w:val="7F7F7F" w:themeColor="text1" w:themeTint="80"/>
                      <w:sz w:val="14"/>
                      <w:szCs w:val="20"/>
                      <w:lang w:eastAsia="en-US"/>
                    </w:rPr>
                  </w:pPr>
                  <w:r w:rsidRPr="004D407C">
                    <w:rPr>
                      <w:rFonts w:ascii="Calibri" w:hAnsi="Calibri" w:cs="Arial"/>
                      <w:b/>
                      <w:color w:val="7F7F7F" w:themeColor="text1" w:themeTint="80"/>
                      <w:sz w:val="14"/>
                      <w:szCs w:val="20"/>
                      <w:lang w:val="es-AR"/>
                    </w:rPr>
                    <w:object w:dxaOrig="1440" w:dyaOrig="1440">
                      <v:shape id="_x0000_i1035" type="#_x0000_t75" style="width:10.5pt;height:13.5pt" o:ole="">
                        <v:imagedata r:id="rId14" o:title=""/>
                      </v:shape>
                      <w:control r:id="rId15" w:name="Forma3721111111153" w:shapeid="_x0000_i1035"/>
                    </w:object>
                  </w:r>
                </w:p>
              </w:tc>
              <w:tc>
                <w:tcPr>
                  <w:tcW w:w="623" w:type="pct"/>
                  <w:shd w:val="clear" w:color="auto" w:fill="auto"/>
                  <w:vAlign w:val="center"/>
                </w:tcPr>
                <w:p w:rsidR="00460988" w:rsidRPr="004D407C" w:rsidRDefault="00460988" w:rsidP="008F32AD">
                  <w:pPr>
                    <w:jc w:val="center"/>
                    <w:rPr>
                      <w:rFonts w:ascii="Calibri" w:hAnsi="Calibri" w:cs="Arial"/>
                      <w:b/>
                      <w:color w:val="7F7F7F" w:themeColor="text1" w:themeTint="80"/>
                      <w:sz w:val="14"/>
                      <w:szCs w:val="20"/>
                      <w:lang w:eastAsia="en-US"/>
                    </w:rPr>
                  </w:pPr>
                  <w:r w:rsidRPr="004D407C">
                    <w:rPr>
                      <w:rFonts w:ascii="Calibri" w:hAnsi="Calibri" w:cs="Arial"/>
                      <w:b/>
                      <w:color w:val="7F7F7F" w:themeColor="text1" w:themeTint="80"/>
                      <w:sz w:val="14"/>
                      <w:szCs w:val="20"/>
                      <w:lang w:eastAsia="en-US"/>
                    </w:rPr>
                    <w:t>EFIG</w:t>
                  </w:r>
                </w:p>
              </w:tc>
              <w:tc>
                <w:tcPr>
                  <w:tcW w:w="558" w:type="pct"/>
                  <w:shd w:val="clear" w:color="auto" w:fill="auto"/>
                  <w:vAlign w:val="center"/>
                </w:tcPr>
                <w:p w:rsidR="00460988" w:rsidRPr="004D407C" w:rsidRDefault="00460988" w:rsidP="008F32AD">
                  <w:pPr>
                    <w:jc w:val="center"/>
                    <w:rPr>
                      <w:rFonts w:ascii="Calibri" w:hAnsi="Calibri" w:cs="Arial"/>
                      <w:color w:val="7F7F7F" w:themeColor="text1" w:themeTint="80"/>
                      <w:sz w:val="14"/>
                      <w:szCs w:val="20"/>
                      <w:lang w:eastAsia="en-US"/>
                    </w:rPr>
                  </w:pPr>
                  <w:r w:rsidRPr="004D407C">
                    <w:rPr>
                      <w:rFonts w:ascii="Calibri" w:hAnsi="Calibri" w:cs="Arial"/>
                      <w:b/>
                      <w:color w:val="7F7F7F" w:themeColor="text1" w:themeTint="80"/>
                      <w:sz w:val="14"/>
                      <w:szCs w:val="20"/>
                      <w:lang w:val="es-AR"/>
                    </w:rPr>
                    <w:object w:dxaOrig="1440" w:dyaOrig="1440">
                      <v:shape id="_x0000_i1037" type="#_x0000_t75" style="width:10.5pt;height:13.5pt" o:ole="">
                        <v:imagedata r:id="rId14" o:title=""/>
                      </v:shape>
                      <w:control r:id="rId16" w:name="Forma3721111111172" w:shapeid="_x0000_i1037"/>
                    </w:object>
                  </w:r>
                </w:p>
              </w:tc>
              <w:tc>
                <w:tcPr>
                  <w:tcW w:w="737" w:type="pct"/>
                  <w:vAlign w:val="center"/>
                </w:tcPr>
                <w:p w:rsidR="00460988" w:rsidRPr="004D407C" w:rsidRDefault="00460988" w:rsidP="008F32AD">
                  <w:pPr>
                    <w:jc w:val="center"/>
                    <w:rPr>
                      <w:rFonts w:ascii="Calibri" w:hAnsi="Calibri" w:cs="Arial"/>
                      <w:b/>
                      <w:color w:val="7F7F7F" w:themeColor="text1" w:themeTint="80"/>
                      <w:sz w:val="14"/>
                      <w:szCs w:val="20"/>
                      <w:lang w:val="es-AR"/>
                    </w:rPr>
                  </w:pPr>
                  <w:r w:rsidRPr="004D407C">
                    <w:rPr>
                      <w:rFonts w:ascii="Calibri" w:hAnsi="Calibri" w:cs="Arial"/>
                      <w:b/>
                      <w:color w:val="7F7F7F" w:themeColor="text1" w:themeTint="80"/>
                      <w:sz w:val="14"/>
                      <w:szCs w:val="20"/>
                      <w:lang w:val="es-AR"/>
                    </w:rPr>
                    <w:t>GDOC</w:t>
                  </w:r>
                </w:p>
              </w:tc>
              <w:tc>
                <w:tcPr>
                  <w:tcW w:w="558" w:type="pct"/>
                  <w:vAlign w:val="center"/>
                </w:tcPr>
                <w:p w:rsidR="00460988" w:rsidRPr="004D407C" w:rsidRDefault="00460988" w:rsidP="008F32AD">
                  <w:pPr>
                    <w:jc w:val="center"/>
                    <w:rPr>
                      <w:rFonts w:ascii="Calibri" w:hAnsi="Calibri" w:cs="Arial"/>
                      <w:b/>
                      <w:color w:val="7F7F7F" w:themeColor="text1" w:themeTint="80"/>
                      <w:sz w:val="14"/>
                      <w:szCs w:val="20"/>
                      <w:lang w:val="es-AR"/>
                    </w:rPr>
                  </w:pPr>
                  <w:r w:rsidRPr="004D407C">
                    <w:rPr>
                      <w:rFonts w:ascii="Calibri" w:hAnsi="Calibri" w:cs="Arial"/>
                      <w:b/>
                      <w:color w:val="7F7F7F" w:themeColor="text1" w:themeTint="80"/>
                      <w:sz w:val="14"/>
                      <w:szCs w:val="20"/>
                      <w:lang w:val="es-AR"/>
                    </w:rPr>
                    <w:object w:dxaOrig="1440" w:dyaOrig="1440">
                      <v:shape id="_x0000_i1039" type="#_x0000_t75" style="width:10.5pt;height:13.5pt" o:ole="">
                        <v:imagedata r:id="rId14" o:title=""/>
                      </v:shape>
                      <w:control r:id="rId17" w:name="Forma37211111111722" w:shapeid="_x0000_i1039"/>
                    </w:object>
                  </w:r>
                </w:p>
              </w:tc>
            </w:tr>
          </w:tbl>
          <w:p w:rsidR="00092CDE" w:rsidRPr="00460988" w:rsidRDefault="00092CDE" w:rsidP="00B94709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</w:tc>
      </w:tr>
      <w:tr w:rsidR="007F181D" w:rsidRPr="00460988" w:rsidTr="00460988">
        <w:trPr>
          <w:trHeight w:val="56"/>
        </w:trPr>
        <w:tc>
          <w:tcPr>
            <w:tcW w:w="1657" w:type="dxa"/>
            <w:shd w:val="clear" w:color="auto" w:fill="FFFFFF"/>
            <w:vAlign w:val="center"/>
          </w:tcPr>
          <w:p w:rsidR="007F181D" w:rsidRPr="00460988" w:rsidRDefault="007F181D" w:rsidP="00B275AA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Profesional REDI</w:t>
            </w:r>
          </w:p>
        </w:tc>
        <w:tc>
          <w:tcPr>
            <w:tcW w:w="7807" w:type="dxa"/>
            <w:gridSpan w:val="3"/>
            <w:shd w:val="clear" w:color="auto" w:fill="FFFFFF"/>
            <w:vAlign w:val="center"/>
          </w:tcPr>
          <w:p w:rsidR="007F181D" w:rsidRPr="00460988" w:rsidRDefault="00BE3BCB" w:rsidP="00BE3BCB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&lt;Diligenciar </w:t>
            </w:r>
            <w:r w:rsidR="007F181D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Nombre completo</w:t>
            </w: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del profesional</w:t>
            </w:r>
            <w:r w:rsidR="007F181D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&gt;</w:t>
            </w:r>
          </w:p>
        </w:tc>
      </w:tr>
    </w:tbl>
    <w:p w:rsidR="00832105" w:rsidRPr="00460988" w:rsidRDefault="00832105" w:rsidP="00832105">
      <w:pPr>
        <w:tabs>
          <w:tab w:val="left" w:pos="1267"/>
        </w:tabs>
        <w:rPr>
          <w:rFonts w:asciiTheme="minorHAnsi" w:hAnsiTheme="minorHAnsi" w:cs="Arial"/>
          <w:sz w:val="16"/>
          <w:szCs w:val="16"/>
        </w:rPr>
      </w:pPr>
    </w:p>
    <w:tbl>
      <w:tblPr>
        <w:tblW w:w="9466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89"/>
        <w:gridCol w:w="8942"/>
      </w:tblGrid>
      <w:tr w:rsidR="00BE4637" w:rsidRPr="00460988" w:rsidTr="00092CDE">
        <w:trPr>
          <w:trHeight w:val="144"/>
        </w:trPr>
        <w:tc>
          <w:tcPr>
            <w:tcW w:w="9466" w:type="dxa"/>
            <w:gridSpan w:val="2"/>
            <w:shd w:val="clear" w:color="auto" w:fill="F2DBDB" w:themeFill="accent2" w:themeFillTint="33"/>
            <w:vAlign w:val="center"/>
          </w:tcPr>
          <w:p w:rsidR="008273BA" w:rsidRPr="00460988" w:rsidRDefault="006B40A4" w:rsidP="006B40A4">
            <w:pPr>
              <w:tabs>
                <w:tab w:val="left" w:pos="1267"/>
              </w:tabs>
              <w:jc w:val="center"/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>D</w:t>
            </w:r>
            <w:r w:rsidR="00093918"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 xml:space="preserve">ETALLE SOLICITUD </w:t>
            </w:r>
            <w:r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>ERROR</w:t>
            </w:r>
            <w:r w:rsidR="008273BA"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 xml:space="preserve"> </w:t>
            </w:r>
            <w:r w:rsidR="008273BA"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 xml:space="preserve">(US) </w:t>
            </w:r>
            <w:r w:rsidR="008273BA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eastAsia="en-US"/>
              </w:rPr>
              <w:t>*</w:t>
            </w:r>
          </w:p>
          <w:p w:rsidR="006B40A4" w:rsidRPr="00460988" w:rsidRDefault="008273BA" w:rsidP="008273BA">
            <w:pPr>
              <w:tabs>
                <w:tab w:val="left" w:pos="1267"/>
              </w:tabs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>(INCIDENTE)</w:t>
            </w:r>
            <w:r w:rsidR="00BE4637"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 xml:space="preserve"> </w:t>
            </w:r>
          </w:p>
        </w:tc>
      </w:tr>
      <w:tr w:rsidR="00BE4637" w:rsidRPr="00460988" w:rsidTr="008F32AD">
        <w:trPr>
          <w:trHeight w:val="303"/>
        </w:trPr>
        <w:tc>
          <w:tcPr>
            <w:tcW w:w="2263" w:type="dxa"/>
            <w:shd w:val="clear" w:color="auto" w:fill="F2F2F2" w:themeFill="background1" w:themeFillShade="F2"/>
            <w:vAlign w:val="center"/>
          </w:tcPr>
          <w:p w:rsidR="00BE4637" w:rsidRPr="00460988" w:rsidRDefault="007E2F35" w:rsidP="006B40A4">
            <w:pPr>
              <w:tabs>
                <w:tab w:val="left" w:pos="1267"/>
              </w:tabs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Descripción del C</w:t>
            </w:r>
            <w:r w:rsidR="00092CDE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aso</w:t>
            </w:r>
            <w:r w:rsidR="006B2B4F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 </w:t>
            </w:r>
            <w:r w:rsidR="006B2B4F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7203" w:type="dxa"/>
            <w:shd w:val="clear" w:color="auto" w:fill="auto"/>
            <w:vAlign w:val="center"/>
          </w:tcPr>
          <w:p w:rsidR="00CA2A36" w:rsidRDefault="009F5062" w:rsidP="009F5062">
            <w:pPr>
              <w:jc w:val="both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 xml:space="preserve">En </w:t>
            </w:r>
            <w:r w:rsidR="00CA2A36">
              <w:rPr>
                <w:rFonts w:asciiTheme="minorHAnsi" w:hAnsiTheme="minorHAnsi"/>
                <w:sz w:val="16"/>
                <w:szCs w:val="16"/>
              </w:rPr>
              <w:t xml:space="preserve">la interfaz </w:t>
            </w:r>
            <w:r w:rsidR="00E77A32">
              <w:rPr>
                <w:rFonts w:asciiTheme="minorHAnsi" w:hAnsiTheme="minorHAnsi"/>
                <w:sz w:val="16"/>
                <w:szCs w:val="16"/>
              </w:rPr>
              <w:t xml:space="preserve">de </w:t>
            </w:r>
            <w:r w:rsidR="00CA2A36" w:rsidRPr="00CA2A36">
              <w:rPr>
                <w:rFonts w:asciiTheme="minorHAnsi" w:hAnsiTheme="minorHAnsi"/>
                <w:sz w:val="16"/>
                <w:szCs w:val="16"/>
              </w:rPr>
              <w:t>Control Reinte</w:t>
            </w:r>
            <w:r w:rsidR="00CA2A36">
              <w:rPr>
                <w:rFonts w:asciiTheme="minorHAnsi" w:hAnsiTheme="minorHAnsi"/>
                <w:sz w:val="16"/>
                <w:szCs w:val="16"/>
              </w:rPr>
              <w:t xml:space="preserve">gro </w:t>
            </w:r>
            <w:r>
              <w:rPr>
                <w:rFonts w:asciiTheme="minorHAnsi" w:hAnsiTheme="minorHAnsi"/>
                <w:sz w:val="16"/>
                <w:szCs w:val="16"/>
              </w:rPr>
              <w:t>se nos presenta una diferencia</w:t>
            </w:r>
            <w:r w:rsidR="00CA2A36">
              <w:rPr>
                <w:rFonts w:asciiTheme="minorHAnsi" w:hAnsiTheme="minorHAnsi"/>
                <w:sz w:val="16"/>
                <w:szCs w:val="16"/>
              </w:rPr>
              <w:t xml:space="preserve"> los días 23 y 24 Julio, </w:t>
            </w:r>
            <w:r w:rsidR="008F32AD">
              <w:rPr>
                <w:rFonts w:asciiTheme="minorHAnsi" w:hAnsiTheme="minorHAnsi"/>
                <w:sz w:val="16"/>
                <w:szCs w:val="16"/>
              </w:rPr>
              <w:t xml:space="preserve">el total consignado que nos arroja el reporte de Transacciones Bancarias generado por  la forma FREC no cuadra con los hechos económicos de ese día, </w:t>
            </w:r>
            <w:r w:rsidR="008F32AD">
              <w:rPr>
                <w:rFonts w:asciiTheme="minorHAnsi" w:hAnsiTheme="minorHAnsi"/>
                <w:sz w:val="16"/>
                <w:szCs w:val="16"/>
              </w:rPr>
              <w:t xml:space="preserve">adjunto </w:t>
            </w:r>
            <w:r w:rsidR="008F32AD">
              <w:rPr>
                <w:rFonts w:asciiTheme="minorHAnsi" w:hAnsiTheme="minorHAnsi"/>
                <w:sz w:val="16"/>
                <w:szCs w:val="16"/>
              </w:rPr>
              <w:t>la</w:t>
            </w:r>
            <w:r>
              <w:rPr>
                <w:rFonts w:asciiTheme="minorHAnsi" w:hAnsiTheme="minorHAnsi"/>
                <w:sz w:val="16"/>
                <w:szCs w:val="16"/>
              </w:rPr>
              <w:t xml:space="preserve"> conciliación </w:t>
            </w:r>
            <w:r w:rsidR="008F32AD">
              <w:rPr>
                <w:rFonts w:asciiTheme="minorHAnsi" w:hAnsiTheme="minorHAnsi"/>
                <w:sz w:val="16"/>
                <w:szCs w:val="16"/>
              </w:rPr>
              <w:t xml:space="preserve"> y las consultas con la que se obtiene esta información; </w:t>
            </w:r>
          </w:p>
          <w:p w:rsidR="00D51313" w:rsidRDefault="00D51313" w:rsidP="00CA2A36">
            <w:pPr>
              <w:rPr>
                <w:rFonts w:asciiTheme="minorHAnsi" w:hAnsiTheme="minorHAnsi"/>
                <w:sz w:val="16"/>
                <w:szCs w:val="16"/>
              </w:rPr>
            </w:pPr>
          </w:p>
          <w:p w:rsidR="00D51313" w:rsidRPr="00D51313" w:rsidRDefault="00D51313" w:rsidP="00D51313">
            <w:pPr>
              <w:pStyle w:val="Prrafodelista"/>
              <w:numPr>
                <w:ilvl w:val="0"/>
                <w:numId w:val="10"/>
              </w:num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Conciliación día 23;</w:t>
            </w:r>
          </w:p>
          <w:p w:rsidR="008F32AD" w:rsidRDefault="008F32AD" w:rsidP="00CA2A36">
            <w:pPr>
              <w:rPr>
                <w:rFonts w:asciiTheme="minorHAnsi" w:hAnsiTheme="minorHAnsi"/>
                <w:sz w:val="16"/>
                <w:szCs w:val="16"/>
              </w:rPr>
            </w:pPr>
          </w:p>
          <w:tbl>
            <w:tblPr>
              <w:tblW w:w="8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407"/>
              <w:gridCol w:w="2746"/>
              <w:gridCol w:w="812"/>
              <w:gridCol w:w="369"/>
              <w:gridCol w:w="2717"/>
              <w:gridCol w:w="786"/>
              <w:gridCol w:w="820"/>
            </w:tblGrid>
            <w:tr w:rsidR="00D51313" w:rsidTr="00D51313">
              <w:trPr>
                <w:trHeight w:val="300"/>
              </w:trPr>
              <w:tc>
                <w:tcPr>
                  <w:tcW w:w="3880" w:type="dxa"/>
                  <w:gridSpan w:val="3"/>
                  <w:tcBorders>
                    <w:top w:val="single" w:sz="8" w:space="0" w:color="auto"/>
                    <w:left w:val="single" w:sz="8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:rsidR="00D51313" w:rsidRDefault="00D51313" w:rsidP="00D51313">
                  <w:pPr>
                    <w:jc w:val="center"/>
                    <w:rPr>
                      <w:rFonts w:ascii="Calibri" w:hAnsi="Calibri"/>
                      <w:b/>
                      <w:bCs/>
                      <w:color w:val="000000"/>
                      <w:sz w:val="12"/>
                      <w:szCs w:val="12"/>
                      <w:lang w:val="es-CO" w:eastAsia="es-CO"/>
                    </w:rPr>
                  </w:pPr>
                  <w:r>
                    <w:rPr>
                      <w:rFonts w:ascii="Calibri" w:hAnsi="Calibri"/>
                      <w:b/>
                      <w:bCs/>
                      <w:color w:val="000000"/>
                      <w:sz w:val="12"/>
                      <w:szCs w:val="12"/>
                    </w:rPr>
                    <w:t>TRANSACIONES BANCARIAS</w:t>
                  </w:r>
                </w:p>
              </w:tc>
              <w:tc>
                <w:tcPr>
                  <w:tcW w:w="3780" w:type="dxa"/>
                  <w:gridSpan w:val="3"/>
                  <w:tcBorders>
                    <w:top w:val="single" w:sz="8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51313" w:rsidRDefault="00D51313" w:rsidP="00D51313">
                  <w:pPr>
                    <w:jc w:val="center"/>
                    <w:rPr>
                      <w:rFonts w:ascii="Calibri" w:hAnsi="Calibri"/>
                      <w:b/>
                      <w:bCs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b/>
                      <w:bCs/>
                      <w:color w:val="000000"/>
                      <w:sz w:val="12"/>
                      <w:szCs w:val="12"/>
                    </w:rPr>
                    <w:t>HECHOS ECONOMICOS</w:t>
                  </w:r>
                </w:p>
              </w:tc>
              <w:tc>
                <w:tcPr>
                  <w:tcW w:w="820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51313" w:rsidRDefault="00D51313" w:rsidP="00D51313">
                  <w:pPr>
                    <w:jc w:val="right"/>
                    <w:rPr>
                      <w:rFonts w:ascii="Calibri" w:hAnsi="Calibri"/>
                      <w:b/>
                      <w:bCs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b/>
                      <w:bCs/>
                      <w:color w:val="000000"/>
                      <w:sz w:val="12"/>
                      <w:szCs w:val="12"/>
                    </w:rPr>
                    <w:t>DIFER.</w:t>
                  </w:r>
                </w:p>
              </w:tc>
            </w:tr>
            <w:tr w:rsidR="00D51313" w:rsidTr="00D51313">
              <w:trPr>
                <w:trHeight w:val="300"/>
              </w:trPr>
              <w:tc>
                <w:tcPr>
                  <w:tcW w:w="322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51313" w:rsidRDefault="00D51313" w:rsidP="00D51313">
                  <w:pPr>
                    <w:rPr>
                      <w:rFonts w:ascii="Calibri" w:hAnsi="Calibri"/>
                      <w:b/>
                      <w:bCs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b/>
                      <w:bCs/>
                      <w:color w:val="000000"/>
                      <w:sz w:val="12"/>
                      <w:szCs w:val="12"/>
                    </w:rPr>
                    <w:t>BARE</w:t>
                  </w:r>
                </w:p>
              </w:tc>
              <w:tc>
                <w:tcPr>
                  <w:tcW w:w="2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51313" w:rsidRDefault="00D51313" w:rsidP="00D51313">
                  <w:pPr>
                    <w:rPr>
                      <w:rFonts w:ascii="Calibri" w:hAnsi="Calibri"/>
                      <w:b/>
                      <w:bCs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b/>
                      <w:bCs/>
                      <w:color w:val="000000"/>
                      <w:sz w:val="12"/>
                      <w:szCs w:val="12"/>
                    </w:rPr>
                    <w:t>BANCNOMB</w:t>
                  </w:r>
                </w:p>
              </w:tc>
              <w:tc>
                <w:tcPr>
                  <w:tcW w:w="812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51313" w:rsidRDefault="00D51313" w:rsidP="00D51313">
                  <w:pPr>
                    <w:jc w:val="right"/>
                    <w:rPr>
                      <w:rFonts w:ascii="Calibri" w:hAnsi="Calibri"/>
                      <w:b/>
                      <w:bCs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b/>
                      <w:bCs/>
                      <w:color w:val="000000"/>
                      <w:sz w:val="12"/>
                      <w:szCs w:val="12"/>
                    </w:rPr>
                    <w:t xml:space="preserve"> TOTAL </w:t>
                  </w:r>
                </w:p>
              </w:tc>
              <w:tc>
                <w:tcPr>
                  <w:tcW w:w="277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51313" w:rsidRDefault="00D51313" w:rsidP="00D51313">
                  <w:pPr>
                    <w:jc w:val="center"/>
                    <w:rPr>
                      <w:rFonts w:ascii="Calibri" w:hAnsi="Calibri"/>
                      <w:b/>
                      <w:bCs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b/>
                      <w:bCs/>
                      <w:color w:val="000000"/>
                      <w:sz w:val="12"/>
                      <w:szCs w:val="12"/>
                    </w:rPr>
                    <w:t>ENTI</w:t>
                  </w:r>
                </w:p>
              </w:tc>
              <w:tc>
                <w:tcPr>
                  <w:tcW w:w="27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51313" w:rsidRDefault="00D51313" w:rsidP="00D51313">
                  <w:pPr>
                    <w:rPr>
                      <w:rFonts w:ascii="Calibri" w:hAnsi="Calibri"/>
                      <w:b/>
                      <w:bCs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b/>
                      <w:bCs/>
                      <w:color w:val="000000"/>
                      <w:sz w:val="12"/>
                      <w:szCs w:val="12"/>
                    </w:rPr>
                    <w:t>DESC_ENTIDAD</w:t>
                  </w:r>
                </w:p>
              </w:tc>
              <w:tc>
                <w:tcPr>
                  <w:tcW w:w="7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51313" w:rsidRDefault="00D51313" w:rsidP="00D51313">
                  <w:pPr>
                    <w:jc w:val="right"/>
                    <w:rPr>
                      <w:rFonts w:ascii="Calibri" w:hAnsi="Calibri"/>
                      <w:b/>
                      <w:bCs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b/>
                      <w:bCs/>
                      <w:color w:val="000000"/>
                      <w:sz w:val="12"/>
                      <w:szCs w:val="12"/>
                    </w:rPr>
                    <w:t xml:space="preserve"> VALOR </w:t>
                  </w:r>
                </w:p>
              </w:tc>
              <w:tc>
                <w:tcPr>
                  <w:tcW w:w="82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51313" w:rsidRDefault="00D51313" w:rsidP="00D51313">
                  <w:pP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> </w:t>
                  </w:r>
                </w:p>
              </w:tc>
            </w:tr>
            <w:tr w:rsidR="00D51313" w:rsidTr="00D51313">
              <w:trPr>
                <w:trHeight w:val="300"/>
              </w:trPr>
              <w:tc>
                <w:tcPr>
                  <w:tcW w:w="322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51313" w:rsidRDefault="00D51313" w:rsidP="00D51313">
                  <w:pP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>501</w:t>
                  </w:r>
                </w:p>
              </w:tc>
              <w:tc>
                <w:tcPr>
                  <w:tcW w:w="2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51313" w:rsidRDefault="00D51313" w:rsidP="00D51313">
                  <w:pP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>CAJA GASCARIBE SANTA MARTA</w:t>
                  </w:r>
                </w:p>
              </w:tc>
              <w:tc>
                <w:tcPr>
                  <w:tcW w:w="812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51313" w:rsidRDefault="00D51313" w:rsidP="00D51313">
                  <w:pPr>
                    <w:jc w:val="right"/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 xml:space="preserve">      1.320.315 </w:t>
                  </w:r>
                </w:p>
              </w:tc>
              <w:tc>
                <w:tcPr>
                  <w:tcW w:w="277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51313" w:rsidRDefault="00D51313" w:rsidP="00D51313">
                  <w:pPr>
                    <w:jc w:val="center"/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>501</w:t>
                  </w:r>
                </w:p>
              </w:tc>
              <w:tc>
                <w:tcPr>
                  <w:tcW w:w="27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51313" w:rsidRDefault="00D51313" w:rsidP="00D51313">
                  <w:pP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>CAJA GASCARIBE SANTA MARTA</w:t>
                  </w:r>
                </w:p>
              </w:tc>
              <w:tc>
                <w:tcPr>
                  <w:tcW w:w="7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51313" w:rsidRDefault="00D51313" w:rsidP="00D51313">
                  <w:pPr>
                    <w:jc w:val="right"/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 xml:space="preserve">-    1.320.315 </w:t>
                  </w:r>
                </w:p>
              </w:tc>
              <w:tc>
                <w:tcPr>
                  <w:tcW w:w="82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51313" w:rsidRDefault="00D51313" w:rsidP="00D51313">
                  <w:pP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 xml:space="preserve">                    -   </w:t>
                  </w:r>
                </w:p>
              </w:tc>
            </w:tr>
            <w:tr w:rsidR="00D51313" w:rsidTr="00D51313">
              <w:trPr>
                <w:trHeight w:val="300"/>
              </w:trPr>
              <w:tc>
                <w:tcPr>
                  <w:tcW w:w="322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51313" w:rsidRDefault="00D51313" w:rsidP="00D51313">
                  <w:pP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>553</w:t>
                  </w:r>
                </w:p>
              </w:tc>
              <w:tc>
                <w:tcPr>
                  <w:tcW w:w="2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51313" w:rsidRDefault="00D51313" w:rsidP="00D51313">
                  <w:pP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>MISCELANEA DE TUCURINCA</w:t>
                  </w:r>
                </w:p>
              </w:tc>
              <w:tc>
                <w:tcPr>
                  <w:tcW w:w="812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51313" w:rsidRDefault="00D51313" w:rsidP="00D51313">
                  <w:pPr>
                    <w:jc w:val="right"/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 xml:space="preserve">       2.121.127 </w:t>
                  </w:r>
                </w:p>
              </w:tc>
              <w:tc>
                <w:tcPr>
                  <w:tcW w:w="277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51313" w:rsidRDefault="00D51313" w:rsidP="00D51313">
                  <w:pPr>
                    <w:jc w:val="center"/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>553</w:t>
                  </w:r>
                </w:p>
              </w:tc>
              <w:tc>
                <w:tcPr>
                  <w:tcW w:w="27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51313" w:rsidRDefault="00D51313" w:rsidP="00D51313">
                  <w:pP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>MISCELANEA DE TUCURINCA</w:t>
                  </w:r>
                </w:p>
              </w:tc>
              <w:tc>
                <w:tcPr>
                  <w:tcW w:w="7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51313" w:rsidRDefault="00D51313" w:rsidP="00D51313">
                  <w:pPr>
                    <w:jc w:val="right"/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 xml:space="preserve">-     2.121.127 </w:t>
                  </w:r>
                </w:p>
              </w:tc>
              <w:tc>
                <w:tcPr>
                  <w:tcW w:w="82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51313" w:rsidRDefault="00D51313" w:rsidP="00D51313">
                  <w:pP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 xml:space="preserve">                    -   </w:t>
                  </w:r>
                </w:p>
              </w:tc>
            </w:tr>
            <w:tr w:rsidR="00D51313" w:rsidTr="00D51313">
              <w:trPr>
                <w:trHeight w:val="300"/>
              </w:trPr>
              <w:tc>
                <w:tcPr>
                  <w:tcW w:w="322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51313" w:rsidRDefault="00D51313" w:rsidP="00D51313">
                  <w:pP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>590</w:t>
                  </w:r>
                </w:p>
              </w:tc>
              <w:tc>
                <w:tcPr>
                  <w:tcW w:w="2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51313" w:rsidRDefault="00D51313" w:rsidP="00D51313">
                  <w:pP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>DROGUERIA PAPELERIA LA MEJOR(GUACHACA)</w:t>
                  </w:r>
                </w:p>
              </w:tc>
              <w:tc>
                <w:tcPr>
                  <w:tcW w:w="812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51313" w:rsidRDefault="00D51313" w:rsidP="00D51313">
                  <w:pPr>
                    <w:jc w:val="right"/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 xml:space="preserve">       634.245 </w:t>
                  </w:r>
                </w:p>
              </w:tc>
              <w:tc>
                <w:tcPr>
                  <w:tcW w:w="277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51313" w:rsidRDefault="00D51313" w:rsidP="00D51313">
                  <w:pPr>
                    <w:jc w:val="center"/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>590</w:t>
                  </w:r>
                </w:p>
              </w:tc>
              <w:tc>
                <w:tcPr>
                  <w:tcW w:w="27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51313" w:rsidRDefault="00D51313" w:rsidP="00D51313">
                  <w:pP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>DROGUERIA PAPELERIA LA MEJOR(GUACHACA)</w:t>
                  </w:r>
                </w:p>
              </w:tc>
              <w:tc>
                <w:tcPr>
                  <w:tcW w:w="7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51313" w:rsidRDefault="00D51313" w:rsidP="00D51313">
                  <w:pPr>
                    <w:jc w:val="right"/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 xml:space="preserve">-     634.245 </w:t>
                  </w:r>
                </w:p>
              </w:tc>
              <w:tc>
                <w:tcPr>
                  <w:tcW w:w="82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51313" w:rsidRDefault="00D51313" w:rsidP="00D51313">
                  <w:pP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 xml:space="preserve">                    -   </w:t>
                  </w:r>
                </w:p>
              </w:tc>
            </w:tr>
            <w:tr w:rsidR="00D51313" w:rsidTr="00D51313">
              <w:trPr>
                <w:trHeight w:val="300"/>
              </w:trPr>
              <w:tc>
                <w:tcPr>
                  <w:tcW w:w="322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51313" w:rsidRDefault="00D51313" w:rsidP="00D51313">
                  <w:pP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>605</w:t>
                  </w:r>
                </w:p>
              </w:tc>
              <w:tc>
                <w:tcPr>
                  <w:tcW w:w="2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51313" w:rsidRDefault="00D51313" w:rsidP="00D51313">
                  <w:pP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>TECNIJURIDICA SANTA MARTA</w:t>
                  </w:r>
                </w:p>
              </w:tc>
              <w:tc>
                <w:tcPr>
                  <w:tcW w:w="812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51313" w:rsidRDefault="00D51313" w:rsidP="00D51313">
                  <w:pPr>
                    <w:jc w:val="right"/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 xml:space="preserve">     3.341.106 </w:t>
                  </w:r>
                </w:p>
              </w:tc>
              <w:tc>
                <w:tcPr>
                  <w:tcW w:w="277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51313" w:rsidRDefault="00D51313" w:rsidP="00D51313">
                  <w:pPr>
                    <w:jc w:val="center"/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>605</w:t>
                  </w:r>
                </w:p>
              </w:tc>
              <w:tc>
                <w:tcPr>
                  <w:tcW w:w="27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51313" w:rsidRDefault="00D51313" w:rsidP="00D51313">
                  <w:pP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>TECNIJURIDICA SANTA MARTA</w:t>
                  </w:r>
                </w:p>
              </w:tc>
              <w:tc>
                <w:tcPr>
                  <w:tcW w:w="7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51313" w:rsidRDefault="00D51313" w:rsidP="00D51313">
                  <w:pPr>
                    <w:jc w:val="right"/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 xml:space="preserve">-   3.341.106 </w:t>
                  </w:r>
                </w:p>
              </w:tc>
              <w:tc>
                <w:tcPr>
                  <w:tcW w:w="82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51313" w:rsidRDefault="00D51313" w:rsidP="00D51313">
                  <w:pP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 xml:space="preserve">                    -   </w:t>
                  </w:r>
                </w:p>
              </w:tc>
            </w:tr>
            <w:tr w:rsidR="00D51313" w:rsidTr="00D51313">
              <w:trPr>
                <w:trHeight w:val="300"/>
              </w:trPr>
              <w:tc>
                <w:tcPr>
                  <w:tcW w:w="322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51313" w:rsidRDefault="00D51313" w:rsidP="00D51313">
                  <w:pP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>607</w:t>
                  </w:r>
                </w:p>
              </w:tc>
              <w:tc>
                <w:tcPr>
                  <w:tcW w:w="2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51313" w:rsidRDefault="00D51313" w:rsidP="00D51313">
                  <w:pP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>CONFECCIONES CLEYRMAN</w:t>
                  </w:r>
                </w:p>
              </w:tc>
              <w:tc>
                <w:tcPr>
                  <w:tcW w:w="812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51313" w:rsidRDefault="00D51313" w:rsidP="00D51313">
                  <w:pPr>
                    <w:jc w:val="right"/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 xml:space="preserve">    2.527.969 </w:t>
                  </w:r>
                </w:p>
              </w:tc>
              <w:tc>
                <w:tcPr>
                  <w:tcW w:w="277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51313" w:rsidRDefault="00D51313" w:rsidP="00D51313">
                  <w:pPr>
                    <w:jc w:val="center"/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>607</w:t>
                  </w:r>
                </w:p>
              </w:tc>
              <w:tc>
                <w:tcPr>
                  <w:tcW w:w="27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51313" w:rsidRDefault="00D51313" w:rsidP="00D51313">
                  <w:pP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>CONFECCIONES CLEYRMAN</w:t>
                  </w:r>
                </w:p>
              </w:tc>
              <w:tc>
                <w:tcPr>
                  <w:tcW w:w="7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51313" w:rsidRDefault="00D51313" w:rsidP="00D51313">
                  <w:pPr>
                    <w:jc w:val="right"/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 xml:space="preserve">-  2.527.969 </w:t>
                  </w:r>
                </w:p>
              </w:tc>
              <w:tc>
                <w:tcPr>
                  <w:tcW w:w="82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51313" w:rsidRDefault="00D51313" w:rsidP="00D51313">
                  <w:pP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 xml:space="preserve">                    -   </w:t>
                  </w:r>
                </w:p>
              </w:tc>
            </w:tr>
            <w:tr w:rsidR="00D51313" w:rsidTr="00D51313">
              <w:trPr>
                <w:trHeight w:val="300"/>
              </w:trPr>
              <w:tc>
                <w:tcPr>
                  <w:tcW w:w="322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51313" w:rsidRDefault="00D51313" w:rsidP="00D51313">
                  <w:pP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>616</w:t>
                  </w:r>
                </w:p>
              </w:tc>
              <w:tc>
                <w:tcPr>
                  <w:tcW w:w="2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51313" w:rsidRDefault="00D51313" w:rsidP="00D51313">
                  <w:pP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>DISPENSARIO SAN LUIS</w:t>
                  </w:r>
                </w:p>
              </w:tc>
              <w:tc>
                <w:tcPr>
                  <w:tcW w:w="812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51313" w:rsidRDefault="00D51313" w:rsidP="00D51313">
                  <w:pPr>
                    <w:jc w:val="right"/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 xml:space="preserve">     1.881.688 </w:t>
                  </w:r>
                </w:p>
              </w:tc>
              <w:tc>
                <w:tcPr>
                  <w:tcW w:w="277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51313" w:rsidRDefault="00D51313" w:rsidP="00D51313">
                  <w:pPr>
                    <w:jc w:val="center"/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>616</w:t>
                  </w:r>
                </w:p>
              </w:tc>
              <w:tc>
                <w:tcPr>
                  <w:tcW w:w="27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51313" w:rsidRDefault="00D51313" w:rsidP="00D51313">
                  <w:pP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>DISPENSARIO SAN LUIS</w:t>
                  </w:r>
                </w:p>
              </w:tc>
              <w:tc>
                <w:tcPr>
                  <w:tcW w:w="7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51313" w:rsidRDefault="00D51313" w:rsidP="00D51313">
                  <w:pPr>
                    <w:jc w:val="right"/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 xml:space="preserve">-   1.881.688 </w:t>
                  </w:r>
                </w:p>
              </w:tc>
              <w:tc>
                <w:tcPr>
                  <w:tcW w:w="82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51313" w:rsidRDefault="00D51313" w:rsidP="00D51313">
                  <w:pP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 xml:space="preserve">                    -   </w:t>
                  </w:r>
                </w:p>
              </w:tc>
            </w:tr>
            <w:tr w:rsidR="00D51313" w:rsidTr="00D51313">
              <w:trPr>
                <w:trHeight w:val="300"/>
              </w:trPr>
              <w:tc>
                <w:tcPr>
                  <w:tcW w:w="322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51313" w:rsidRDefault="00D51313" w:rsidP="00D51313">
                  <w:pP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>617</w:t>
                  </w:r>
                </w:p>
              </w:tc>
              <w:tc>
                <w:tcPr>
                  <w:tcW w:w="2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51313" w:rsidRDefault="00D51313" w:rsidP="00D51313">
                  <w:pP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>DROGUERIA BADILLO</w:t>
                  </w:r>
                </w:p>
              </w:tc>
              <w:tc>
                <w:tcPr>
                  <w:tcW w:w="812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51313" w:rsidRDefault="00D51313" w:rsidP="00D51313">
                  <w:pPr>
                    <w:jc w:val="right"/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 xml:space="preserve">       643.580 </w:t>
                  </w:r>
                </w:p>
              </w:tc>
              <w:tc>
                <w:tcPr>
                  <w:tcW w:w="277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51313" w:rsidRDefault="00D51313" w:rsidP="00D51313">
                  <w:pPr>
                    <w:jc w:val="center"/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>617</w:t>
                  </w:r>
                </w:p>
              </w:tc>
              <w:tc>
                <w:tcPr>
                  <w:tcW w:w="27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51313" w:rsidRDefault="00D51313" w:rsidP="00D51313">
                  <w:pP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>DROGUERIA BADILLO</w:t>
                  </w:r>
                </w:p>
              </w:tc>
              <w:tc>
                <w:tcPr>
                  <w:tcW w:w="7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51313" w:rsidRDefault="00D51313" w:rsidP="00D51313">
                  <w:pPr>
                    <w:jc w:val="right"/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 xml:space="preserve">-     643.580 </w:t>
                  </w:r>
                </w:p>
              </w:tc>
              <w:tc>
                <w:tcPr>
                  <w:tcW w:w="82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51313" w:rsidRDefault="00D51313" w:rsidP="00D51313">
                  <w:pP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 xml:space="preserve">                    -   </w:t>
                  </w:r>
                </w:p>
              </w:tc>
            </w:tr>
            <w:tr w:rsidR="00D51313" w:rsidTr="00D51313">
              <w:trPr>
                <w:trHeight w:val="300"/>
              </w:trPr>
              <w:tc>
                <w:tcPr>
                  <w:tcW w:w="322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51313" w:rsidRDefault="00D51313" w:rsidP="00D51313">
                  <w:pP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>618</w:t>
                  </w:r>
                </w:p>
              </w:tc>
              <w:tc>
                <w:tcPr>
                  <w:tcW w:w="2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51313" w:rsidRDefault="00D51313" w:rsidP="00D51313">
                  <w:pP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>GRANERO NEITA</w:t>
                  </w:r>
                </w:p>
              </w:tc>
              <w:tc>
                <w:tcPr>
                  <w:tcW w:w="812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51313" w:rsidRDefault="00D51313" w:rsidP="00D51313">
                  <w:pPr>
                    <w:jc w:val="right"/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 xml:space="preserve">     3.231.645 </w:t>
                  </w:r>
                </w:p>
              </w:tc>
              <w:tc>
                <w:tcPr>
                  <w:tcW w:w="277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51313" w:rsidRDefault="00D51313" w:rsidP="00D51313">
                  <w:pPr>
                    <w:jc w:val="center"/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>618</w:t>
                  </w:r>
                </w:p>
              </w:tc>
              <w:tc>
                <w:tcPr>
                  <w:tcW w:w="27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51313" w:rsidRDefault="00D51313" w:rsidP="00D51313">
                  <w:pP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>GRANERO NEITA</w:t>
                  </w:r>
                </w:p>
              </w:tc>
              <w:tc>
                <w:tcPr>
                  <w:tcW w:w="7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51313" w:rsidRDefault="00D51313" w:rsidP="00D51313">
                  <w:pPr>
                    <w:jc w:val="right"/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 xml:space="preserve">-   3.530.146 </w:t>
                  </w:r>
                </w:p>
              </w:tc>
              <w:tc>
                <w:tcPr>
                  <w:tcW w:w="82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51313" w:rsidRDefault="00D51313" w:rsidP="00D51313">
                  <w:pP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 xml:space="preserve">-       298.501 </w:t>
                  </w:r>
                </w:p>
              </w:tc>
            </w:tr>
            <w:tr w:rsidR="00D51313" w:rsidTr="00D51313">
              <w:trPr>
                <w:trHeight w:val="300"/>
              </w:trPr>
              <w:tc>
                <w:tcPr>
                  <w:tcW w:w="322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51313" w:rsidRDefault="00D51313" w:rsidP="00D51313">
                  <w:pP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>619</w:t>
                  </w:r>
                </w:p>
              </w:tc>
              <w:tc>
                <w:tcPr>
                  <w:tcW w:w="2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51313" w:rsidRDefault="00D51313" w:rsidP="00D51313">
                  <w:pP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>PROVISIONES CELMI</w:t>
                  </w:r>
                </w:p>
              </w:tc>
              <w:tc>
                <w:tcPr>
                  <w:tcW w:w="812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51313" w:rsidRDefault="00D51313" w:rsidP="00D51313">
                  <w:pPr>
                    <w:jc w:val="right"/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 xml:space="preserve">         132.525 </w:t>
                  </w:r>
                </w:p>
              </w:tc>
              <w:tc>
                <w:tcPr>
                  <w:tcW w:w="277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51313" w:rsidRDefault="00D51313" w:rsidP="00D51313">
                  <w:pPr>
                    <w:jc w:val="center"/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>619</w:t>
                  </w:r>
                </w:p>
              </w:tc>
              <w:tc>
                <w:tcPr>
                  <w:tcW w:w="27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51313" w:rsidRDefault="00D51313" w:rsidP="00D51313">
                  <w:pP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>PROVISIONES CELMI</w:t>
                  </w:r>
                </w:p>
              </w:tc>
              <w:tc>
                <w:tcPr>
                  <w:tcW w:w="7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51313" w:rsidRDefault="00D51313" w:rsidP="00D51313">
                  <w:pPr>
                    <w:jc w:val="right"/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 xml:space="preserve">-       132.525 </w:t>
                  </w:r>
                </w:p>
              </w:tc>
              <w:tc>
                <w:tcPr>
                  <w:tcW w:w="82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51313" w:rsidRDefault="00D51313" w:rsidP="00D51313">
                  <w:pP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 xml:space="preserve">                    -   </w:t>
                  </w:r>
                </w:p>
              </w:tc>
            </w:tr>
            <w:tr w:rsidR="00D51313" w:rsidTr="00D51313">
              <w:trPr>
                <w:trHeight w:val="300"/>
              </w:trPr>
              <w:tc>
                <w:tcPr>
                  <w:tcW w:w="322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51313" w:rsidRDefault="00D51313" w:rsidP="00D51313">
                  <w:pP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>620</w:t>
                  </w:r>
                </w:p>
              </w:tc>
              <w:tc>
                <w:tcPr>
                  <w:tcW w:w="2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51313" w:rsidRDefault="00D51313" w:rsidP="00D51313">
                  <w:pP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>PROVISIONES HERMANAS CORZO GARCIA|</w:t>
                  </w:r>
                </w:p>
              </w:tc>
              <w:tc>
                <w:tcPr>
                  <w:tcW w:w="812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51313" w:rsidRDefault="00D51313" w:rsidP="00D51313">
                  <w:pPr>
                    <w:jc w:val="right"/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 xml:space="preserve">        689.554 </w:t>
                  </w:r>
                </w:p>
              </w:tc>
              <w:tc>
                <w:tcPr>
                  <w:tcW w:w="277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51313" w:rsidRDefault="00D51313" w:rsidP="00D51313">
                  <w:pPr>
                    <w:jc w:val="center"/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>620</w:t>
                  </w:r>
                </w:p>
              </w:tc>
              <w:tc>
                <w:tcPr>
                  <w:tcW w:w="27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51313" w:rsidRDefault="00D51313" w:rsidP="00D51313">
                  <w:pP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>PROVISIONES HERMANAS CORZO GARCIA|</w:t>
                  </w:r>
                </w:p>
              </w:tc>
              <w:tc>
                <w:tcPr>
                  <w:tcW w:w="7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51313" w:rsidRDefault="00D51313" w:rsidP="00D51313">
                  <w:pPr>
                    <w:jc w:val="right"/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 xml:space="preserve">-      689.554 </w:t>
                  </w:r>
                </w:p>
              </w:tc>
              <w:tc>
                <w:tcPr>
                  <w:tcW w:w="82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51313" w:rsidRDefault="00D51313" w:rsidP="00D51313">
                  <w:pP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 xml:space="preserve">                    -   </w:t>
                  </w:r>
                </w:p>
              </w:tc>
            </w:tr>
            <w:tr w:rsidR="00D51313" w:rsidTr="00D51313">
              <w:trPr>
                <w:trHeight w:val="300"/>
              </w:trPr>
              <w:tc>
                <w:tcPr>
                  <w:tcW w:w="322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51313" w:rsidRDefault="00D51313" w:rsidP="00D51313">
                  <w:pP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>621</w:t>
                  </w:r>
                </w:p>
              </w:tc>
              <w:tc>
                <w:tcPr>
                  <w:tcW w:w="2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51313" w:rsidRDefault="00D51313" w:rsidP="00D51313">
                  <w:pP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>VARIEDADES LAS 4 JYG</w:t>
                  </w:r>
                </w:p>
              </w:tc>
              <w:tc>
                <w:tcPr>
                  <w:tcW w:w="812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51313" w:rsidRDefault="00D51313" w:rsidP="00D51313">
                  <w:pPr>
                    <w:jc w:val="right"/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 xml:space="preserve">        505.352 </w:t>
                  </w:r>
                </w:p>
              </w:tc>
              <w:tc>
                <w:tcPr>
                  <w:tcW w:w="277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51313" w:rsidRDefault="00D51313" w:rsidP="00D51313">
                  <w:pPr>
                    <w:jc w:val="center"/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>621</w:t>
                  </w:r>
                </w:p>
              </w:tc>
              <w:tc>
                <w:tcPr>
                  <w:tcW w:w="27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51313" w:rsidRDefault="00D51313" w:rsidP="00D51313">
                  <w:pP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>VARIEDADES LAS 4 JYG</w:t>
                  </w:r>
                </w:p>
              </w:tc>
              <w:tc>
                <w:tcPr>
                  <w:tcW w:w="7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51313" w:rsidRDefault="00D51313" w:rsidP="00D51313">
                  <w:pPr>
                    <w:jc w:val="right"/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 xml:space="preserve">-      505.352 </w:t>
                  </w:r>
                </w:p>
              </w:tc>
              <w:tc>
                <w:tcPr>
                  <w:tcW w:w="82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51313" w:rsidRDefault="00D51313" w:rsidP="00D51313">
                  <w:pP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 xml:space="preserve">                    -   </w:t>
                  </w:r>
                </w:p>
              </w:tc>
            </w:tr>
            <w:tr w:rsidR="00D51313" w:rsidTr="00D51313">
              <w:trPr>
                <w:trHeight w:val="300"/>
              </w:trPr>
              <w:tc>
                <w:tcPr>
                  <w:tcW w:w="322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51313" w:rsidRDefault="00D51313" w:rsidP="00D51313">
                  <w:pP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>633</w:t>
                  </w:r>
                </w:p>
              </w:tc>
              <w:tc>
                <w:tcPr>
                  <w:tcW w:w="2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51313" w:rsidRDefault="00D51313" w:rsidP="00D51313">
                  <w:pP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>MARYLIS CARMEN DEL MAGDALENA(ERICKMUTTO)</w:t>
                  </w:r>
                </w:p>
              </w:tc>
              <w:tc>
                <w:tcPr>
                  <w:tcW w:w="812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51313" w:rsidRDefault="00D51313" w:rsidP="00D51313">
                  <w:pPr>
                    <w:jc w:val="right"/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 xml:space="preserve">         456.712 </w:t>
                  </w:r>
                </w:p>
              </w:tc>
              <w:tc>
                <w:tcPr>
                  <w:tcW w:w="277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51313" w:rsidRDefault="00D51313" w:rsidP="00D51313">
                  <w:pPr>
                    <w:jc w:val="center"/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>633</w:t>
                  </w:r>
                </w:p>
              </w:tc>
              <w:tc>
                <w:tcPr>
                  <w:tcW w:w="27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51313" w:rsidRDefault="00D51313" w:rsidP="00D51313">
                  <w:pP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>MARYLIS CARMEN DEL MAGDALENA(ERICKMUTTO)</w:t>
                  </w:r>
                </w:p>
              </w:tc>
              <w:tc>
                <w:tcPr>
                  <w:tcW w:w="7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51313" w:rsidRDefault="00D51313" w:rsidP="00D51313">
                  <w:pPr>
                    <w:jc w:val="right"/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 xml:space="preserve">-       456.712 </w:t>
                  </w:r>
                </w:p>
              </w:tc>
              <w:tc>
                <w:tcPr>
                  <w:tcW w:w="82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51313" w:rsidRDefault="00D51313" w:rsidP="00D51313">
                  <w:pP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 xml:space="preserve">                    -   </w:t>
                  </w:r>
                </w:p>
              </w:tc>
            </w:tr>
            <w:tr w:rsidR="00D51313" w:rsidTr="00D51313">
              <w:trPr>
                <w:trHeight w:val="300"/>
              </w:trPr>
              <w:tc>
                <w:tcPr>
                  <w:tcW w:w="322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51313" w:rsidRDefault="00D51313" w:rsidP="00D51313">
                  <w:pP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>634</w:t>
                  </w:r>
                </w:p>
              </w:tc>
              <w:tc>
                <w:tcPr>
                  <w:tcW w:w="2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51313" w:rsidRDefault="00D51313" w:rsidP="00D51313">
                  <w:pP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>DAYANA REC MEDIA LUNA(ERICK MUTTO)</w:t>
                  </w:r>
                </w:p>
              </w:tc>
              <w:tc>
                <w:tcPr>
                  <w:tcW w:w="812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51313" w:rsidRDefault="00D51313" w:rsidP="00D51313">
                  <w:pPr>
                    <w:jc w:val="right"/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 xml:space="preserve">            111.131 </w:t>
                  </w:r>
                </w:p>
              </w:tc>
              <w:tc>
                <w:tcPr>
                  <w:tcW w:w="277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51313" w:rsidRDefault="00D51313" w:rsidP="00D51313">
                  <w:pPr>
                    <w:jc w:val="center"/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>634</w:t>
                  </w:r>
                </w:p>
              </w:tc>
              <w:tc>
                <w:tcPr>
                  <w:tcW w:w="27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51313" w:rsidRDefault="00D51313" w:rsidP="00D51313">
                  <w:pP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>DAYANA REC MEDIA LUNA(ERICK MUTTO)</w:t>
                  </w:r>
                </w:p>
              </w:tc>
              <w:tc>
                <w:tcPr>
                  <w:tcW w:w="7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51313" w:rsidRDefault="00D51313" w:rsidP="00D51313">
                  <w:pPr>
                    <w:jc w:val="right"/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 xml:space="preserve">-          111.131 </w:t>
                  </w:r>
                </w:p>
              </w:tc>
              <w:tc>
                <w:tcPr>
                  <w:tcW w:w="82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51313" w:rsidRDefault="00D51313" w:rsidP="00D51313">
                  <w:pP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 xml:space="preserve">                    -   </w:t>
                  </w:r>
                </w:p>
              </w:tc>
            </w:tr>
            <w:tr w:rsidR="00D51313" w:rsidTr="00D51313">
              <w:trPr>
                <w:trHeight w:val="300"/>
              </w:trPr>
              <w:tc>
                <w:tcPr>
                  <w:tcW w:w="322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51313" w:rsidRDefault="00D51313" w:rsidP="00D51313">
                  <w:pP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>635</w:t>
                  </w:r>
                </w:p>
              </w:tc>
              <w:tc>
                <w:tcPr>
                  <w:tcW w:w="2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51313" w:rsidRDefault="00D51313" w:rsidP="00D51313">
                  <w:pP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>VARIEDADES ERMY PIVIJAY(ERICK MUTTO)</w:t>
                  </w:r>
                </w:p>
              </w:tc>
              <w:tc>
                <w:tcPr>
                  <w:tcW w:w="812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51313" w:rsidRDefault="00D51313" w:rsidP="00D51313">
                  <w:pPr>
                    <w:jc w:val="right"/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 xml:space="preserve">      7.551.989 </w:t>
                  </w:r>
                </w:p>
              </w:tc>
              <w:tc>
                <w:tcPr>
                  <w:tcW w:w="277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51313" w:rsidRDefault="00D51313" w:rsidP="00D51313">
                  <w:pPr>
                    <w:jc w:val="center"/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>635</w:t>
                  </w:r>
                </w:p>
              </w:tc>
              <w:tc>
                <w:tcPr>
                  <w:tcW w:w="27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51313" w:rsidRDefault="00D51313" w:rsidP="00D51313">
                  <w:pP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>VARIEDADES ERMY PIVIJAY(ERICK MUTTO)</w:t>
                  </w:r>
                </w:p>
              </w:tc>
              <w:tc>
                <w:tcPr>
                  <w:tcW w:w="7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51313" w:rsidRDefault="00D51313" w:rsidP="00D51313">
                  <w:pPr>
                    <w:jc w:val="right"/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 xml:space="preserve">-    7.551.989 </w:t>
                  </w:r>
                </w:p>
              </w:tc>
              <w:tc>
                <w:tcPr>
                  <w:tcW w:w="82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51313" w:rsidRDefault="00D51313" w:rsidP="00D51313">
                  <w:pP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 xml:space="preserve">                    -   </w:t>
                  </w:r>
                </w:p>
              </w:tc>
            </w:tr>
            <w:tr w:rsidR="00D51313" w:rsidTr="00D51313">
              <w:trPr>
                <w:trHeight w:val="300"/>
              </w:trPr>
              <w:tc>
                <w:tcPr>
                  <w:tcW w:w="322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51313" w:rsidRDefault="00D51313" w:rsidP="00D51313">
                  <w:pP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>638</w:t>
                  </w:r>
                </w:p>
              </w:tc>
              <w:tc>
                <w:tcPr>
                  <w:tcW w:w="2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51313" w:rsidRDefault="00D51313" w:rsidP="00D51313">
                  <w:pP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>SERVIRECAUDOS EL PI?ON(ERICK MUTTO)</w:t>
                  </w:r>
                </w:p>
              </w:tc>
              <w:tc>
                <w:tcPr>
                  <w:tcW w:w="812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51313" w:rsidRDefault="00D51313" w:rsidP="00D51313">
                  <w:pPr>
                    <w:jc w:val="right"/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 xml:space="preserve">      1.241.768 </w:t>
                  </w:r>
                </w:p>
              </w:tc>
              <w:tc>
                <w:tcPr>
                  <w:tcW w:w="277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51313" w:rsidRDefault="00D51313" w:rsidP="00D51313">
                  <w:pPr>
                    <w:jc w:val="center"/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>638</w:t>
                  </w:r>
                </w:p>
              </w:tc>
              <w:tc>
                <w:tcPr>
                  <w:tcW w:w="27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51313" w:rsidRDefault="00D51313" w:rsidP="00D51313">
                  <w:pP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>SERVIRECAUDOS EL PI?ON(ERICK MUTTO)</w:t>
                  </w:r>
                </w:p>
              </w:tc>
              <w:tc>
                <w:tcPr>
                  <w:tcW w:w="7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51313" w:rsidRDefault="00D51313" w:rsidP="00D51313">
                  <w:pPr>
                    <w:jc w:val="right"/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 xml:space="preserve">-    1.241.768 </w:t>
                  </w:r>
                </w:p>
              </w:tc>
              <w:tc>
                <w:tcPr>
                  <w:tcW w:w="82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51313" w:rsidRDefault="00D51313" w:rsidP="00D51313">
                  <w:pP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 xml:space="preserve">                    -   </w:t>
                  </w:r>
                </w:p>
              </w:tc>
            </w:tr>
            <w:tr w:rsidR="00D51313" w:rsidTr="00D51313">
              <w:trPr>
                <w:trHeight w:val="300"/>
              </w:trPr>
              <w:tc>
                <w:tcPr>
                  <w:tcW w:w="322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51313" w:rsidRDefault="00D51313" w:rsidP="00D51313">
                  <w:pP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> </w:t>
                  </w:r>
                </w:p>
              </w:tc>
              <w:tc>
                <w:tcPr>
                  <w:tcW w:w="2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51313" w:rsidRDefault="00D51313" w:rsidP="00D51313">
                  <w:pP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> </w:t>
                  </w:r>
                </w:p>
              </w:tc>
              <w:tc>
                <w:tcPr>
                  <w:tcW w:w="812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51313" w:rsidRDefault="00D51313" w:rsidP="00D51313">
                  <w:pPr>
                    <w:jc w:val="right"/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> </w:t>
                  </w:r>
                </w:p>
              </w:tc>
              <w:tc>
                <w:tcPr>
                  <w:tcW w:w="277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51313" w:rsidRDefault="00D51313" w:rsidP="00D51313">
                  <w:pPr>
                    <w:jc w:val="center"/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>639</w:t>
                  </w:r>
                </w:p>
              </w:tc>
              <w:tc>
                <w:tcPr>
                  <w:tcW w:w="27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51313" w:rsidRDefault="00D51313" w:rsidP="00D51313">
                  <w:pP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>SERVIRECAUDOS RIO FRIO(ERICK MUTTO)</w:t>
                  </w:r>
                </w:p>
              </w:tc>
              <w:tc>
                <w:tcPr>
                  <w:tcW w:w="7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51313" w:rsidRDefault="00D51313" w:rsidP="00D51313">
                  <w:pPr>
                    <w:jc w:val="right"/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 xml:space="preserve">-  2.064.857 </w:t>
                  </w:r>
                </w:p>
              </w:tc>
              <w:tc>
                <w:tcPr>
                  <w:tcW w:w="82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51313" w:rsidRDefault="00D51313" w:rsidP="00D51313">
                  <w:pP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 xml:space="preserve">-   2.064.857 </w:t>
                  </w:r>
                </w:p>
              </w:tc>
            </w:tr>
            <w:tr w:rsidR="00D51313" w:rsidTr="00D51313">
              <w:trPr>
                <w:trHeight w:val="300"/>
              </w:trPr>
              <w:tc>
                <w:tcPr>
                  <w:tcW w:w="322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51313" w:rsidRDefault="00D51313" w:rsidP="00D51313">
                  <w:pP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>640</w:t>
                  </w:r>
                </w:p>
              </w:tc>
              <w:tc>
                <w:tcPr>
                  <w:tcW w:w="2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51313" w:rsidRDefault="00D51313" w:rsidP="00D51313">
                  <w:pP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>SERVIRECAUDOS VARELA(ERICK MUTTO)</w:t>
                  </w:r>
                </w:p>
              </w:tc>
              <w:tc>
                <w:tcPr>
                  <w:tcW w:w="812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51313" w:rsidRDefault="00D51313" w:rsidP="00D51313">
                  <w:pPr>
                    <w:jc w:val="right"/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 xml:space="preserve">    4.739.650 </w:t>
                  </w:r>
                </w:p>
              </w:tc>
              <w:tc>
                <w:tcPr>
                  <w:tcW w:w="277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51313" w:rsidRDefault="00D51313" w:rsidP="00D51313">
                  <w:pPr>
                    <w:jc w:val="center"/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>640</w:t>
                  </w:r>
                </w:p>
              </w:tc>
              <w:tc>
                <w:tcPr>
                  <w:tcW w:w="27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51313" w:rsidRDefault="00D51313" w:rsidP="00D51313">
                  <w:pP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>SERVIRECAUDOS VARELA(ERICK MUTTO)</w:t>
                  </w:r>
                </w:p>
              </w:tc>
              <w:tc>
                <w:tcPr>
                  <w:tcW w:w="7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51313" w:rsidRDefault="00D51313" w:rsidP="00D51313">
                  <w:pPr>
                    <w:jc w:val="right"/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 xml:space="preserve">-  4.967.734 </w:t>
                  </w:r>
                </w:p>
              </w:tc>
              <w:tc>
                <w:tcPr>
                  <w:tcW w:w="82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51313" w:rsidRDefault="00D51313" w:rsidP="00D51313">
                  <w:pP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 xml:space="preserve">-      228.084 </w:t>
                  </w:r>
                </w:p>
              </w:tc>
            </w:tr>
            <w:tr w:rsidR="00D51313" w:rsidTr="00D51313">
              <w:trPr>
                <w:trHeight w:val="300"/>
              </w:trPr>
              <w:tc>
                <w:tcPr>
                  <w:tcW w:w="322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51313" w:rsidRDefault="00D51313" w:rsidP="00D51313">
                  <w:pP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>641</w:t>
                  </w:r>
                </w:p>
              </w:tc>
              <w:tc>
                <w:tcPr>
                  <w:tcW w:w="2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51313" w:rsidRDefault="00D51313" w:rsidP="00D51313">
                  <w:pP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>SERVIRECAUDOS SEVILLA(ERICK MUTTO)</w:t>
                  </w:r>
                </w:p>
              </w:tc>
              <w:tc>
                <w:tcPr>
                  <w:tcW w:w="812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51313" w:rsidRDefault="00D51313" w:rsidP="00D51313">
                  <w:pPr>
                    <w:jc w:val="right"/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 xml:space="preserve">   16.902.199 </w:t>
                  </w:r>
                </w:p>
              </w:tc>
              <w:tc>
                <w:tcPr>
                  <w:tcW w:w="277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51313" w:rsidRDefault="00D51313" w:rsidP="00D51313">
                  <w:pPr>
                    <w:jc w:val="center"/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>641</w:t>
                  </w:r>
                </w:p>
              </w:tc>
              <w:tc>
                <w:tcPr>
                  <w:tcW w:w="27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51313" w:rsidRDefault="00D51313" w:rsidP="00D51313">
                  <w:pP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>SERVIRECAUDOS SEVILLA(ERICK MUTTO)</w:t>
                  </w:r>
                </w:p>
              </w:tc>
              <w:tc>
                <w:tcPr>
                  <w:tcW w:w="7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51313" w:rsidRDefault="00D51313" w:rsidP="00D51313">
                  <w:pPr>
                    <w:jc w:val="right"/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 xml:space="preserve">- 16.902.199 </w:t>
                  </w:r>
                </w:p>
              </w:tc>
              <w:tc>
                <w:tcPr>
                  <w:tcW w:w="82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51313" w:rsidRDefault="00D51313" w:rsidP="00D51313">
                  <w:pP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 xml:space="preserve">                    -   </w:t>
                  </w:r>
                </w:p>
              </w:tc>
            </w:tr>
            <w:tr w:rsidR="00D51313" w:rsidTr="00D51313">
              <w:trPr>
                <w:trHeight w:val="300"/>
              </w:trPr>
              <w:tc>
                <w:tcPr>
                  <w:tcW w:w="322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51313" w:rsidRDefault="00D51313" w:rsidP="00D51313">
                  <w:pP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>642</w:t>
                  </w:r>
                </w:p>
              </w:tc>
              <w:tc>
                <w:tcPr>
                  <w:tcW w:w="2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51313" w:rsidRDefault="00D51313" w:rsidP="00D51313">
                  <w:pP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>SERVIRECAUDOS HEREDIA(ERICK MUTTO)</w:t>
                  </w:r>
                </w:p>
              </w:tc>
              <w:tc>
                <w:tcPr>
                  <w:tcW w:w="812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51313" w:rsidRDefault="00D51313" w:rsidP="00D51313">
                  <w:pPr>
                    <w:jc w:val="right"/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 xml:space="preserve">    7.800.793 </w:t>
                  </w:r>
                </w:p>
              </w:tc>
              <w:tc>
                <w:tcPr>
                  <w:tcW w:w="277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51313" w:rsidRDefault="00D51313" w:rsidP="00D51313">
                  <w:pPr>
                    <w:jc w:val="center"/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>642</w:t>
                  </w:r>
                </w:p>
              </w:tc>
              <w:tc>
                <w:tcPr>
                  <w:tcW w:w="27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51313" w:rsidRDefault="00D51313" w:rsidP="00D51313">
                  <w:pP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>SERVIRECAUDOS HEREDIA(ERICK MUTTO)</w:t>
                  </w:r>
                </w:p>
              </w:tc>
              <w:tc>
                <w:tcPr>
                  <w:tcW w:w="7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51313" w:rsidRDefault="00D51313" w:rsidP="00D51313">
                  <w:pPr>
                    <w:jc w:val="right"/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 xml:space="preserve">-  7.800.793 </w:t>
                  </w:r>
                </w:p>
              </w:tc>
              <w:tc>
                <w:tcPr>
                  <w:tcW w:w="82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51313" w:rsidRDefault="00D51313" w:rsidP="00D51313">
                  <w:pP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 xml:space="preserve">                    -   </w:t>
                  </w:r>
                </w:p>
              </w:tc>
            </w:tr>
            <w:tr w:rsidR="00D51313" w:rsidTr="00D51313">
              <w:trPr>
                <w:trHeight w:val="300"/>
              </w:trPr>
              <w:tc>
                <w:tcPr>
                  <w:tcW w:w="322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51313" w:rsidRDefault="00D51313" w:rsidP="00D51313">
                  <w:pP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>643</w:t>
                  </w:r>
                </w:p>
              </w:tc>
              <w:tc>
                <w:tcPr>
                  <w:tcW w:w="2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51313" w:rsidRDefault="00D51313" w:rsidP="00D51313">
                  <w:pP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>SERVIRECAUDOS BAHIA HONDA(ERICK MUTTO)</w:t>
                  </w:r>
                </w:p>
              </w:tc>
              <w:tc>
                <w:tcPr>
                  <w:tcW w:w="812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51313" w:rsidRDefault="00D51313" w:rsidP="00D51313">
                  <w:pPr>
                    <w:jc w:val="right"/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 xml:space="preserve">     2.830.757 </w:t>
                  </w:r>
                </w:p>
              </w:tc>
              <w:tc>
                <w:tcPr>
                  <w:tcW w:w="277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51313" w:rsidRDefault="00D51313" w:rsidP="00D51313">
                  <w:pPr>
                    <w:jc w:val="center"/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>643</w:t>
                  </w:r>
                </w:p>
              </w:tc>
              <w:tc>
                <w:tcPr>
                  <w:tcW w:w="27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51313" w:rsidRDefault="00D51313" w:rsidP="00D51313">
                  <w:pP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>SERVIRECAUDOS BAHIA HONDA(ERICK MUTTO)</w:t>
                  </w:r>
                </w:p>
              </w:tc>
              <w:tc>
                <w:tcPr>
                  <w:tcW w:w="7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51313" w:rsidRDefault="00D51313" w:rsidP="00D51313">
                  <w:pPr>
                    <w:jc w:val="right"/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 xml:space="preserve">-   2.830.757 </w:t>
                  </w:r>
                </w:p>
              </w:tc>
              <w:tc>
                <w:tcPr>
                  <w:tcW w:w="82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51313" w:rsidRDefault="00D51313" w:rsidP="00D51313">
                  <w:pP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 xml:space="preserve">                    -   </w:t>
                  </w:r>
                </w:p>
              </w:tc>
            </w:tr>
            <w:tr w:rsidR="00D51313" w:rsidTr="00D51313">
              <w:trPr>
                <w:trHeight w:val="300"/>
              </w:trPr>
              <w:tc>
                <w:tcPr>
                  <w:tcW w:w="322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51313" w:rsidRDefault="00D51313" w:rsidP="00D51313">
                  <w:pP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>644</w:t>
                  </w:r>
                </w:p>
              </w:tc>
              <w:tc>
                <w:tcPr>
                  <w:tcW w:w="2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51313" w:rsidRDefault="00D51313" w:rsidP="00D51313">
                  <w:pP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>SERVIRECAUDOS CANTAGALLAR(ERICK MUTTO)</w:t>
                  </w:r>
                </w:p>
              </w:tc>
              <w:tc>
                <w:tcPr>
                  <w:tcW w:w="812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51313" w:rsidRDefault="00D51313" w:rsidP="00D51313">
                  <w:pPr>
                    <w:jc w:val="right"/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 xml:space="preserve">        126.440 </w:t>
                  </w:r>
                </w:p>
              </w:tc>
              <w:tc>
                <w:tcPr>
                  <w:tcW w:w="277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51313" w:rsidRDefault="00D51313" w:rsidP="00D51313">
                  <w:pPr>
                    <w:jc w:val="center"/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>644</w:t>
                  </w:r>
                </w:p>
              </w:tc>
              <w:tc>
                <w:tcPr>
                  <w:tcW w:w="27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51313" w:rsidRDefault="00D51313" w:rsidP="00D51313">
                  <w:pP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>SERVIRECAUDOS CANTAGALLAR(ERICK MUTTO)</w:t>
                  </w:r>
                </w:p>
              </w:tc>
              <w:tc>
                <w:tcPr>
                  <w:tcW w:w="7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51313" w:rsidRDefault="00D51313" w:rsidP="00D51313">
                  <w:pPr>
                    <w:jc w:val="right"/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 xml:space="preserve">-       162.657 </w:t>
                  </w:r>
                </w:p>
              </w:tc>
              <w:tc>
                <w:tcPr>
                  <w:tcW w:w="82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51313" w:rsidRDefault="00D51313" w:rsidP="00D51313">
                  <w:pP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 xml:space="preserve">-          36.217 </w:t>
                  </w:r>
                </w:p>
              </w:tc>
            </w:tr>
            <w:tr w:rsidR="00D51313" w:rsidTr="00D51313">
              <w:trPr>
                <w:trHeight w:val="300"/>
              </w:trPr>
              <w:tc>
                <w:tcPr>
                  <w:tcW w:w="322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51313" w:rsidRDefault="00D51313" w:rsidP="00D51313">
                  <w:pP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>647</w:t>
                  </w:r>
                </w:p>
              </w:tc>
              <w:tc>
                <w:tcPr>
                  <w:tcW w:w="2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51313" w:rsidRDefault="00D51313" w:rsidP="00D51313">
                  <w:pP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>SERVIRECAUDOS TIO GOLLO(ERICK MUTTO)</w:t>
                  </w:r>
                </w:p>
              </w:tc>
              <w:tc>
                <w:tcPr>
                  <w:tcW w:w="812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51313" w:rsidRDefault="00D51313" w:rsidP="00D51313">
                  <w:pPr>
                    <w:jc w:val="right"/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 xml:space="preserve">     1.460.227 </w:t>
                  </w:r>
                </w:p>
              </w:tc>
              <w:tc>
                <w:tcPr>
                  <w:tcW w:w="277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51313" w:rsidRDefault="00D51313" w:rsidP="00D51313">
                  <w:pPr>
                    <w:jc w:val="center"/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>647</w:t>
                  </w:r>
                </w:p>
              </w:tc>
              <w:tc>
                <w:tcPr>
                  <w:tcW w:w="27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51313" w:rsidRDefault="00D51313" w:rsidP="00D51313">
                  <w:pP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>SERVIRECAUDOS TIO GOLLO(ERICK MUTTO)</w:t>
                  </w:r>
                </w:p>
              </w:tc>
              <w:tc>
                <w:tcPr>
                  <w:tcW w:w="7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51313" w:rsidRDefault="00D51313" w:rsidP="00D51313">
                  <w:pPr>
                    <w:jc w:val="right"/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 xml:space="preserve">-   1.460.227 </w:t>
                  </w:r>
                </w:p>
              </w:tc>
              <w:tc>
                <w:tcPr>
                  <w:tcW w:w="82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51313" w:rsidRDefault="00D51313" w:rsidP="00D51313">
                  <w:pP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 xml:space="preserve">                    -   </w:t>
                  </w:r>
                </w:p>
              </w:tc>
            </w:tr>
            <w:tr w:rsidR="00D51313" w:rsidTr="00D51313">
              <w:trPr>
                <w:trHeight w:val="300"/>
              </w:trPr>
              <w:tc>
                <w:tcPr>
                  <w:tcW w:w="322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51313" w:rsidRDefault="00D51313" w:rsidP="00D51313">
                  <w:pP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>649</w:t>
                  </w:r>
                </w:p>
              </w:tc>
              <w:tc>
                <w:tcPr>
                  <w:tcW w:w="2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51313" w:rsidRDefault="00D51313" w:rsidP="00D51313">
                  <w:pP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>SERVIRECAUDOS MARIANGOLA (ERICK MUTTO)</w:t>
                  </w:r>
                </w:p>
              </w:tc>
              <w:tc>
                <w:tcPr>
                  <w:tcW w:w="812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51313" w:rsidRDefault="00D51313" w:rsidP="00D51313">
                  <w:pPr>
                    <w:jc w:val="right"/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 xml:space="preserve">       1.531.871 </w:t>
                  </w:r>
                </w:p>
              </w:tc>
              <w:tc>
                <w:tcPr>
                  <w:tcW w:w="277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51313" w:rsidRDefault="00D51313" w:rsidP="00D51313">
                  <w:pPr>
                    <w:jc w:val="center"/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>649</w:t>
                  </w:r>
                </w:p>
              </w:tc>
              <w:tc>
                <w:tcPr>
                  <w:tcW w:w="27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51313" w:rsidRDefault="00D51313" w:rsidP="00D51313">
                  <w:pP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>SERVIRECAUDOS MARIANGOLA (ERICK MUTTO)</w:t>
                  </w:r>
                </w:p>
              </w:tc>
              <w:tc>
                <w:tcPr>
                  <w:tcW w:w="7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51313" w:rsidRDefault="00D51313" w:rsidP="00D51313">
                  <w:pPr>
                    <w:jc w:val="right"/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 xml:space="preserve">-     1.531.871 </w:t>
                  </w:r>
                </w:p>
              </w:tc>
              <w:tc>
                <w:tcPr>
                  <w:tcW w:w="82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51313" w:rsidRDefault="00D51313" w:rsidP="00D51313">
                  <w:pP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 xml:space="preserve">                    -   </w:t>
                  </w:r>
                </w:p>
              </w:tc>
            </w:tr>
            <w:tr w:rsidR="00D51313" w:rsidTr="00D51313">
              <w:trPr>
                <w:trHeight w:val="300"/>
              </w:trPr>
              <w:tc>
                <w:tcPr>
                  <w:tcW w:w="322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51313" w:rsidRDefault="00D51313" w:rsidP="00D51313">
                  <w:pP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>650</w:t>
                  </w:r>
                </w:p>
              </w:tc>
              <w:tc>
                <w:tcPr>
                  <w:tcW w:w="2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51313" w:rsidRDefault="00D51313" w:rsidP="00D51313">
                  <w:pP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>SERVIRECAUDOS AGUAS BLANCAS(ERICK MUTTO)</w:t>
                  </w:r>
                </w:p>
              </w:tc>
              <w:tc>
                <w:tcPr>
                  <w:tcW w:w="812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51313" w:rsidRDefault="00D51313" w:rsidP="00D51313">
                  <w:pPr>
                    <w:jc w:val="right"/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 xml:space="preserve">     1.335.032 </w:t>
                  </w:r>
                </w:p>
              </w:tc>
              <w:tc>
                <w:tcPr>
                  <w:tcW w:w="277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51313" w:rsidRDefault="00D51313" w:rsidP="00D51313">
                  <w:pPr>
                    <w:jc w:val="center"/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>650</w:t>
                  </w:r>
                </w:p>
              </w:tc>
              <w:tc>
                <w:tcPr>
                  <w:tcW w:w="27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51313" w:rsidRDefault="00D51313" w:rsidP="00D51313">
                  <w:pP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>SERVIRECAUDOS AGUAS BLANCAS(ERICK MUTTO)</w:t>
                  </w:r>
                </w:p>
              </w:tc>
              <w:tc>
                <w:tcPr>
                  <w:tcW w:w="7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51313" w:rsidRDefault="00D51313" w:rsidP="00D51313">
                  <w:pPr>
                    <w:jc w:val="right"/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 xml:space="preserve">-   1.335.032 </w:t>
                  </w:r>
                </w:p>
              </w:tc>
              <w:tc>
                <w:tcPr>
                  <w:tcW w:w="82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51313" w:rsidRDefault="00D51313" w:rsidP="00D51313">
                  <w:pP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 xml:space="preserve">                    -   </w:t>
                  </w:r>
                </w:p>
              </w:tc>
            </w:tr>
            <w:tr w:rsidR="00D51313" w:rsidTr="00D51313">
              <w:trPr>
                <w:trHeight w:val="300"/>
              </w:trPr>
              <w:tc>
                <w:tcPr>
                  <w:tcW w:w="322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51313" w:rsidRDefault="00D51313" w:rsidP="00D51313">
                  <w:pP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lastRenderedPageBreak/>
                    <w:t>651</w:t>
                  </w:r>
                </w:p>
              </w:tc>
              <w:tc>
                <w:tcPr>
                  <w:tcW w:w="2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51313" w:rsidRDefault="00D51313" w:rsidP="00D51313">
                  <w:pP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>SERVIRECAUDOS VALENCIA DE JESUS(ERICK MU</w:t>
                  </w:r>
                </w:p>
              </w:tc>
              <w:tc>
                <w:tcPr>
                  <w:tcW w:w="812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51313" w:rsidRDefault="00D51313" w:rsidP="00D51313">
                  <w:pPr>
                    <w:jc w:val="right"/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 xml:space="preserve">     2.725.691 </w:t>
                  </w:r>
                </w:p>
              </w:tc>
              <w:tc>
                <w:tcPr>
                  <w:tcW w:w="277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51313" w:rsidRDefault="00D51313" w:rsidP="00D51313">
                  <w:pPr>
                    <w:jc w:val="center"/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>651</w:t>
                  </w:r>
                </w:p>
              </w:tc>
              <w:tc>
                <w:tcPr>
                  <w:tcW w:w="27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51313" w:rsidRDefault="00D51313" w:rsidP="00D51313">
                  <w:pP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>SERVIRECAUDOS VALENCIA DE JESUS(ERICK MU</w:t>
                  </w:r>
                </w:p>
              </w:tc>
              <w:tc>
                <w:tcPr>
                  <w:tcW w:w="7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51313" w:rsidRDefault="00D51313" w:rsidP="00D51313">
                  <w:pPr>
                    <w:jc w:val="right"/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 xml:space="preserve">-   2.725.691 </w:t>
                  </w:r>
                </w:p>
              </w:tc>
              <w:tc>
                <w:tcPr>
                  <w:tcW w:w="82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51313" w:rsidRDefault="00D51313" w:rsidP="00D51313">
                  <w:pP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 xml:space="preserve">                    -   </w:t>
                  </w:r>
                </w:p>
              </w:tc>
            </w:tr>
            <w:tr w:rsidR="00D51313" w:rsidTr="00D51313">
              <w:trPr>
                <w:trHeight w:val="300"/>
              </w:trPr>
              <w:tc>
                <w:tcPr>
                  <w:tcW w:w="322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51313" w:rsidRDefault="00D51313" w:rsidP="00D51313">
                  <w:pP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>652</w:t>
                  </w:r>
                </w:p>
              </w:tc>
              <w:tc>
                <w:tcPr>
                  <w:tcW w:w="2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51313" w:rsidRDefault="00D51313" w:rsidP="00D51313">
                  <w:pP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>SERVIRECAUDOS LAS PIEDRAS(ERICK MUTTO)</w:t>
                  </w:r>
                </w:p>
              </w:tc>
              <w:tc>
                <w:tcPr>
                  <w:tcW w:w="812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51313" w:rsidRDefault="00D51313" w:rsidP="00D51313">
                  <w:pPr>
                    <w:jc w:val="right"/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 xml:space="preserve">    5.633.372 </w:t>
                  </w:r>
                </w:p>
              </w:tc>
              <w:tc>
                <w:tcPr>
                  <w:tcW w:w="277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51313" w:rsidRDefault="00D51313" w:rsidP="00D51313">
                  <w:pPr>
                    <w:jc w:val="center"/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>652</w:t>
                  </w:r>
                </w:p>
              </w:tc>
              <w:tc>
                <w:tcPr>
                  <w:tcW w:w="27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51313" w:rsidRDefault="00D51313" w:rsidP="00D51313">
                  <w:pP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>SERVIRECAUDOS LAS PIEDRAS(ERICK MUTTO)</w:t>
                  </w:r>
                </w:p>
              </w:tc>
              <w:tc>
                <w:tcPr>
                  <w:tcW w:w="7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51313" w:rsidRDefault="00D51313" w:rsidP="00D51313">
                  <w:pPr>
                    <w:jc w:val="right"/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 xml:space="preserve">-  5.633.372 </w:t>
                  </w:r>
                </w:p>
              </w:tc>
              <w:tc>
                <w:tcPr>
                  <w:tcW w:w="82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51313" w:rsidRDefault="00D51313" w:rsidP="00D51313">
                  <w:pP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 xml:space="preserve">                    -   </w:t>
                  </w:r>
                </w:p>
              </w:tc>
            </w:tr>
            <w:tr w:rsidR="00D51313" w:rsidTr="00D51313">
              <w:trPr>
                <w:trHeight w:val="300"/>
              </w:trPr>
              <w:tc>
                <w:tcPr>
                  <w:tcW w:w="322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51313" w:rsidRDefault="00D51313" w:rsidP="00D51313">
                  <w:pP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>682</w:t>
                  </w:r>
                </w:p>
              </w:tc>
              <w:tc>
                <w:tcPr>
                  <w:tcW w:w="2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51313" w:rsidRDefault="00D51313" w:rsidP="00D51313">
                  <w:pP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>VIVIR MEJOR LTDA</w:t>
                  </w:r>
                </w:p>
              </w:tc>
              <w:tc>
                <w:tcPr>
                  <w:tcW w:w="812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51313" w:rsidRDefault="00D51313" w:rsidP="00D51313">
                  <w:pPr>
                    <w:jc w:val="right"/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 xml:space="preserve">    2.720.953 </w:t>
                  </w:r>
                </w:p>
              </w:tc>
              <w:tc>
                <w:tcPr>
                  <w:tcW w:w="277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51313" w:rsidRDefault="00D51313" w:rsidP="00D51313">
                  <w:pPr>
                    <w:jc w:val="center"/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>682</w:t>
                  </w:r>
                </w:p>
              </w:tc>
              <w:tc>
                <w:tcPr>
                  <w:tcW w:w="27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51313" w:rsidRDefault="00D51313" w:rsidP="00D51313">
                  <w:pP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>VIVIR MEJOR LTDA</w:t>
                  </w:r>
                </w:p>
              </w:tc>
              <w:tc>
                <w:tcPr>
                  <w:tcW w:w="7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51313" w:rsidRDefault="00D51313" w:rsidP="00D51313">
                  <w:pPr>
                    <w:jc w:val="right"/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 xml:space="preserve">-  2.720.953 </w:t>
                  </w:r>
                </w:p>
              </w:tc>
              <w:tc>
                <w:tcPr>
                  <w:tcW w:w="82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51313" w:rsidRDefault="00D51313" w:rsidP="00D51313">
                  <w:pP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 xml:space="preserve">                    -   </w:t>
                  </w:r>
                </w:p>
              </w:tc>
            </w:tr>
            <w:tr w:rsidR="00D51313" w:rsidTr="00D51313">
              <w:trPr>
                <w:trHeight w:val="300"/>
              </w:trPr>
              <w:tc>
                <w:tcPr>
                  <w:tcW w:w="322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51313" w:rsidRDefault="00D51313" w:rsidP="00D51313">
                  <w:pP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>683</w:t>
                  </w:r>
                </w:p>
              </w:tc>
              <w:tc>
                <w:tcPr>
                  <w:tcW w:w="2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51313" w:rsidRDefault="00D51313" w:rsidP="00D51313">
                  <w:pP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>CONSTRUIN</w:t>
                  </w:r>
                </w:p>
              </w:tc>
              <w:tc>
                <w:tcPr>
                  <w:tcW w:w="812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51313" w:rsidRDefault="00D51313" w:rsidP="00D51313">
                  <w:pPr>
                    <w:jc w:val="right"/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 xml:space="preserve">     1.022.385 </w:t>
                  </w:r>
                </w:p>
              </w:tc>
              <w:tc>
                <w:tcPr>
                  <w:tcW w:w="277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51313" w:rsidRDefault="00D51313" w:rsidP="00D51313">
                  <w:pPr>
                    <w:jc w:val="center"/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>683</w:t>
                  </w:r>
                </w:p>
              </w:tc>
              <w:tc>
                <w:tcPr>
                  <w:tcW w:w="27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51313" w:rsidRDefault="00D51313" w:rsidP="00D51313">
                  <w:pP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>CONSTRUIN</w:t>
                  </w:r>
                </w:p>
              </w:tc>
              <w:tc>
                <w:tcPr>
                  <w:tcW w:w="7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51313" w:rsidRDefault="00D51313" w:rsidP="00D51313">
                  <w:pPr>
                    <w:jc w:val="right"/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 xml:space="preserve">-   1.022.385 </w:t>
                  </w:r>
                </w:p>
              </w:tc>
              <w:tc>
                <w:tcPr>
                  <w:tcW w:w="82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51313" w:rsidRDefault="00D51313" w:rsidP="00D51313">
                  <w:pP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 xml:space="preserve">                    -   </w:t>
                  </w:r>
                </w:p>
              </w:tc>
            </w:tr>
            <w:tr w:rsidR="00D51313" w:rsidTr="00D51313">
              <w:trPr>
                <w:trHeight w:val="315"/>
              </w:trPr>
              <w:tc>
                <w:tcPr>
                  <w:tcW w:w="322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51313" w:rsidRDefault="00D51313" w:rsidP="00D51313">
                  <w:pP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> </w:t>
                  </w:r>
                </w:p>
              </w:tc>
              <w:tc>
                <w:tcPr>
                  <w:tcW w:w="2746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51313" w:rsidRDefault="00D51313" w:rsidP="00D51313">
                  <w:pP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> </w:t>
                  </w:r>
                </w:p>
              </w:tc>
              <w:tc>
                <w:tcPr>
                  <w:tcW w:w="81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51313" w:rsidRDefault="00D51313" w:rsidP="00D51313">
                  <w:pPr>
                    <w:jc w:val="right"/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 xml:space="preserve">  75.220.076 </w:t>
                  </w:r>
                </w:p>
              </w:tc>
              <w:tc>
                <w:tcPr>
                  <w:tcW w:w="277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51313" w:rsidRDefault="00D51313" w:rsidP="00D51313">
                  <w:pPr>
                    <w:jc w:val="center"/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> </w:t>
                  </w:r>
                </w:p>
              </w:tc>
              <w:tc>
                <w:tcPr>
                  <w:tcW w:w="2717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51313" w:rsidRDefault="00D51313" w:rsidP="00D51313">
                  <w:pP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> </w:t>
                  </w:r>
                </w:p>
              </w:tc>
              <w:tc>
                <w:tcPr>
                  <w:tcW w:w="786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51313" w:rsidRDefault="00D51313" w:rsidP="00D51313">
                  <w:pPr>
                    <w:jc w:val="right"/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 xml:space="preserve">- 77.847.735 </w:t>
                  </w:r>
                </w:p>
              </w:tc>
              <w:tc>
                <w:tcPr>
                  <w:tcW w:w="8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51313" w:rsidRDefault="00D51313" w:rsidP="00D51313">
                  <w:pP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 xml:space="preserve">-   2.627.659 </w:t>
                  </w:r>
                </w:p>
              </w:tc>
            </w:tr>
          </w:tbl>
          <w:p w:rsidR="008F32AD" w:rsidRPr="00CA2A36" w:rsidRDefault="008F32AD" w:rsidP="00CA2A36">
            <w:pPr>
              <w:rPr>
                <w:rFonts w:asciiTheme="minorHAnsi" w:hAnsiTheme="minorHAnsi"/>
                <w:sz w:val="16"/>
                <w:szCs w:val="16"/>
                <w:lang w:val="es-CO" w:eastAsia="en-US"/>
              </w:rPr>
            </w:pPr>
          </w:p>
          <w:p w:rsidR="00BE4637" w:rsidRDefault="00BE4637" w:rsidP="00CA2A36">
            <w:pPr>
              <w:tabs>
                <w:tab w:val="left" w:pos="1267"/>
              </w:tabs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  <w:p w:rsidR="00D51313" w:rsidRDefault="00D51313" w:rsidP="00D51313">
            <w:pPr>
              <w:pStyle w:val="Prrafodelista"/>
              <w:numPr>
                <w:ilvl w:val="0"/>
                <w:numId w:val="10"/>
              </w:numPr>
              <w:tabs>
                <w:tab w:val="left" w:pos="1267"/>
              </w:tabs>
              <w:rPr>
                <w:rFonts w:asciiTheme="minorHAnsi" w:hAnsiTheme="minorHAnsi" w:cs="Arial"/>
                <w:i/>
                <w:color w:val="808080"/>
                <w:sz w:val="16"/>
                <w:szCs w:val="16"/>
              </w:rPr>
            </w:pPr>
            <w:r>
              <w:rPr>
                <w:rFonts w:asciiTheme="minorHAnsi" w:hAnsiTheme="minorHAnsi" w:cs="Arial"/>
                <w:i/>
                <w:color w:val="808080"/>
                <w:sz w:val="16"/>
                <w:szCs w:val="16"/>
              </w:rPr>
              <w:t>Conciliación día 24</w:t>
            </w:r>
          </w:p>
          <w:tbl>
            <w:tblPr>
              <w:tblW w:w="856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407"/>
              <w:gridCol w:w="2367"/>
              <w:gridCol w:w="1124"/>
              <w:gridCol w:w="369"/>
              <w:gridCol w:w="2551"/>
              <w:gridCol w:w="1048"/>
              <w:gridCol w:w="840"/>
            </w:tblGrid>
            <w:tr w:rsidR="009F5062" w:rsidTr="009F5062">
              <w:trPr>
                <w:trHeight w:val="315"/>
              </w:trPr>
              <w:tc>
                <w:tcPr>
                  <w:tcW w:w="3840" w:type="dxa"/>
                  <w:gridSpan w:val="3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:rsidR="009F5062" w:rsidRDefault="009F5062" w:rsidP="009F5062">
                  <w:pPr>
                    <w:jc w:val="center"/>
                    <w:rPr>
                      <w:rFonts w:ascii="Calibri" w:hAnsi="Calibri"/>
                      <w:b/>
                      <w:bCs/>
                      <w:color w:val="000000"/>
                      <w:sz w:val="12"/>
                      <w:szCs w:val="12"/>
                      <w:lang w:val="es-CO" w:eastAsia="es-CO"/>
                    </w:rPr>
                  </w:pPr>
                  <w:r>
                    <w:rPr>
                      <w:rFonts w:ascii="Calibri" w:hAnsi="Calibri"/>
                      <w:b/>
                      <w:bCs/>
                      <w:color w:val="000000"/>
                      <w:sz w:val="12"/>
                      <w:szCs w:val="12"/>
                    </w:rPr>
                    <w:t>TRANSACIONES BANCARIAS</w:t>
                  </w:r>
                </w:p>
              </w:tc>
              <w:tc>
                <w:tcPr>
                  <w:tcW w:w="3880" w:type="dxa"/>
                  <w:gridSpan w:val="3"/>
                  <w:tcBorders>
                    <w:top w:val="single" w:sz="8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F5062" w:rsidRDefault="009F5062" w:rsidP="009F5062">
                  <w:pPr>
                    <w:jc w:val="center"/>
                    <w:rPr>
                      <w:rFonts w:ascii="Calibri" w:hAnsi="Calibri"/>
                      <w:b/>
                      <w:bCs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b/>
                      <w:bCs/>
                      <w:color w:val="000000"/>
                      <w:sz w:val="12"/>
                      <w:szCs w:val="12"/>
                    </w:rPr>
                    <w:t>HECHOS ECONOMICOS</w:t>
                  </w:r>
                </w:p>
              </w:tc>
              <w:tc>
                <w:tcPr>
                  <w:tcW w:w="84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F5062" w:rsidRDefault="009F5062" w:rsidP="009F5062">
                  <w:pPr>
                    <w:rPr>
                      <w:rFonts w:ascii="Calibri" w:hAnsi="Calibri"/>
                      <w:b/>
                      <w:bCs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b/>
                      <w:bCs/>
                      <w:color w:val="000000"/>
                      <w:sz w:val="12"/>
                      <w:szCs w:val="12"/>
                    </w:rPr>
                    <w:t> </w:t>
                  </w:r>
                </w:p>
              </w:tc>
            </w:tr>
            <w:tr w:rsidR="009F5062" w:rsidTr="009F5062">
              <w:trPr>
                <w:trHeight w:val="315"/>
              </w:trPr>
              <w:tc>
                <w:tcPr>
                  <w:tcW w:w="34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F5062" w:rsidRDefault="009F5062" w:rsidP="009F5062">
                  <w:pPr>
                    <w:jc w:val="center"/>
                    <w:rPr>
                      <w:rFonts w:ascii="Calibri" w:hAnsi="Calibri"/>
                      <w:b/>
                      <w:bCs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b/>
                      <w:bCs/>
                      <w:color w:val="000000"/>
                      <w:sz w:val="12"/>
                      <w:szCs w:val="12"/>
                    </w:rPr>
                    <w:t>BARE</w:t>
                  </w:r>
                </w:p>
              </w:tc>
              <w:tc>
                <w:tcPr>
                  <w:tcW w:w="2367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F5062" w:rsidRDefault="009F5062" w:rsidP="009F5062">
                  <w:pPr>
                    <w:rPr>
                      <w:rFonts w:ascii="Calibri" w:hAnsi="Calibri"/>
                      <w:b/>
                      <w:bCs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b/>
                      <w:bCs/>
                      <w:color w:val="000000"/>
                      <w:sz w:val="12"/>
                      <w:szCs w:val="12"/>
                    </w:rPr>
                    <w:t>BANCNOMB</w:t>
                  </w:r>
                </w:p>
              </w:tc>
              <w:tc>
                <w:tcPr>
                  <w:tcW w:w="112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F5062" w:rsidRDefault="009F5062" w:rsidP="009F5062">
                  <w:pPr>
                    <w:jc w:val="right"/>
                    <w:rPr>
                      <w:rFonts w:ascii="Calibri" w:hAnsi="Calibri"/>
                      <w:b/>
                      <w:bCs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b/>
                      <w:bCs/>
                      <w:color w:val="000000"/>
                      <w:sz w:val="12"/>
                      <w:szCs w:val="12"/>
                    </w:rPr>
                    <w:t xml:space="preserve"> TOTAL </w:t>
                  </w:r>
                </w:p>
              </w:tc>
              <w:tc>
                <w:tcPr>
                  <w:tcW w:w="281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F5062" w:rsidRDefault="009F5062" w:rsidP="009F5062">
                  <w:pPr>
                    <w:rPr>
                      <w:rFonts w:ascii="Calibri" w:hAnsi="Calibri"/>
                      <w:b/>
                      <w:bCs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b/>
                      <w:bCs/>
                      <w:color w:val="000000"/>
                      <w:sz w:val="12"/>
                      <w:szCs w:val="12"/>
                    </w:rPr>
                    <w:t>ENTI</w:t>
                  </w:r>
                </w:p>
              </w:tc>
              <w:tc>
                <w:tcPr>
                  <w:tcW w:w="2551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F5062" w:rsidRDefault="009F5062" w:rsidP="009F5062">
                  <w:pPr>
                    <w:rPr>
                      <w:rFonts w:ascii="Calibri" w:hAnsi="Calibri"/>
                      <w:b/>
                      <w:bCs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b/>
                      <w:bCs/>
                      <w:color w:val="000000"/>
                      <w:sz w:val="12"/>
                      <w:szCs w:val="12"/>
                    </w:rPr>
                    <w:t>DESC_ENTIDAD</w:t>
                  </w:r>
                </w:p>
              </w:tc>
              <w:tc>
                <w:tcPr>
                  <w:tcW w:w="1048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F5062" w:rsidRDefault="009F5062" w:rsidP="009F5062">
                  <w:pPr>
                    <w:jc w:val="right"/>
                    <w:rPr>
                      <w:rFonts w:ascii="Calibri" w:hAnsi="Calibri"/>
                      <w:b/>
                      <w:bCs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b/>
                      <w:bCs/>
                      <w:color w:val="000000"/>
                      <w:sz w:val="12"/>
                      <w:szCs w:val="12"/>
                    </w:rPr>
                    <w:t xml:space="preserve"> VALOR 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F5062" w:rsidRDefault="009F5062" w:rsidP="009F5062">
                  <w:pPr>
                    <w:jc w:val="right"/>
                    <w:rPr>
                      <w:rFonts w:ascii="Calibri" w:hAnsi="Calibri"/>
                      <w:b/>
                      <w:bCs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b/>
                      <w:bCs/>
                      <w:color w:val="000000"/>
                      <w:sz w:val="12"/>
                      <w:szCs w:val="12"/>
                    </w:rPr>
                    <w:t>DIFE</w:t>
                  </w:r>
                </w:p>
              </w:tc>
            </w:tr>
            <w:tr w:rsidR="009F5062" w:rsidTr="009F5062">
              <w:trPr>
                <w:trHeight w:val="300"/>
              </w:trPr>
              <w:tc>
                <w:tcPr>
                  <w:tcW w:w="349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F5062" w:rsidRDefault="009F5062" w:rsidP="009F5062">
                  <w:pPr>
                    <w:jc w:val="center"/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>511</w:t>
                  </w:r>
                </w:p>
              </w:tc>
              <w:tc>
                <w:tcPr>
                  <w:tcW w:w="23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F5062" w:rsidRDefault="009F5062" w:rsidP="009F5062">
                  <w:pP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>SIA MALAMBO</w:t>
                  </w:r>
                </w:p>
              </w:tc>
              <w:tc>
                <w:tcPr>
                  <w:tcW w:w="1124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F5062" w:rsidRDefault="009F5062" w:rsidP="009F5062">
                  <w:pPr>
                    <w:jc w:val="right"/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 xml:space="preserve">                 634.685 </w:t>
                  </w:r>
                </w:p>
              </w:tc>
              <w:tc>
                <w:tcPr>
                  <w:tcW w:w="28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F5062" w:rsidRDefault="009F5062" w:rsidP="009F5062">
                  <w:pPr>
                    <w:jc w:val="right"/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>511</w:t>
                  </w:r>
                </w:p>
              </w:tc>
              <w:tc>
                <w:tcPr>
                  <w:tcW w:w="25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F5062" w:rsidRDefault="009F5062" w:rsidP="009F5062">
                  <w:pP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>SIA MALAMBO</w:t>
                  </w:r>
                </w:p>
              </w:tc>
              <w:tc>
                <w:tcPr>
                  <w:tcW w:w="104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F5062" w:rsidRDefault="009F5062" w:rsidP="009F5062">
                  <w:pPr>
                    <w:jc w:val="right"/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 xml:space="preserve">-                634.685 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F5062" w:rsidRDefault="009F5062" w:rsidP="009F5062">
                  <w:pPr>
                    <w:jc w:val="right"/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 xml:space="preserve">                     -   </w:t>
                  </w:r>
                </w:p>
              </w:tc>
            </w:tr>
            <w:tr w:rsidR="009F5062" w:rsidTr="009F5062">
              <w:trPr>
                <w:trHeight w:val="300"/>
              </w:trPr>
              <w:tc>
                <w:tcPr>
                  <w:tcW w:w="349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F5062" w:rsidRDefault="009F5062" w:rsidP="009F5062">
                  <w:pPr>
                    <w:jc w:val="center"/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>512</w:t>
                  </w:r>
                </w:p>
              </w:tc>
              <w:tc>
                <w:tcPr>
                  <w:tcW w:w="23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F5062" w:rsidRDefault="009F5062" w:rsidP="009F5062">
                  <w:pP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>SIA SABANAGRANDE</w:t>
                  </w:r>
                </w:p>
              </w:tc>
              <w:tc>
                <w:tcPr>
                  <w:tcW w:w="1124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F5062" w:rsidRDefault="009F5062" w:rsidP="009F5062">
                  <w:pPr>
                    <w:jc w:val="right"/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 xml:space="preserve">              13.351.107 </w:t>
                  </w:r>
                </w:p>
              </w:tc>
              <w:tc>
                <w:tcPr>
                  <w:tcW w:w="28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F5062" w:rsidRDefault="009F5062" w:rsidP="009F5062">
                  <w:pPr>
                    <w:jc w:val="right"/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>512</w:t>
                  </w:r>
                </w:p>
              </w:tc>
              <w:tc>
                <w:tcPr>
                  <w:tcW w:w="25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F5062" w:rsidRDefault="009F5062" w:rsidP="009F5062">
                  <w:pP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>SIA SABANAGRANDE</w:t>
                  </w:r>
                </w:p>
              </w:tc>
              <w:tc>
                <w:tcPr>
                  <w:tcW w:w="104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F5062" w:rsidRDefault="009F5062" w:rsidP="009F5062">
                  <w:pPr>
                    <w:jc w:val="right"/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 xml:space="preserve">-             13.351.107 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F5062" w:rsidRDefault="009F5062" w:rsidP="009F5062">
                  <w:pPr>
                    <w:jc w:val="right"/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 xml:space="preserve">                     -   </w:t>
                  </w:r>
                </w:p>
              </w:tc>
            </w:tr>
            <w:tr w:rsidR="009F5062" w:rsidTr="009F5062">
              <w:trPr>
                <w:trHeight w:val="300"/>
              </w:trPr>
              <w:tc>
                <w:tcPr>
                  <w:tcW w:w="349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F5062" w:rsidRDefault="009F5062" w:rsidP="009F5062">
                  <w:pPr>
                    <w:jc w:val="center"/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>514</w:t>
                  </w:r>
                </w:p>
              </w:tc>
              <w:tc>
                <w:tcPr>
                  <w:tcW w:w="23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F5062" w:rsidRDefault="009F5062" w:rsidP="009F5062">
                  <w:pP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>SIA POLO NUEVO</w:t>
                  </w:r>
                </w:p>
              </w:tc>
              <w:tc>
                <w:tcPr>
                  <w:tcW w:w="1124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F5062" w:rsidRDefault="009F5062" w:rsidP="009F5062">
                  <w:pPr>
                    <w:jc w:val="right"/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 xml:space="preserve">              7.667.078 </w:t>
                  </w:r>
                </w:p>
              </w:tc>
              <w:tc>
                <w:tcPr>
                  <w:tcW w:w="28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F5062" w:rsidRDefault="009F5062" w:rsidP="009F5062">
                  <w:pPr>
                    <w:jc w:val="right"/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>514</w:t>
                  </w:r>
                </w:p>
              </w:tc>
              <w:tc>
                <w:tcPr>
                  <w:tcW w:w="25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F5062" w:rsidRDefault="009F5062" w:rsidP="009F5062">
                  <w:pP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>SIA POLO NUEVO</w:t>
                  </w:r>
                </w:p>
              </w:tc>
              <w:tc>
                <w:tcPr>
                  <w:tcW w:w="104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F5062" w:rsidRDefault="009F5062" w:rsidP="009F5062">
                  <w:pPr>
                    <w:jc w:val="right"/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 xml:space="preserve">-             7.667.078 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F5062" w:rsidRDefault="009F5062" w:rsidP="009F5062">
                  <w:pPr>
                    <w:jc w:val="right"/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 xml:space="preserve">                     -   </w:t>
                  </w:r>
                </w:p>
              </w:tc>
            </w:tr>
            <w:tr w:rsidR="009F5062" w:rsidTr="009F5062">
              <w:trPr>
                <w:trHeight w:val="300"/>
              </w:trPr>
              <w:tc>
                <w:tcPr>
                  <w:tcW w:w="349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F5062" w:rsidRDefault="009F5062" w:rsidP="009F5062">
                  <w:pPr>
                    <w:jc w:val="center"/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>519</w:t>
                  </w:r>
                </w:p>
              </w:tc>
              <w:tc>
                <w:tcPr>
                  <w:tcW w:w="23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F5062" w:rsidRDefault="009F5062" w:rsidP="009F5062">
                  <w:pP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>SIA GALAPA</w:t>
                  </w:r>
                </w:p>
              </w:tc>
              <w:tc>
                <w:tcPr>
                  <w:tcW w:w="1124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F5062" w:rsidRDefault="009F5062" w:rsidP="009F5062">
                  <w:pPr>
                    <w:jc w:val="right"/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 xml:space="preserve">               2.491.077 </w:t>
                  </w:r>
                </w:p>
              </w:tc>
              <w:tc>
                <w:tcPr>
                  <w:tcW w:w="28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F5062" w:rsidRDefault="009F5062" w:rsidP="009F5062">
                  <w:pPr>
                    <w:jc w:val="right"/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>519</w:t>
                  </w:r>
                </w:p>
              </w:tc>
              <w:tc>
                <w:tcPr>
                  <w:tcW w:w="25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F5062" w:rsidRDefault="009F5062" w:rsidP="009F5062">
                  <w:pP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>SIA GALAPA</w:t>
                  </w:r>
                </w:p>
              </w:tc>
              <w:tc>
                <w:tcPr>
                  <w:tcW w:w="104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F5062" w:rsidRDefault="009F5062" w:rsidP="009F5062">
                  <w:pPr>
                    <w:jc w:val="right"/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 xml:space="preserve">-              2.491.077 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F5062" w:rsidRDefault="009F5062" w:rsidP="009F5062">
                  <w:pPr>
                    <w:jc w:val="right"/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 xml:space="preserve">                     -   </w:t>
                  </w:r>
                </w:p>
              </w:tc>
            </w:tr>
            <w:tr w:rsidR="009F5062" w:rsidTr="009F5062">
              <w:trPr>
                <w:trHeight w:val="300"/>
              </w:trPr>
              <w:tc>
                <w:tcPr>
                  <w:tcW w:w="349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F5062" w:rsidRDefault="009F5062" w:rsidP="009F5062">
                  <w:pPr>
                    <w:jc w:val="center"/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>527</w:t>
                  </w:r>
                </w:p>
              </w:tc>
              <w:tc>
                <w:tcPr>
                  <w:tcW w:w="23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F5062" w:rsidRDefault="009F5062" w:rsidP="009F5062">
                  <w:pP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>SIA SANTO TOMAS</w:t>
                  </w:r>
                </w:p>
              </w:tc>
              <w:tc>
                <w:tcPr>
                  <w:tcW w:w="1124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F5062" w:rsidRDefault="009F5062" w:rsidP="009F5062">
                  <w:pPr>
                    <w:jc w:val="right"/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 xml:space="preserve">              2.559.468 </w:t>
                  </w:r>
                </w:p>
              </w:tc>
              <w:tc>
                <w:tcPr>
                  <w:tcW w:w="28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F5062" w:rsidRDefault="009F5062" w:rsidP="009F5062">
                  <w:pPr>
                    <w:jc w:val="right"/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>527</w:t>
                  </w:r>
                </w:p>
              </w:tc>
              <w:tc>
                <w:tcPr>
                  <w:tcW w:w="25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F5062" w:rsidRDefault="009F5062" w:rsidP="009F5062">
                  <w:pP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>SIA SANTO TOMAS</w:t>
                  </w:r>
                </w:p>
              </w:tc>
              <w:tc>
                <w:tcPr>
                  <w:tcW w:w="104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F5062" w:rsidRDefault="009F5062" w:rsidP="009F5062">
                  <w:pPr>
                    <w:jc w:val="right"/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 xml:space="preserve">-             2.559.468 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F5062" w:rsidRDefault="009F5062" w:rsidP="009F5062">
                  <w:pPr>
                    <w:jc w:val="right"/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 xml:space="preserve">                     -   </w:t>
                  </w:r>
                </w:p>
              </w:tc>
            </w:tr>
            <w:tr w:rsidR="009F5062" w:rsidTr="009F5062">
              <w:trPr>
                <w:trHeight w:val="300"/>
              </w:trPr>
              <w:tc>
                <w:tcPr>
                  <w:tcW w:w="349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F5062" w:rsidRDefault="009F5062" w:rsidP="009F5062">
                  <w:pPr>
                    <w:jc w:val="center"/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>529</w:t>
                  </w:r>
                </w:p>
              </w:tc>
              <w:tc>
                <w:tcPr>
                  <w:tcW w:w="23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F5062" w:rsidRDefault="009F5062" w:rsidP="009F5062">
                  <w:pP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>SIA SANTO TOMAS CASA CULTURA</w:t>
                  </w:r>
                </w:p>
              </w:tc>
              <w:tc>
                <w:tcPr>
                  <w:tcW w:w="1124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F5062" w:rsidRDefault="009F5062" w:rsidP="009F5062">
                  <w:pPr>
                    <w:jc w:val="right"/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 xml:space="preserve">              5.063.274 </w:t>
                  </w:r>
                </w:p>
              </w:tc>
              <w:tc>
                <w:tcPr>
                  <w:tcW w:w="28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F5062" w:rsidRDefault="009F5062" w:rsidP="009F5062">
                  <w:pPr>
                    <w:jc w:val="right"/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>529</w:t>
                  </w:r>
                </w:p>
              </w:tc>
              <w:tc>
                <w:tcPr>
                  <w:tcW w:w="25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F5062" w:rsidRDefault="009F5062" w:rsidP="009F5062">
                  <w:pP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>SIA SANTO TOMAS CASA CULTURA</w:t>
                  </w:r>
                </w:p>
              </w:tc>
              <w:tc>
                <w:tcPr>
                  <w:tcW w:w="104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F5062" w:rsidRDefault="009F5062" w:rsidP="009F5062">
                  <w:pPr>
                    <w:jc w:val="right"/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 xml:space="preserve">-             5.063.274 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F5062" w:rsidRDefault="009F5062" w:rsidP="009F5062">
                  <w:pPr>
                    <w:jc w:val="right"/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 xml:space="preserve">                     -   </w:t>
                  </w:r>
                </w:p>
              </w:tc>
            </w:tr>
            <w:tr w:rsidR="009F5062" w:rsidTr="009F5062">
              <w:trPr>
                <w:trHeight w:val="300"/>
              </w:trPr>
              <w:tc>
                <w:tcPr>
                  <w:tcW w:w="349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F5062" w:rsidRDefault="009F5062" w:rsidP="009F5062">
                  <w:pPr>
                    <w:jc w:val="center"/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>531</w:t>
                  </w:r>
                </w:p>
              </w:tc>
              <w:tc>
                <w:tcPr>
                  <w:tcW w:w="23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F5062" w:rsidRDefault="009F5062" w:rsidP="009F5062">
                  <w:pP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>SIA PALMAR DE VARELA</w:t>
                  </w:r>
                </w:p>
              </w:tc>
              <w:tc>
                <w:tcPr>
                  <w:tcW w:w="1124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F5062" w:rsidRDefault="009F5062" w:rsidP="009F5062">
                  <w:pPr>
                    <w:jc w:val="right"/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 xml:space="preserve">              8.873.674 </w:t>
                  </w:r>
                </w:p>
              </w:tc>
              <w:tc>
                <w:tcPr>
                  <w:tcW w:w="28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F5062" w:rsidRDefault="009F5062" w:rsidP="009F5062">
                  <w:pPr>
                    <w:jc w:val="right"/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>531</w:t>
                  </w:r>
                </w:p>
              </w:tc>
              <w:tc>
                <w:tcPr>
                  <w:tcW w:w="25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F5062" w:rsidRDefault="009F5062" w:rsidP="009F5062">
                  <w:pP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>SIA PALMAR DE VARELA</w:t>
                  </w:r>
                </w:p>
              </w:tc>
              <w:tc>
                <w:tcPr>
                  <w:tcW w:w="104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F5062" w:rsidRDefault="009F5062" w:rsidP="009F5062">
                  <w:pPr>
                    <w:jc w:val="right"/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 xml:space="preserve">-             8.873.674 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F5062" w:rsidRDefault="009F5062" w:rsidP="009F5062">
                  <w:pPr>
                    <w:jc w:val="right"/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 xml:space="preserve">                     -   </w:t>
                  </w:r>
                </w:p>
              </w:tc>
            </w:tr>
            <w:tr w:rsidR="009F5062" w:rsidTr="009F5062">
              <w:trPr>
                <w:trHeight w:val="300"/>
              </w:trPr>
              <w:tc>
                <w:tcPr>
                  <w:tcW w:w="349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F5062" w:rsidRDefault="009F5062" w:rsidP="009F5062">
                  <w:pPr>
                    <w:jc w:val="center"/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> </w:t>
                  </w:r>
                </w:p>
              </w:tc>
              <w:tc>
                <w:tcPr>
                  <w:tcW w:w="23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F5062" w:rsidRDefault="009F5062" w:rsidP="009F5062">
                  <w:pP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> </w:t>
                  </w:r>
                </w:p>
              </w:tc>
              <w:tc>
                <w:tcPr>
                  <w:tcW w:w="1124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F5062" w:rsidRDefault="009F5062" w:rsidP="009F5062">
                  <w:pPr>
                    <w:jc w:val="right"/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> </w:t>
                  </w:r>
                </w:p>
              </w:tc>
              <w:tc>
                <w:tcPr>
                  <w:tcW w:w="28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F5062" w:rsidRDefault="009F5062" w:rsidP="009F5062">
                  <w:pPr>
                    <w:jc w:val="right"/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>618</w:t>
                  </w:r>
                </w:p>
              </w:tc>
              <w:tc>
                <w:tcPr>
                  <w:tcW w:w="25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F5062" w:rsidRDefault="009F5062" w:rsidP="009F5062">
                  <w:pP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>GRANERO NEITA</w:t>
                  </w:r>
                </w:p>
              </w:tc>
              <w:tc>
                <w:tcPr>
                  <w:tcW w:w="104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F5062" w:rsidRDefault="009F5062" w:rsidP="009F5062">
                  <w:pPr>
                    <w:jc w:val="right"/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 xml:space="preserve">-                 298.501 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F5062" w:rsidRDefault="009F5062" w:rsidP="009F5062">
                  <w:pPr>
                    <w:jc w:val="right"/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 xml:space="preserve">-        298.501 </w:t>
                  </w:r>
                </w:p>
              </w:tc>
            </w:tr>
            <w:tr w:rsidR="009F5062" w:rsidTr="009F5062">
              <w:trPr>
                <w:trHeight w:val="300"/>
              </w:trPr>
              <w:tc>
                <w:tcPr>
                  <w:tcW w:w="349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F5062" w:rsidRDefault="009F5062" w:rsidP="009F5062">
                  <w:pPr>
                    <w:jc w:val="center"/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> </w:t>
                  </w:r>
                </w:p>
              </w:tc>
              <w:tc>
                <w:tcPr>
                  <w:tcW w:w="23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F5062" w:rsidRDefault="009F5062" w:rsidP="009F5062">
                  <w:pP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> </w:t>
                  </w:r>
                </w:p>
              </w:tc>
              <w:tc>
                <w:tcPr>
                  <w:tcW w:w="1124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F5062" w:rsidRDefault="009F5062" w:rsidP="009F5062">
                  <w:pPr>
                    <w:jc w:val="right"/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> </w:t>
                  </w:r>
                </w:p>
              </w:tc>
              <w:tc>
                <w:tcPr>
                  <w:tcW w:w="28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F5062" w:rsidRDefault="009F5062" w:rsidP="009F5062">
                  <w:pPr>
                    <w:jc w:val="right"/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>639</w:t>
                  </w:r>
                </w:p>
              </w:tc>
              <w:tc>
                <w:tcPr>
                  <w:tcW w:w="25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F5062" w:rsidRDefault="009F5062" w:rsidP="009F5062">
                  <w:pP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>SERVIRECAUDOS RIO FRIO(ERICK MUTTO)</w:t>
                  </w:r>
                </w:p>
              </w:tc>
              <w:tc>
                <w:tcPr>
                  <w:tcW w:w="104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F5062" w:rsidRDefault="009F5062" w:rsidP="009F5062">
                  <w:pPr>
                    <w:jc w:val="right"/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 xml:space="preserve">-             2.064.857 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F5062" w:rsidRDefault="009F5062" w:rsidP="009F5062">
                  <w:pPr>
                    <w:jc w:val="right"/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 xml:space="preserve">-    2.064.857 </w:t>
                  </w:r>
                </w:p>
              </w:tc>
            </w:tr>
            <w:tr w:rsidR="009F5062" w:rsidTr="009F5062">
              <w:trPr>
                <w:trHeight w:val="300"/>
              </w:trPr>
              <w:tc>
                <w:tcPr>
                  <w:tcW w:w="349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F5062" w:rsidRDefault="009F5062" w:rsidP="009F5062">
                  <w:pPr>
                    <w:jc w:val="center"/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>640</w:t>
                  </w:r>
                </w:p>
              </w:tc>
              <w:tc>
                <w:tcPr>
                  <w:tcW w:w="23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F5062" w:rsidRDefault="009F5062" w:rsidP="009F5062">
                  <w:pP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>SERVIRECAUDOS VARELA(ERICK MUTTO)</w:t>
                  </w:r>
                </w:p>
              </w:tc>
              <w:tc>
                <w:tcPr>
                  <w:tcW w:w="1124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F5062" w:rsidRDefault="009F5062" w:rsidP="009F5062">
                  <w:pPr>
                    <w:jc w:val="right"/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 xml:space="preserve">                228.084 </w:t>
                  </w:r>
                </w:p>
              </w:tc>
              <w:tc>
                <w:tcPr>
                  <w:tcW w:w="28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F5062" w:rsidRDefault="009F5062" w:rsidP="009F5062">
                  <w:pPr>
                    <w:jc w:val="right"/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>640</w:t>
                  </w:r>
                </w:p>
              </w:tc>
              <w:tc>
                <w:tcPr>
                  <w:tcW w:w="25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F5062" w:rsidRDefault="009F5062" w:rsidP="009F5062">
                  <w:pP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>SERVIRECAUDOS VARELA(ERICK MUTTO)</w:t>
                  </w:r>
                </w:p>
              </w:tc>
              <w:tc>
                <w:tcPr>
                  <w:tcW w:w="104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F5062" w:rsidRDefault="009F5062" w:rsidP="009F5062">
                  <w:pPr>
                    <w:jc w:val="right"/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 xml:space="preserve">-                 456.168 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F5062" w:rsidRDefault="009F5062" w:rsidP="009F5062">
                  <w:pPr>
                    <w:jc w:val="right"/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 xml:space="preserve">-       228.084 </w:t>
                  </w:r>
                </w:p>
              </w:tc>
            </w:tr>
            <w:tr w:rsidR="009F5062" w:rsidTr="009F5062">
              <w:trPr>
                <w:trHeight w:val="300"/>
              </w:trPr>
              <w:tc>
                <w:tcPr>
                  <w:tcW w:w="349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F5062" w:rsidRDefault="009F5062" w:rsidP="009F5062">
                  <w:pPr>
                    <w:jc w:val="center"/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> </w:t>
                  </w:r>
                </w:p>
              </w:tc>
              <w:tc>
                <w:tcPr>
                  <w:tcW w:w="23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F5062" w:rsidRDefault="009F5062" w:rsidP="009F5062">
                  <w:pP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> </w:t>
                  </w:r>
                </w:p>
              </w:tc>
              <w:tc>
                <w:tcPr>
                  <w:tcW w:w="1124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F5062" w:rsidRDefault="009F5062" w:rsidP="009F5062">
                  <w:pPr>
                    <w:jc w:val="right"/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> </w:t>
                  </w:r>
                </w:p>
              </w:tc>
              <w:tc>
                <w:tcPr>
                  <w:tcW w:w="28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F5062" w:rsidRDefault="009F5062" w:rsidP="009F5062">
                  <w:pPr>
                    <w:jc w:val="right"/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>644</w:t>
                  </w:r>
                </w:p>
              </w:tc>
              <w:tc>
                <w:tcPr>
                  <w:tcW w:w="25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F5062" w:rsidRDefault="009F5062" w:rsidP="009F5062">
                  <w:pP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>SERVIRECAUDOS CANTAGALLAR(ERICK MUTTO)</w:t>
                  </w:r>
                </w:p>
              </w:tc>
              <w:tc>
                <w:tcPr>
                  <w:tcW w:w="104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F5062" w:rsidRDefault="009F5062" w:rsidP="009F5062">
                  <w:pPr>
                    <w:jc w:val="right"/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 xml:space="preserve">-                   36.217 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F5062" w:rsidRDefault="009F5062" w:rsidP="009F5062">
                  <w:pPr>
                    <w:jc w:val="right"/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 xml:space="preserve">-           36.217 </w:t>
                  </w:r>
                </w:p>
              </w:tc>
            </w:tr>
            <w:tr w:rsidR="009F5062" w:rsidTr="009F5062">
              <w:trPr>
                <w:trHeight w:val="315"/>
              </w:trPr>
              <w:tc>
                <w:tcPr>
                  <w:tcW w:w="349" w:type="dxa"/>
                  <w:tcBorders>
                    <w:top w:val="nil"/>
                    <w:left w:val="single" w:sz="8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F5062" w:rsidRDefault="009F5062" w:rsidP="009F5062">
                  <w:pPr>
                    <w:jc w:val="center"/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>682</w:t>
                  </w:r>
                </w:p>
              </w:tc>
              <w:tc>
                <w:tcPr>
                  <w:tcW w:w="236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F5062" w:rsidRDefault="009F5062" w:rsidP="009F5062">
                  <w:pP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>VIVIR MEJOR LTDA</w:t>
                  </w:r>
                </w:p>
              </w:tc>
              <w:tc>
                <w:tcPr>
                  <w:tcW w:w="1124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F5062" w:rsidRDefault="009F5062" w:rsidP="009F5062">
                  <w:pPr>
                    <w:jc w:val="right"/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 xml:space="preserve">             10.252.148 </w:t>
                  </w:r>
                </w:p>
              </w:tc>
              <w:tc>
                <w:tcPr>
                  <w:tcW w:w="281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F5062" w:rsidRDefault="009F5062" w:rsidP="009F5062">
                  <w:pPr>
                    <w:jc w:val="right"/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>682</w:t>
                  </w:r>
                </w:p>
              </w:tc>
              <w:tc>
                <w:tcPr>
                  <w:tcW w:w="2551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F5062" w:rsidRDefault="009F5062" w:rsidP="009F5062">
                  <w:pP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>VIVIR MEJOR LTDA</w:t>
                  </w:r>
                </w:p>
              </w:tc>
              <w:tc>
                <w:tcPr>
                  <w:tcW w:w="1048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F5062" w:rsidRDefault="009F5062" w:rsidP="009F5062">
                  <w:pPr>
                    <w:jc w:val="right"/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 xml:space="preserve">-            10.252.148 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F5062" w:rsidRDefault="009F5062" w:rsidP="009F5062">
                  <w:pPr>
                    <w:jc w:val="right"/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 xml:space="preserve">                     -   </w:t>
                  </w:r>
                </w:p>
              </w:tc>
            </w:tr>
            <w:tr w:rsidR="009F5062" w:rsidTr="009F5062">
              <w:trPr>
                <w:trHeight w:val="315"/>
              </w:trPr>
              <w:tc>
                <w:tcPr>
                  <w:tcW w:w="34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F5062" w:rsidRDefault="009F5062" w:rsidP="009F5062">
                  <w:pPr>
                    <w:jc w:val="center"/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> </w:t>
                  </w:r>
                </w:p>
              </w:tc>
              <w:tc>
                <w:tcPr>
                  <w:tcW w:w="2367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F5062" w:rsidRDefault="009F5062" w:rsidP="009F5062">
                  <w:pP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> </w:t>
                  </w:r>
                </w:p>
              </w:tc>
              <w:tc>
                <w:tcPr>
                  <w:tcW w:w="1124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F5062" w:rsidRDefault="009F5062" w:rsidP="009F5062">
                  <w:pPr>
                    <w:jc w:val="right"/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 xml:space="preserve">              51.120.595 </w:t>
                  </w:r>
                </w:p>
              </w:tc>
              <w:tc>
                <w:tcPr>
                  <w:tcW w:w="281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F5062" w:rsidRDefault="009F5062" w:rsidP="009F5062">
                  <w:pP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> </w:t>
                  </w:r>
                </w:p>
              </w:tc>
              <w:tc>
                <w:tcPr>
                  <w:tcW w:w="2551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F5062" w:rsidRDefault="009F5062" w:rsidP="009F5062">
                  <w:pP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> </w:t>
                  </w:r>
                </w:p>
              </w:tc>
              <w:tc>
                <w:tcPr>
                  <w:tcW w:w="104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F5062" w:rsidRDefault="009F5062" w:rsidP="009F5062">
                  <w:pPr>
                    <w:jc w:val="right"/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 xml:space="preserve">-           53.748.254 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F5062" w:rsidRDefault="009F5062" w:rsidP="009F5062">
                  <w:pPr>
                    <w:jc w:val="right"/>
                    <w:rPr>
                      <w:rFonts w:ascii="Calibri" w:hAnsi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/>
                      <w:color w:val="000000"/>
                      <w:sz w:val="12"/>
                      <w:szCs w:val="12"/>
                    </w:rPr>
                    <w:t xml:space="preserve">-    2.627.659 </w:t>
                  </w:r>
                </w:p>
              </w:tc>
            </w:tr>
          </w:tbl>
          <w:p w:rsidR="00D51313" w:rsidRPr="00D51313" w:rsidRDefault="00D51313" w:rsidP="00D51313">
            <w:pPr>
              <w:tabs>
                <w:tab w:val="left" w:pos="1267"/>
              </w:tabs>
              <w:rPr>
                <w:rFonts w:asciiTheme="minorHAnsi" w:hAnsiTheme="minorHAnsi" w:cs="Arial"/>
                <w:i/>
                <w:color w:val="808080"/>
                <w:sz w:val="16"/>
                <w:szCs w:val="16"/>
              </w:rPr>
            </w:pPr>
          </w:p>
          <w:p w:rsidR="00D51313" w:rsidRDefault="00D51313" w:rsidP="00CA2A36">
            <w:pPr>
              <w:tabs>
                <w:tab w:val="left" w:pos="1267"/>
              </w:tabs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  <w:p w:rsidR="009F5062" w:rsidRDefault="009F5062" w:rsidP="00CA2A36">
            <w:pPr>
              <w:tabs>
                <w:tab w:val="left" w:pos="1267"/>
              </w:tabs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Si se analiza la diferencia en los días es la misma y en las mismas entidades.</w:t>
            </w:r>
          </w:p>
          <w:p w:rsidR="009F5062" w:rsidRDefault="009F5062" w:rsidP="00CA2A36">
            <w:pPr>
              <w:tabs>
                <w:tab w:val="left" w:pos="1267"/>
              </w:tabs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  <w:p w:rsidR="009F5062" w:rsidRPr="00E86E15" w:rsidRDefault="00E86E15" w:rsidP="00E86E15">
            <w:pPr>
              <w:pStyle w:val="Prrafodelista"/>
              <w:numPr>
                <w:ilvl w:val="0"/>
                <w:numId w:val="10"/>
              </w:numPr>
              <w:tabs>
                <w:tab w:val="left" w:pos="1267"/>
              </w:tabs>
              <w:rPr>
                <w:rFonts w:asciiTheme="minorHAnsi" w:hAnsiTheme="minorHAnsi" w:cs="Arial"/>
                <w:i/>
                <w:color w:val="808080"/>
                <w:sz w:val="16"/>
                <w:szCs w:val="16"/>
              </w:rPr>
            </w:pPr>
            <w:r>
              <w:rPr>
                <w:rFonts w:asciiTheme="minorHAnsi" w:hAnsiTheme="minorHAnsi" w:cs="Arial"/>
                <w:i/>
                <w:color w:val="808080"/>
                <w:sz w:val="16"/>
                <w:szCs w:val="16"/>
              </w:rPr>
              <w:t>C</w:t>
            </w:r>
            <w:r w:rsidR="009F5062">
              <w:rPr>
                <w:rFonts w:asciiTheme="minorHAnsi" w:hAnsiTheme="minorHAnsi" w:cs="Arial"/>
                <w:i/>
                <w:color w:val="808080"/>
                <w:sz w:val="16"/>
                <w:szCs w:val="16"/>
              </w:rPr>
              <w:t>onsultas para obtener la información anterior;</w:t>
            </w:r>
          </w:p>
          <w:p w:rsidR="009F5062" w:rsidRPr="009F5062" w:rsidRDefault="009F5062" w:rsidP="009F5062">
            <w:pPr>
              <w:autoSpaceDE w:val="0"/>
              <w:autoSpaceDN w:val="0"/>
              <w:rPr>
                <w:rFonts w:asciiTheme="minorHAnsi" w:hAnsiTheme="minorHAnsi" w:cs="Courier New"/>
                <w:color w:val="000080"/>
                <w:sz w:val="16"/>
                <w:szCs w:val="16"/>
                <w:highlight w:val="white"/>
                <w:lang w:val="en-US"/>
              </w:rPr>
            </w:pPr>
            <w:r w:rsidRPr="009F5062">
              <w:rPr>
                <w:rFonts w:asciiTheme="minorHAnsi" w:hAnsiTheme="minorHAnsi" w:cs="Courier New"/>
                <w:i/>
                <w:iCs/>
                <w:color w:val="FF0000"/>
                <w:sz w:val="16"/>
                <w:szCs w:val="16"/>
                <w:highlight w:val="white"/>
                <w:lang w:val="en-US"/>
              </w:rPr>
              <w:t xml:space="preserve">-- </w:t>
            </w:r>
            <w:proofErr w:type="spellStart"/>
            <w:r>
              <w:rPr>
                <w:rFonts w:asciiTheme="minorHAnsi" w:hAnsiTheme="minorHAnsi" w:cs="Courier New"/>
                <w:i/>
                <w:iCs/>
                <w:color w:val="FF0000"/>
                <w:sz w:val="16"/>
                <w:szCs w:val="16"/>
                <w:highlight w:val="white"/>
                <w:lang w:val="en-US"/>
              </w:rPr>
              <w:t>Transacciones</w:t>
            </w:r>
            <w:proofErr w:type="spellEnd"/>
            <w:r>
              <w:rPr>
                <w:rFonts w:asciiTheme="minorHAnsi" w:hAnsiTheme="minorHAnsi" w:cs="Courier New"/>
                <w:i/>
                <w:iCs/>
                <w:color w:val="FF000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="Courier New"/>
                <w:i/>
                <w:iCs/>
                <w:color w:val="FF0000"/>
                <w:sz w:val="16"/>
                <w:szCs w:val="16"/>
                <w:highlight w:val="white"/>
                <w:lang w:val="en-US"/>
              </w:rPr>
              <w:t>Bancarias</w:t>
            </w:r>
            <w:proofErr w:type="spellEnd"/>
          </w:p>
          <w:p w:rsidR="009F5062" w:rsidRPr="009F5062" w:rsidRDefault="009F5062" w:rsidP="009F5062">
            <w:pPr>
              <w:autoSpaceDE w:val="0"/>
              <w:autoSpaceDN w:val="0"/>
              <w:rPr>
                <w:rFonts w:asciiTheme="minorHAnsi" w:hAnsiTheme="minorHAnsi" w:cs="Courier New"/>
                <w:color w:val="000080"/>
                <w:sz w:val="16"/>
                <w:szCs w:val="16"/>
                <w:highlight w:val="white"/>
                <w:lang w:val="en-US"/>
              </w:rPr>
            </w:pPr>
            <w:r w:rsidRPr="009F5062">
              <w:rPr>
                <w:rFonts w:asciiTheme="minorHAnsi" w:hAnsiTheme="minorHAnsi" w:cs="Courier New"/>
                <w:color w:val="008080"/>
                <w:sz w:val="16"/>
                <w:szCs w:val="16"/>
                <w:highlight w:val="white"/>
                <w:lang w:val="en-US"/>
              </w:rPr>
              <w:t>select</w:t>
            </w:r>
            <w:r w:rsidRPr="009F5062">
              <w:rPr>
                <w:rFonts w:asciiTheme="minorHAnsi" w:hAnsiTheme="minorHAnsi" w:cs="Courier New"/>
                <w:color w:val="00008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spellStart"/>
            <w:r w:rsidRPr="009F5062">
              <w:rPr>
                <w:rFonts w:asciiTheme="minorHAnsi" w:hAnsiTheme="minorHAnsi" w:cs="Courier New"/>
                <w:color w:val="000080"/>
                <w:sz w:val="16"/>
                <w:szCs w:val="16"/>
                <w:highlight w:val="white"/>
                <w:lang w:val="en-US"/>
              </w:rPr>
              <w:t>t.trbabare</w:t>
            </w:r>
            <w:proofErr w:type="spellEnd"/>
            <w:r w:rsidRPr="009F5062">
              <w:rPr>
                <w:rFonts w:asciiTheme="minorHAnsi" w:hAnsiTheme="minorHAnsi" w:cs="Courier New"/>
                <w:color w:val="000080"/>
                <w:sz w:val="16"/>
                <w:szCs w:val="16"/>
                <w:highlight w:val="white"/>
                <w:lang w:val="en-US"/>
              </w:rPr>
              <w:t xml:space="preserve">, </w:t>
            </w:r>
            <w:proofErr w:type="spellStart"/>
            <w:r w:rsidRPr="009F5062">
              <w:rPr>
                <w:rFonts w:asciiTheme="minorHAnsi" w:hAnsiTheme="minorHAnsi" w:cs="Courier New"/>
                <w:color w:val="000080"/>
                <w:sz w:val="16"/>
                <w:szCs w:val="16"/>
                <w:highlight w:val="white"/>
                <w:lang w:val="en-US"/>
              </w:rPr>
              <w:t>b.bancnomb</w:t>
            </w:r>
            <w:proofErr w:type="spellEnd"/>
            <w:r w:rsidRPr="009F5062">
              <w:rPr>
                <w:rFonts w:asciiTheme="minorHAnsi" w:hAnsiTheme="minorHAnsi" w:cs="Courier New"/>
                <w:color w:val="000080"/>
                <w:sz w:val="16"/>
                <w:szCs w:val="16"/>
                <w:highlight w:val="white"/>
                <w:lang w:val="en-US"/>
              </w:rPr>
              <w:t xml:space="preserve">, </w:t>
            </w:r>
            <w:r w:rsidRPr="009F5062">
              <w:rPr>
                <w:rFonts w:asciiTheme="minorHAnsi" w:hAnsiTheme="minorHAnsi" w:cs="Courier New"/>
                <w:color w:val="008080"/>
                <w:sz w:val="16"/>
                <w:szCs w:val="16"/>
                <w:highlight w:val="white"/>
                <w:lang w:val="en-US"/>
              </w:rPr>
              <w:t>sum</w:t>
            </w:r>
            <w:r w:rsidRPr="009F5062">
              <w:rPr>
                <w:rFonts w:asciiTheme="minorHAnsi" w:hAnsiTheme="minorHAnsi" w:cs="Courier New"/>
                <w:color w:val="000080"/>
                <w:sz w:val="16"/>
                <w:szCs w:val="16"/>
                <w:highlight w:val="white"/>
                <w:lang w:val="en-US"/>
              </w:rPr>
              <w:t>(</w:t>
            </w:r>
            <w:proofErr w:type="spellStart"/>
            <w:r w:rsidRPr="009F5062">
              <w:rPr>
                <w:rFonts w:asciiTheme="minorHAnsi" w:hAnsiTheme="minorHAnsi" w:cs="Courier New"/>
                <w:color w:val="000080"/>
                <w:sz w:val="16"/>
                <w:szCs w:val="16"/>
                <w:highlight w:val="white"/>
                <w:lang w:val="en-US"/>
              </w:rPr>
              <w:t>t.trbavatr</w:t>
            </w:r>
            <w:proofErr w:type="spellEnd"/>
            <w:r w:rsidRPr="009F5062">
              <w:rPr>
                <w:rFonts w:asciiTheme="minorHAnsi" w:hAnsiTheme="minorHAnsi" w:cs="Courier New"/>
                <w:color w:val="000080"/>
                <w:sz w:val="16"/>
                <w:szCs w:val="16"/>
                <w:highlight w:val="white"/>
                <w:lang w:val="en-US"/>
              </w:rPr>
              <w:t xml:space="preserve">) </w:t>
            </w:r>
            <w:r w:rsidRPr="009F5062">
              <w:rPr>
                <w:rFonts w:asciiTheme="minorHAnsi" w:hAnsiTheme="minorHAnsi" w:cs="Courier New"/>
                <w:color w:val="008080"/>
                <w:sz w:val="16"/>
                <w:szCs w:val="16"/>
                <w:highlight w:val="white"/>
                <w:lang w:val="en-US"/>
              </w:rPr>
              <w:t>from</w:t>
            </w:r>
            <w:r w:rsidRPr="009F5062">
              <w:rPr>
                <w:rFonts w:asciiTheme="minorHAnsi" w:hAnsiTheme="minorHAnsi" w:cs="Courier New"/>
                <w:color w:val="00008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spellStart"/>
            <w:r w:rsidRPr="009F5062">
              <w:rPr>
                <w:rFonts w:asciiTheme="minorHAnsi" w:hAnsiTheme="minorHAnsi" w:cs="Courier New"/>
                <w:color w:val="000080"/>
                <w:sz w:val="16"/>
                <w:szCs w:val="16"/>
                <w:highlight w:val="white"/>
                <w:lang w:val="en-US"/>
              </w:rPr>
              <w:t>open.tranbanc</w:t>
            </w:r>
            <w:proofErr w:type="spellEnd"/>
            <w:r w:rsidRPr="009F5062">
              <w:rPr>
                <w:rFonts w:asciiTheme="minorHAnsi" w:hAnsiTheme="minorHAnsi" w:cs="Courier New"/>
                <w:color w:val="000080"/>
                <w:sz w:val="16"/>
                <w:szCs w:val="16"/>
                <w:highlight w:val="white"/>
                <w:lang w:val="en-US"/>
              </w:rPr>
              <w:t xml:space="preserve"> t, </w:t>
            </w:r>
            <w:proofErr w:type="spellStart"/>
            <w:r w:rsidRPr="009F5062">
              <w:rPr>
                <w:rFonts w:asciiTheme="minorHAnsi" w:hAnsiTheme="minorHAnsi" w:cs="Courier New"/>
                <w:color w:val="000080"/>
                <w:sz w:val="16"/>
                <w:szCs w:val="16"/>
                <w:highlight w:val="white"/>
                <w:lang w:val="en-US"/>
              </w:rPr>
              <w:t>open.banco</w:t>
            </w:r>
            <w:proofErr w:type="spellEnd"/>
            <w:r w:rsidRPr="009F5062">
              <w:rPr>
                <w:rFonts w:asciiTheme="minorHAnsi" w:hAnsiTheme="minorHAnsi" w:cs="Courier New"/>
                <w:color w:val="000080"/>
                <w:sz w:val="16"/>
                <w:szCs w:val="16"/>
                <w:highlight w:val="white"/>
                <w:lang w:val="en-US"/>
              </w:rPr>
              <w:t xml:space="preserve"> b</w:t>
            </w:r>
          </w:p>
          <w:p w:rsidR="009F5062" w:rsidRPr="009F5062" w:rsidRDefault="009F5062" w:rsidP="009F5062">
            <w:pPr>
              <w:autoSpaceDE w:val="0"/>
              <w:autoSpaceDN w:val="0"/>
              <w:rPr>
                <w:rFonts w:asciiTheme="minorHAnsi" w:hAnsiTheme="minorHAnsi" w:cs="Courier New"/>
                <w:color w:val="000080"/>
                <w:sz w:val="16"/>
                <w:szCs w:val="16"/>
                <w:highlight w:val="white"/>
                <w:lang w:val="en-US"/>
              </w:rPr>
            </w:pPr>
            <w:r w:rsidRPr="009F5062">
              <w:rPr>
                <w:rFonts w:asciiTheme="minorHAnsi" w:hAnsiTheme="minorHAnsi" w:cs="Courier New"/>
                <w:color w:val="008080"/>
                <w:sz w:val="16"/>
                <w:szCs w:val="16"/>
                <w:highlight w:val="white"/>
                <w:lang w:val="en-US"/>
              </w:rPr>
              <w:t>where</w:t>
            </w:r>
            <w:r w:rsidRPr="009F5062">
              <w:rPr>
                <w:rFonts w:asciiTheme="minorHAnsi" w:hAnsiTheme="minorHAnsi" w:cs="Courier New"/>
                <w:color w:val="00008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spellStart"/>
            <w:r w:rsidRPr="009F5062">
              <w:rPr>
                <w:rFonts w:asciiTheme="minorHAnsi" w:hAnsiTheme="minorHAnsi" w:cs="Courier New"/>
                <w:color w:val="000080"/>
                <w:sz w:val="16"/>
                <w:szCs w:val="16"/>
                <w:highlight w:val="white"/>
                <w:lang w:val="en-US"/>
              </w:rPr>
              <w:t>trbafere</w:t>
            </w:r>
            <w:proofErr w:type="spellEnd"/>
            <w:r w:rsidRPr="009F5062">
              <w:rPr>
                <w:rFonts w:asciiTheme="minorHAnsi" w:hAnsiTheme="minorHAnsi" w:cs="Courier New"/>
                <w:color w:val="000080"/>
                <w:sz w:val="16"/>
                <w:szCs w:val="16"/>
                <w:highlight w:val="white"/>
                <w:lang w:val="en-US"/>
              </w:rPr>
              <w:t xml:space="preserve"> &gt;= </w:t>
            </w:r>
            <w:r w:rsidRPr="009F5062">
              <w:rPr>
                <w:rFonts w:asciiTheme="minorHAnsi" w:hAnsiTheme="minorHAnsi" w:cs="Courier New"/>
                <w:color w:val="0000FF"/>
                <w:sz w:val="16"/>
                <w:szCs w:val="16"/>
                <w:highlight w:val="white"/>
                <w:lang w:val="en-US"/>
              </w:rPr>
              <w:t>'23-07-2015'</w:t>
            </w:r>
            <w:r w:rsidRPr="009F5062">
              <w:rPr>
                <w:rFonts w:asciiTheme="minorHAnsi" w:hAnsiTheme="minorHAnsi" w:cs="Courier New"/>
                <w:color w:val="00008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9F5062">
              <w:rPr>
                <w:rFonts w:asciiTheme="minorHAnsi" w:hAnsiTheme="minorHAnsi" w:cs="Courier New"/>
                <w:color w:val="008080"/>
                <w:sz w:val="16"/>
                <w:szCs w:val="16"/>
                <w:highlight w:val="white"/>
                <w:lang w:val="en-US"/>
              </w:rPr>
              <w:t>and</w:t>
            </w:r>
            <w:r w:rsidRPr="009F5062">
              <w:rPr>
                <w:rFonts w:asciiTheme="minorHAnsi" w:hAnsiTheme="minorHAnsi" w:cs="Courier New"/>
                <w:color w:val="00008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spellStart"/>
            <w:r w:rsidRPr="009F5062">
              <w:rPr>
                <w:rFonts w:asciiTheme="minorHAnsi" w:hAnsiTheme="minorHAnsi" w:cs="Courier New"/>
                <w:color w:val="000080"/>
                <w:sz w:val="16"/>
                <w:szCs w:val="16"/>
                <w:highlight w:val="white"/>
                <w:lang w:val="en-US"/>
              </w:rPr>
              <w:t>trbafere</w:t>
            </w:r>
            <w:proofErr w:type="spellEnd"/>
            <w:r w:rsidRPr="009F5062">
              <w:rPr>
                <w:rFonts w:asciiTheme="minorHAnsi" w:hAnsiTheme="minorHAnsi" w:cs="Courier New"/>
                <w:color w:val="000080"/>
                <w:sz w:val="16"/>
                <w:szCs w:val="16"/>
                <w:highlight w:val="white"/>
                <w:lang w:val="en-US"/>
              </w:rPr>
              <w:t xml:space="preserve"> &lt; </w:t>
            </w:r>
            <w:r w:rsidRPr="009F5062">
              <w:rPr>
                <w:rFonts w:asciiTheme="minorHAnsi" w:hAnsiTheme="minorHAnsi" w:cs="Courier New"/>
                <w:color w:val="0000FF"/>
                <w:sz w:val="16"/>
                <w:szCs w:val="16"/>
                <w:highlight w:val="white"/>
                <w:lang w:val="en-US"/>
              </w:rPr>
              <w:t>'24-07-2015'</w:t>
            </w:r>
            <w:r w:rsidRPr="009F5062">
              <w:rPr>
                <w:rFonts w:asciiTheme="minorHAnsi" w:hAnsiTheme="minorHAnsi" w:cs="Courier New"/>
                <w:color w:val="00008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9F5062">
              <w:rPr>
                <w:rFonts w:asciiTheme="minorHAnsi" w:hAnsiTheme="minorHAnsi" w:cs="Courier New"/>
                <w:color w:val="008080"/>
                <w:sz w:val="16"/>
                <w:szCs w:val="16"/>
                <w:highlight w:val="white"/>
                <w:lang w:val="en-US"/>
              </w:rPr>
              <w:t>AND</w:t>
            </w:r>
            <w:r w:rsidRPr="009F5062">
              <w:rPr>
                <w:rFonts w:asciiTheme="minorHAnsi" w:hAnsiTheme="minorHAnsi" w:cs="Courier New"/>
                <w:color w:val="000080"/>
                <w:sz w:val="16"/>
                <w:szCs w:val="16"/>
                <w:highlight w:val="white"/>
                <w:lang w:val="en-US"/>
              </w:rPr>
              <w:t xml:space="preserve"> TRBATITB </w:t>
            </w:r>
            <w:r w:rsidRPr="009F5062">
              <w:rPr>
                <w:rFonts w:asciiTheme="minorHAnsi" w:hAnsiTheme="minorHAnsi" w:cs="Courier New"/>
                <w:color w:val="008080"/>
                <w:sz w:val="16"/>
                <w:szCs w:val="16"/>
                <w:highlight w:val="white"/>
                <w:lang w:val="en-US"/>
              </w:rPr>
              <w:t>in</w:t>
            </w:r>
            <w:r w:rsidRPr="009F5062">
              <w:rPr>
                <w:rFonts w:asciiTheme="minorHAnsi" w:hAnsiTheme="minorHAnsi" w:cs="Courier New"/>
                <w:color w:val="000080"/>
                <w:sz w:val="16"/>
                <w:szCs w:val="16"/>
                <w:highlight w:val="white"/>
                <w:lang w:val="en-US"/>
              </w:rPr>
              <w:t xml:space="preserve"> (</w:t>
            </w:r>
            <w:r w:rsidRPr="009F5062">
              <w:rPr>
                <w:rFonts w:asciiTheme="minorHAnsi" w:hAnsiTheme="minorHAnsi" w:cs="Courier New"/>
                <w:color w:val="0000FF"/>
                <w:sz w:val="16"/>
                <w:szCs w:val="16"/>
                <w:highlight w:val="white"/>
                <w:lang w:val="en-US"/>
              </w:rPr>
              <w:t>1</w:t>
            </w:r>
            <w:r w:rsidRPr="009F5062">
              <w:rPr>
                <w:rFonts w:asciiTheme="minorHAnsi" w:hAnsiTheme="minorHAnsi" w:cs="Courier New"/>
                <w:color w:val="000080"/>
                <w:sz w:val="16"/>
                <w:szCs w:val="16"/>
                <w:highlight w:val="white"/>
                <w:lang w:val="en-US"/>
              </w:rPr>
              <w:t>,</w:t>
            </w:r>
            <w:r w:rsidRPr="009F5062">
              <w:rPr>
                <w:rFonts w:asciiTheme="minorHAnsi" w:hAnsiTheme="minorHAnsi" w:cs="Courier New"/>
                <w:color w:val="0000FF"/>
                <w:sz w:val="16"/>
                <w:szCs w:val="16"/>
                <w:highlight w:val="white"/>
                <w:lang w:val="en-US"/>
              </w:rPr>
              <w:t>2</w:t>
            </w:r>
            <w:r w:rsidRPr="009F5062">
              <w:rPr>
                <w:rFonts w:asciiTheme="minorHAnsi" w:hAnsiTheme="minorHAnsi" w:cs="Courier New"/>
                <w:color w:val="000080"/>
                <w:sz w:val="16"/>
                <w:szCs w:val="16"/>
                <w:highlight w:val="white"/>
                <w:lang w:val="en-US"/>
              </w:rPr>
              <w:t>)</w:t>
            </w:r>
          </w:p>
          <w:p w:rsidR="009F5062" w:rsidRPr="009F5062" w:rsidRDefault="009F5062" w:rsidP="009F5062">
            <w:pPr>
              <w:autoSpaceDE w:val="0"/>
              <w:autoSpaceDN w:val="0"/>
              <w:rPr>
                <w:rFonts w:asciiTheme="minorHAnsi" w:hAnsiTheme="minorHAnsi" w:cs="Courier New"/>
                <w:color w:val="000080"/>
                <w:sz w:val="16"/>
                <w:szCs w:val="16"/>
                <w:highlight w:val="white"/>
                <w:lang w:val="en-US"/>
              </w:rPr>
            </w:pPr>
            <w:r w:rsidRPr="009F5062">
              <w:rPr>
                <w:rFonts w:asciiTheme="minorHAnsi" w:hAnsiTheme="minorHAnsi" w:cs="Courier New"/>
                <w:color w:val="008080"/>
                <w:sz w:val="16"/>
                <w:szCs w:val="16"/>
                <w:highlight w:val="white"/>
                <w:lang w:val="en-US"/>
              </w:rPr>
              <w:t>and</w:t>
            </w:r>
            <w:r w:rsidRPr="009F5062">
              <w:rPr>
                <w:rFonts w:asciiTheme="minorHAnsi" w:hAnsiTheme="minorHAnsi" w:cs="Courier New"/>
                <w:color w:val="00008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spellStart"/>
            <w:r w:rsidRPr="009F5062">
              <w:rPr>
                <w:rFonts w:asciiTheme="minorHAnsi" w:hAnsiTheme="minorHAnsi" w:cs="Courier New"/>
                <w:color w:val="000080"/>
                <w:sz w:val="16"/>
                <w:szCs w:val="16"/>
                <w:highlight w:val="white"/>
                <w:lang w:val="en-US"/>
              </w:rPr>
              <w:t>t.trbabare</w:t>
            </w:r>
            <w:proofErr w:type="spellEnd"/>
            <w:r w:rsidRPr="009F5062">
              <w:rPr>
                <w:rFonts w:asciiTheme="minorHAnsi" w:hAnsiTheme="minorHAnsi" w:cs="Courier New"/>
                <w:color w:val="000080"/>
                <w:sz w:val="16"/>
                <w:szCs w:val="16"/>
                <w:highlight w:val="white"/>
                <w:lang w:val="en-US"/>
              </w:rPr>
              <w:t xml:space="preserve"> = </w:t>
            </w:r>
            <w:proofErr w:type="spellStart"/>
            <w:r w:rsidRPr="009F5062">
              <w:rPr>
                <w:rFonts w:asciiTheme="minorHAnsi" w:hAnsiTheme="minorHAnsi" w:cs="Courier New"/>
                <w:color w:val="000080"/>
                <w:sz w:val="16"/>
                <w:szCs w:val="16"/>
                <w:highlight w:val="white"/>
                <w:lang w:val="en-US"/>
              </w:rPr>
              <w:t>b.banccodi</w:t>
            </w:r>
            <w:proofErr w:type="spellEnd"/>
          </w:p>
          <w:p w:rsidR="009F5062" w:rsidRPr="009F5062" w:rsidRDefault="009F5062" w:rsidP="009F5062">
            <w:pPr>
              <w:autoSpaceDE w:val="0"/>
              <w:autoSpaceDN w:val="0"/>
              <w:rPr>
                <w:rFonts w:asciiTheme="minorHAnsi" w:hAnsiTheme="minorHAnsi" w:cs="Courier New"/>
                <w:color w:val="000080"/>
                <w:sz w:val="16"/>
                <w:szCs w:val="16"/>
                <w:highlight w:val="white"/>
                <w:lang w:val="en-US"/>
              </w:rPr>
            </w:pPr>
            <w:r w:rsidRPr="009F5062">
              <w:rPr>
                <w:rFonts w:asciiTheme="minorHAnsi" w:hAnsiTheme="minorHAnsi" w:cs="Courier New"/>
                <w:color w:val="008080"/>
                <w:sz w:val="16"/>
                <w:szCs w:val="16"/>
                <w:highlight w:val="white"/>
                <w:lang w:val="en-US"/>
              </w:rPr>
              <w:t>and</w:t>
            </w:r>
            <w:r w:rsidRPr="009F5062">
              <w:rPr>
                <w:rFonts w:asciiTheme="minorHAnsi" w:hAnsiTheme="minorHAnsi" w:cs="Courier New"/>
                <w:color w:val="00008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spellStart"/>
            <w:r w:rsidRPr="009F5062">
              <w:rPr>
                <w:rFonts w:asciiTheme="minorHAnsi" w:hAnsiTheme="minorHAnsi" w:cs="Courier New"/>
                <w:color w:val="000080"/>
                <w:sz w:val="16"/>
                <w:szCs w:val="16"/>
                <w:highlight w:val="white"/>
                <w:lang w:val="en-US"/>
              </w:rPr>
              <w:t>b.banctier</w:t>
            </w:r>
            <w:proofErr w:type="spellEnd"/>
            <w:r w:rsidRPr="009F5062">
              <w:rPr>
                <w:rFonts w:asciiTheme="minorHAnsi" w:hAnsiTheme="minorHAnsi" w:cs="Courier New"/>
                <w:color w:val="000080"/>
                <w:sz w:val="16"/>
                <w:szCs w:val="16"/>
                <w:highlight w:val="white"/>
                <w:lang w:val="en-US"/>
              </w:rPr>
              <w:t xml:space="preserve"> = </w:t>
            </w:r>
            <w:r w:rsidRPr="009F5062">
              <w:rPr>
                <w:rFonts w:asciiTheme="minorHAnsi" w:hAnsiTheme="minorHAnsi" w:cs="Courier New"/>
                <w:color w:val="0000FF"/>
                <w:sz w:val="16"/>
                <w:szCs w:val="16"/>
                <w:highlight w:val="white"/>
                <w:lang w:val="en-US"/>
              </w:rPr>
              <w:t>2</w:t>
            </w:r>
          </w:p>
          <w:p w:rsidR="009F5062" w:rsidRPr="009F5062" w:rsidRDefault="009F5062" w:rsidP="009F5062">
            <w:pPr>
              <w:rPr>
                <w:rFonts w:asciiTheme="minorHAnsi" w:hAnsiTheme="minorHAnsi" w:cs="Courier New"/>
                <w:color w:val="000080"/>
                <w:sz w:val="16"/>
                <w:szCs w:val="16"/>
                <w:lang w:val="en-US"/>
              </w:rPr>
            </w:pPr>
            <w:r w:rsidRPr="009F5062">
              <w:rPr>
                <w:rFonts w:asciiTheme="minorHAnsi" w:hAnsiTheme="minorHAnsi" w:cs="Courier New"/>
                <w:color w:val="008080"/>
                <w:sz w:val="16"/>
                <w:szCs w:val="16"/>
                <w:highlight w:val="white"/>
                <w:lang w:val="en-US"/>
              </w:rPr>
              <w:t>group</w:t>
            </w:r>
            <w:r w:rsidRPr="009F5062">
              <w:rPr>
                <w:rFonts w:asciiTheme="minorHAnsi" w:hAnsiTheme="minorHAnsi" w:cs="Courier New"/>
                <w:color w:val="00008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9F5062">
              <w:rPr>
                <w:rFonts w:asciiTheme="minorHAnsi" w:hAnsiTheme="minorHAnsi" w:cs="Courier New"/>
                <w:color w:val="008080"/>
                <w:sz w:val="16"/>
                <w:szCs w:val="16"/>
                <w:highlight w:val="white"/>
                <w:lang w:val="en-US"/>
              </w:rPr>
              <w:t>by</w:t>
            </w:r>
            <w:r w:rsidRPr="009F5062">
              <w:rPr>
                <w:rFonts w:asciiTheme="minorHAnsi" w:hAnsiTheme="minorHAnsi" w:cs="Courier New"/>
                <w:color w:val="00008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spellStart"/>
            <w:r w:rsidRPr="009F5062">
              <w:rPr>
                <w:rFonts w:asciiTheme="minorHAnsi" w:hAnsiTheme="minorHAnsi" w:cs="Courier New"/>
                <w:color w:val="000080"/>
                <w:sz w:val="16"/>
                <w:szCs w:val="16"/>
                <w:highlight w:val="white"/>
                <w:lang w:val="en-US"/>
              </w:rPr>
              <w:t>t.trbabare</w:t>
            </w:r>
            <w:proofErr w:type="spellEnd"/>
            <w:r w:rsidRPr="009F5062">
              <w:rPr>
                <w:rFonts w:asciiTheme="minorHAnsi" w:hAnsiTheme="minorHAnsi" w:cs="Courier New"/>
                <w:color w:val="000080"/>
                <w:sz w:val="16"/>
                <w:szCs w:val="16"/>
                <w:highlight w:val="white"/>
                <w:lang w:val="en-US"/>
              </w:rPr>
              <w:t xml:space="preserve">, </w:t>
            </w:r>
            <w:proofErr w:type="spellStart"/>
            <w:r w:rsidRPr="009F5062">
              <w:rPr>
                <w:rFonts w:asciiTheme="minorHAnsi" w:hAnsiTheme="minorHAnsi" w:cs="Courier New"/>
                <w:color w:val="000080"/>
                <w:sz w:val="16"/>
                <w:szCs w:val="16"/>
                <w:highlight w:val="white"/>
                <w:lang w:val="en-US"/>
              </w:rPr>
              <w:t>b.bancnomb</w:t>
            </w:r>
            <w:proofErr w:type="spellEnd"/>
            <w:r w:rsidRPr="009F5062">
              <w:rPr>
                <w:rFonts w:asciiTheme="minorHAnsi" w:hAnsiTheme="minorHAnsi" w:cs="Courier New"/>
                <w:color w:val="000080"/>
                <w:sz w:val="16"/>
                <w:szCs w:val="16"/>
                <w:lang w:val="en-US"/>
              </w:rPr>
              <w:t>;</w:t>
            </w:r>
          </w:p>
          <w:p w:rsidR="009F5062" w:rsidRPr="009F5062" w:rsidRDefault="009F5062" w:rsidP="009F5062">
            <w:pPr>
              <w:ind w:left="1416"/>
              <w:rPr>
                <w:rFonts w:asciiTheme="minorHAnsi" w:hAnsiTheme="minorHAnsi"/>
                <w:sz w:val="16"/>
                <w:szCs w:val="16"/>
                <w:lang w:val="es-CO"/>
              </w:rPr>
            </w:pPr>
          </w:p>
          <w:p w:rsidR="009F5062" w:rsidRPr="009F5062" w:rsidRDefault="009F5062" w:rsidP="009F5062">
            <w:pPr>
              <w:autoSpaceDE w:val="0"/>
              <w:autoSpaceDN w:val="0"/>
              <w:rPr>
                <w:rFonts w:asciiTheme="minorHAnsi" w:hAnsiTheme="minorHAnsi" w:cs="Courier New"/>
                <w:color w:val="000080"/>
                <w:sz w:val="16"/>
                <w:szCs w:val="16"/>
                <w:highlight w:val="white"/>
                <w:lang w:val="en-US"/>
              </w:rPr>
            </w:pPr>
            <w:r w:rsidRPr="009F5062">
              <w:rPr>
                <w:rFonts w:asciiTheme="minorHAnsi" w:hAnsiTheme="minorHAnsi" w:cs="Courier New"/>
                <w:i/>
                <w:iCs/>
                <w:color w:val="FF0000"/>
                <w:sz w:val="16"/>
                <w:szCs w:val="16"/>
                <w:highlight w:val="white"/>
                <w:lang w:val="en-US"/>
              </w:rPr>
              <w:t xml:space="preserve">-- </w:t>
            </w:r>
            <w:proofErr w:type="spellStart"/>
            <w:r w:rsidRPr="009F5062">
              <w:rPr>
                <w:rFonts w:asciiTheme="minorHAnsi" w:hAnsiTheme="minorHAnsi" w:cs="Courier New"/>
                <w:i/>
                <w:iCs/>
                <w:color w:val="FF0000"/>
                <w:sz w:val="16"/>
                <w:szCs w:val="16"/>
                <w:highlight w:val="white"/>
                <w:lang w:val="en-US"/>
              </w:rPr>
              <w:t>Consulta_hechos_registros_control_reintegro</w:t>
            </w:r>
            <w:proofErr w:type="spellEnd"/>
          </w:p>
          <w:p w:rsidR="009F5062" w:rsidRPr="009F5062" w:rsidRDefault="009F5062" w:rsidP="009F5062">
            <w:pPr>
              <w:autoSpaceDE w:val="0"/>
              <w:autoSpaceDN w:val="0"/>
              <w:rPr>
                <w:rFonts w:asciiTheme="minorHAnsi" w:hAnsiTheme="minorHAnsi" w:cs="Courier New"/>
                <w:color w:val="000080"/>
                <w:sz w:val="16"/>
                <w:szCs w:val="16"/>
                <w:highlight w:val="white"/>
                <w:lang w:val="en-US"/>
              </w:rPr>
            </w:pPr>
            <w:r w:rsidRPr="009F5062">
              <w:rPr>
                <w:rFonts w:asciiTheme="minorHAnsi" w:hAnsiTheme="minorHAnsi" w:cs="Courier New"/>
                <w:color w:val="008080"/>
                <w:sz w:val="16"/>
                <w:szCs w:val="16"/>
                <w:highlight w:val="white"/>
                <w:lang w:val="en-US"/>
              </w:rPr>
              <w:t>SELECT</w:t>
            </w:r>
            <w:r w:rsidRPr="009F5062">
              <w:rPr>
                <w:rFonts w:asciiTheme="minorHAnsi" w:hAnsiTheme="minorHAnsi" w:cs="Courier New"/>
                <w:color w:val="00008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spellStart"/>
            <w:r w:rsidRPr="009F5062">
              <w:rPr>
                <w:rFonts w:asciiTheme="minorHAnsi" w:hAnsiTheme="minorHAnsi" w:cs="Courier New"/>
                <w:color w:val="000080"/>
                <w:sz w:val="16"/>
                <w:szCs w:val="16"/>
                <w:highlight w:val="white"/>
                <w:lang w:val="en-US"/>
              </w:rPr>
              <w:t>a.MOVIFECO</w:t>
            </w:r>
            <w:proofErr w:type="spellEnd"/>
            <w:r w:rsidRPr="009F5062">
              <w:rPr>
                <w:rFonts w:asciiTheme="minorHAnsi" w:hAnsiTheme="minorHAnsi" w:cs="Courier New"/>
                <w:color w:val="00008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spellStart"/>
            <w:r w:rsidRPr="009F5062">
              <w:rPr>
                <w:rFonts w:asciiTheme="minorHAnsi" w:hAnsiTheme="minorHAnsi" w:cs="Courier New"/>
                <w:color w:val="000080"/>
                <w:sz w:val="16"/>
                <w:szCs w:val="16"/>
                <w:highlight w:val="white"/>
                <w:lang w:val="en-US"/>
              </w:rPr>
              <w:t>FechaContabilizacion</w:t>
            </w:r>
            <w:proofErr w:type="spellEnd"/>
            <w:r w:rsidRPr="009F5062">
              <w:rPr>
                <w:rFonts w:asciiTheme="minorHAnsi" w:hAnsiTheme="minorHAnsi" w:cs="Courier New"/>
                <w:color w:val="000080"/>
                <w:sz w:val="16"/>
                <w:szCs w:val="16"/>
                <w:highlight w:val="white"/>
                <w:lang w:val="en-US"/>
              </w:rPr>
              <w:t>,</w:t>
            </w:r>
          </w:p>
          <w:p w:rsidR="009F5062" w:rsidRPr="009F5062" w:rsidRDefault="009F5062" w:rsidP="009F5062">
            <w:pPr>
              <w:autoSpaceDE w:val="0"/>
              <w:autoSpaceDN w:val="0"/>
              <w:rPr>
                <w:rFonts w:asciiTheme="minorHAnsi" w:hAnsiTheme="minorHAnsi" w:cs="Courier New"/>
                <w:color w:val="000080"/>
                <w:sz w:val="16"/>
                <w:szCs w:val="16"/>
                <w:highlight w:val="white"/>
                <w:lang w:val="en-US"/>
              </w:rPr>
            </w:pPr>
            <w:r w:rsidRPr="009F5062">
              <w:rPr>
                <w:rFonts w:asciiTheme="minorHAnsi" w:hAnsiTheme="minorHAnsi" w:cs="Courier New"/>
                <w:color w:val="000080"/>
                <w:sz w:val="16"/>
                <w:szCs w:val="16"/>
                <w:highlight w:val="white"/>
                <w:lang w:val="en-US"/>
              </w:rPr>
              <w:t>      </w:t>
            </w:r>
            <w:r>
              <w:rPr>
                <w:rFonts w:asciiTheme="minorHAnsi" w:hAnsiTheme="minorHAnsi" w:cs="Courier New"/>
                <w:color w:val="000080"/>
                <w:sz w:val="16"/>
                <w:szCs w:val="16"/>
                <w:highlight w:val="white"/>
                <w:lang w:val="en-US"/>
              </w:rPr>
              <w:t xml:space="preserve">      </w:t>
            </w:r>
            <w:r w:rsidRPr="009F5062">
              <w:rPr>
                <w:rFonts w:asciiTheme="minorHAnsi" w:hAnsiTheme="minorHAnsi" w:cs="Courier New"/>
                <w:color w:val="000080"/>
                <w:sz w:val="16"/>
                <w:szCs w:val="16"/>
                <w:highlight w:val="white"/>
                <w:lang w:val="en-US"/>
              </w:rPr>
              <w:t xml:space="preserve"> </w:t>
            </w:r>
            <w:r>
              <w:rPr>
                <w:rFonts w:asciiTheme="minorHAnsi" w:hAnsiTheme="minorHAnsi" w:cs="Courier New"/>
                <w:color w:val="00008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spellStart"/>
            <w:r w:rsidRPr="009F5062">
              <w:rPr>
                <w:rFonts w:asciiTheme="minorHAnsi" w:hAnsiTheme="minorHAnsi" w:cs="Courier New"/>
                <w:color w:val="000080"/>
                <w:sz w:val="16"/>
                <w:szCs w:val="16"/>
                <w:highlight w:val="white"/>
                <w:lang w:val="en-US"/>
              </w:rPr>
              <w:t>a.MOVIBACO</w:t>
            </w:r>
            <w:proofErr w:type="spellEnd"/>
            <w:r w:rsidRPr="009F5062">
              <w:rPr>
                <w:rFonts w:asciiTheme="minorHAnsi" w:hAnsiTheme="minorHAnsi" w:cs="Courier New"/>
                <w:color w:val="00008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spellStart"/>
            <w:r w:rsidRPr="009F5062">
              <w:rPr>
                <w:rFonts w:asciiTheme="minorHAnsi" w:hAnsiTheme="minorHAnsi" w:cs="Courier New"/>
                <w:color w:val="000080"/>
                <w:sz w:val="16"/>
                <w:szCs w:val="16"/>
                <w:highlight w:val="white"/>
                <w:lang w:val="en-US"/>
              </w:rPr>
              <w:t>EntidadConciliacion</w:t>
            </w:r>
            <w:proofErr w:type="spellEnd"/>
            <w:r w:rsidRPr="009F5062">
              <w:rPr>
                <w:rFonts w:asciiTheme="minorHAnsi" w:hAnsiTheme="minorHAnsi" w:cs="Courier New"/>
                <w:color w:val="000080"/>
                <w:sz w:val="16"/>
                <w:szCs w:val="16"/>
                <w:highlight w:val="white"/>
                <w:lang w:val="en-US"/>
              </w:rPr>
              <w:t>,</w:t>
            </w:r>
          </w:p>
          <w:p w:rsidR="009F5062" w:rsidRPr="009F5062" w:rsidRDefault="009F5062" w:rsidP="009F5062">
            <w:pPr>
              <w:autoSpaceDE w:val="0"/>
              <w:autoSpaceDN w:val="0"/>
              <w:rPr>
                <w:rFonts w:asciiTheme="minorHAnsi" w:hAnsiTheme="minorHAnsi" w:cs="Courier New"/>
                <w:color w:val="000080"/>
                <w:sz w:val="16"/>
                <w:szCs w:val="16"/>
                <w:highlight w:val="white"/>
                <w:lang w:val="en-US"/>
              </w:rPr>
            </w:pPr>
            <w:r w:rsidRPr="009F5062">
              <w:rPr>
                <w:rFonts w:asciiTheme="minorHAnsi" w:hAnsiTheme="minorHAnsi" w:cs="Courier New"/>
                <w:color w:val="000080"/>
                <w:sz w:val="16"/>
                <w:szCs w:val="16"/>
                <w:highlight w:val="white"/>
                <w:lang w:val="en-US"/>
              </w:rPr>
              <w:t xml:space="preserve">       </w:t>
            </w:r>
            <w:r>
              <w:rPr>
                <w:rFonts w:asciiTheme="minorHAnsi" w:hAnsiTheme="minorHAnsi" w:cs="Courier New"/>
                <w:color w:val="000080"/>
                <w:sz w:val="16"/>
                <w:szCs w:val="16"/>
                <w:highlight w:val="white"/>
                <w:lang w:val="en-US"/>
              </w:rPr>
              <w:t xml:space="preserve">       </w:t>
            </w:r>
            <w:proofErr w:type="spellStart"/>
            <w:r w:rsidRPr="009F5062">
              <w:rPr>
                <w:rFonts w:asciiTheme="minorHAnsi" w:hAnsiTheme="minorHAnsi" w:cs="Courier New"/>
                <w:color w:val="000080"/>
                <w:sz w:val="16"/>
                <w:szCs w:val="16"/>
                <w:highlight w:val="white"/>
                <w:lang w:val="en-US"/>
              </w:rPr>
              <w:t>d.bancnomb</w:t>
            </w:r>
            <w:proofErr w:type="spellEnd"/>
            <w:r w:rsidRPr="009F5062">
              <w:rPr>
                <w:rFonts w:asciiTheme="minorHAnsi" w:hAnsiTheme="minorHAnsi" w:cs="Courier New"/>
                <w:color w:val="00008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spellStart"/>
            <w:r w:rsidRPr="009F5062">
              <w:rPr>
                <w:rFonts w:asciiTheme="minorHAnsi" w:hAnsiTheme="minorHAnsi" w:cs="Courier New"/>
                <w:color w:val="000080"/>
                <w:sz w:val="16"/>
                <w:szCs w:val="16"/>
                <w:highlight w:val="white"/>
                <w:lang w:val="en-US"/>
              </w:rPr>
              <w:t>Desc_Entidad</w:t>
            </w:r>
            <w:proofErr w:type="spellEnd"/>
            <w:r w:rsidRPr="009F5062">
              <w:rPr>
                <w:rFonts w:asciiTheme="minorHAnsi" w:hAnsiTheme="minorHAnsi" w:cs="Courier New"/>
                <w:color w:val="000080"/>
                <w:sz w:val="16"/>
                <w:szCs w:val="16"/>
                <w:highlight w:val="white"/>
                <w:lang w:val="en-US"/>
              </w:rPr>
              <w:t>,</w:t>
            </w:r>
          </w:p>
          <w:p w:rsidR="009F5062" w:rsidRPr="009F5062" w:rsidRDefault="009F5062" w:rsidP="009F5062">
            <w:pPr>
              <w:autoSpaceDE w:val="0"/>
              <w:autoSpaceDN w:val="0"/>
              <w:rPr>
                <w:rFonts w:asciiTheme="minorHAnsi" w:hAnsiTheme="minorHAnsi" w:cs="Courier New"/>
                <w:color w:val="000080"/>
                <w:sz w:val="16"/>
                <w:szCs w:val="16"/>
                <w:highlight w:val="white"/>
                <w:lang w:val="en-US"/>
              </w:rPr>
            </w:pPr>
            <w:r w:rsidRPr="009F5062">
              <w:rPr>
                <w:rFonts w:asciiTheme="minorHAnsi" w:hAnsiTheme="minorHAnsi" w:cs="Courier New"/>
                <w:color w:val="000080"/>
                <w:sz w:val="16"/>
                <w:szCs w:val="16"/>
                <w:highlight w:val="white"/>
                <w:lang w:val="en-US"/>
              </w:rPr>
              <w:t xml:space="preserve">       </w:t>
            </w:r>
            <w:r>
              <w:rPr>
                <w:rFonts w:asciiTheme="minorHAnsi" w:hAnsiTheme="minorHAnsi" w:cs="Courier New"/>
                <w:color w:val="000080"/>
                <w:sz w:val="16"/>
                <w:szCs w:val="16"/>
                <w:highlight w:val="white"/>
                <w:lang w:val="en-US"/>
              </w:rPr>
              <w:t xml:space="preserve">       </w:t>
            </w:r>
            <w:r w:rsidRPr="009F5062">
              <w:rPr>
                <w:rFonts w:asciiTheme="minorHAnsi" w:hAnsiTheme="minorHAnsi" w:cs="Courier New"/>
                <w:color w:val="008080"/>
                <w:sz w:val="16"/>
                <w:szCs w:val="16"/>
                <w:highlight w:val="white"/>
                <w:lang w:val="en-US"/>
              </w:rPr>
              <w:t>sum</w:t>
            </w:r>
            <w:r w:rsidRPr="009F5062">
              <w:rPr>
                <w:rFonts w:asciiTheme="minorHAnsi" w:hAnsiTheme="minorHAnsi" w:cs="Courier New"/>
                <w:color w:val="000080"/>
                <w:sz w:val="16"/>
                <w:szCs w:val="16"/>
                <w:highlight w:val="white"/>
                <w:lang w:val="en-US"/>
              </w:rPr>
              <w:t>(</w:t>
            </w:r>
            <w:proofErr w:type="spellStart"/>
            <w:r w:rsidRPr="009F5062">
              <w:rPr>
                <w:rFonts w:asciiTheme="minorHAnsi" w:hAnsiTheme="minorHAnsi" w:cs="Courier New"/>
                <w:color w:val="000080"/>
                <w:sz w:val="16"/>
                <w:szCs w:val="16"/>
                <w:highlight w:val="white"/>
                <w:lang w:val="en-US"/>
              </w:rPr>
              <w:t>a.MOVIVALO</w:t>
            </w:r>
            <w:proofErr w:type="spellEnd"/>
            <w:r w:rsidRPr="009F5062">
              <w:rPr>
                <w:rFonts w:asciiTheme="minorHAnsi" w:hAnsiTheme="minorHAnsi" w:cs="Courier New"/>
                <w:color w:val="000080"/>
                <w:sz w:val="16"/>
                <w:szCs w:val="16"/>
                <w:highlight w:val="white"/>
                <w:lang w:val="en-US"/>
              </w:rPr>
              <w:t>*-</w:t>
            </w:r>
            <w:r w:rsidRPr="009F5062">
              <w:rPr>
                <w:rFonts w:asciiTheme="minorHAnsi" w:hAnsiTheme="minorHAnsi" w:cs="Courier New"/>
                <w:color w:val="0000FF"/>
                <w:sz w:val="16"/>
                <w:szCs w:val="16"/>
                <w:highlight w:val="white"/>
                <w:lang w:val="en-US"/>
              </w:rPr>
              <w:t>1</w:t>
            </w:r>
            <w:r w:rsidRPr="009F5062">
              <w:rPr>
                <w:rFonts w:asciiTheme="minorHAnsi" w:hAnsiTheme="minorHAnsi" w:cs="Courier New"/>
                <w:color w:val="000080"/>
                <w:sz w:val="16"/>
                <w:szCs w:val="16"/>
                <w:highlight w:val="white"/>
                <w:lang w:val="en-US"/>
              </w:rPr>
              <w:t>) Valor,</w:t>
            </w:r>
          </w:p>
          <w:p w:rsidR="009F5062" w:rsidRPr="009F5062" w:rsidRDefault="009F5062" w:rsidP="009F5062">
            <w:pPr>
              <w:autoSpaceDE w:val="0"/>
              <w:autoSpaceDN w:val="0"/>
              <w:rPr>
                <w:rFonts w:asciiTheme="minorHAnsi" w:hAnsiTheme="minorHAnsi" w:cs="Courier New"/>
                <w:color w:val="000080"/>
                <w:sz w:val="16"/>
                <w:szCs w:val="16"/>
                <w:highlight w:val="white"/>
                <w:lang w:val="en-US"/>
              </w:rPr>
            </w:pPr>
            <w:r w:rsidRPr="009F5062">
              <w:rPr>
                <w:rFonts w:asciiTheme="minorHAnsi" w:hAnsiTheme="minorHAnsi" w:cs="Courier New"/>
                <w:color w:val="000080"/>
                <w:sz w:val="16"/>
                <w:szCs w:val="16"/>
                <w:highlight w:val="white"/>
                <w:lang w:val="en-US"/>
              </w:rPr>
              <w:t>      </w:t>
            </w:r>
            <w:r>
              <w:rPr>
                <w:rFonts w:asciiTheme="minorHAnsi" w:hAnsiTheme="minorHAnsi" w:cs="Courier New"/>
                <w:color w:val="000080"/>
                <w:sz w:val="16"/>
                <w:szCs w:val="16"/>
                <w:highlight w:val="white"/>
                <w:lang w:val="en-US"/>
              </w:rPr>
              <w:t xml:space="preserve">      </w:t>
            </w:r>
            <w:r w:rsidRPr="009F5062">
              <w:rPr>
                <w:rFonts w:asciiTheme="minorHAnsi" w:hAnsiTheme="minorHAnsi" w:cs="Courier New"/>
                <w:color w:val="000080"/>
                <w:sz w:val="16"/>
                <w:szCs w:val="16"/>
                <w:highlight w:val="white"/>
                <w:lang w:val="en-US"/>
              </w:rPr>
              <w:t xml:space="preserve"> </w:t>
            </w:r>
            <w:r>
              <w:rPr>
                <w:rFonts w:asciiTheme="minorHAnsi" w:hAnsiTheme="minorHAnsi" w:cs="Courier New"/>
                <w:color w:val="00008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9F5062">
              <w:rPr>
                <w:rFonts w:asciiTheme="minorHAnsi" w:hAnsiTheme="minorHAnsi" w:cs="Courier New"/>
                <w:color w:val="0000FF"/>
                <w:sz w:val="16"/>
                <w:szCs w:val="16"/>
                <w:highlight w:val="white"/>
                <w:lang w:val="en-US"/>
              </w:rPr>
              <w:t>'HE'</w:t>
            </w:r>
            <w:r w:rsidRPr="009F5062">
              <w:rPr>
                <w:rFonts w:asciiTheme="minorHAnsi" w:hAnsiTheme="minorHAnsi" w:cs="Courier New"/>
                <w:color w:val="000080"/>
                <w:sz w:val="16"/>
                <w:szCs w:val="16"/>
                <w:highlight w:val="white"/>
                <w:lang w:val="en-US"/>
              </w:rPr>
              <w:t xml:space="preserve"> TIPO</w:t>
            </w:r>
          </w:p>
          <w:p w:rsidR="009F5062" w:rsidRPr="009F5062" w:rsidRDefault="009F5062" w:rsidP="009F5062">
            <w:pPr>
              <w:autoSpaceDE w:val="0"/>
              <w:autoSpaceDN w:val="0"/>
              <w:rPr>
                <w:rFonts w:asciiTheme="minorHAnsi" w:hAnsiTheme="minorHAnsi" w:cs="Courier New"/>
                <w:color w:val="000080"/>
                <w:sz w:val="16"/>
                <w:szCs w:val="16"/>
                <w:highlight w:val="white"/>
                <w:lang w:val="en-US"/>
              </w:rPr>
            </w:pPr>
            <w:r w:rsidRPr="009F5062">
              <w:rPr>
                <w:rFonts w:asciiTheme="minorHAnsi" w:hAnsiTheme="minorHAnsi" w:cs="Courier New"/>
                <w:color w:val="000080"/>
                <w:sz w:val="16"/>
                <w:szCs w:val="16"/>
                <w:highlight w:val="white"/>
                <w:lang w:val="en-US"/>
              </w:rPr>
              <w:t xml:space="preserve">  </w:t>
            </w:r>
            <w:r w:rsidRPr="009F5062">
              <w:rPr>
                <w:rFonts w:asciiTheme="minorHAnsi" w:hAnsiTheme="minorHAnsi" w:cs="Courier New"/>
                <w:color w:val="008080"/>
                <w:sz w:val="16"/>
                <w:szCs w:val="16"/>
                <w:highlight w:val="white"/>
                <w:lang w:val="en-US"/>
              </w:rPr>
              <w:t>FROM</w:t>
            </w:r>
            <w:r w:rsidRPr="009F5062">
              <w:rPr>
                <w:rFonts w:asciiTheme="minorHAnsi" w:hAnsiTheme="minorHAnsi" w:cs="Courier New"/>
                <w:color w:val="00008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spellStart"/>
            <w:r w:rsidRPr="009F5062">
              <w:rPr>
                <w:rFonts w:asciiTheme="minorHAnsi" w:hAnsiTheme="minorHAnsi" w:cs="Courier New"/>
                <w:color w:val="000080"/>
                <w:sz w:val="16"/>
                <w:szCs w:val="16"/>
                <w:highlight w:val="white"/>
                <w:lang w:val="en-US"/>
              </w:rPr>
              <w:t>open.ic_movimien</w:t>
            </w:r>
            <w:proofErr w:type="spellEnd"/>
            <w:r w:rsidRPr="009F5062">
              <w:rPr>
                <w:rFonts w:asciiTheme="minorHAnsi" w:hAnsiTheme="minorHAnsi" w:cs="Courier New"/>
                <w:color w:val="000080"/>
                <w:sz w:val="16"/>
                <w:szCs w:val="16"/>
                <w:highlight w:val="white"/>
                <w:lang w:val="en-US"/>
              </w:rPr>
              <w:t xml:space="preserve"> a, </w:t>
            </w:r>
            <w:proofErr w:type="spellStart"/>
            <w:r w:rsidRPr="009F5062">
              <w:rPr>
                <w:rFonts w:asciiTheme="minorHAnsi" w:hAnsiTheme="minorHAnsi" w:cs="Courier New"/>
                <w:color w:val="000080"/>
                <w:sz w:val="16"/>
                <w:szCs w:val="16"/>
                <w:highlight w:val="white"/>
                <w:lang w:val="en-US"/>
              </w:rPr>
              <w:t>open.banco</w:t>
            </w:r>
            <w:proofErr w:type="spellEnd"/>
            <w:r w:rsidRPr="009F5062">
              <w:rPr>
                <w:rFonts w:asciiTheme="minorHAnsi" w:hAnsiTheme="minorHAnsi" w:cs="Courier New"/>
                <w:color w:val="000080"/>
                <w:sz w:val="16"/>
                <w:szCs w:val="16"/>
                <w:highlight w:val="white"/>
                <w:lang w:val="en-US"/>
              </w:rPr>
              <w:t xml:space="preserve"> d, </w:t>
            </w:r>
            <w:proofErr w:type="spellStart"/>
            <w:r w:rsidRPr="009F5062">
              <w:rPr>
                <w:rFonts w:asciiTheme="minorHAnsi" w:hAnsiTheme="minorHAnsi" w:cs="Courier New"/>
                <w:color w:val="000080"/>
                <w:sz w:val="16"/>
                <w:szCs w:val="16"/>
                <w:highlight w:val="white"/>
                <w:lang w:val="en-US"/>
              </w:rPr>
              <w:t>open.tipoenre</w:t>
            </w:r>
            <w:proofErr w:type="spellEnd"/>
            <w:r w:rsidRPr="009F5062">
              <w:rPr>
                <w:rFonts w:asciiTheme="minorHAnsi" w:hAnsiTheme="minorHAnsi" w:cs="Courier New"/>
                <w:color w:val="000080"/>
                <w:sz w:val="16"/>
                <w:szCs w:val="16"/>
                <w:highlight w:val="white"/>
                <w:lang w:val="en-US"/>
              </w:rPr>
              <w:t xml:space="preserve"> f, </w:t>
            </w:r>
            <w:proofErr w:type="spellStart"/>
            <w:r w:rsidRPr="009F5062">
              <w:rPr>
                <w:rFonts w:asciiTheme="minorHAnsi" w:hAnsiTheme="minorHAnsi" w:cs="Courier New"/>
                <w:color w:val="000080"/>
                <w:sz w:val="16"/>
                <w:szCs w:val="16"/>
                <w:highlight w:val="white"/>
                <w:lang w:val="en-US"/>
              </w:rPr>
              <w:t>open.cuenbanc</w:t>
            </w:r>
            <w:proofErr w:type="spellEnd"/>
            <w:r w:rsidRPr="009F5062">
              <w:rPr>
                <w:rFonts w:asciiTheme="minorHAnsi" w:hAnsiTheme="minorHAnsi" w:cs="Courier New"/>
                <w:color w:val="000080"/>
                <w:sz w:val="16"/>
                <w:szCs w:val="16"/>
                <w:highlight w:val="white"/>
                <w:lang w:val="en-US"/>
              </w:rPr>
              <w:t xml:space="preserve"> e, </w:t>
            </w:r>
            <w:proofErr w:type="spellStart"/>
            <w:r w:rsidRPr="009F5062">
              <w:rPr>
                <w:rFonts w:asciiTheme="minorHAnsi" w:hAnsiTheme="minorHAnsi" w:cs="Courier New"/>
                <w:color w:val="000080"/>
                <w:sz w:val="16"/>
                <w:szCs w:val="16"/>
                <w:highlight w:val="white"/>
                <w:lang w:val="en-US"/>
              </w:rPr>
              <w:t>open.ic_tipomovi</w:t>
            </w:r>
            <w:proofErr w:type="spellEnd"/>
            <w:r w:rsidRPr="009F5062">
              <w:rPr>
                <w:rFonts w:asciiTheme="minorHAnsi" w:hAnsiTheme="minorHAnsi" w:cs="Courier New"/>
                <w:color w:val="000080"/>
                <w:sz w:val="16"/>
                <w:szCs w:val="16"/>
                <w:highlight w:val="white"/>
                <w:lang w:val="en-US"/>
              </w:rPr>
              <w:t xml:space="preserve"> g</w:t>
            </w:r>
          </w:p>
          <w:p w:rsidR="009F5062" w:rsidRPr="009F5062" w:rsidRDefault="009F5062" w:rsidP="009F5062">
            <w:pPr>
              <w:autoSpaceDE w:val="0"/>
              <w:autoSpaceDN w:val="0"/>
              <w:rPr>
                <w:rFonts w:asciiTheme="minorHAnsi" w:hAnsiTheme="minorHAnsi" w:cs="Courier New"/>
                <w:color w:val="000080"/>
                <w:sz w:val="16"/>
                <w:szCs w:val="16"/>
                <w:highlight w:val="white"/>
                <w:lang w:val="en-US"/>
              </w:rPr>
            </w:pPr>
            <w:r w:rsidRPr="009F5062">
              <w:rPr>
                <w:rFonts w:asciiTheme="minorHAnsi" w:hAnsiTheme="minorHAnsi" w:cs="Courier New"/>
                <w:color w:val="008080"/>
                <w:sz w:val="16"/>
                <w:szCs w:val="16"/>
                <w:highlight w:val="white"/>
                <w:lang w:val="en-US"/>
              </w:rPr>
              <w:t>WHERE</w:t>
            </w:r>
            <w:r w:rsidRPr="009F5062">
              <w:rPr>
                <w:rFonts w:asciiTheme="minorHAnsi" w:hAnsiTheme="minorHAnsi" w:cs="Courier New"/>
                <w:color w:val="000080"/>
                <w:sz w:val="16"/>
                <w:szCs w:val="16"/>
                <w:highlight w:val="white"/>
                <w:lang w:val="en-US"/>
              </w:rPr>
              <w:t xml:space="preserve"> MOVITIDO = </w:t>
            </w:r>
            <w:r w:rsidRPr="009F5062">
              <w:rPr>
                <w:rFonts w:asciiTheme="minorHAnsi" w:hAnsiTheme="minorHAnsi" w:cs="Courier New"/>
                <w:color w:val="0000FF"/>
                <w:sz w:val="16"/>
                <w:szCs w:val="16"/>
                <w:highlight w:val="white"/>
                <w:lang w:val="en-US"/>
              </w:rPr>
              <w:t>74</w:t>
            </w:r>
          </w:p>
          <w:p w:rsidR="009F5062" w:rsidRPr="009F5062" w:rsidRDefault="009F5062" w:rsidP="009F5062">
            <w:pPr>
              <w:autoSpaceDE w:val="0"/>
              <w:autoSpaceDN w:val="0"/>
              <w:rPr>
                <w:rFonts w:asciiTheme="minorHAnsi" w:hAnsiTheme="minorHAnsi" w:cs="Courier New"/>
                <w:color w:val="000080"/>
                <w:sz w:val="16"/>
                <w:szCs w:val="16"/>
                <w:highlight w:val="white"/>
                <w:lang w:val="en-US"/>
              </w:rPr>
            </w:pPr>
            <w:r w:rsidRPr="009F5062">
              <w:rPr>
                <w:rFonts w:asciiTheme="minorHAnsi" w:hAnsiTheme="minorHAnsi" w:cs="Courier New"/>
                <w:color w:val="000080"/>
                <w:sz w:val="16"/>
                <w:szCs w:val="16"/>
                <w:highlight w:val="white"/>
                <w:lang w:val="en-US"/>
              </w:rPr>
              <w:t xml:space="preserve">   </w:t>
            </w:r>
            <w:r w:rsidRPr="009F5062">
              <w:rPr>
                <w:rFonts w:asciiTheme="minorHAnsi" w:hAnsiTheme="minorHAnsi" w:cs="Courier New"/>
                <w:color w:val="008080"/>
                <w:sz w:val="16"/>
                <w:szCs w:val="16"/>
                <w:highlight w:val="white"/>
                <w:lang w:val="en-US"/>
              </w:rPr>
              <w:t>AND</w:t>
            </w:r>
            <w:r w:rsidRPr="009F5062">
              <w:rPr>
                <w:rFonts w:asciiTheme="minorHAnsi" w:hAnsiTheme="minorHAnsi" w:cs="Courier New"/>
                <w:color w:val="000080"/>
                <w:sz w:val="16"/>
                <w:szCs w:val="16"/>
                <w:highlight w:val="white"/>
                <w:lang w:val="en-US"/>
              </w:rPr>
              <w:t xml:space="preserve"> MOVITIMO </w:t>
            </w:r>
            <w:r w:rsidRPr="009F5062">
              <w:rPr>
                <w:rFonts w:asciiTheme="minorHAnsi" w:hAnsiTheme="minorHAnsi" w:cs="Courier New"/>
                <w:color w:val="008080"/>
                <w:sz w:val="16"/>
                <w:szCs w:val="16"/>
                <w:highlight w:val="white"/>
                <w:lang w:val="en-US"/>
              </w:rPr>
              <w:t>IN</w:t>
            </w:r>
            <w:r w:rsidRPr="009F5062">
              <w:rPr>
                <w:rFonts w:asciiTheme="minorHAnsi" w:hAnsiTheme="minorHAnsi" w:cs="Courier New"/>
                <w:color w:val="000080"/>
                <w:sz w:val="16"/>
                <w:szCs w:val="16"/>
                <w:highlight w:val="white"/>
                <w:lang w:val="en-US"/>
              </w:rPr>
              <w:t xml:space="preserve"> (</w:t>
            </w:r>
            <w:r w:rsidRPr="009F5062">
              <w:rPr>
                <w:rFonts w:asciiTheme="minorHAnsi" w:hAnsiTheme="minorHAnsi" w:cs="Courier New"/>
                <w:color w:val="0000FF"/>
                <w:sz w:val="16"/>
                <w:szCs w:val="16"/>
                <w:highlight w:val="white"/>
                <w:lang w:val="en-US"/>
              </w:rPr>
              <w:t>38</w:t>
            </w:r>
            <w:r w:rsidRPr="009F5062">
              <w:rPr>
                <w:rFonts w:asciiTheme="minorHAnsi" w:hAnsiTheme="minorHAnsi" w:cs="Courier New"/>
                <w:color w:val="000080"/>
                <w:sz w:val="16"/>
                <w:szCs w:val="16"/>
                <w:highlight w:val="white"/>
                <w:lang w:val="en-US"/>
              </w:rPr>
              <w:t xml:space="preserve">, </w:t>
            </w:r>
            <w:r w:rsidRPr="009F5062">
              <w:rPr>
                <w:rFonts w:asciiTheme="minorHAnsi" w:hAnsiTheme="minorHAnsi" w:cs="Courier New"/>
                <w:color w:val="0000FF"/>
                <w:sz w:val="16"/>
                <w:szCs w:val="16"/>
                <w:highlight w:val="white"/>
                <w:lang w:val="en-US"/>
              </w:rPr>
              <w:t>65</w:t>
            </w:r>
            <w:r w:rsidRPr="009F5062">
              <w:rPr>
                <w:rFonts w:asciiTheme="minorHAnsi" w:hAnsiTheme="minorHAnsi" w:cs="Courier New"/>
                <w:color w:val="000080"/>
                <w:sz w:val="16"/>
                <w:szCs w:val="16"/>
                <w:highlight w:val="white"/>
                <w:lang w:val="en-US"/>
              </w:rPr>
              <w:t>)</w:t>
            </w:r>
          </w:p>
          <w:p w:rsidR="009F5062" w:rsidRPr="009F5062" w:rsidRDefault="009F5062" w:rsidP="009F5062">
            <w:pPr>
              <w:autoSpaceDE w:val="0"/>
              <w:autoSpaceDN w:val="0"/>
              <w:rPr>
                <w:rFonts w:asciiTheme="minorHAnsi" w:hAnsiTheme="minorHAnsi" w:cs="Courier New"/>
                <w:color w:val="000080"/>
                <w:sz w:val="16"/>
                <w:szCs w:val="16"/>
                <w:highlight w:val="white"/>
                <w:lang w:val="en-US"/>
              </w:rPr>
            </w:pPr>
            <w:r w:rsidRPr="009F5062">
              <w:rPr>
                <w:rFonts w:asciiTheme="minorHAnsi" w:hAnsiTheme="minorHAnsi" w:cs="Courier New"/>
                <w:color w:val="000080"/>
                <w:sz w:val="16"/>
                <w:szCs w:val="16"/>
                <w:highlight w:val="white"/>
                <w:lang w:val="en-US"/>
              </w:rPr>
              <w:t xml:space="preserve">   </w:t>
            </w:r>
            <w:r w:rsidRPr="009F5062">
              <w:rPr>
                <w:rFonts w:asciiTheme="minorHAnsi" w:hAnsiTheme="minorHAnsi" w:cs="Courier New"/>
                <w:color w:val="008080"/>
                <w:sz w:val="16"/>
                <w:szCs w:val="16"/>
                <w:highlight w:val="white"/>
                <w:lang w:val="en-US"/>
              </w:rPr>
              <w:t>AND</w:t>
            </w:r>
            <w:r w:rsidRPr="009F5062">
              <w:rPr>
                <w:rFonts w:asciiTheme="minorHAnsi" w:hAnsiTheme="minorHAnsi" w:cs="Courier New"/>
                <w:color w:val="00008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spellStart"/>
            <w:r w:rsidRPr="009F5062">
              <w:rPr>
                <w:rFonts w:asciiTheme="minorHAnsi" w:hAnsiTheme="minorHAnsi" w:cs="Courier New"/>
                <w:color w:val="000080"/>
                <w:sz w:val="16"/>
                <w:szCs w:val="16"/>
                <w:highlight w:val="white"/>
                <w:lang w:val="en-US"/>
              </w:rPr>
              <w:t>a.MOVIFECO</w:t>
            </w:r>
            <w:proofErr w:type="spellEnd"/>
            <w:r w:rsidRPr="009F5062">
              <w:rPr>
                <w:rFonts w:asciiTheme="minorHAnsi" w:hAnsiTheme="minorHAnsi" w:cs="Courier New"/>
                <w:color w:val="000080"/>
                <w:sz w:val="16"/>
                <w:szCs w:val="16"/>
                <w:highlight w:val="white"/>
                <w:lang w:val="en-US"/>
              </w:rPr>
              <w:t xml:space="preserve"> &gt;= </w:t>
            </w:r>
            <w:r w:rsidRPr="009F5062">
              <w:rPr>
                <w:rFonts w:asciiTheme="minorHAnsi" w:hAnsiTheme="minorHAnsi" w:cs="Courier New"/>
                <w:color w:val="0000FF"/>
                <w:sz w:val="16"/>
                <w:szCs w:val="16"/>
                <w:highlight w:val="white"/>
                <w:lang w:val="en-US"/>
              </w:rPr>
              <w:t>'&amp;FECHA_INICIAL'</w:t>
            </w:r>
          </w:p>
          <w:p w:rsidR="009F5062" w:rsidRPr="009F5062" w:rsidRDefault="009F5062" w:rsidP="009F5062">
            <w:pPr>
              <w:autoSpaceDE w:val="0"/>
              <w:autoSpaceDN w:val="0"/>
              <w:rPr>
                <w:rFonts w:asciiTheme="minorHAnsi" w:hAnsiTheme="minorHAnsi" w:cs="Courier New"/>
                <w:color w:val="000080"/>
                <w:sz w:val="16"/>
                <w:szCs w:val="16"/>
                <w:highlight w:val="white"/>
                <w:lang w:val="en-US"/>
              </w:rPr>
            </w:pPr>
            <w:r w:rsidRPr="009F5062">
              <w:rPr>
                <w:rFonts w:asciiTheme="minorHAnsi" w:hAnsiTheme="minorHAnsi" w:cs="Courier New"/>
                <w:color w:val="000080"/>
                <w:sz w:val="16"/>
                <w:szCs w:val="16"/>
                <w:highlight w:val="white"/>
                <w:lang w:val="en-US"/>
              </w:rPr>
              <w:t xml:space="preserve">   </w:t>
            </w:r>
            <w:r w:rsidRPr="009F5062">
              <w:rPr>
                <w:rFonts w:asciiTheme="minorHAnsi" w:hAnsiTheme="minorHAnsi" w:cs="Courier New"/>
                <w:color w:val="008080"/>
                <w:sz w:val="16"/>
                <w:szCs w:val="16"/>
                <w:highlight w:val="white"/>
                <w:lang w:val="en-US"/>
              </w:rPr>
              <w:t>AND</w:t>
            </w:r>
            <w:r w:rsidRPr="009F5062">
              <w:rPr>
                <w:rFonts w:asciiTheme="minorHAnsi" w:hAnsiTheme="minorHAnsi" w:cs="Courier New"/>
                <w:color w:val="00008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spellStart"/>
            <w:r w:rsidRPr="009F5062">
              <w:rPr>
                <w:rFonts w:asciiTheme="minorHAnsi" w:hAnsiTheme="minorHAnsi" w:cs="Courier New"/>
                <w:color w:val="000080"/>
                <w:sz w:val="16"/>
                <w:szCs w:val="16"/>
                <w:highlight w:val="white"/>
                <w:lang w:val="en-US"/>
              </w:rPr>
              <w:t>a.MOVIFECO</w:t>
            </w:r>
            <w:proofErr w:type="spellEnd"/>
            <w:r w:rsidRPr="009F5062">
              <w:rPr>
                <w:rFonts w:asciiTheme="minorHAnsi" w:hAnsiTheme="minorHAnsi" w:cs="Courier New"/>
                <w:color w:val="000080"/>
                <w:sz w:val="16"/>
                <w:szCs w:val="16"/>
                <w:highlight w:val="white"/>
                <w:lang w:val="en-US"/>
              </w:rPr>
              <w:t xml:space="preserve"> &lt;= </w:t>
            </w:r>
            <w:r w:rsidRPr="009F5062">
              <w:rPr>
                <w:rFonts w:asciiTheme="minorHAnsi" w:hAnsiTheme="minorHAnsi" w:cs="Courier New"/>
                <w:color w:val="0000FF"/>
                <w:sz w:val="16"/>
                <w:szCs w:val="16"/>
                <w:highlight w:val="white"/>
                <w:lang w:val="en-US"/>
              </w:rPr>
              <w:t>'&amp;FECHA_FINAL'</w:t>
            </w:r>
          </w:p>
          <w:p w:rsidR="009F5062" w:rsidRPr="009F5062" w:rsidRDefault="009F5062" w:rsidP="009F5062">
            <w:pPr>
              <w:autoSpaceDE w:val="0"/>
              <w:autoSpaceDN w:val="0"/>
              <w:rPr>
                <w:rFonts w:asciiTheme="minorHAnsi" w:hAnsiTheme="minorHAnsi" w:cs="Courier New"/>
                <w:color w:val="000080"/>
                <w:sz w:val="16"/>
                <w:szCs w:val="16"/>
                <w:highlight w:val="white"/>
                <w:lang w:val="en-US"/>
              </w:rPr>
            </w:pPr>
            <w:r w:rsidRPr="009F5062">
              <w:rPr>
                <w:rFonts w:asciiTheme="minorHAnsi" w:hAnsiTheme="minorHAnsi" w:cs="Courier New"/>
                <w:color w:val="000080"/>
                <w:sz w:val="16"/>
                <w:szCs w:val="16"/>
                <w:highlight w:val="white"/>
                <w:lang w:val="en-US"/>
              </w:rPr>
              <w:t xml:space="preserve">   </w:t>
            </w:r>
            <w:r w:rsidRPr="009F5062">
              <w:rPr>
                <w:rFonts w:asciiTheme="minorHAnsi" w:hAnsiTheme="minorHAnsi" w:cs="Courier New"/>
                <w:color w:val="008080"/>
                <w:sz w:val="16"/>
                <w:szCs w:val="16"/>
                <w:highlight w:val="white"/>
                <w:lang w:val="en-US"/>
              </w:rPr>
              <w:t>AND</w:t>
            </w:r>
            <w:r w:rsidRPr="009F5062">
              <w:rPr>
                <w:rFonts w:asciiTheme="minorHAnsi" w:hAnsiTheme="minorHAnsi" w:cs="Courier New"/>
                <w:color w:val="00008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spellStart"/>
            <w:r w:rsidRPr="009F5062">
              <w:rPr>
                <w:rFonts w:asciiTheme="minorHAnsi" w:hAnsiTheme="minorHAnsi" w:cs="Courier New"/>
                <w:color w:val="000080"/>
                <w:sz w:val="16"/>
                <w:szCs w:val="16"/>
                <w:highlight w:val="white"/>
                <w:lang w:val="en-US"/>
              </w:rPr>
              <w:t>a.MOVIBACO</w:t>
            </w:r>
            <w:proofErr w:type="spellEnd"/>
            <w:r w:rsidRPr="009F5062">
              <w:rPr>
                <w:rFonts w:asciiTheme="minorHAnsi" w:hAnsiTheme="minorHAnsi" w:cs="Courier New"/>
                <w:color w:val="000080"/>
                <w:sz w:val="16"/>
                <w:szCs w:val="16"/>
                <w:highlight w:val="white"/>
                <w:lang w:val="en-US"/>
              </w:rPr>
              <w:t xml:space="preserve"> = </w:t>
            </w:r>
            <w:proofErr w:type="spellStart"/>
            <w:r w:rsidRPr="009F5062">
              <w:rPr>
                <w:rFonts w:asciiTheme="minorHAnsi" w:hAnsiTheme="minorHAnsi" w:cs="Courier New"/>
                <w:color w:val="000080"/>
                <w:sz w:val="16"/>
                <w:szCs w:val="16"/>
                <w:highlight w:val="white"/>
                <w:lang w:val="en-US"/>
              </w:rPr>
              <w:t>d.banccodi</w:t>
            </w:r>
            <w:proofErr w:type="spellEnd"/>
          </w:p>
          <w:p w:rsidR="009F5062" w:rsidRPr="009F5062" w:rsidRDefault="009F5062" w:rsidP="009F5062">
            <w:pPr>
              <w:autoSpaceDE w:val="0"/>
              <w:autoSpaceDN w:val="0"/>
              <w:rPr>
                <w:rFonts w:asciiTheme="minorHAnsi" w:hAnsiTheme="minorHAnsi" w:cs="Courier New"/>
                <w:color w:val="000080"/>
                <w:sz w:val="16"/>
                <w:szCs w:val="16"/>
                <w:highlight w:val="white"/>
                <w:lang w:val="en-US"/>
              </w:rPr>
            </w:pPr>
            <w:r w:rsidRPr="009F5062">
              <w:rPr>
                <w:rFonts w:asciiTheme="minorHAnsi" w:hAnsiTheme="minorHAnsi" w:cs="Courier New"/>
                <w:color w:val="000080"/>
                <w:sz w:val="16"/>
                <w:szCs w:val="16"/>
                <w:highlight w:val="white"/>
                <w:lang w:val="en-US"/>
              </w:rPr>
              <w:t xml:space="preserve">   </w:t>
            </w:r>
            <w:r w:rsidRPr="009F5062">
              <w:rPr>
                <w:rFonts w:asciiTheme="minorHAnsi" w:hAnsiTheme="minorHAnsi" w:cs="Courier New"/>
                <w:color w:val="008080"/>
                <w:sz w:val="16"/>
                <w:szCs w:val="16"/>
                <w:highlight w:val="white"/>
                <w:lang w:val="en-US"/>
              </w:rPr>
              <w:t>AND</w:t>
            </w:r>
            <w:r w:rsidRPr="009F5062">
              <w:rPr>
                <w:rFonts w:asciiTheme="minorHAnsi" w:hAnsiTheme="minorHAnsi" w:cs="Courier New"/>
                <w:color w:val="00008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spellStart"/>
            <w:r w:rsidRPr="009F5062">
              <w:rPr>
                <w:rFonts w:asciiTheme="minorHAnsi" w:hAnsiTheme="minorHAnsi" w:cs="Courier New"/>
                <w:color w:val="000080"/>
                <w:sz w:val="16"/>
                <w:szCs w:val="16"/>
                <w:highlight w:val="white"/>
                <w:lang w:val="en-US"/>
              </w:rPr>
              <w:t>d.banctier</w:t>
            </w:r>
            <w:proofErr w:type="spellEnd"/>
            <w:r w:rsidRPr="009F5062">
              <w:rPr>
                <w:rFonts w:asciiTheme="minorHAnsi" w:hAnsiTheme="minorHAnsi" w:cs="Courier New"/>
                <w:color w:val="000080"/>
                <w:sz w:val="16"/>
                <w:szCs w:val="16"/>
                <w:highlight w:val="white"/>
                <w:lang w:val="en-US"/>
              </w:rPr>
              <w:t xml:space="preserve"> = </w:t>
            </w:r>
            <w:r w:rsidRPr="009F5062">
              <w:rPr>
                <w:rFonts w:asciiTheme="minorHAnsi" w:hAnsiTheme="minorHAnsi" w:cs="Courier New"/>
                <w:color w:val="0000FF"/>
                <w:sz w:val="16"/>
                <w:szCs w:val="16"/>
                <w:highlight w:val="white"/>
                <w:lang w:val="en-US"/>
              </w:rPr>
              <w:t>2</w:t>
            </w:r>
          </w:p>
          <w:p w:rsidR="009F5062" w:rsidRPr="009F5062" w:rsidRDefault="009F5062" w:rsidP="009F5062">
            <w:pPr>
              <w:autoSpaceDE w:val="0"/>
              <w:autoSpaceDN w:val="0"/>
              <w:rPr>
                <w:rFonts w:asciiTheme="minorHAnsi" w:hAnsiTheme="minorHAnsi" w:cs="Courier New"/>
                <w:color w:val="000080"/>
                <w:sz w:val="16"/>
                <w:szCs w:val="16"/>
                <w:highlight w:val="white"/>
                <w:lang w:val="en-US"/>
              </w:rPr>
            </w:pPr>
            <w:r w:rsidRPr="009F5062">
              <w:rPr>
                <w:rFonts w:asciiTheme="minorHAnsi" w:hAnsiTheme="minorHAnsi" w:cs="Courier New"/>
                <w:color w:val="000080"/>
                <w:sz w:val="16"/>
                <w:szCs w:val="16"/>
                <w:highlight w:val="white"/>
                <w:lang w:val="en-US"/>
              </w:rPr>
              <w:t xml:space="preserve">   </w:t>
            </w:r>
            <w:r w:rsidRPr="009F5062">
              <w:rPr>
                <w:rFonts w:asciiTheme="minorHAnsi" w:hAnsiTheme="minorHAnsi" w:cs="Courier New"/>
                <w:color w:val="008080"/>
                <w:sz w:val="16"/>
                <w:szCs w:val="16"/>
                <w:highlight w:val="white"/>
                <w:lang w:val="en-US"/>
              </w:rPr>
              <w:t>AND</w:t>
            </w:r>
            <w:r w:rsidRPr="009F5062">
              <w:rPr>
                <w:rFonts w:asciiTheme="minorHAnsi" w:hAnsiTheme="minorHAnsi" w:cs="Courier New"/>
                <w:color w:val="00008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spellStart"/>
            <w:r w:rsidRPr="009F5062">
              <w:rPr>
                <w:rFonts w:asciiTheme="minorHAnsi" w:hAnsiTheme="minorHAnsi" w:cs="Courier New"/>
                <w:color w:val="000080"/>
                <w:sz w:val="16"/>
                <w:szCs w:val="16"/>
                <w:highlight w:val="white"/>
                <w:lang w:val="en-US"/>
              </w:rPr>
              <w:t>a.movitibr</w:t>
            </w:r>
            <w:proofErr w:type="spellEnd"/>
            <w:r w:rsidRPr="009F5062">
              <w:rPr>
                <w:rFonts w:asciiTheme="minorHAnsi" w:hAnsiTheme="minorHAnsi" w:cs="Courier New"/>
                <w:color w:val="000080"/>
                <w:sz w:val="16"/>
                <w:szCs w:val="16"/>
                <w:highlight w:val="white"/>
                <w:lang w:val="en-US"/>
              </w:rPr>
              <w:t xml:space="preserve"> = </w:t>
            </w:r>
            <w:proofErr w:type="spellStart"/>
            <w:r w:rsidRPr="009F5062">
              <w:rPr>
                <w:rFonts w:asciiTheme="minorHAnsi" w:hAnsiTheme="minorHAnsi" w:cs="Courier New"/>
                <w:color w:val="000080"/>
                <w:sz w:val="16"/>
                <w:szCs w:val="16"/>
                <w:highlight w:val="white"/>
                <w:lang w:val="en-US"/>
              </w:rPr>
              <w:t>f.tiercodi</w:t>
            </w:r>
            <w:proofErr w:type="spellEnd"/>
          </w:p>
          <w:p w:rsidR="009F5062" w:rsidRPr="009F5062" w:rsidRDefault="009F5062" w:rsidP="009F5062">
            <w:pPr>
              <w:autoSpaceDE w:val="0"/>
              <w:autoSpaceDN w:val="0"/>
              <w:rPr>
                <w:rFonts w:asciiTheme="minorHAnsi" w:hAnsiTheme="minorHAnsi" w:cs="Courier New"/>
                <w:color w:val="000080"/>
                <w:sz w:val="16"/>
                <w:szCs w:val="16"/>
                <w:highlight w:val="white"/>
                <w:lang w:val="en-US"/>
              </w:rPr>
            </w:pPr>
            <w:r w:rsidRPr="009F5062">
              <w:rPr>
                <w:rFonts w:asciiTheme="minorHAnsi" w:hAnsiTheme="minorHAnsi" w:cs="Courier New"/>
                <w:color w:val="000080"/>
                <w:sz w:val="16"/>
                <w:szCs w:val="16"/>
                <w:highlight w:val="white"/>
                <w:lang w:val="en-US"/>
              </w:rPr>
              <w:t xml:space="preserve">   </w:t>
            </w:r>
            <w:r w:rsidRPr="009F5062">
              <w:rPr>
                <w:rFonts w:asciiTheme="minorHAnsi" w:hAnsiTheme="minorHAnsi" w:cs="Courier New"/>
                <w:color w:val="008080"/>
                <w:sz w:val="16"/>
                <w:szCs w:val="16"/>
                <w:highlight w:val="white"/>
                <w:lang w:val="en-US"/>
              </w:rPr>
              <w:t>AND</w:t>
            </w:r>
            <w:r w:rsidRPr="009F5062">
              <w:rPr>
                <w:rFonts w:asciiTheme="minorHAnsi" w:hAnsiTheme="minorHAnsi" w:cs="Courier New"/>
                <w:color w:val="00008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spellStart"/>
            <w:r w:rsidRPr="009F5062">
              <w:rPr>
                <w:rFonts w:asciiTheme="minorHAnsi" w:hAnsiTheme="minorHAnsi" w:cs="Courier New"/>
                <w:color w:val="000080"/>
                <w:sz w:val="16"/>
                <w:szCs w:val="16"/>
                <w:highlight w:val="white"/>
                <w:lang w:val="en-US"/>
              </w:rPr>
              <w:t>a.movicuba</w:t>
            </w:r>
            <w:proofErr w:type="spellEnd"/>
            <w:r w:rsidRPr="009F5062">
              <w:rPr>
                <w:rFonts w:asciiTheme="minorHAnsi" w:hAnsiTheme="minorHAnsi" w:cs="Courier New"/>
                <w:color w:val="000080"/>
                <w:sz w:val="16"/>
                <w:szCs w:val="16"/>
                <w:highlight w:val="white"/>
                <w:lang w:val="en-US"/>
              </w:rPr>
              <w:t xml:space="preserve"> = </w:t>
            </w:r>
            <w:proofErr w:type="spellStart"/>
            <w:r w:rsidRPr="009F5062">
              <w:rPr>
                <w:rFonts w:asciiTheme="minorHAnsi" w:hAnsiTheme="minorHAnsi" w:cs="Courier New"/>
                <w:color w:val="000080"/>
                <w:sz w:val="16"/>
                <w:szCs w:val="16"/>
                <w:highlight w:val="white"/>
                <w:lang w:val="en-US"/>
              </w:rPr>
              <w:t>e.cubacodi</w:t>
            </w:r>
            <w:proofErr w:type="spellEnd"/>
          </w:p>
          <w:p w:rsidR="009F5062" w:rsidRPr="009F5062" w:rsidRDefault="009F5062" w:rsidP="009F5062">
            <w:pPr>
              <w:autoSpaceDE w:val="0"/>
              <w:autoSpaceDN w:val="0"/>
              <w:rPr>
                <w:rFonts w:asciiTheme="minorHAnsi" w:hAnsiTheme="minorHAnsi" w:cs="Courier New"/>
                <w:color w:val="000080"/>
                <w:sz w:val="16"/>
                <w:szCs w:val="16"/>
                <w:highlight w:val="white"/>
                <w:lang w:val="en-US"/>
              </w:rPr>
            </w:pPr>
            <w:r w:rsidRPr="009F5062">
              <w:rPr>
                <w:rFonts w:asciiTheme="minorHAnsi" w:hAnsiTheme="minorHAnsi" w:cs="Courier New"/>
                <w:color w:val="000080"/>
                <w:sz w:val="16"/>
                <w:szCs w:val="16"/>
                <w:highlight w:val="white"/>
                <w:lang w:val="en-US"/>
              </w:rPr>
              <w:t xml:space="preserve">   </w:t>
            </w:r>
            <w:r w:rsidRPr="009F5062">
              <w:rPr>
                <w:rFonts w:asciiTheme="minorHAnsi" w:hAnsiTheme="minorHAnsi" w:cs="Courier New"/>
                <w:color w:val="008080"/>
                <w:sz w:val="16"/>
                <w:szCs w:val="16"/>
                <w:highlight w:val="white"/>
                <w:lang w:val="en-US"/>
              </w:rPr>
              <w:t>AND</w:t>
            </w:r>
            <w:r w:rsidRPr="009F5062">
              <w:rPr>
                <w:rFonts w:asciiTheme="minorHAnsi" w:hAnsiTheme="minorHAnsi" w:cs="Courier New"/>
                <w:color w:val="00008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spellStart"/>
            <w:r w:rsidRPr="009F5062">
              <w:rPr>
                <w:rFonts w:asciiTheme="minorHAnsi" w:hAnsiTheme="minorHAnsi" w:cs="Courier New"/>
                <w:color w:val="000080"/>
                <w:sz w:val="16"/>
                <w:szCs w:val="16"/>
                <w:highlight w:val="white"/>
                <w:lang w:val="en-US"/>
              </w:rPr>
              <w:t>g.timocodi</w:t>
            </w:r>
            <w:proofErr w:type="spellEnd"/>
            <w:r w:rsidRPr="009F5062">
              <w:rPr>
                <w:rFonts w:asciiTheme="minorHAnsi" w:hAnsiTheme="minorHAnsi" w:cs="Courier New"/>
                <w:color w:val="000080"/>
                <w:sz w:val="16"/>
                <w:szCs w:val="16"/>
                <w:highlight w:val="white"/>
                <w:lang w:val="en-US"/>
              </w:rPr>
              <w:t xml:space="preserve"> = </w:t>
            </w:r>
            <w:proofErr w:type="spellStart"/>
            <w:r w:rsidRPr="009F5062">
              <w:rPr>
                <w:rFonts w:asciiTheme="minorHAnsi" w:hAnsiTheme="minorHAnsi" w:cs="Courier New"/>
                <w:color w:val="000080"/>
                <w:sz w:val="16"/>
                <w:szCs w:val="16"/>
                <w:highlight w:val="white"/>
                <w:lang w:val="en-US"/>
              </w:rPr>
              <w:t>a.movitimo</w:t>
            </w:r>
            <w:proofErr w:type="spellEnd"/>
          </w:p>
          <w:p w:rsidR="009F5062" w:rsidRPr="009F5062" w:rsidRDefault="009F5062" w:rsidP="009F5062">
            <w:pPr>
              <w:autoSpaceDE w:val="0"/>
              <w:autoSpaceDN w:val="0"/>
              <w:rPr>
                <w:rFonts w:asciiTheme="minorHAnsi" w:hAnsiTheme="minorHAnsi" w:cs="Courier New"/>
                <w:color w:val="000080"/>
                <w:sz w:val="16"/>
                <w:szCs w:val="16"/>
                <w:highlight w:val="white"/>
                <w:lang w:val="en-US"/>
              </w:rPr>
            </w:pPr>
            <w:r w:rsidRPr="009F5062">
              <w:rPr>
                <w:rFonts w:asciiTheme="minorHAnsi" w:hAnsiTheme="minorHAnsi" w:cs="Courier New"/>
                <w:color w:val="008080"/>
                <w:sz w:val="16"/>
                <w:szCs w:val="16"/>
                <w:highlight w:val="white"/>
                <w:lang w:val="en-US"/>
              </w:rPr>
              <w:t>group</w:t>
            </w:r>
            <w:r w:rsidRPr="009F5062">
              <w:rPr>
                <w:rFonts w:asciiTheme="minorHAnsi" w:hAnsiTheme="minorHAnsi" w:cs="Courier New"/>
                <w:color w:val="00008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9F5062">
              <w:rPr>
                <w:rFonts w:asciiTheme="minorHAnsi" w:hAnsiTheme="minorHAnsi" w:cs="Courier New"/>
                <w:color w:val="008080"/>
                <w:sz w:val="16"/>
                <w:szCs w:val="16"/>
                <w:highlight w:val="white"/>
                <w:lang w:val="en-US"/>
              </w:rPr>
              <w:t>by</w:t>
            </w:r>
            <w:r w:rsidRPr="009F5062">
              <w:rPr>
                <w:rFonts w:asciiTheme="minorHAnsi" w:hAnsiTheme="minorHAnsi" w:cs="Courier New"/>
                <w:color w:val="00008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spellStart"/>
            <w:r w:rsidRPr="009F5062">
              <w:rPr>
                <w:rFonts w:asciiTheme="minorHAnsi" w:hAnsiTheme="minorHAnsi" w:cs="Courier New"/>
                <w:color w:val="000080"/>
                <w:sz w:val="16"/>
                <w:szCs w:val="16"/>
                <w:highlight w:val="white"/>
                <w:lang w:val="en-US"/>
              </w:rPr>
              <w:t>a.MOVIFECO</w:t>
            </w:r>
            <w:proofErr w:type="spellEnd"/>
            <w:r w:rsidRPr="009F5062">
              <w:rPr>
                <w:rFonts w:asciiTheme="minorHAnsi" w:hAnsiTheme="minorHAnsi" w:cs="Courier New"/>
                <w:color w:val="000080"/>
                <w:sz w:val="16"/>
                <w:szCs w:val="16"/>
                <w:highlight w:val="white"/>
                <w:lang w:val="en-US"/>
              </w:rPr>
              <w:t xml:space="preserve">, </w:t>
            </w:r>
            <w:proofErr w:type="spellStart"/>
            <w:r w:rsidRPr="009F5062">
              <w:rPr>
                <w:rFonts w:asciiTheme="minorHAnsi" w:hAnsiTheme="minorHAnsi" w:cs="Courier New"/>
                <w:color w:val="000080"/>
                <w:sz w:val="16"/>
                <w:szCs w:val="16"/>
                <w:highlight w:val="white"/>
                <w:lang w:val="en-US"/>
              </w:rPr>
              <w:t>a.MOVIBACO</w:t>
            </w:r>
            <w:proofErr w:type="spellEnd"/>
            <w:r w:rsidRPr="009F5062">
              <w:rPr>
                <w:rFonts w:asciiTheme="minorHAnsi" w:hAnsiTheme="minorHAnsi" w:cs="Courier New"/>
                <w:color w:val="000080"/>
                <w:sz w:val="16"/>
                <w:szCs w:val="16"/>
                <w:highlight w:val="white"/>
                <w:lang w:val="en-US"/>
              </w:rPr>
              <w:t xml:space="preserve">, </w:t>
            </w:r>
            <w:proofErr w:type="spellStart"/>
            <w:r w:rsidRPr="009F5062">
              <w:rPr>
                <w:rFonts w:asciiTheme="minorHAnsi" w:hAnsiTheme="minorHAnsi" w:cs="Courier New"/>
                <w:color w:val="000080"/>
                <w:sz w:val="16"/>
                <w:szCs w:val="16"/>
                <w:highlight w:val="white"/>
                <w:lang w:val="en-US"/>
              </w:rPr>
              <w:t>d.bancnomb</w:t>
            </w:r>
            <w:proofErr w:type="spellEnd"/>
          </w:p>
          <w:p w:rsidR="009F5062" w:rsidRPr="009F5062" w:rsidRDefault="009F5062" w:rsidP="009F5062">
            <w:pPr>
              <w:autoSpaceDE w:val="0"/>
              <w:autoSpaceDN w:val="0"/>
              <w:rPr>
                <w:rFonts w:asciiTheme="minorHAnsi" w:hAnsiTheme="minorHAnsi" w:cs="Courier New"/>
                <w:color w:val="000080"/>
                <w:sz w:val="16"/>
                <w:szCs w:val="16"/>
                <w:highlight w:val="white"/>
                <w:lang w:val="en-US"/>
              </w:rPr>
            </w:pPr>
            <w:r w:rsidRPr="009F5062">
              <w:rPr>
                <w:rFonts w:asciiTheme="minorHAnsi" w:hAnsiTheme="minorHAnsi" w:cs="Courier New"/>
                <w:color w:val="008080"/>
                <w:sz w:val="16"/>
                <w:szCs w:val="16"/>
                <w:highlight w:val="white"/>
                <w:lang w:val="en-US"/>
              </w:rPr>
              <w:lastRenderedPageBreak/>
              <w:t>union</w:t>
            </w:r>
            <w:r w:rsidRPr="009F5062">
              <w:rPr>
                <w:rFonts w:asciiTheme="minorHAnsi" w:hAnsiTheme="minorHAnsi" w:cs="Courier New"/>
                <w:color w:val="00008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9F5062">
              <w:rPr>
                <w:rFonts w:asciiTheme="minorHAnsi" w:hAnsiTheme="minorHAnsi" w:cs="Courier New"/>
                <w:color w:val="008080"/>
                <w:sz w:val="16"/>
                <w:szCs w:val="16"/>
                <w:highlight w:val="white"/>
                <w:lang w:val="en-US"/>
              </w:rPr>
              <w:t>all</w:t>
            </w:r>
          </w:p>
          <w:p w:rsidR="009F5062" w:rsidRPr="009F5062" w:rsidRDefault="009F5062" w:rsidP="009F5062">
            <w:pPr>
              <w:autoSpaceDE w:val="0"/>
              <w:autoSpaceDN w:val="0"/>
              <w:rPr>
                <w:rFonts w:asciiTheme="minorHAnsi" w:hAnsiTheme="minorHAnsi" w:cs="Courier New"/>
                <w:color w:val="000080"/>
                <w:sz w:val="16"/>
                <w:szCs w:val="16"/>
                <w:highlight w:val="white"/>
                <w:lang w:val="en-US"/>
              </w:rPr>
            </w:pPr>
            <w:r w:rsidRPr="009F5062">
              <w:rPr>
                <w:rFonts w:asciiTheme="minorHAnsi" w:hAnsiTheme="minorHAnsi" w:cs="Courier New"/>
                <w:color w:val="008080"/>
                <w:sz w:val="16"/>
                <w:szCs w:val="16"/>
                <w:highlight w:val="white"/>
                <w:lang w:val="en-US"/>
              </w:rPr>
              <w:t>SELECT</w:t>
            </w:r>
            <w:r w:rsidRPr="009F5062">
              <w:rPr>
                <w:rFonts w:asciiTheme="minorHAnsi" w:hAnsiTheme="minorHAnsi" w:cs="Courier New"/>
                <w:color w:val="00008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spellStart"/>
            <w:r w:rsidRPr="009F5062">
              <w:rPr>
                <w:rFonts w:asciiTheme="minorHAnsi" w:hAnsiTheme="minorHAnsi" w:cs="Courier New"/>
                <w:color w:val="000080"/>
                <w:sz w:val="16"/>
                <w:szCs w:val="16"/>
                <w:highlight w:val="white"/>
                <w:lang w:val="en-US"/>
              </w:rPr>
              <w:t>a.MOVIFECO</w:t>
            </w:r>
            <w:proofErr w:type="spellEnd"/>
            <w:r w:rsidRPr="009F5062">
              <w:rPr>
                <w:rFonts w:asciiTheme="minorHAnsi" w:hAnsiTheme="minorHAnsi" w:cs="Courier New"/>
                <w:color w:val="00008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spellStart"/>
            <w:r w:rsidRPr="009F5062">
              <w:rPr>
                <w:rFonts w:asciiTheme="minorHAnsi" w:hAnsiTheme="minorHAnsi" w:cs="Courier New"/>
                <w:color w:val="000080"/>
                <w:sz w:val="16"/>
                <w:szCs w:val="16"/>
                <w:highlight w:val="white"/>
                <w:lang w:val="en-US"/>
              </w:rPr>
              <w:t>FechaContabilizacion</w:t>
            </w:r>
            <w:proofErr w:type="spellEnd"/>
            <w:r w:rsidRPr="009F5062">
              <w:rPr>
                <w:rFonts w:asciiTheme="minorHAnsi" w:hAnsiTheme="minorHAnsi" w:cs="Courier New"/>
                <w:color w:val="000080"/>
                <w:sz w:val="16"/>
                <w:szCs w:val="16"/>
                <w:highlight w:val="white"/>
                <w:lang w:val="en-US"/>
              </w:rPr>
              <w:t>,</w:t>
            </w:r>
          </w:p>
          <w:p w:rsidR="009F5062" w:rsidRPr="009F5062" w:rsidRDefault="009F5062" w:rsidP="009F5062">
            <w:pPr>
              <w:autoSpaceDE w:val="0"/>
              <w:autoSpaceDN w:val="0"/>
              <w:rPr>
                <w:rFonts w:asciiTheme="minorHAnsi" w:hAnsiTheme="minorHAnsi" w:cs="Courier New"/>
                <w:color w:val="000080"/>
                <w:sz w:val="16"/>
                <w:szCs w:val="16"/>
                <w:highlight w:val="white"/>
                <w:lang w:val="en-US"/>
              </w:rPr>
            </w:pPr>
            <w:r w:rsidRPr="009F5062">
              <w:rPr>
                <w:rFonts w:asciiTheme="minorHAnsi" w:hAnsiTheme="minorHAnsi" w:cs="Courier New"/>
                <w:color w:val="000080"/>
                <w:sz w:val="16"/>
                <w:szCs w:val="16"/>
                <w:highlight w:val="white"/>
                <w:lang w:val="en-US"/>
              </w:rPr>
              <w:t>      </w:t>
            </w:r>
            <w:r>
              <w:rPr>
                <w:rFonts w:asciiTheme="minorHAnsi" w:hAnsiTheme="minorHAnsi" w:cs="Courier New"/>
                <w:color w:val="000080"/>
                <w:sz w:val="16"/>
                <w:szCs w:val="16"/>
                <w:highlight w:val="white"/>
                <w:lang w:val="en-US"/>
              </w:rPr>
              <w:t xml:space="preserve">       </w:t>
            </w:r>
            <w:r w:rsidRPr="009F5062">
              <w:rPr>
                <w:rFonts w:asciiTheme="minorHAnsi" w:hAnsiTheme="minorHAnsi" w:cs="Courier New"/>
                <w:color w:val="00008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spellStart"/>
            <w:r w:rsidRPr="009F5062">
              <w:rPr>
                <w:rFonts w:asciiTheme="minorHAnsi" w:hAnsiTheme="minorHAnsi" w:cs="Courier New"/>
                <w:color w:val="000080"/>
                <w:sz w:val="16"/>
                <w:szCs w:val="16"/>
                <w:highlight w:val="white"/>
                <w:lang w:val="en-US"/>
              </w:rPr>
              <w:t>a.MOVIBACO</w:t>
            </w:r>
            <w:proofErr w:type="spellEnd"/>
            <w:r w:rsidRPr="009F5062">
              <w:rPr>
                <w:rFonts w:asciiTheme="minorHAnsi" w:hAnsiTheme="minorHAnsi" w:cs="Courier New"/>
                <w:color w:val="00008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spellStart"/>
            <w:r w:rsidRPr="009F5062">
              <w:rPr>
                <w:rFonts w:asciiTheme="minorHAnsi" w:hAnsiTheme="minorHAnsi" w:cs="Courier New"/>
                <w:color w:val="000080"/>
                <w:sz w:val="16"/>
                <w:szCs w:val="16"/>
                <w:highlight w:val="white"/>
                <w:lang w:val="en-US"/>
              </w:rPr>
              <w:t>EntidadConciliacion</w:t>
            </w:r>
            <w:proofErr w:type="spellEnd"/>
            <w:r w:rsidRPr="009F5062">
              <w:rPr>
                <w:rFonts w:asciiTheme="minorHAnsi" w:hAnsiTheme="minorHAnsi" w:cs="Courier New"/>
                <w:color w:val="000080"/>
                <w:sz w:val="16"/>
                <w:szCs w:val="16"/>
                <w:highlight w:val="white"/>
                <w:lang w:val="en-US"/>
              </w:rPr>
              <w:t>,</w:t>
            </w:r>
          </w:p>
          <w:p w:rsidR="009F5062" w:rsidRPr="009F5062" w:rsidRDefault="009F5062" w:rsidP="009F5062">
            <w:pPr>
              <w:autoSpaceDE w:val="0"/>
              <w:autoSpaceDN w:val="0"/>
              <w:rPr>
                <w:rFonts w:asciiTheme="minorHAnsi" w:hAnsiTheme="minorHAnsi" w:cs="Courier New"/>
                <w:color w:val="000080"/>
                <w:sz w:val="16"/>
                <w:szCs w:val="16"/>
                <w:highlight w:val="white"/>
                <w:lang w:val="en-US"/>
              </w:rPr>
            </w:pPr>
            <w:r w:rsidRPr="009F5062">
              <w:rPr>
                <w:rFonts w:asciiTheme="minorHAnsi" w:hAnsiTheme="minorHAnsi" w:cs="Courier New"/>
                <w:color w:val="000080"/>
                <w:sz w:val="16"/>
                <w:szCs w:val="16"/>
                <w:highlight w:val="white"/>
                <w:lang w:val="en-US"/>
              </w:rPr>
              <w:t>      </w:t>
            </w:r>
            <w:r>
              <w:rPr>
                <w:rFonts w:asciiTheme="minorHAnsi" w:hAnsiTheme="minorHAnsi" w:cs="Courier New"/>
                <w:color w:val="000080"/>
                <w:sz w:val="16"/>
                <w:szCs w:val="16"/>
                <w:highlight w:val="white"/>
                <w:lang w:val="en-US"/>
              </w:rPr>
              <w:t xml:space="preserve">       </w:t>
            </w:r>
            <w:r w:rsidRPr="009F5062">
              <w:rPr>
                <w:rFonts w:asciiTheme="minorHAnsi" w:hAnsiTheme="minorHAnsi" w:cs="Courier New"/>
                <w:color w:val="00008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spellStart"/>
            <w:r w:rsidRPr="009F5062">
              <w:rPr>
                <w:rFonts w:asciiTheme="minorHAnsi" w:hAnsiTheme="minorHAnsi" w:cs="Courier New"/>
                <w:color w:val="000080"/>
                <w:sz w:val="16"/>
                <w:szCs w:val="16"/>
                <w:highlight w:val="white"/>
                <w:lang w:val="en-US"/>
              </w:rPr>
              <w:t>d.bancnomb</w:t>
            </w:r>
            <w:proofErr w:type="spellEnd"/>
            <w:r w:rsidRPr="009F5062">
              <w:rPr>
                <w:rFonts w:asciiTheme="minorHAnsi" w:hAnsiTheme="minorHAnsi" w:cs="Courier New"/>
                <w:color w:val="00008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spellStart"/>
            <w:r w:rsidRPr="009F5062">
              <w:rPr>
                <w:rFonts w:asciiTheme="minorHAnsi" w:hAnsiTheme="minorHAnsi" w:cs="Courier New"/>
                <w:color w:val="000080"/>
                <w:sz w:val="16"/>
                <w:szCs w:val="16"/>
                <w:highlight w:val="white"/>
                <w:lang w:val="en-US"/>
              </w:rPr>
              <w:t>Desc_Entidad</w:t>
            </w:r>
            <w:proofErr w:type="spellEnd"/>
            <w:r w:rsidRPr="009F5062">
              <w:rPr>
                <w:rFonts w:asciiTheme="minorHAnsi" w:hAnsiTheme="minorHAnsi" w:cs="Courier New"/>
                <w:color w:val="000080"/>
                <w:sz w:val="16"/>
                <w:szCs w:val="16"/>
                <w:highlight w:val="white"/>
                <w:lang w:val="en-US"/>
              </w:rPr>
              <w:t>,</w:t>
            </w:r>
          </w:p>
          <w:p w:rsidR="009F5062" w:rsidRPr="009F5062" w:rsidRDefault="009F5062" w:rsidP="009F5062">
            <w:pPr>
              <w:autoSpaceDE w:val="0"/>
              <w:autoSpaceDN w:val="0"/>
              <w:rPr>
                <w:rFonts w:asciiTheme="minorHAnsi" w:hAnsiTheme="minorHAnsi" w:cs="Courier New"/>
                <w:color w:val="000080"/>
                <w:sz w:val="16"/>
                <w:szCs w:val="16"/>
                <w:highlight w:val="white"/>
                <w:lang w:val="en-US"/>
              </w:rPr>
            </w:pPr>
            <w:r w:rsidRPr="009F5062">
              <w:rPr>
                <w:rFonts w:asciiTheme="minorHAnsi" w:hAnsiTheme="minorHAnsi" w:cs="Courier New"/>
                <w:color w:val="000080"/>
                <w:sz w:val="16"/>
                <w:szCs w:val="16"/>
                <w:highlight w:val="white"/>
                <w:lang w:val="en-US"/>
              </w:rPr>
              <w:t>       </w:t>
            </w:r>
            <w:r>
              <w:rPr>
                <w:rFonts w:asciiTheme="minorHAnsi" w:hAnsiTheme="minorHAnsi" w:cs="Courier New"/>
                <w:color w:val="000080"/>
                <w:sz w:val="16"/>
                <w:szCs w:val="16"/>
                <w:highlight w:val="white"/>
                <w:lang w:val="en-US"/>
              </w:rPr>
              <w:t xml:space="preserve">       </w:t>
            </w:r>
            <w:r w:rsidRPr="009F5062">
              <w:rPr>
                <w:rFonts w:asciiTheme="minorHAnsi" w:hAnsiTheme="minorHAnsi" w:cs="Courier New"/>
                <w:color w:val="008080"/>
                <w:sz w:val="16"/>
                <w:szCs w:val="16"/>
                <w:highlight w:val="white"/>
                <w:lang w:val="en-US"/>
              </w:rPr>
              <w:t>sum</w:t>
            </w:r>
            <w:r w:rsidRPr="009F5062">
              <w:rPr>
                <w:rFonts w:asciiTheme="minorHAnsi" w:hAnsiTheme="minorHAnsi" w:cs="Courier New"/>
                <w:color w:val="000080"/>
                <w:sz w:val="16"/>
                <w:szCs w:val="16"/>
                <w:highlight w:val="white"/>
                <w:lang w:val="en-US"/>
              </w:rPr>
              <w:t>(</w:t>
            </w:r>
            <w:proofErr w:type="spellStart"/>
            <w:r w:rsidRPr="009F5062">
              <w:rPr>
                <w:rFonts w:asciiTheme="minorHAnsi" w:hAnsiTheme="minorHAnsi" w:cs="Courier New"/>
                <w:color w:val="000080"/>
                <w:sz w:val="16"/>
                <w:szCs w:val="16"/>
                <w:highlight w:val="white"/>
                <w:lang w:val="en-US"/>
              </w:rPr>
              <w:t>a.MOVIVALO</w:t>
            </w:r>
            <w:proofErr w:type="spellEnd"/>
            <w:r w:rsidRPr="009F5062">
              <w:rPr>
                <w:rFonts w:asciiTheme="minorHAnsi" w:hAnsiTheme="minorHAnsi" w:cs="Courier New"/>
                <w:color w:val="000080"/>
                <w:sz w:val="16"/>
                <w:szCs w:val="16"/>
                <w:highlight w:val="white"/>
                <w:lang w:val="en-US"/>
              </w:rPr>
              <w:t>*-</w:t>
            </w:r>
            <w:r w:rsidRPr="009F5062">
              <w:rPr>
                <w:rFonts w:asciiTheme="minorHAnsi" w:hAnsiTheme="minorHAnsi" w:cs="Courier New"/>
                <w:color w:val="0000FF"/>
                <w:sz w:val="16"/>
                <w:szCs w:val="16"/>
                <w:highlight w:val="white"/>
                <w:lang w:val="en-US"/>
              </w:rPr>
              <w:t>1</w:t>
            </w:r>
            <w:r w:rsidRPr="009F5062">
              <w:rPr>
                <w:rFonts w:asciiTheme="minorHAnsi" w:hAnsiTheme="minorHAnsi" w:cs="Courier New"/>
                <w:color w:val="000080"/>
                <w:sz w:val="16"/>
                <w:szCs w:val="16"/>
                <w:highlight w:val="white"/>
                <w:lang w:val="en-US"/>
              </w:rPr>
              <w:t>) Valor,</w:t>
            </w:r>
          </w:p>
          <w:p w:rsidR="009F5062" w:rsidRPr="009F5062" w:rsidRDefault="009F5062" w:rsidP="009F5062">
            <w:pPr>
              <w:autoSpaceDE w:val="0"/>
              <w:autoSpaceDN w:val="0"/>
              <w:rPr>
                <w:rFonts w:asciiTheme="minorHAnsi" w:hAnsiTheme="minorHAnsi" w:cs="Courier New"/>
                <w:color w:val="000080"/>
                <w:sz w:val="16"/>
                <w:szCs w:val="16"/>
                <w:highlight w:val="white"/>
                <w:lang w:val="en-US"/>
              </w:rPr>
            </w:pPr>
            <w:r w:rsidRPr="009F5062">
              <w:rPr>
                <w:rFonts w:asciiTheme="minorHAnsi" w:hAnsiTheme="minorHAnsi" w:cs="Courier New"/>
                <w:color w:val="000080"/>
                <w:sz w:val="16"/>
                <w:szCs w:val="16"/>
                <w:highlight w:val="white"/>
                <w:lang w:val="en-US"/>
              </w:rPr>
              <w:t xml:space="preserve">       </w:t>
            </w:r>
            <w:r>
              <w:rPr>
                <w:rFonts w:asciiTheme="minorHAnsi" w:hAnsiTheme="minorHAnsi" w:cs="Courier New"/>
                <w:color w:val="000080"/>
                <w:sz w:val="16"/>
                <w:szCs w:val="16"/>
                <w:highlight w:val="white"/>
                <w:lang w:val="en-US"/>
              </w:rPr>
              <w:t xml:space="preserve">       </w:t>
            </w:r>
            <w:r w:rsidRPr="009F5062">
              <w:rPr>
                <w:rFonts w:asciiTheme="minorHAnsi" w:hAnsiTheme="minorHAnsi" w:cs="Courier New"/>
                <w:color w:val="0000FF"/>
                <w:sz w:val="16"/>
                <w:szCs w:val="16"/>
                <w:highlight w:val="white"/>
                <w:lang w:val="en-US"/>
              </w:rPr>
              <w:t>'CO'</w:t>
            </w:r>
            <w:r w:rsidRPr="009F5062">
              <w:rPr>
                <w:rFonts w:asciiTheme="minorHAnsi" w:hAnsiTheme="minorHAnsi" w:cs="Courier New"/>
                <w:color w:val="000080"/>
                <w:sz w:val="16"/>
                <w:szCs w:val="16"/>
                <w:highlight w:val="white"/>
                <w:lang w:val="en-US"/>
              </w:rPr>
              <w:t xml:space="preserve"> TIPO</w:t>
            </w:r>
          </w:p>
          <w:p w:rsidR="009F5062" w:rsidRPr="009F5062" w:rsidRDefault="009F5062" w:rsidP="009F5062">
            <w:pPr>
              <w:autoSpaceDE w:val="0"/>
              <w:autoSpaceDN w:val="0"/>
              <w:rPr>
                <w:rFonts w:asciiTheme="minorHAnsi" w:hAnsiTheme="minorHAnsi" w:cs="Courier New"/>
                <w:color w:val="000080"/>
                <w:sz w:val="16"/>
                <w:szCs w:val="16"/>
                <w:highlight w:val="white"/>
                <w:lang w:val="en-US"/>
              </w:rPr>
            </w:pPr>
            <w:r w:rsidRPr="009F5062">
              <w:rPr>
                <w:rFonts w:asciiTheme="minorHAnsi" w:hAnsiTheme="minorHAnsi" w:cs="Courier New"/>
                <w:color w:val="000080"/>
                <w:sz w:val="16"/>
                <w:szCs w:val="16"/>
                <w:highlight w:val="white"/>
                <w:lang w:val="en-US"/>
              </w:rPr>
              <w:t xml:space="preserve">  </w:t>
            </w:r>
            <w:r w:rsidRPr="009F5062">
              <w:rPr>
                <w:rFonts w:asciiTheme="minorHAnsi" w:hAnsiTheme="minorHAnsi" w:cs="Courier New"/>
                <w:color w:val="008080"/>
                <w:sz w:val="16"/>
                <w:szCs w:val="16"/>
                <w:highlight w:val="white"/>
                <w:lang w:val="en-US"/>
              </w:rPr>
              <w:t>FROM</w:t>
            </w:r>
            <w:r w:rsidRPr="009F5062">
              <w:rPr>
                <w:rFonts w:asciiTheme="minorHAnsi" w:hAnsiTheme="minorHAnsi" w:cs="Courier New"/>
                <w:color w:val="00008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spellStart"/>
            <w:r w:rsidRPr="009F5062">
              <w:rPr>
                <w:rFonts w:asciiTheme="minorHAnsi" w:hAnsiTheme="minorHAnsi" w:cs="Courier New"/>
                <w:color w:val="000080"/>
                <w:sz w:val="16"/>
                <w:szCs w:val="16"/>
                <w:highlight w:val="white"/>
                <w:lang w:val="en-US"/>
              </w:rPr>
              <w:t>open.ic_movimien</w:t>
            </w:r>
            <w:proofErr w:type="spellEnd"/>
            <w:r w:rsidRPr="009F5062">
              <w:rPr>
                <w:rFonts w:asciiTheme="minorHAnsi" w:hAnsiTheme="minorHAnsi" w:cs="Courier New"/>
                <w:color w:val="000080"/>
                <w:sz w:val="16"/>
                <w:szCs w:val="16"/>
                <w:highlight w:val="white"/>
                <w:lang w:val="en-US"/>
              </w:rPr>
              <w:t xml:space="preserve"> a, </w:t>
            </w:r>
            <w:proofErr w:type="spellStart"/>
            <w:r w:rsidRPr="009F5062">
              <w:rPr>
                <w:rFonts w:asciiTheme="minorHAnsi" w:hAnsiTheme="minorHAnsi" w:cs="Courier New"/>
                <w:color w:val="000080"/>
                <w:sz w:val="16"/>
                <w:szCs w:val="16"/>
                <w:highlight w:val="white"/>
                <w:lang w:val="en-US"/>
              </w:rPr>
              <w:t>open.banco</w:t>
            </w:r>
            <w:proofErr w:type="spellEnd"/>
            <w:r w:rsidRPr="009F5062">
              <w:rPr>
                <w:rFonts w:asciiTheme="minorHAnsi" w:hAnsiTheme="minorHAnsi" w:cs="Courier New"/>
                <w:color w:val="000080"/>
                <w:sz w:val="16"/>
                <w:szCs w:val="16"/>
                <w:highlight w:val="white"/>
                <w:lang w:val="en-US"/>
              </w:rPr>
              <w:t xml:space="preserve"> d, </w:t>
            </w:r>
            <w:proofErr w:type="spellStart"/>
            <w:r w:rsidRPr="009F5062">
              <w:rPr>
                <w:rFonts w:asciiTheme="minorHAnsi" w:hAnsiTheme="minorHAnsi" w:cs="Courier New"/>
                <w:color w:val="000080"/>
                <w:sz w:val="16"/>
                <w:szCs w:val="16"/>
                <w:highlight w:val="white"/>
                <w:lang w:val="en-US"/>
              </w:rPr>
              <w:t>open.ic_tipomovi</w:t>
            </w:r>
            <w:proofErr w:type="spellEnd"/>
            <w:r w:rsidRPr="009F5062">
              <w:rPr>
                <w:rFonts w:asciiTheme="minorHAnsi" w:hAnsiTheme="minorHAnsi" w:cs="Courier New"/>
                <w:color w:val="000080"/>
                <w:sz w:val="16"/>
                <w:szCs w:val="16"/>
                <w:highlight w:val="white"/>
                <w:lang w:val="en-US"/>
              </w:rPr>
              <w:t xml:space="preserve"> g</w:t>
            </w:r>
          </w:p>
          <w:p w:rsidR="009F5062" w:rsidRPr="009F5062" w:rsidRDefault="009F5062" w:rsidP="009F5062">
            <w:pPr>
              <w:autoSpaceDE w:val="0"/>
              <w:autoSpaceDN w:val="0"/>
              <w:rPr>
                <w:rFonts w:asciiTheme="minorHAnsi" w:hAnsiTheme="minorHAnsi" w:cs="Courier New"/>
                <w:color w:val="000080"/>
                <w:sz w:val="16"/>
                <w:szCs w:val="16"/>
                <w:highlight w:val="white"/>
                <w:lang w:val="en-US"/>
              </w:rPr>
            </w:pPr>
            <w:r w:rsidRPr="009F5062">
              <w:rPr>
                <w:rFonts w:asciiTheme="minorHAnsi" w:hAnsiTheme="minorHAnsi" w:cs="Courier New"/>
                <w:color w:val="008080"/>
                <w:sz w:val="16"/>
                <w:szCs w:val="16"/>
                <w:highlight w:val="white"/>
                <w:lang w:val="en-US"/>
              </w:rPr>
              <w:t>WHERE</w:t>
            </w:r>
            <w:r w:rsidRPr="009F5062">
              <w:rPr>
                <w:rFonts w:asciiTheme="minorHAnsi" w:hAnsiTheme="minorHAnsi" w:cs="Courier New"/>
                <w:color w:val="000080"/>
                <w:sz w:val="16"/>
                <w:szCs w:val="16"/>
                <w:highlight w:val="white"/>
                <w:lang w:val="en-US"/>
              </w:rPr>
              <w:t xml:space="preserve"> MOVITIDO = </w:t>
            </w:r>
            <w:r w:rsidRPr="009F5062">
              <w:rPr>
                <w:rFonts w:asciiTheme="minorHAnsi" w:hAnsiTheme="minorHAnsi" w:cs="Courier New"/>
                <w:color w:val="0000FF"/>
                <w:sz w:val="16"/>
                <w:szCs w:val="16"/>
                <w:highlight w:val="white"/>
                <w:lang w:val="en-US"/>
              </w:rPr>
              <w:t>74</w:t>
            </w:r>
          </w:p>
          <w:p w:rsidR="009F5062" w:rsidRPr="009F5062" w:rsidRDefault="009F5062" w:rsidP="009F5062">
            <w:pPr>
              <w:autoSpaceDE w:val="0"/>
              <w:autoSpaceDN w:val="0"/>
              <w:rPr>
                <w:rFonts w:asciiTheme="minorHAnsi" w:hAnsiTheme="minorHAnsi" w:cs="Courier New"/>
                <w:color w:val="000080"/>
                <w:sz w:val="16"/>
                <w:szCs w:val="16"/>
                <w:highlight w:val="white"/>
                <w:lang w:val="en-US"/>
              </w:rPr>
            </w:pPr>
            <w:r w:rsidRPr="009F5062">
              <w:rPr>
                <w:rFonts w:asciiTheme="minorHAnsi" w:hAnsiTheme="minorHAnsi" w:cs="Courier New"/>
                <w:color w:val="000080"/>
                <w:sz w:val="16"/>
                <w:szCs w:val="16"/>
                <w:highlight w:val="white"/>
                <w:lang w:val="en-US"/>
              </w:rPr>
              <w:t xml:space="preserve">   </w:t>
            </w:r>
            <w:r w:rsidRPr="009F5062">
              <w:rPr>
                <w:rFonts w:asciiTheme="minorHAnsi" w:hAnsiTheme="minorHAnsi" w:cs="Courier New"/>
                <w:color w:val="008080"/>
                <w:sz w:val="16"/>
                <w:szCs w:val="16"/>
                <w:highlight w:val="white"/>
                <w:lang w:val="en-US"/>
              </w:rPr>
              <w:t>AND</w:t>
            </w:r>
            <w:r w:rsidRPr="009F5062">
              <w:rPr>
                <w:rFonts w:asciiTheme="minorHAnsi" w:hAnsiTheme="minorHAnsi" w:cs="Courier New"/>
                <w:color w:val="000080"/>
                <w:sz w:val="16"/>
                <w:szCs w:val="16"/>
                <w:highlight w:val="white"/>
                <w:lang w:val="en-US"/>
              </w:rPr>
              <w:t xml:space="preserve"> MOVITIMO = (</w:t>
            </w:r>
            <w:r w:rsidRPr="009F5062">
              <w:rPr>
                <w:rFonts w:asciiTheme="minorHAnsi" w:hAnsiTheme="minorHAnsi" w:cs="Courier New"/>
                <w:color w:val="0000FF"/>
                <w:sz w:val="16"/>
                <w:szCs w:val="16"/>
                <w:highlight w:val="white"/>
                <w:lang w:val="en-US"/>
              </w:rPr>
              <w:t>22</w:t>
            </w:r>
            <w:r w:rsidRPr="009F5062">
              <w:rPr>
                <w:rFonts w:asciiTheme="minorHAnsi" w:hAnsiTheme="minorHAnsi" w:cs="Courier New"/>
                <w:color w:val="000080"/>
                <w:sz w:val="16"/>
                <w:szCs w:val="16"/>
                <w:highlight w:val="white"/>
                <w:lang w:val="en-US"/>
              </w:rPr>
              <w:t>)</w:t>
            </w:r>
          </w:p>
          <w:p w:rsidR="009F5062" w:rsidRPr="009F5062" w:rsidRDefault="009F5062" w:rsidP="009F5062">
            <w:pPr>
              <w:autoSpaceDE w:val="0"/>
              <w:autoSpaceDN w:val="0"/>
              <w:rPr>
                <w:rFonts w:asciiTheme="minorHAnsi" w:hAnsiTheme="minorHAnsi" w:cs="Courier New"/>
                <w:color w:val="000080"/>
                <w:sz w:val="16"/>
                <w:szCs w:val="16"/>
                <w:highlight w:val="white"/>
                <w:lang w:val="en-US"/>
              </w:rPr>
            </w:pPr>
            <w:r w:rsidRPr="009F5062">
              <w:rPr>
                <w:rFonts w:asciiTheme="minorHAnsi" w:hAnsiTheme="minorHAnsi" w:cs="Courier New"/>
                <w:color w:val="000080"/>
                <w:sz w:val="16"/>
                <w:szCs w:val="16"/>
                <w:highlight w:val="white"/>
                <w:lang w:val="en-US"/>
              </w:rPr>
              <w:t xml:space="preserve">   </w:t>
            </w:r>
            <w:r w:rsidRPr="009F5062">
              <w:rPr>
                <w:rFonts w:asciiTheme="minorHAnsi" w:hAnsiTheme="minorHAnsi" w:cs="Courier New"/>
                <w:color w:val="008080"/>
                <w:sz w:val="16"/>
                <w:szCs w:val="16"/>
                <w:highlight w:val="white"/>
                <w:lang w:val="en-US"/>
              </w:rPr>
              <w:t>AND</w:t>
            </w:r>
            <w:r w:rsidRPr="009F5062">
              <w:rPr>
                <w:rFonts w:asciiTheme="minorHAnsi" w:hAnsiTheme="minorHAnsi" w:cs="Courier New"/>
                <w:color w:val="00008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spellStart"/>
            <w:r w:rsidRPr="009F5062">
              <w:rPr>
                <w:rFonts w:asciiTheme="minorHAnsi" w:hAnsiTheme="minorHAnsi" w:cs="Courier New"/>
                <w:color w:val="000080"/>
                <w:sz w:val="16"/>
                <w:szCs w:val="16"/>
                <w:highlight w:val="white"/>
                <w:lang w:val="en-US"/>
              </w:rPr>
              <w:t>a.MOVIFECO</w:t>
            </w:r>
            <w:proofErr w:type="spellEnd"/>
            <w:r w:rsidRPr="009F5062">
              <w:rPr>
                <w:rFonts w:asciiTheme="minorHAnsi" w:hAnsiTheme="minorHAnsi" w:cs="Courier New"/>
                <w:color w:val="000080"/>
                <w:sz w:val="16"/>
                <w:szCs w:val="16"/>
                <w:highlight w:val="white"/>
                <w:lang w:val="en-US"/>
              </w:rPr>
              <w:t xml:space="preserve"> &gt;= </w:t>
            </w:r>
            <w:r w:rsidRPr="009F5062">
              <w:rPr>
                <w:rFonts w:asciiTheme="minorHAnsi" w:hAnsiTheme="minorHAnsi" w:cs="Courier New"/>
                <w:color w:val="0000FF"/>
                <w:sz w:val="16"/>
                <w:szCs w:val="16"/>
                <w:highlight w:val="white"/>
                <w:lang w:val="en-US"/>
              </w:rPr>
              <w:t>'&amp;FECHA_INICIAL'</w:t>
            </w:r>
          </w:p>
          <w:p w:rsidR="009F5062" w:rsidRPr="009F5062" w:rsidRDefault="009F5062" w:rsidP="009F5062">
            <w:pPr>
              <w:autoSpaceDE w:val="0"/>
              <w:autoSpaceDN w:val="0"/>
              <w:rPr>
                <w:rFonts w:asciiTheme="minorHAnsi" w:hAnsiTheme="minorHAnsi" w:cs="Courier New"/>
                <w:color w:val="000080"/>
                <w:sz w:val="16"/>
                <w:szCs w:val="16"/>
                <w:highlight w:val="white"/>
                <w:lang w:val="en-US"/>
              </w:rPr>
            </w:pPr>
            <w:r w:rsidRPr="009F5062">
              <w:rPr>
                <w:rFonts w:asciiTheme="minorHAnsi" w:hAnsiTheme="minorHAnsi" w:cs="Courier New"/>
                <w:color w:val="000080"/>
                <w:sz w:val="16"/>
                <w:szCs w:val="16"/>
                <w:highlight w:val="white"/>
                <w:lang w:val="en-US"/>
              </w:rPr>
              <w:t xml:space="preserve">   </w:t>
            </w:r>
            <w:r w:rsidRPr="009F5062">
              <w:rPr>
                <w:rFonts w:asciiTheme="minorHAnsi" w:hAnsiTheme="minorHAnsi" w:cs="Courier New"/>
                <w:color w:val="008080"/>
                <w:sz w:val="16"/>
                <w:szCs w:val="16"/>
                <w:highlight w:val="white"/>
                <w:lang w:val="en-US"/>
              </w:rPr>
              <w:t>AND</w:t>
            </w:r>
            <w:r w:rsidRPr="009F5062">
              <w:rPr>
                <w:rFonts w:asciiTheme="minorHAnsi" w:hAnsiTheme="minorHAnsi" w:cs="Courier New"/>
                <w:color w:val="00008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spellStart"/>
            <w:r w:rsidRPr="009F5062">
              <w:rPr>
                <w:rFonts w:asciiTheme="minorHAnsi" w:hAnsiTheme="minorHAnsi" w:cs="Courier New"/>
                <w:color w:val="000080"/>
                <w:sz w:val="16"/>
                <w:szCs w:val="16"/>
                <w:highlight w:val="white"/>
                <w:lang w:val="en-US"/>
              </w:rPr>
              <w:t>a.MOVIFECO</w:t>
            </w:r>
            <w:proofErr w:type="spellEnd"/>
            <w:r w:rsidRPr="009F5062">
              <w:rPr>
                <w:rFonts w:asciiTheme="minorHAnsi" w:hAnsiTheme="minorHAnsi" w:cs="Courier New"/>
                <w:color w:val="000080"/>
                <w:sz w:val="16"/>
                <w:szCs w:val="16"/>
                <w:highlight w:val="white"/>
                <w:lang w:val="en-US"/>
              </w:rPr>
              <w:t xml:space="preserve"> &lt;= </w:t>
            </w:r>
            <w:r w:rsidRPr="009F5062">
              <w:rPr>
                <w:rFonts w:asciiTheme="minorHAnsi" w:hAnsiTheme="minorHAnsi" w:cs="Courier New"/>
                <w:color w:val="0000FF"/>
                <w:sz w:val="16"/>
                <w:szCs w:val="16"/>
                <w:highlight w:val="white"/>
                <w:lang w:val="en-US"/>
              </w:rPr>
              <w:t>'&amp;FECHA_FINAL'</w:t>
            </w:r>
          </w:p>
          <w:p w:rsidR="009F5062" w:rsidRPr="009F5062" w:rsidRDefault="009F5062" w:rsidP="009F5062">
            <w:pPr>
              <w:autoSpaceDE w:val="0"/>
              <w:autoSpaceDN w:val="0"/>
              <w:rPr>
                <w:rFonts w:asciiTheme="minorHAnsi" w:hAnsiTheme="minorHAnsi" w:cs="Courier New"/>
                <w:color w:val="000080"/>
                <w:sz w:val="16"/>
                <w:szCs w:val="16"/>
                <w:highlight w:val="white"/>
                <w:lang w:val="en-US"/>
              </w:rPr>
            </w:pPr>
            <w:r w:rsidRPr="009F5062">
              <w:rPr>
                <w:rFonts w:asciiTheme="minorHAnsi" w:hAnsiTheme="minorHAnsi" w:cs="Courier New"/>
                <w:color w:val="000080"/>
                <w:sz w:val="16"/>
                <w:szCs w:val="16"/>
                <w:highlight w:val="white"/>
                <w:lang w:val="en-US"/>
              </w:rPr>
              <w:t xml:space="preserve">   </w:t>
            </w:r>
            <w:r w:rsidRPr="009F5062">
              <w:rPr>
                <w:rFonts w:asciiTheme="minorHAnsi" w:hAnsiTheme="minorHAnsi" w:cs="Courier New"/>
                <w:color w:val="008080"/>
                <w:sz w:val="16"/>
                <w:szCs w:val="16"/>
                <w:highlight w:val="white"/>
                <w:lang w:val="en-US"/>
              </w:rPr>
              <w:t>AND</w:t>
            </w:r>
            <w:r w:rsidRPr="009F5062">
              <w:rPr>
                <w:rFonts w:asciiTheme="minorHAnsi" w:hAnsiTheme="minorHAnsi" w:cs="Courier New"/>
                <w:color w:val="00008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spellStart"/>
            <w:r w:rsidRPr="009F5062">
              <w:rPr>
                <w:rFonts w:asciiTheme="minorHAnsi" w:hAnsiTheme="minorHAnsi" w:cs="Courier New"/>
                <w:color w:val="000080"/>
                <w:sz w:val="16"/>
                <w:szCs w:val="16"/>
                <w:highlight w:val="white"/>
                <w:lang w:val="en-US"/>
              </w:rPr>
              <w:t>a.MOVIBACO</w:t>
            </w:r>
            <w:proofErr w:type="spellEnd"/>
            <w:r w:rsidRPr="009F5062">
              <w:rPr>
                <w:rFonts w:asciiTheme="minorHAnsi" w:hAnsiTheme="minorHAnsi" w:cs="Courier New"/>
                <w:color w:val="000080"/>
                <w:sz w:val="16"/>
                <w:szCs w:val="16"/>
                <w:highlight w:val="white"/>
                <w:lang w:val="en-US"/>
              </w:rPr>
              <w:t xml:space="preserve"> = </w:t>
            </w:r>
            <w:proofErr w:type="spellStart"/>
            <w:r w:rsidRPr="009F5062">
              <w:rPr>
                <w:rFonts w:asciiTheme="minorHAnsi" w:hAnsiTheme="minorHAnsi" w:cs="Courier New"/>
                <w:color w:val="000080"/>
                <w:sz w:val="16"/>
                <w:szCs w:val="16"/>
                <w:highlight w:val="white"/>
                <w:lang w:val="en-US"/>
              </w:rPr>
              <w:t>d.banccodi</w:t>
            </w:r>
            <w:proofErr w:type="spellEnd"/>
          </w:p>
          <w:p w:rsidR="009F5062" w:rsidRPr="009F5062" w:rsidRDefault="009F5062" w:rsidP="009F5062">
            <w:pPr>
              <w:autoSpaceDE w:val="0"/>
              <w:autoSpaceDN w:val="0"/>
              <w:rPr>
                <w:rFonts w:asciiTheme="minorHAnsi" w:hAnsiTheme="minorHAnsi" w:cs="Courier New"/>
                <w:color w:val="000080"/>
                <w:sz w:val="16"/>
                <w:szCs w:val="16"/>
                <w:highlight w:val="white"/>
                <w:lang w:val="en-US"/>
              </w:rPr>
            </w:pPr>
            <w:r w:rsidRPr="009F5062">
              <w:rPr>
                <w:rFonts w:asciiTheme="minorHAnsi" w:hAnsiTheme="minorHAnsi" w:cs="Courier New"/>
                <w:color w:val="000080"/>
                <w:sz w:val="16"/>
                <w:szCs w:val="16"/>
                <w:highlight w:val="white"/>
                <w:lang w:val="en-US"/>
              </w:rPr>
              <w:t>  </w:t>
            </w:r>
            <w:r>
              <w:rPr>
                <w:rFonts w:asciiTheme="minorHAnsi" w:hAnsiTheme="minorHAnsi" w:cs="Courier New"/>
                <w:color w:val="00008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9F5062">
              <w:rPr>
                <w:rFonts w:asciiTheme="minorHAnsi" w:hAnsiTheme="minorHAnsi" w:cs="Courier New"/>
                <w:color w:val="008080"/>
                <w:sz w:val="16"/>
                <w:szCs w:val="16"/>
                <w:highlight w:val="white"/>
                <w:lang w:val="en-US"/>
              </w:rPr>
              <w:t>AND</w:t>
            </w:r>
            <w:r w:rsidRPr="009F5062">
              <w:rPr>
                <w:rFonts w:asciiTheme="minorHAnsi" w:hAnsiTheme="minorHAnsi" w:cs="Courier New"/>
                <w:color w:val="00008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spellStart"/>
            <w:r w:rsidRPr="009F5062">
              <w:rPr>
                <w:rFonts w:asciiTheme="minorHAnsi" w:hAnsiTheme="minorHAnsi" w:cs="Courier New"/>
                <w:color w:val="000080"/>
                <w:sz w:val="16"/>
                <w:szCs w:val="16"/>
                <w:highlight w:val="white"/>
                <w:lang w:val="en-US"/>
              </w:rPr>
              <w:t>g.timocodi</w:t>
            </w:r>
            <w:proofErr w:type="spellEnd"/>
            <w:r w:rsidRPr="009F5062">
              <w:rPr>
                <w:rFonts w:asciiTheme="minorHAnsi" w:hAnsiTheme="minorHAnsi" w:cs="Courier New"/>
                <w:color w:val="000080"/>
                <w:sz w:val="16"/>
                <w:szCs w:val="16"/>
                <w:highlight w:val="white"/>
                <w:lang w:val="en-US"/>
              </w:rPr>
              <w:t xml:space="preserve"> = </w:t>
            </w:r>
            <w:proofErr w:type="spellStart"/>
            <w:r w:rsidRPr="009F5062">
              <w:rPr>
                <w:rFonts w:asciiTheme="minorHAnsi" w:hAnsiTheme="minorHAnsi" w:cs="Courier New"/>
                <w:color w:val="000080"/>
                <w:sz w:val="16"/>
                <w:szCs w:val="16"/>
                <w:highlight w:val="white"/>
                <w:lang w:val="en-US"/>
              </w:rPr>
              <w:t>a.movitimo</w:t>
            </w:r>
            <w:proofErr w:type="spellEnd"/>
          </w:p>
          <w:p w:rsidR="009F5062" w:rsidRPr="009F5062" w:rsidRDefault="009F5062" w:rsidP="009F5062">
            <w:pPr>
              <w:autoSpaceDE w:val="0"/>
              <w:autoSpaceDN w:val="0"/>
              <w:rPr>
                <w:rFonts w:asciiTheme="minorHAnsi" w:hAnsiTheme="minorHAnsi" w:cs="Courier New"/>
                <w:color w:val="000080"/>
                <w:sz w:val="16"/>
                <w:szCs w:val="16"/>
                <w:highlight w:val="white"/>
                <w:lang w:val="en-US"/>
              </w:rPr>
            </w:pPr>
            <w:r w:rsidRPr="009F5062">
              <w:rPr>
                <w:rFonts w:asciiTheme="minorHAnsi" w:hAnsiTheme="minorHAnsi" w:cs="Courier New"/>
                <w:color w:val="000080"/>
                <w:sz w:val="16"/>
                <w:szCs w:val="16"/>
                <w:highlight w:val="white"/>
                <w:lang w:val="en-US"/>
              </w:rPr>
              <w:t xml:space="preserve">   </w:t>
            </w:r>
            <w:r w:rsidR="00E86E15">
              <w:rPr>
                <w:rFonts w:asciiTheme="minorHAnsi" w:hAnsiTheme="minorHAnsi" w:cs="Courier New"/>
                <w:color w:val="008080"/>
                <w:sz w:val="16"/>
                <w:szCs w:val="16"/>
                <w:highlight w:val="white"/>
                <w:lang w:val="en-US"/>
              </w:rPr>
              <w:t>AND</w:t>
            </w:r>
            <w:bookmarkStart w:id="0" w:name="_GoBack"/>
            <w:bookmarkEnd w:id="0"/>
            <w:r w:rsidRPr="009F5062">
              <w:rPr>
                <w:rFonts w:asciiTheme="minorHAnsi" w:hAnsiTheme="minorHAnsi" w:cs="Courier New"/>
                <w:color w:val="00008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spellStart"/>
            <w:r w:rsidRPr="009F5062">
              <w:rPr>
                <w:rFonts w:asciiTheme="minorHAnsi" w:hAnsiTheme="minorHAnsi" w:cs="Courier New"/>
                <w:color w:val="000080"/>
                <w:sz w:val="16"/>
                <w:szCs w:val="16"/>
                <w:highlight w:val="white"/>
                <w:lang w:val="en-US"/>
              </w:rPr>
              <w:t>a.movitdsr</w:t>
            </w:r>
            <w:proofErr w:type="spellEnd"/>
            <w:r w:rsidRPr="009F5062">
              <w:rPr>
                <w:rFonts w:asciiTheme="minorHAnsi" w:hAnsiTheme="minorHAnsi" w:cs="Courier New"/>
                <w:color w:val="000080"/>
                <w:sz w:val="16"/>
                <w:szCs w:val="16"/>
                <w:highlight w:val="white"/>
                <w:lang w:val="en-US"/>
              </w:rPr>
              <w:t xml:space="preserve"> = </w:t>
            </w:r>
            <w:r w:rsidRPr="009F5062">
              <w:rPr>
                <w:rFonts w:asciiTheme="minorHAnsi" w:hAnsiTheme="minorHAnsi" w:cs="Courier New"/>
                <w:color w:val="0000FF"/>
                <w:sz w:val="16"/>
                <w:szCs w:val="16"/>
                <w:highlight w:val="white"/>
                <w:lang w:val="en-US"/>
              </w:rPr>
              <w:t>16</w:t>
            </w:r>
          </w:p>
          <w:p w:rsidR="009F5062" w:rsidRPr="009F5062" w:rsidRDefault="009F5062" w:rsidP="009F5062">
            <w:pPr>
              <w:rPr>
                <w:rFonts w:asciiTheme="minorHAnsi" w:hAnsiTheme="minorHAnsi"/>
                <w:sz w:val="16"/>
                <w:szCs w:val="16"/>
                <w:lang w:val="es-CO"/>
              </w:rPr>
            </w:pPr>
            <w:r w:rsidRPr="009F5062">
              <w:rPr>
                <w:rFonts w:asciiTheme="minorHAnsi" w:hAnsiTheme="minorHAnsi" w:cs="Courier New"/>
                <w:color w:val="008080"/>
                <w:sz w:val="16"/>
                <w:szCs w:val="16"/>
                <w:highlight w:val="white"/>
                <w:lang w:val="en-US"/>
              </w:rPr>
              <w:t>group</w:t>
            </w:r>
            <w:r w:rsidRPr="009F5062">
              <w:rPr>
                <w:rFonts w:asciiTheme="minorHAnsi" w:hAnsiTheme="minorHAnsi" w:cs="Courier New"/>
                <w:color w:val="000080"/>
                <w:sz w:val="16"/>
                <w:szCs w:val="16"/>
                <w:highlight w:val="white"/>
                <w:lang w:val="en-US"/>
              </w:rPr>
              <w:t xml:space="preserve"> </w:t>
            </w:r>
            <w:r w:rsidRPr="009F5062">
              <w:rPr>
                <w:rFonts w:asciiTheme="minorHAnsi" w:hAnsiTheme="minorHAnsi" w:cs="Courier New"/>
                <w:color w:val="008080"/>
                <w:sz w:val="16"/>
                <w:szCs w:val="16"/>
                <w:highlight w:val="white"/>
                <w:lang w:val="en-US"/>
              </w:rPr>
              <w:t>by</w:t>
            </w:r>
            <w:r w:rsidRPr="009F5062">
              <w:rPr>
                <w:rFonts w:asciiTheme="minorHAnsi" w:hAnsiTheme="minorHAnsi" w:cs="Courier New"/>
                <w:color w:val="000080"/>
                <w:sz w:val="16"/>
                <w:szCs w:val="16"/>
                <w:highlight w:val="white"/>
                <w:lang w:val="en-US"/>
              </w:rPr>
              <w:t xml:space="preserve"> </w:t>
            </w:r>
            <w:proofErr w:type="spellStart"/>
            <w:r w:rsidRPr="009F5062">
              <w:rPr>
                <w:rFonts w:asciiTheme="minorHAnsi" w:hAnsiTheme="minorHAnsi" w:cs="Courier New"/>
                <w:color w:val="000080"/>
                <w:sz w:val="16"/>
                <w:szCs w:val="16"/>
                <w:highlight w:val="white"/>
                <w:lang w:val="en-US"/>
              </w:rPr>
              <w:t>a.MOVIFECO</w:t>
            </w:r>
            <w:proofErr w:type="spellEnd"/>
            <w:r w:rsidRPr="009F5062">
              <w:rPr>
                <w:rFonts w:asciiTheme="minorHAnsi" w:hAnsiTheme="minorHAnsi" w:cs="Courier New"/>
                <w:color w:val="000080"/>
                <w:sz w:val="16"/>
                <w:szCs w:val="16"/>
                <w:highlight w:val="white"/>
                <w:lang w:val="en-US"/>
              </w:rPr>
              <w:t xml:space="preserve">, </w:t>
            </w:r>
            <w:proofErr w:type="spellStart"/>
            <w:r w:rsidRPr="009F5062">
              <w:rPr>
                <w:rFonts w:asciiTheme="minorHAnsi" w:hAnsiTheme="minorHAnsi" w:cs="Courier New"/>
                <w:color w:val="000080"/>
                <w:sz w:val="16"/>
                <w:szCs w:val="16"/>
                <w:highlight w:val="white"/>
                <w:lang w:val="en-US"/>
              </w:rPr>
              <w:t>a.MOVIBACO</w:t>
            </w:r>
            <w:proofErr w:type="spellEnd"/>
            <w:r w:rsidRPr="009F5062">
              <w:rPr>
                <w:rFonts w:asciiTheme="minorHAnsi" w:hAnsiTheme="minorHAnsi" w:cs="Courier New"/>
                <w:color w:val="000080"/>
                <w:sz w:val="16"/>
                <w:szCs w:val="16"/>
                <w:highlight w:val="white"/>
                <w:lang w:val="en-US"/>
              </w:rPr>
              <w:t xml:space="preserve">, </w:t>
            </w:r>
            <w:proofErr w:type="spellStart"/>
            <w:r w:rsidRPr="009F5062">
              <w:rPr>
                <w:rFonts w:asciiTheme="minorHAnsi" w:hAnsiTheme="minorHAnsi" w:cs="Courier New"/>
                <w:color w:val="000080"/>
                <w:sz w:val="16"/>
                <w:szCs w:val="16"/>
                <w:highlight w:val="white"/>
                <w:lang w:val="en-US"/>
              </w:rPr>
              <w:t>d.bancnomb</w:t>
            </w:r>
            <w:proofErr w:type="spellEnd"/>
          </w:p>
          <w:p w:rsidR="009F5062" w:rsidRPr="009F5062" w:rsidRDefault="009F5062" w:rsidP="009F5062">
            <w:pPr>
              <w:tabs>
                <w:tab w:val="left" w:pos="1267"/>
              </w:tabs>
              <w:rPr>
                <w:rFonts w:asciiTheme="minorHAnsi" w:hAnsiTheme="minorHAnsi" w:cs="Arial"/>
                <w:i/>
                <w:color w:val="808080"/>
                <w:sz w:val="16"/>
                <w:szCs w:val="16"/>
              </w:rPr>
            </w:pPr>
          </w:p>
          <w:p w:rsidR="009F5062" w:rsidRPr="009F5062" w:rsidRDefault="009F5062" w:rsidP="009F5062">
            <w:pPr>
              <w:pStyle w:val="Prrafodelista"/>
              <w:tabs>
                <w:tab w:val="left" w:pos="1267"/>
              </w:tabs>
              <w:rPr>
                <w:rFonts w:asciiTheme="minorHAnsi" w:hAnsiTheme="minorHAnsi" w:cs="Arial"/>
                <w:i/>
                <w:color w:val="808080"/>
                <w:sz w:val="16"/>
                <w:szCs w:val="16"/>
              </w:rPr>
            </w:pPr>
          </w:p>
        </w:tc>
      </w:tr>
      <w:tr w:rsidR="004E3E71" w:rsidRPr="00460988" w:rsidTr="008F32AD">
        <w:trPr>
          <w:trHeight w:val="287"/>
        </w:trPr>
        <w:tc>
          <w:tcPr>
            <w:tcW w:w="2263" w:type="dxa"/>
            <w:shd w:val="clear" w:color="auto" w:fill="F2F2F2" w:themeFill="background1" w:themeFillShade="F2"/>
            <w:vAlign w:val="center"/>
          </w:tcPr>
          <w:p w:rsidR="004E3E71" w:rsidRPr="00460988" w:rsidRDefault="009E5A6C" w:rsidP="006B40A4">
            <w:pPr>
              <w:tabs>
                <w:tab w:val="left" w:pos="1267"/>
              </w:tabs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lastRenderedPageBreak/>
              <w:t xml:space="preserve">Resultado Esperado </w:t>
            </w:r>
            <w:r w:rsidR="004E3E71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7203" w:type="dxa"/>
            <w:shd w:val="clear" w:color="auto" w:fill="auto"/>
            <w:vAlign w:val="center"/>
          </w:tcPr>
          <w:p w:rsidR="004E3E71" w:rsidRPr="00460988" w:rsidRDefault="004E3E71" w:rsidP="00E8523B">
            <w:pPr>
              <w:tabs>
                <w:tab w:val="left" w:pos="1267"/>
              </w:tabs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&lt;De un ejemplo de lo qu</w:t>
            </w:r>
            <w:r w:rsidR="00E8523B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e espera que el sistema realice</w:t>
            </w: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&gt;</w:t>
            </w:r>
          </w:p>
        </w:tc>
      </w:tr>
      <w:tr w:rsidR="00CC78F4" w:rsidRPr="00460988" w:rsidTr="008F32AD">
        <w:trPr>
          <w:trHeight w:val="287"/>
        </w:trPr>
        <w:tc>
          <w:tcPr>
            <w:tcW w:w="2263" w:type="dxa"/>
            <w:shd w:val="clear" w:color="auto" w:fill="F2F2F2" w:themeFill="background1" w:themeFillShade="F2"/>
            <w:vAlign w:val="center"/>
          </w:tcPr>
          <w:p w:rsidR="00CC78F4" w:rsidRPr="00460988" w:rsidRDefault="00CC78F4" w:rsidP="007E2F35">
            <w:pPr>
              <w:tabs>
                <w:tab w:val="left" w:pos="1267"/>
              </w:tabs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Cantidad </w:t>
            </w:r>
            <w:r w:rsidR="007E2F35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U</w:t>
            </w: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suarios </w:t>
            </w:r>
            <w:r w:rsidR="007E2F35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A</w:t>
            </w: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fectados 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7203" w:type="dxa"/>
            <w:shd w:val="clear" w:color="auto" w:fill="auto"/>
            <w:vAlign w:val="center"/>
          </w:tcPr>
          <w:p w:rsidR="00CC78F4" w:rsidRPr="00460988" w:rsidRDefault="00CC78F4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&lt;Indique la cantidad&gt; - &lt;Liste una muestra de los usuarios afectados por el error&gt;</w:t>
            </w:r>
          </w:p>
        </w:tc>
      </w:tr>
      <w:tr w:rsidR="00CC78F4" w:rsidRPr="00460988" w:rsidTr="008F32AD">
        <w:trPr>
          <w:trHeight w:val="287"/>
        </w:trPr>
        <w:tc>
          <w:tcPr>
            <w:tcW w:w="2263" w:type="dxa"/>
            <w:shd w:val="clear" w:color="auto" w:fill="F2F2F2" w:themeFill="background1" w:themeFillShade="F2"/>
            <w:vAlign w:val="center"/>
          </w:tcPr>
          <w:p w:rsidR="00CC78F4" w:rsidRPr="00460988" w:rsidRDefault="00CC78F4" w:rsidP="00B275AA">
            <w:pPr>
              <w:tabs>
                <w:tab w:val="left" w:pos="1267"/>
              </w:tabs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¿Quién va a usar la solución? 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7203" w:type="dxa"/>
            <w:shd w:val="clear" w:color="auto" w:fill="auto"/>
            <w:vAlign w:val="center"/>
          </w:tcPr>
          <w:p w:rsidR="00CC78F4" w:rsidRPr="00460988" w:rsidRDefault="00CC78F4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&lt;Indique si son contratistas, usuarios internos, </w:t>
            </w:r>
            <w:r w:rsidR="00D07961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etc.</w:t>
            </w: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&gt;</w:t>
            </w:r>
          </w:p>
        </w:tc>
      </w:tr>
      <w:tr w:rsidR="00CC78F4" w:rsidRPr="00460988" w:rsidTr="008F32AD">
        <w:trPr>
          <w:trHeight w:val="287"/>
        </w:trPr>
        <w:tc>
          <w:tcPr>
            <w:tcW w:w="2263" w:type="dxa"/>
            <w:shd w:val="clear" w:color="auto" w:fill="F2F2F2" w:themeFill="background1" w:themeFillShade="F2"/>
            <w:vAlign w:val="center"/>
          </w:tcPr>
          <w:p w:rsidR="00CC78F4" w:rsidRPr="00460988" w:rsidRDefault="00CC78F4" w:rsidP="006B40A4">
            <w:pPr>
              <w:tabs>
                <w:tab w:val="left" w:pos="1267"/>
              </w:tabs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Opción Afectada 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7203" w:type="dxa"/>
            <w:shd w:val="clear" w:color="auto" w:fill="auto"/>
            <w:vAlign w:val="center"/>
          </w:tcPr>
          <w:p w:rsidR="00CC78F4" w:rsidRPr="00460988" w:rsidRDefault="00CC78F4" w:rsidP="00E130E6">
            <w:pPr>
              <w:tabs>
                <w:tab w:val="left" w:pos="1267"/>
              </w:tabs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&lt;Indique el nombre de las formas o transacciones donde se presentó el error&gt;</w:t>
            </w:r>
          </w:p>
        </w:tc>
      </w:tr>
      <w:tr w:rsidR="00CC78F4" w:rsidRPr="00460988" w:rsidTr="008F32AD">
        <w:trPr>
          <w:trHeight w:val="287"/>
        </w:trPr>
        <w:tc>
          <w:tcPr>
            <w:tcW w:w="2263" w:type="dxa"/>
            <w:shd w:val="clear" w:color="auto" w:fill="F2F2F2" w:themeFill="background1" w:themeFillShade="F2"/>
            <w:vAlign w:val="center"/>
          </w:tcPr>
          <w:p w:rsidR="00CC78F4" w:rsidRPr="00460988" w:rsidRDefault="00CC78F4" w:rsidP="006B40A4">
            <w:pPr>
              <w:tabs>
                <w:tab w:val="left" w:pos="1267"/>
              </w:tabs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Datos Error 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7203" w:type="dxa"/>
            <w:shd w:val="clear" w:color="auto" w:fill="auto"/>
            <w:vAlign w:val="center"/>
          </w:tcPr>
          <w:p w:rsidR="00CC78F4" w:rsidRPr="00460988" w:rsidRDefault="00CC78F4" w:rsidP="00E130E6">
            <w:pPr>
              <w:tabs>
                <w:tab w:val="left" w:pos="1267"/>
              </w:tabs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&lt;Indique los datos con los que se presentó el error, tales como: No. Contrato, producto, dirección, número de solicitud, códigos de identificación de la cuenta, ítem, número de empleado, número del producto, número de orden, número de acta, tipo de trabajo, etc.&gt;</w:t>
            </w:r>
          </w:p>
        </w:tc>
      </w:tr>
      <w:tr w:rsidR="00CC78F4" w:rsidRPr="00460988" w:rsidTr="008F32AD">
        <w:trPr>
          <w:trHeight w:val="234"/>
        </w:trPr>
        <w:tc>
          <w:tcPr>
            <w:tcW w:w="2263" w:type="dxa"/>
            <w:shd w:val="clear" w:color="auto" w:fill="F2F2F2" w:themeFill="background1" w:themeFillShade="F2"/>
            <w:vAlign w:val="center"/>
          </w:tcPr>
          <w:p w:rsidR="00CC78F4" w:rsidRPr="00460988" w:rsidRDefault="00CC78F4" w:rsidP="007E2F35">
            <w:pPr>
              <w:tabs>
                <w:tab w:val="left" w:pos="1267"/>
              </w:tabs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 xml:space="preserve">Evidencias del </w:t>
            </w:r>
            <w:r w:rsidR="007E2F35"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>E</w:t>
            </w:r>
            <w:r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 xml:space="preserve">rror 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7203" w:type="dxa"/>
            <w:shd w:val="clear" w:color="auto" w:fill="auto"/>
            <w:vAlign w:val="center"/>
          </w:tcPr>
          <w:p w:rsidR="00CC78F4" w:rsidRPr="00460988" w:rsidRDefault="00CC78F4" w:rsidP="008E36FE">
            <w:pPr>
              <w:tabs>
                <w:tab w:val="left" w:pos="1267"/>
              </w:tabs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&lt;Muestre el paso a paso hasta que aparezca el error y las evidencias del mismo, imprimiendo pantallas sin recortar.&gt;</w:t>
            </w:r>
          </w:p>
        </w:tc>
      </w:tr>
    </w:tbl>
    <w:p w:rsidR="00483F97" w:rsidRPr="00460988" w:rsidRDefault="00483F97" w:rsidP="00386A00">
      <w:pPr>
        <w:tabs>
          <w:tab w:val="left" w:pos="1267"/>
        </w:tabs>
        <w:rPr>
          <w:rFonts w:asciiTheme="minorHAnsi" w:hAnsiTheme="minorHAnsi" w:cs="Arial"/>
          <w:sz w:val="16"/>
          <w:szCs w:val="16"/>
        </w:rPr>
      </w:pPr>
    </w:p>
    <w:tbl>
      <w:tblPr>
        <w:tblW w:w="9466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943"/>
        <w:gridCol w:w="6523"/>
      </w:tblGrid>
      <w:tr w:rsidR="00D8515B" w:rsidRPr="00460988" w:rsidTr="008273BA">
        <w:trPr>
          <w:trHeight w:val="90"/>
        </w:trPr>
        <w:tc>
          <w:tcPr>
            <w:tcW w:w="9466" w:type="dxa"/>
            <w:gridSpan w:val="2"/>
            <w:shd w:val="clear" w:color="auto" w:fill="EAF1DD" w:themeFill="accent3" w:themeFillTint="33"/>
          </w:tcPr>
          <w:p w:rsidR="008273BA" w:rsidRPr="00460988" w:rsidRDefault="00093918" w:rsidP="006B40A4">
            <w:pPr>
              <w:tabs>
                <w:tab w:val="left" w:pos="1267"/>
              </w:tabs>
              <w:jc w:val="center"/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>DETALLE SOLICITUD</w:t>
            </w:r>
            <w:r w:rsidR="006B40A4"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 xml:space="preserve"> MEJORA</w:t>
            </w:r>
            <w:r w:rsidR="008273BA"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 xml:space="preserve"> </w:t>
            </w:r>
            <w:r w:rsidR="008273BA"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 xml:space="preserve">(US) </w:t>
            </w:r>
            <w:r w:rsidR="008273BA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eastAsia="en-US"/>
              </w:rPr>
              <w:t>*</w:t>
            </w:r>
          </w:p>
          <w:p w:rsidR="00D8515B" w:rsidRPr="00460988" w:rsidRDefault="008273BA" w:rsidP="008273BA">
            <w:pPr>
              <w:tabs>
                <w:tab w:val="left" w:pos="1267"/>
              </w:tabs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>(CAMBIO/NUEVO REQUERIMIENTO)</w:t>
            </w:r>
            <w:r w:rsidR="006B40A4"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 xml:space="preserve">  </w:t>
            </w:r>
          </w:p>
        </w:tc>
      </w:tr>
      <w:tr w:rsidR="00D8515B" w:rsidRPr="00460988" w:rsidTr="009E5A6C">
        <w:trPr>
          <w:trHeight w:val="303"/>
        </w:trPr>
        <w:tc>
          <w:tcPr>
            <w:tcW w:w="2943" w:type="dxa"/>
            <w:shd w:val="clear" w:color="auto" w:fill="F2F2F2" w:themeFill="background1" w:themeFillShade="F2"/>
            <w:vAlign w:val="center"/>
          </w:tcPr>
          <w:p w:rsidR="00D8515B" w:rsidRPr="00460988" w:rsidRDefault="008273BA" w:rsidP="007E2F35">
            <w:pPr>
              <w:tabs>
                <w:tab w:val="left" w:pos="1267"/>
              </w:tabs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Descripción de</w:t>
            </w:r>
            <w:r w:rsidR="004E3E71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 la </w:t>
            </w:r>
            <w:r w:rsidR="007E2F35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M</w:t>
            </w:r>
            <w:r w:rsidR="004E3E71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ejora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523" w:type="dxa"/>
            <w:shd w:val="clear" w:color="auto" w:fill="auto"/>
            <w:vAlign w:val="center"/>
          </w:tcPr>
          <w:p w:rsidR="00D8515B" w:rsidRPr="00460988" w:rsidRDefault="00D8515B" w:rsidP="009E5A6C">
            <w:pPr>
              <w:tabs>
                <w:tab w:val="left" w:pos="1267"/>
              </w:tabs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</w:t>
            </w:r>
            <w:r w:rsidR="004E3E71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Describa detalladamente la necesidad&gt;</w:t>
            </w:r>
          </w:p>
        </w:tc>
      </w:tr>
      <w:tr w:rsidR="009E5A6C" w:rsidRPr="00460988" w:rsidTr="009E0CB8">
        <w:trPr>
          <w:trHeight w:val="408"/>
        </w:trPr>
        <w:tc>
          <w:tcPr>
            <w:tcW w:w="2943" w:type="dxa"/>
            <w:shd w:val="clear" w:color="auto" w:fill="F2F2F2" w:themeFill="background1" w:themeFillShade="F2"/>
            <w:vAlign w:val="center"/>
          </w:tcPr>
          <w:p w:rsidR="009E5A6C" w:rsidRPr="00460988" w:rsidRDefault="009E5A6C" w:rsidP="009E5A6C">
            <w:pPr>
              <w:tabs>
                <w:tab w:val="left" w:pos="1267"/>
              </w:tabs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Resultado Esperado 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523" w:type="dxa"/>
            <w:shd w:val="clear" w:color="auto" w:fill="auto"/>
            <w:vAlign w:val="center"/>
          </w:tcPr>
          <w:p w:rsidR="009E5A6C" w:rsidRPr="00460988" w:rsidRDefault="009E5A6C" w:rsidP="00E8523B">
            <w:pPr>
              <w:tabs>
                <w:tab w:val="left" w:pos="1267"/>
              </w:tabs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&lt;De un ejemplo de lo qu</w:t>
            </w:r>
            <w:r w:rsidR="00E8523B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e espera que el sistema realice</w:t>
            </w: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&gt;</w:t>
            </w:r>
          </w:p>
        </w:tc>
      </w:tr>
      <w:tr w:rsidR="009E5A6C" w:rsidRPr="00460988" w:rsidTr="009E5A6C">
        <w:trPr>
          <w:trHeight w:val="234"/>
        </w:trPr>
        <w:tc>
          <w:tcPr>
            <w:tcW w:w="2943" w:type="dxa"/>
            <w:shd w:val="clear" w:color="auto" w:fill="F2F2F2" w:themeFill="background1" w:themeFillShade="F2"/>
            <w:vAlign w:val="center"/>
          </w:tcPr>
          <w:p w:rsidR="009E5A6C" w:rsidRPr="00460988" w:rsidRDefault="009E5A6C" w:rsidP="007E2F35">
            <w:pPr>
              <w:tabs>
                <w:tab w:val="left" w:pos="1267"/>
              </w:tabs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Cantidad </w:t>
            </w:r>
            <w:r w:rsidR="007E2F35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U</w:t>
            </w: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suarios </w:t>
            </w:r>
            <w:r w:rsidR="007E2F35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B</w:t>
            </w: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eneficiados 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523" w:type="dxa"/>
            <w:shd w:val="clear" w:color="auto" w:fill="auto"/>
            <w:vAlign w:val="center"/>
          </w:tcPr>
          <w:p w:rsidR="009E5A6C" w:rsidRPr="00460988" w:rsidRDefault="009E5A6C" w:rsidP="009E5A6C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&lt;Indique la cantidad&gt; - &lt;Liste una muestra de los usuarios beneficiados con la mejora&gt;</w:t>
            </w:r>
          </w:p>
        </w:tc>
      </w:tr>
      <w:tr w:rsidR="009E5A6C" w:rsidRPr="00460988" w:rsidTr="009E5A6C">
        <w:trPr>
          <w:trHeight w:val="234"/>
        </w:trPr>
        <w:tc>
          <w:tcPr>
            <w:tcW w:w="2943" w:type="dxa"/>
            <w:shd w:val="clear" w:color="auto" w:fill="F2F2F2" w:themeFill="background1" w:themeFillShade="F2"/>
            <w:vAlign w:val="center"/>
          </w:tcPr>
          <w:p w:rsidR="009E5A6C" w:rsidRPr="00460988" w:rsidRDefault="009E5A6C" w:rsidP="009E5A6C">
            <w:pPr>
              <w:tabs>
                <w:tab w:val="left" w:pos="1267"/>
              </w:tabs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¿Quién va a usar la solución? 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523" w:type="dxa"/>
            <w:shd w:val="clear" w:color="auto" w:fill="auto"/>
            <w:vAlign w:val="center"/>
          </w:tcPr>
          <w:p w:rsidR="009E5A6C" w:rsidRPr="00460988" w:rsidRDefault="009E5A6C" w:rsidP="009E5A6C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&lt;Indique si son contratistas, usuarios internos, </w:t>
            </w:r>
            <w:r w:rsidR="00D07961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etc.</w:t>
            </w: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&gt;</w:t>
            </w:r>
          </w:p>
        </w:tc>
      </w:tr>
      <w:tr w:rsidR="009E5A6C" w:rsidRPr="00460988" w:rsidTr="009E5A6C">
        <w:trPr>
          <w:trHeight w:val="234"/>
        </w:trPr>
        <w:tc>
          <w:tcPr>
            <w:tcW w:w="2943" w:type="dxa"/>
            <w:shd w:val="clear" w:color="auto" w:fill="F2F2F2" w:themeFill="background1" w:themeFillShade="F2"/>
            <w:vAlign w:val="center"/>
          </w:tcPr>
          <w:p w:rsidR="009E5A6C" w:rsidRPr="00460988" w:rsidRDefault="009E5A6C" w:rsidP="009E5A6C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¿Cómo se realiza actualmente?</w:t>
            </w:r>
            <w:r w:rsidR="00CC78F4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 </w:t>
            </w:r>
            <w:r w:rsidR="00CC78F4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523" w:type="dxa"/>
            <w:shd w:val="clear" w:color="auto" w:fill="auto"/>
            <w:vAlign w:val="center"/>
          </w:tcPr>
          <w:p w:rsidR="009E5A6C" w:rsidRPr="00460988" w:rsidRDefault="009E5A6C" w:rsidP="009E5A6C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&lt;Indiq</w:t>
            </w:r>
            <w:r w:rsidR="00E8523B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ue frecuencia, tiempo que toma o </w:t>
            </w: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el paso a paso del proceso manual&gt;</w:t>
            </w:r>
          </w:p>
          <w:p w:rsidR="009E5A6C" w:rsidRPr="00460988" w:rsidRDefault="009E5A6C" w:rsidP="009E5A6C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  <w:p w:rsidR="009E5A6C" w:rsidRPr="00460988" w:rsidRDefault="009E5A6C" w:rsidP="009E5A6C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</w:tc>
      </w:tr>
      <w:tr w:rsidR="007E2F35" w:rsidRPr="00460988" w:rsidTr="009E5A6C">
        <w:trPr>
          <w:trHeight w:val="234"/>
        </w:trPr>
        <w:tc>
          <w:tcPr>
            <w:tcW w:w="2943" w:type="dxa"/>
            <w:shd w:val="clear" w:color="auto" w:fill="F2F2F2" w:themeFill="background1" w:themeFillShade="F2"/>
            <w:vAlign w:val="center"/>
          </w:tcPr>
          <w:p w:rsidR="007E2F35" w:rsidRPr="00460988" w:rsidRDefault="007E2F35" w:rsidP="009E5A6C">
            <w:pPr>
              <w:tabs>
                <w:tab w:val="left" w:pos="1267"/>
              </w:tabs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>Bene</w:t>
            </w:r>
            <w:r w:rsidR="00A25F8D"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 xml:space="preserve">ficios Esperados </w:t>
            </w:r>
            <w:r w:rsidR="00A25F8D" w:rsidRPr="00460988">
              <w:rPr>
                <w:rFonts w:asciiTheme="minorHAnsi" w:hAnsiTheme="minorHAnsi" w:cs="Arial"/>
                <w:b/>
                <w:color w:val="FF0000"/>
                <w:sz w:val="16"/>
                <w:szCs w:val="16"/>
                <w:lang w:eastAsia="en-US"/>
              </w:rPr>
              <w:t>*</w:t>
            </w:r>
          </w:p>
        </w:tc>
        <w:tc>
          <w:tcPr>
            <w:tcW w:w="6523" w:type="dxa"/>
            <w:shd w:val="clear" w:color="auto" w:fill="auto"/>
            <w:vAlign w:val="center"/>
          </w:tcPr>
          <w:p w:rsidR="007E2F35" w:rsidRPr="00460988" w:rsidRDefault="00B13AB0" w:rsidP="007E2F35">
            <w:pPr>
              <w:tabs>
                <w:tab w:val="left" w:pos="1267"/>
              </w:tabs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&lt;Describa beneficios que justifican el requerimiento en términos cuantitativos (ahorro tiempo y dinero)  y cualitativos.&gt;</w:t>
            </w:r>
          </w:p>
        </w:tc>
      </w:tr>
      <w:tr w:rsidR="009E5A6C" w:rsidRPr="00460988" w:rsidTr="009E5A6C">
        <w:trPr>
          <w:trHeight w:val="234"/>
        </w:trPr>
        <w:tc>
          <w:tcPr>
            <w:tcW w:w="2943" w:type="dxa"/>
            <w:shd w:val="clear" w:color="auto" w:fill="F2F2F2" w:themeFill="background1" w:themeFillShade="F2"/>
            <w:vAlign w:val="center"/>
          </w:tcPr>
          <w:p w:rsidR="009E5A6C" w:rsidRPr="00460988" w:rsidRDefault="009E5A6C" w:rsidP="009E5A6C">
            <w:pPr>
              <w:tabs>
                <w:tab w:val="left" w:pos="1267"/>
              </w:tabs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>Justificación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eastAsia="en-US"/>
              </w:rPr>
              <w:t>*</w:t>
            </w:r>
          </w:p>
        </w:tc>
        <w:tc>
          <w:tcPr>
            <w:tcW w:w="6523" w:type="dxa"/>
            <w:shd w:val="clear" w:color="auto" w:fill="auto"/>
            <w:vAlign w:val="center"/>
          </w:tcPr>
          <w:p w:rsidR="007E2F35" w:rsidRPr="00460988" w:rsidRDefault="008F32AD" w:rsidP="00F02AE1">
            <w:pPr>
              <w:tabs>
                <w:tab w:val="left" w:pos="1267"/>
              </w:tabs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</w:pPr>
            <w:sdt>
              <w:sdtPr>
                <w:rPr>
                  <w:rFonts w:asciiTheme="minorHAnsi" w:hAnsiTheme="minorHAnsi" w:cs="Arial"/>
                  <w:i/>
                  <w:color w:val="808080"/>
                  <w:sz w:val="16"/>
                  <w:szCs w:val="16"/>
                  <w:lang w:eastAsia="en-US"/>
                </w:rPr>
                <w:id w:val="-2026163735"/>
                <w:placeholder>
                  <w:docPart w:val="8E383F173A4548339F3319D207F5C54E"/>
                </w:placeholder>
                <w:showingPlcHdr/>
                <w:dropDownList>
                  <w:listItem w:value="Elija un elemento."/>
                  <w:listItem w:displayText="Tema de Ley" w:value="1"/>
                  <w:listItem w:displayText="Mejora de Proceso" w:value="2"/>
                  <w:listItem w:displayText="Política Interna" w:value="3"/>
                </w:dropDownList>
              </w:sdtPr>
              <w:sdtContent>
                <w:r w:rsidR="009E5A6C" w:rsidRPr="00460988">
                  <w:rPr>
                    <w:rStyle w:val="Textodelmarcadordeposicin"/>
                    <w:rFonts w:asciiTheme="minorHAnsi" w:hAnsiTheme="minorHAnsi" w:cs="Arial"/>
                    <w:sz w:val="16"/>
                    <w:szCs w:val="16"/>
                  </w:rPr>
                  <w:t>Elija un elemento.</w:t>
                </w:r>
              </w:sdtContent>
            </w:sdt>
            <w:r w:rsidR="009E5A6C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   </w:t>
            </w:r>
            <w:r w:rsidR="008A2ED2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</w:t>
            </w:r>
            <w:r w:rsidR="009E5A6C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</w:t>
            </w:r>
            <w:r w:rsidR="00F02AE1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Indique</w:t>
            </w:r>
            <w:r w:rsidR="009E5A6C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la normatividad</w:t>
            </w:r>
            <w:r w:rsidR="00F02AE1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/ política interna / control de auditoría</w:t>
            </w:r>
            <w:r w:rsidR="008A2ED2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&gt;</w:t>
            </w:r>
          </w:p>
        </w:tc>
      </w:tr>
      <w:tr w:rsidR="007E2F35" w:rsidRPr="00460988" w:rsidTr="007E2F35">
        <w:trPr>
          <w:trHeight w:val="234"/>
        </w:trPr>
        <w:tc>
          <w:tcPr>
            <w:tcW w:w="9466" w:type="dxa"/>
            <w:gridSpan w:val="2"/>
            <w:shd w:val="clear" w:color="auto" w:fill="EAF1DD" w:themeFill="accent3" w:themeFillTint="33"/>
            <w:vAlign w:val="center"/>
          </w:tcPr>
          <w:p w:rsidR="007E2F35" w:rsidRPr="00460988" w:rsidRDefault="00093918" w:rsidP="00093918">
            <w:pPr>
              <w:tabs>
                <w:tab w:val="left" w:pos="1267"/>
              </w:tabs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>DETALLE SOLICITUD</w:t>
            </w:r>
            <w:r w:rsidR="007E2F35"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 xml:space="preserve"> </w:t>
            </w:r>
            <w:r w:rsidR="00F95EF7"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 xml:space="preserve">NUEVO / MEJORA DE </w:t>
            </w:r>
            <w:r w:rsidR="007E2F35"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 xml:space="preserve">REPORTE </w:t>
            </w:r>
            <w:r w:rsidR="00343D0F"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>(US)</w:t>
            </w:r>
            <w:r w:rsidR="00343D0F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eastAsia="en-US"/>
              </w:rPr>
              <w:t xml:space="preserve"> </w:t>
            </w:r>
          </w:p>
        </w:tc>
      </w:tr>
      <w:tr w:rsidR="007E2F35" w:rsidRPr="00460988" w:rsidTr="00B275AA">
        <w:trPr>
          <w:trHeight w:val="234"/>
        </w:trPr>
        <w:tc>
          <w:tcPr>
            <w:tcW w:w="2943" w:type="dxa"/>
            <w:shd w:val="clear" w:color="auto" w:fill="F2F2F2" w:themeFill="background1" w:themeFillShade="F2"/>
          </w:tcPr>
          <w:p w:rsidR="007E2F35" w:rsidRPr="00460988" w:rsidRDefault="00B13AB0" w:rsidP="00B275AA">
            <w:pPr>
              <w:tabs>
                <w:tab w:val="left" w:pos="1267"/>
              </w:tabs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Criterios de C</w:t>
            </w:r>
            <w:r w:rsidR="007E2F35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onsulta </w:t>
            </w:r>
            <w:r w:rsidR="007E2F35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eastAsia="en-US"/>
              </w:rPr>
              <w:t>*</w:t>
            </w:r>
          </w:p>
        </w:tc>
        <w:tc>
          <w:tcPr>
            <w:tcW w:w="6523" w:type="dxa"/>
            <w:shd w:val="clear" w:color="auto" w:fill="auto"/>
          </w:tcPr>
          <w:p w:rsidR="007E2F35" w:rsidRPr="00460988" w:rsidRDefault="007E2F35" w:rsidP="00CB7F64">
            <w:pPr>
              <w:tabs>
                <w:tab w:val="left" w:pos="1267"/>
              </w:tabs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&lt;Indique los campos</w:t>
            </w:r>
            <w:r w:rsidR="00B13AB0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con los que desea realizar el filtro inicial </w:t>
            </w:r>
            <w:r w:rsidR="00CB7F64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del reporte</w:t>
            </w:r>
            <w:r w:rsidR="003F0A02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y mencione los posibles filtros de estos campos. Ejemplo: Tipo de producto, únicamente mostrar los tipos de producto A, B y C</w:t>
            </w:r>
            <w:r w:rsidR="00B13AB0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&gt;</w:t>
            </w:r>
          </w:p>
        </w:tc>
      </w:tr>
      <w:tr w:rsidR="007E2F35" w:rsidRPr="00460988" w:rsidTr="00B275AA">
        <w:trPr>
          <w:trHeight w:val="234"/>
        </w:trPr>
        <w:tc>
          <w:tcPr>
            <w:tcW w:w="2943" w:type="dxa"/>
            <w:shd w:val="clear" w:color="auto" w:fill="F2F2F2" w:themeFill="background1" w:themeFillShade="F2"/>
          </w:tcPr>
          <w:p w:rsidR="007E2F35" w:rsidRPr="00460988" w:rsidRDefault="00B13AB0" w:rsidP="00B13AB0">
            <w:pPr>
              <w:tabs>
                <w:tab w:val="left" w:pos="1267"/>
              </w:tabs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Campos</w:t>
            </w:r>
            <w:r w:rsidR="007E2F35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 del </w:t>
            </w: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R</w:t>
            </w:r>
            <w:r w:rsidR="007E2F35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eporte </w:t>
            </w:r>
            <w:r w:rsidR="007E2F35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eastAsia="en-US"/>
              </w:rPr>
              <w:t>*</w:t>
            </w:r>
          </w:p>
        </w:tc>
        <w:tc>
          <w:tcPr>
            <w:tcW w:w="6523" w:type="dxa"/>
            <w:shd w:val="clear" w:color="auto" w:fill="auto"/>
          </w:tcPr>
          <w:p w:rsidR="003F0A02" w:rsidRPr="00460988" w:rsidRDefault="007E2F35" w:rsidP="003F0A02">
            <w:pPr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val="es-CO" w:eastAsia="en-US"/>
              </w:rPr>
              <w:t>&lt;</w:t>
            </w: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Liste los nombres de los campos y el orden en los que desea visualizarlos</w:t>
            </w:r>
            <w:r w:rsidR="003F0A02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Ejemplo:</w:t>
            </w:r>
          </w:p>
          <w:p w:rsidR="007E2F35" w:rsidRPr="00460988" w:rsidRDefault="003F0A02" w:rsidP="00966C54">
            <w:pPr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1 – Cédula</w:t>
            </w:r>
            <w:r w:rsidR="00966C54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; </w:t>
            </w: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2 – Nombre</w:t>
            </w:r>
            <w:r w:rsidR="00966C54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; </w:t>
            </w: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3 – Fecha de Nacimiento</w:t>
            </w:r>
            <w:r w:rsidR="00B13AB0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&gt;</w:t>
            </w:r>
          </w:p>
        </w:tc>
      </w:tr>
      <w:tr w:rsidR="007E2F35" w:rsidRPr="00460988" w:rsidTr="00B275AA">
        <w:trPr>
          <w:trHeight w:val="234"/>
        </w:trPr>
        <w:tc>
          <w:tcPr>
            <w:tcW w:w="2943" w:type="dxa"/>
            <w:shd w:val="clear" w:color="auto" w:fill="F2F2F2" w:themeFill="background1" w:themeFillShade="F2"/>
          </w:tcPr>
          <w:p w:rsidR="007E2F35" w:rsidRPr="00460988" w:rsidRDefault="00B13AB0" w:rsidP="00B275AA">
            <w:pPr>
              <w:tabs>
                <w:tab w:val="left" w:pos="1267"/>
              </w:tabs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Campos C</w:t>
            </w:r>
            <w:r w:rsidR="007E2F35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alculados</w:t>
            </w:r>
            <w:r w:rsidR="007E2F35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eastAsia="en-US"/>
              </w:rPr>
              <w:t>*</w:t>
            </w:r>
          </w:p>
        </w:tc>
        <w:tc>
          <w:tcPr>
            <w:tcW w:w="6523" w:type="dxa"/>
            <w:shd w:val="clear" w:color="auto" w:fill="auto"/>
          </w:tcPr>
          <w:p w:rsidR="007E2F35" w:rsidRPr="00460988" w:rsidRDefault="007E2F35" w:rsidP="00966C54">
            <w:pPr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val="es-CO" w:eastAsia="en-US"/>
              </w:rPr>
              <w:t>&lt;</w:t>
            </w: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Indique </w:t>
            </w:r>
            <w:r w:rsidR="00966C54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si existen campos formulados</w:t>
            </w:r>
            <w:r w:rsidR="00B13AB0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y describa</w:t>
            </w:r>
            <w:r w:rsidR="00966C54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la fórmula. Ejemplo: Edad - fórmula: Fecha actual menos fecha de nacimiento</w:t>
            </w: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&gt;</w:t>
            </w:r>
          </w:p>
        </w:tc>
      </w:tr>
      <w:tr w:rsidR="007E2F35" w:rsidRPr="00460988" w:rsidTr="00B275AA">
        <w:trPr>
          <w:trHeight w:val="234"/>
        </w:trPr>
        <w:tc>
          <w:tcPr>
            <w:tcW w:w="2943" w:type="dxa"/>
            <w:shd w:val="clear" w:color="auto" w:fill="F2F2F2" w:themeFill="background1" w:themeFillShade="F2"/>
          </w:tcPr>
          <w:p w:rsidR="007E2F35" w:rsidRPr="00460988" w:rsidRDefault="00B13AB0" w:rsidP="00B275AA">
            <w:pPr>
              <w:tabs>
                <w:tab w:val="left" w:pos="1267"/>
              </w:tabs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Condiciones del R</w:t>
            </w:r>
            <w:r w:rsidR="007E2F35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eporte </w:t>
            </w:r>
            <w:r w:rsidR="007E2F35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eastAsia="en-US"/>
              </w:rPr>
              <w:t>*</w:t>
            </w:r>
          </w:p>
        </w:tc>
        <w:tc>
          <w:tcPr>
            <w:tcW w:w="6523" w:type="dxa"/>
            <w:shd w:val="clear" w:color="auto" w:fill="auto"/>
          </w:tcPr>
          <w:p w:rsidR="007E2F35" w:rsidRPr="00460988" w:rsidRDefault="007E2F35" w:rsidP="00966C54">
            <w:pPr>
              <w:tabs>
                <w:tab w:val="left" w:pos="1267"/>
              </w:tabs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val="es-CO" w:eastAsia="en-US"/>
              </w:rPr>
              <w:t xml:space="preserve">&lt;Indique </w:t>
            </w: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</w:t>
            </w:r>
            <w:r w:rsidR="00966C54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los</w:t>
            </w: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filtros internos </w:t>
            </w:r>
            <w:r w:rsidR="00966C54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de los campos del reporte. </w:t>
            </w: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Ejemplo</w:t>
            </w:r>
            <w:r w:rsidR="00966C54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:</w:t>
            </w: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 solo algún tipo de producto, </w:t>
            </w:r>
            <w:r w:rsidR="00966C54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sólo ciertos </w:t>
            </w: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estados de los cliente, solicitudes</w:t>
            </w:r>
            <w:r w:rsidR="00966C54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A, B C</w:t>
            </w: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&gt;</w:t>
            </w:r>
          </w:p>
        </w:tc>
      </w:tr>
      <w:tr w:rsidR="007E2F35" w:rsidRPr="00460988" w:rsidTr="00B275AA">
        <w:trPr>
          <w:trHeight w:val="234"/>
        </w:trPr>
        <w:tc>
          <w:tcPr>
            <w:tcW w:w="2943" w:type="dxa"/>
            <w:shd w:val="clear" w:color="auto" w:fill="F2F2F2" w:themeFill="background1" w:themeFillShade="F2"/>
          </w:tcPr>
          <w:p w:rsidR="007E2F35" w:rsidRPr="00460988" w:rsidRDefault="00B13AB0" w:rsidP="00B13AB0">
            <w:pPr>
              <w:tabs>
                <w:tab w:val="left" w:pos="1267"/>
              </w:tabs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Prototipo del R</w:t>
            </w:r>
            <w:r w:rsidR="007E2F35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eporte</w:t>
            </w:r>
            <w:r w:rsidR="00966C54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 </w:t>
            </w:r>
            <w:r w:rsidR="00966C54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  <w:r w:rsidR="007E2F35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 </w:t>
            </w:r>
          </w:p>
        </w:tc>
        <w:tc>
          <w:tcPr>
            <w:tcW w:w="6523" w:type="dxa"/>
            <w:shd w:val="clear" w:color="auto" w:fill="auto"/>
          </w:tcPr>
          <w:p w:rsidR="007E2F35" w:rsidRPr="00460988" w:rsidRDefault="007E2F35" w:rsidP="00966C54">
            <w:pPr>
              <w:tabs>
                <w:tab w:val="left" w:pos="1267"/>
              </w:tabs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</w:t>
            </w:r>
            <w:r w:rsidR="00966C54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Ad</w:t>
            </w: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juntar un Excel </w:t>
            </w:r>
            <w:r w:rsidR="00966C54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o imagen con el resultado esperado del reporte.</w:t>
            </w:r>
          </w:p>
        </w:tc>
      </w:tr>
      <w:tr w:rsidR="007E2F35" w:rsidRPr="00460988" w:rsidTr="00B275AA">
        <w:trPr>
          <w:trHeight w:val="234"/>
        </w:trPr>
        <w:tc>
          <w:tcPr>
            <w:tcW w:w="2943" w:type="dxa"/>
            <w:shd w:val="clear" w:color="auto" w:fill="F2F2F2" w:themeFill="background1" w:themeFillShade="F2"/>
          </w:tcPr>
          <w:p w:rsidR="007E2F35" w:rsidRPr="00460988" w:rsidRDefault="00B13AB0" w:rsidP="00B13AB0">
            <w:pPr>
              <w:tabs>
                <w:tab w:val="left" w:pos="1267"/>
              </w:tabs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Normatividad y F</w:t>
            </w:r>
            <w:r w:rsidR="007E2F35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echa de aplicación  </w:t>
            </w:r>
            <w:r w:rsidR="007E2F35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eastAsia="en-US"/>
              </w:rPr>
              <w:t xml:space="preserve">* </w:t>
            </w:r>
          </w:p>
        </w:tc>
        <w:tc>
          <w:tcPr>
            <w:tcW w:w="6523" w:type="dxa"/>
            <w:shd w:val="clear" w:color="auto" w:fill="auto"/>
          </w:tcPr>
          <w:p w:rsidR="007E2F35" w:rsidRPr="00460988" w:rsidRDefault="00966C54" w:rsidP="003F0A02">
            <w:pPr>
              <w:tabs>
                <w:tab w:val="left" w:pos="1267"/>
              </w:tabs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 Si es de ley mencione la normatividad&gt;</w:t>
            </w:r>
          </w:p>
        </w:tc>
      </w:tr>
    </w:tbl>
    <w:p w:rsidR="006256A6" w:rsidRPr="00460988" w:rsidRDefault="006256A6" w:rsidP="00CC2E87">
      <w:pPr>
        <w:rPr>
          <w:rFonts w:asciiTheme="minorHAnsi" w:hAnsiTheme="minorHAnsi" w:cs="Arial"/>
          <w:b/>
          <w:sz w:val="16"/>
          <w:szCs w:val="16"/>
        </w:rPr>
      </w:pPr>
    </w:p>
    <w:p w:rsidR="006256A6" w:rsidRPr="00460988" w:rsidRDefault="006256A6">
      <w:pPr>
        <w:rPr>
          <w:rFonts w:asciiTheme="minorHAnsi" w:hAnsiTheme="minorHAnsi" w:cs="Arial"/>
          <w:b/>
          <w:sz w:val="16"/>
          <w:szCs w:val="16"/>
        </w:rPr>
      </w:pPr>
      <w:r w:rsidRPr="00460988">
        <w:rPr>
          <w:rFonts w:asciiTheme="minorHAnsi" w:hAnsiTheme="minorHAnsi" w:cs="Arial"/>
          <w:b/>
          <w:sz w:val="16"/>
          <w:szCs w:val="16"/>
        </w:rPr>
        <w:br w:type="page"/>
      </w:r>
    </w:p>
    <w:tbl>
      <w:tblPr>
        <w:tblW w:w="9461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shd w:val="clear" w:color="auto" w:fill="FFFFFF"/>
        <w:tblLook w:val="0000" w:firstRow="0" w:lastRow="0" w:firstColumn="0" w:lastColumn="0" w:noHBand="0" w:noVBand="0"/>
      </w:tblPr>
      <w:tblGrid>
        <w:gridCol w:w="1574"/>
        <w:gridCol w:w="1673"/>
        <w:gridCol w:w="466"/>
        <w:gridCol w:w="1811"/>
        <w:gridCol w:w="2126"/>
        <w:gridCol w:w="1811"/>
      </w:tblGrid>
      <w:tr w:rsidR="006F25AA" w:rsidRPr="00460988" w:rsidTr="00D11882">
        <w:trPr>
          <w:trHeight w:val="159"/>
        </w:trPr>
        <w:tc>
          <w:tcPr>
            <w:tcW w:w="9461" w:type="dxa"/>
            <w:gridSpan w:val="6"/>
            <w:shd w:val="clear" w:color="auto" w:fill="DBE5F1"/>
            <w:vAlign w:val="center"/>
          </w:tcPr>
          <w:p w:rsidR="006F25AA" w:rsidRPr="00460988" w:rsidRDefault="00974BF2" w:rsidP="00343D0F">
            <w:pPr>
              <w:jc w:val="center"/>
              <w:rPr>
                <w:rFonts w:asciiTheme="minorHAnsi" w:hAnsiTheme="minorHAnsi" w:cs="Arial"/>
                <w:b/>
                <w:color w:val="00000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b/>
                <w:color w:val="000000"/>
                <w:sz w:val="16"/>
                <w:szCs w:val="16"/>
                <w:lang w:eastAsia="en-US"/>
              </w:rPr>
              <w:lastRenderedPageBreak/>
              <w:t>ANÁLISIS SOPORTE DE PRIMER NIVEL</w:t>
            </w:r>
            <w:r w:rsidR="006F25AA" w:rsidRPr="00460988">
              <w:rPr>
                <w:rFonts w:asciiTheme="minorHAnsi" w:hAnsiTheme="minorHAnsi" w:cs="Arial"/>
                <w:b/>
                <w:color w:val="000000"/>
                <w:sz w:val="16"/>
                <w:szCs w:val="16"/>
                <w:lang w:eastAsia="en-US"/>
              </w:rPr>
              <w:t xml:space="preserve"> </w:t>
            </w:r>
            <w:r w:rsidR="006F25AA"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>(</w:t>
            </w:r>
            <w:r w:rsidR="00343D0F"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>N1</w:t>
            </w:r>
            <w:r w:rsidR="006F25AA"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>)</w:t>
            </w:r>
            <w:r w:rsidR="006F25AA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eastAsia="en-US"/>
              </w:rPr>
              <w:t xml:space="preserve"> </w:t>
            </w:r>
            <w:r w:rsidR="006F25AA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</w:tr>
      <w:tr w:rsidR="00E97C1B" w:rsidRPr="00460988" w:rsidTr="00D11882">
        <w:trPr>
          <w:trHeight w:val="580"/>
        </w:trPr>
        <w:tc>
          <w:tcPr>
            <w:tcW w:w="3247" w:type="dxa"/>
            <w:gridSpan w:val="2"/>
            <w:shd w:val="clear" w:color="auto" w:fill="FFFFFF"/>
            <w:vAlign w:val="center"/>
          </w:tcPr>
          <w:p w:rsidR="00E97C1B" w:rsidRPr="00460988" w:rsidRDefault="00496FAA" w:rsidP="00E97C1B">
            <w:pPr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eastAsia="en-US"/>
              </w:rPr>
              <w:t>Diagnóstico</w:t>
            </w:r>
            <w:r w:rsidR="00E97C1B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eastAsia="en-US"/>
              </w:rPr>
              <w:t xml:space="preserve"> del error / mejora</w:t>
            </w:r>
            <w:r w:rsidR="007801B1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eastAsia="en-US"/>
              </w:rPr>
              <w:t xml:space="preserve"> </w:t>
            </w:r>
            <w:r w:rsidR="007801B1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eastAsia="en-US"/>
              </w:rPr>
              <w:t>*</w:t>
            </w:r>
          </w:p>
        </w:tc>
        <w:tc>
          <w:tcPr>
            <w:tcW w:w="6214" w:type="dxa"/>
            <w:gridSpan w:val="4"/>
            <w:shd w:val="clear" w:color="auto" w:fill="FFFFFF"/>
            <w:vAlign w:val="center"/>
          </w:tcPr>
          <w:p w:rsidR="00D93745" w:rsidRPr="00460988" w:rsidRDefault="00E97C1B" w:rsidP="00D93745">
            <w:pPr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&lt;Descripción paso a paso del problema a solucionar o de la necesidad a reportar.&gt;</w:t>
            </w:r>
          </w:p>
        </w:tc>
      </w:tr>
      <w:tr w:rsidR="00D11882" w:rsidRPr="00460988" w:rsidTr="00D11882">
        <w:tblPrEx>
          <w:shd w:val="clear" w:color="auto" w:fill="auto"/>
          <w:tblLook w:val="04A0" w:firstRow="1" w:lastRow="0" w:firstColumn="1" w:lastColumn="0" w:noHBand="0" w:noVBand="1"/>
        </w:tblPrEx>
        <w:trPr>
          <w:trHeight w:val="64"/>
        </w:trPr>
        <w:tc>
          <w:tcPr>
            <w:tcW w:w="9461" w:type="dxa"/>
            <w:gridSpan w:val="6"/>
            <w:shd w:val="clear" w:color="auto" w:fill="DBE5F1" w:themeFill="accent1" w:themeFillTint="33"/>
            <w:vAlign w:val="center"/>
          </w:tcPr>
          <w:p w:rsidR="00D11882" w:rsidRPr="00460988" w:rsidRDefault="00D11882" w:rsidP="00D93745">
            <w:pPr>
              <w:jc w:val="center"/>
              <w:rPr>
                <w:rFonts w:asciiTheme="minorHAnsi" w:eastAsia="Calibri" w:hAnsiTheme="minorHAnsi" w:cs="Arial"/>
                <w:b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ANÁLISIS DE RIESGOS</w:t>
            </w:r>
            <w:r w:rsidRPr="00460988">
              <w:rPr>
                <w:rFonts w:asciiTheme="minorHAnsi" w:hAnsiTheme="minorHAnsi" w:cs="Arial"/>
                <w:sz w:val="16"/>
                <w:szCs w:val="16"/>
              </w:rPr>
              <w:t xml:space="preserve"> </w:t>
            </w:r>
          </w:p>
        </w:tc>
      </w:tr>
      <w:tr w:rsidR="00D11882" w:rsidRPr="00460988" w:rsidTr="00D11882">
        <w:tblPrEx>
          <w:shd w:val="clear" w:color="auto" w:fill="auto"/>
          <w:tblLook w:val="04A0" w:firstRow="1" w:lastRow="0" w:firstColumn="1" w:lastColumn="0" w:noHBand="0" w:noVBand="1"/>
        </w:tblPrEx>
        <w:trPr>
          <w:trHeight w:val="64"/>
        </w:trPr>
        <w:tc>
          <w:tcPr>
            <w:tcW w:w="1574" w:type="dxa"/>
            <w:shd w:val="clear" w:color="auto" w:fill="F2F2F2" w:themeFill="background1" w:themeFillShade="F2"/>
            <w:vAlign w:val="center"/>
          </w:tcPr>
          <w:p w:rsidR="00D11882" w:rsidRPr="00460988" w:rsidRDefault="00D11882" w:rsidP="00B275AA">
            <w:pPr>
              <w:jc w:val="center"/>
              <w:rPr>
                <w:rFonts w:asciiTheme="minorHAnsi" w:eastAsia="Calibri" w:hAnsiTheme="minorHAnsi" w:cs="Arial"/>
                <w:b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eastAsia="Calibri" w:hAnsiTheme="minorHAnsi" w:cs="Arial"/>
                <w:b/>
                <w:sz w:val="16"/>
                <w:szCs w:val="16"/>
                <w:lang w:val="es-CO" w:eastAsia="en-US"/>
              </w:rPr>
              <w:t>Proceso</w:t>
            </w:r>
            <w:r w:rsidR="00645E44" w:rsidRPr="00460988">
              <w:rPr>
                <w:rFonts w:asciiTheme="minorHAnsi" w:eastAsia="Calibri" w:hAnsiTheme="minorHAnsi" w:cs="Arial"/>
                <w:b/>
                <w:sz w:val="16"/>
                <w:szCs w:val="16"/>
                <w:lang w:val="es-CO" w:eastAsia="en-US"/>
              </w:rPr>
              <w:t xml:space="preserve"> Impactado</w:t>
            </w:r>
          </w:p>
        </w:tc>
        <w:tc>
          <w:tcPr>
            <w:tcW w:w="2139" w:type="dxa"/>
            <w:gridSpan w:val="2"/>
            <w:shd w:val="clear" w:color="auto" w:fill="F2F2F2" w:themeFill="background1" w:themeFillShade="F2"/>
            <w:vAlign w:val="center"/>
          </w:tcPr>
          <w:p w:rsidR="00D11882" w:rsidRPr="00460988" w:rsidRDefault="00D11882" w:rsidP="00B275AA">
            <w:pPr>
              <w:jc w:val="center"/>
              <w:rPr>
                <w:rFonts w:asciiTheme="minorHAnsi" w:eastAsia="Calibri" w:hAnsiTheme="minorHAnsi" w:cs="Arial"/>
                <w:b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eastAsia="Calibri" w:hAnsiTheme="minorHAnsi" w:cs="Arial"/>
                <w:b/>
                <w:sz w:val="16"/>
                <w:szCs w:val="16"/>
                <w:lang w:val="es-CO" w:eastAsia="en-US"/>
              </w:rPr>
              <w:t>Riesgo</w:t>
            </w:r>
          </w:p>
        </w:tc>
        <w:tc>
          <w:tcPr>
            <w:tcW w:w="1811" w:type="dxa"/>
            <w:shd w:val="clear" w:color="auto" w:fill="F2F2F2" w:themeFill="background1" w:themeFillShade="F2"/>
            <w:vAlign w:val="center"/>
          </w:tcPr>
          <w:p w:rsidR="00D11882" w:rsidRPr="00460988" w:rsidRDefault="00D11882" w:rsidP="00B275AA">
            <w:pPr>
              <w:jc w:val="center"/>
              <w:rPr>
                <w:rFonts w:asciiTheme="minorHAnsi" w:eastAsia="Calibri" w:hAnsiTheme="minorHAnsi" w:cs="Arial"/>
                <w:b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eastAsia="Calibri" w:hAnsiTheme="minorHAnsi" w:cs="Arial"/>
                <w:b/>
                <w:sz w:val="16"/>
                <w:szCs w:val="16"/>
                <w:lang w:val="es-CO" w:eastAsia="en-US"/>
              </w:rPr>
              <w:t>Impacto Operacional / Financiero</w:t>
            </w: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:rsidR="00D11882" w:rsidRPr="00460988" w:rsidRDefault="00D11882" w:rsidP="00B275AA">
            <w:pPr>
              <w:jc w:val="center"/>
              <w:rPr>
                <w:rFonts w:asciiTheme="minorHAnsi" w:eastAsia="Calibri" w:hAnsiTheme="minorHAnsi" w:cs="Arial"/>
                <w:b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eastAsia="Calibri" w:hAnsiTheme="minorHAnsi" w:cs="Arial"/>
                <w:b/>
                <w:sz w:val="16"/>
                <w:szCs w:val="16"/>
                <w:lang w:val="es-CO" w:eastAsia="en-US"/>
              </w:rPr>
              <w:t>Acción Preventiva / Correctiva</w:t>
            </w:r>
          </w:p>
        </w:tc>
        <w:tc>
          <w:tcPr>
            <w:tcW w:w="1811" w:type="dxa"/>
            <w:shd w:val="clear" w:color="auto" w:fill="F2F2F2" w:themeFill="background1" w:themeFillShade="F2"/>
            <w:vAlign w:val="center"/>
          </w:tcPr>
          <w:p w:rsidR="00D11882" w:rsidRPr="00460988" w:rsidRDefault="00D11882" w:rsidP="00B275AA">
            <w:pPr>
              <w:jc w:val="center"/>
              <w:rPr>
                <w:rFonts w:asciiTheme="minorHAnsi" w:eastAsia="Calibri" w:hAnsiTheme="minorHAnsi" w:cs="Arial"/>
                <w:b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eastAsia="Calibri" w:hAnsiTheme="minorHAnsi" w:cs="Arial"/>
                <w:b/>
                <w:sz w:val="16"/>
                <w:szCs w:val="16"/>
                <w:lang w:val="es-CO" w:eastAsia="en-US"/>
              </w:rPr>
              <w:t>Nivel de Riesgo</w:t>
            </w:r>
          </w:p>
        </w:tc>
      </w:tr>
      <w:tr w:rsidR="00D11882" w:rsidRPr="00460988" w:rsidTr="00D11882">
        <w:tblPrEx>
          <w:shd w:val="clear" w:color="auto" w:fill="auto"/>
          <w:tblLook w:val="04A0" w:firstRow="1" w:lastRow="0" w:firstColumn="1" w:lastColumn="0" w:noHBand="0" w:noVBand="1"/>
        </w:tblPrEx>
        <w:trPr>
          <w:trHeight w:val="953"/>
        </w:trPr>
        <w:tc>
          <w:tcPr>
            <w:tcW w:w="1574" w:type="dxa"/>
            <w:shd w:val="clear" w:color="auto" w:fill="auto"/>
          </w:tcPr>
          <w:p w:rsidR="00D11882" w:rsidRPr="00460988" w:rsidRDefault="00D11882" w:rsidP="00B275AA">
            <w:pPr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&lt;Identifique los procesos de negocio relacionados con la solicitud de cambio.&gt;</w:t>
            </w:r>
          </w:p>
        </w:tc>
        <w:tc>
          <w:tcPr>
            <w:tcW w:w="2139" w:type="dxa"/>
            <w:gridSpan w:val="2"/>
            <w:shd w:val="clear" w:color="auto" w:fill="auto"/>
          </w:tcPr>
          <w:p w:rsidR="00D11882" w:rsidRPr="00460988" w:rsidRDefault="00D11882" w:rsidP="00B275AA">
            <w:pPr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&lt;Identifique los riesgos asociados al funcionamiento incorrecto del cambio solicitado &gt;</w:t>
            </w:r>
          </w:p>
        </w:tc>
        <w:tc>
          <w:tcPr>
            <w:tcW w:w="1811" w:type="dxa"/>
            <w:shd w:val="clear" w:color="auto" w:fill="auto"/>
          </w:tcPr>
          <w:p w:rsidR="00D11882" w:rsidRPr="00460988" w:rsidRDefault="00D11882" w:rsidP="00B275AA">
            <w:pPr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&lt;Indique cuantitativa y cualitativamente el riesgo.&gt; </w:t>
            </w:r>
          </w:p>
        </w:tc>
        <w:tc>
          <w:tcPr>
            <w:tcW w:w="2126" w:type="dxa"/>
            <w:shd w:val="clear" w:color="auto" w:fill="auto"/>
          </w:tcPr>
          <w:p w:rsidR="00D11882" w:rsidRPr="00460988" w:rsidRDefault="00D11882" w:rsidP="00B275AA">
            <w:pPr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&lt;Indicar si es preventiva por que evitaría que el riesgo se materialice y correctiva eliminar el inconveniente que se está presentando.&gt;</w:t>
            </w:r>
          </w:p>
        </w:tc>
        <w:sdt>
          <w:sdtPr>
            <w:rPr>
              <w:rFonts w:asciiTheme="minorHAnsi" w:hAnsiTheme="minorHAnsi" w:cs="Arial"/>
              <w:i/>
              <w:color w:val="808080"/>
              <w:sz w:val="16"/>
              <w:szCs w:val="16"/>
              <w:lang w:eastAsia="en-US"/>
            </w:rPr>
            <w:id w:val="1940488388"/>
            <w:placeholder>
              <w:docPart w:val="F2E17DEAE6034425834F1AB94436FF79"/>
            </w:placeholder>
            <w:showingPlcHdr/>
            <w:dropDownList>
              <w:listItem w:value="Elija un elemento."/>
              <w:listItem w:displayText="BAJO: Sin impacto significativo términos materiales, afectación organizacional,  posibles sanciones y fraude." w:value="4"/>
              <w:listItem w:displayText="MEDIO: Bajo impacto en términos materiales, afectación organizacional,  posibles sanciones y fraude." w:value="3"/>
              <w:listItem w:displayText="ALTO: Impacto alto y directo en términos materiales, afectación organizacional,  posibles sanciones y fraude." w:value="2"/>
              <w:listItem w:displayText="CRÍTICO: Impacto relevante y directo en términos materiales, afectación organizacional,  posibles sanciones y fraude." w:value="1"/>
            </w:dropDownList>
          </w:sdtPr>
          <w:sdtContent>
            <w:tc>
              <w:tcPr>
                <w:tcW w:w="1811" w:type="dxa"/>
                <w:shd w:val="clear" w:color="auto" w:fill="auto"/>
              </w:tcPr>
              <w:p w:rsidR="00D11882" w:rsidRPr="00460988" w:rsidRDefault="00D11882" w:rsidP="00B275AA">
                <w:pPr>
                  <w:jc w:val="both"/>
                  <w:rPr>
                    <w:rFonts w:asciiTheme="minorHAnsi" w:hAnsiTheme="minorHAnsi" w:cs="Arial"/>
                    <w:i/>
                    <w:color w:val="808080"/>
                    <w:sz w:val="16"/>
                    <w:szCs w:val="16"/>
                    <w:lang w:eastAsia="en-US"/>
                  </w:rPr>
                </w:pPr>
                <w:r w:rsidRPr="00460988">
                  <w:rPr>
                    <w:rFonts w:asciiTheme="minorHAnsi" w:hAnsiTheme="minorHAnsi" w:cs="Arial"/>
                    <w:i/>
                    <w:sz w:val="16"/>
                    <w:szCs w:val="16"/>
                    <w:lang w:eastAsia="en-US"/>
                  </w:rPr>
                  <w:t>Elija un elemento.</w:t>
                </w:r>
              </w:p>
            </w:tc>
          </w:sdtContent>
        </w:sdt>
      </w:tr>
    </w:tbl>
    <w:p w:rsidR="007801B1" w:rsidRPr="00460988" w:rsidRDefault="007801B1" w:rsidP="00CC2E87">
      <w:pPr>
        <w:rPr>
          <w:rFonts w:asciiTheme="minorHAnsi" w:hAnsiTheme="minorHAnsi" w:cs="Arial"/>
          <w:b/>
          <w:sz w:val="16"/>
          <w:szCs w:val="16"/>
        </w:rPr>
      </w:pPr>
    </w:p>
    <w:tbl>
      <w:tblPr>
        <w:tblW w:w="946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FFFFFF"/>
        <w:tblLook w:val="0000" w:firstRow="0" w:lastRow="0" w:firstColumn="0" w:lastColumn="0" w:noHBand="0" w:noVBand="0"/>
      </w:tblPr>
      <w:tblGrid>
        <w:gridCol w:w="2943"/>
        <w:gridCol w:w="6521"/>
      </w:tblGrid>
      <w:tr w:rsidR="00D11882" w:rsidRPr="00460988" w:rsidTr="008A48FF">
        <w:trPr>
          <w:trHeight w:val="196"/>
        </w:trPr>
        <w:tc>
          <w:tcPr>
            <w:tcW w:w="9461" w:type="dxa"/>
            <w:gridSpan w:val="2"/>
            <w:shd w:val="clear" w:color="auto" w:fill="DBE5F1"/>
            <w:vAlign w:val="center"/>
          </w:tcPr>
          <w:p w:rsidR="00D11882" w:rsidRPr="00460988" w:rsidRDefault="00974BF2" w:rsidP="00343D0F">
            <w:pPr>
              <w:jc w:val="center"/>
              <w:rPr>
                <w:rFonts w:asciiTheme="minorHAnsi" w:hAnsiTheme="minorHAnsi" w:cs="Arial"/>
                <w:b/>
                <w:bCs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eastAsia="en-US"/>
              </w:rPr>
              <w:t>DETALLE DE LA SOLUCIÓN</w:t>
            </w:r>
            <w:r w:rsidR="00D11882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eastAsia="en-US"/>
              </w:rPr>
              <w:t xml:space="preserve"> </w:t>
            </w:r>
            <w:r w:rsidR="00D11882"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>(</w:t>
            </w:r>
            <w:r w:rsidR="00343D0F"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>N2</w:t>
            </w:r>
            <w:r w:rsidR="00D11882"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 xml:space="preserve">) </w:t>
            </w:r>
            <w:r w:rsidR="00D11882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</w:tr>
      <w:tr w:rsidR="00D11882" w:rsidRPr="00460988" w:rsidTr="008A48FF">
        <w:trPr>
          <w:trHeight w:val="196"/>
        </w:trPr>
        <w:tc>
          <w:tcPr>
            <w:tcW w:w="2943" w:type="dxa"/>
            <w:shd w:val="clear" w:color="auto" w:fill="auto"/>
            <w:vAlign w:val="center"/>
          </w:tcPr>
          <w:p w:rsidR="00D11882" w:rsidRPr="00460988" w:rsidRDefault="00D11882" w:rsidP="00B275AA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eastAsia="en-US"/>
              </w:rPr>
              <w:t>Nombre del consultor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518" w:type="dxa"/>
            <w:shd w:val="clear" w:color="auto" w:fill="auto"/>
            <w:vAlign w:val="center"/>
          </w:tcPr>
          <w:p w:rsidR="00D11882" w:rsidRPr="00460988" w:rsidRDefault="00D11882" w:rsidP="00B275AA">
            <w:pPr>
              <w:jc w:val="both"/>
              <w:rPr>
                <w:rFonts w:asciiTheme="minorHAnsi" w:hAnsiTheme="minorHAnsi" w:cs="Arial"/>
                <w:b/>
                <w:bCs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&lt;Indique nombre completo de la persona que da la solución&gt;</w:t>
            </w:r>
          </w:p>
        </w:tc>
      </w:tr>
      <w:tr w:rsidR="00974BF2" w:rsidRPr="00460988" w:rsidTr="008A48FF">
        <w:trPr>
          <w:trHeight w:val="196"/>
        </w:trPr>
        <w:tc>
          <w:tcPr>
            <w:tcW w:w="2943" w:type="dxa"/>
            <w:shd w:val="clear" w:color="auto" w:fill="auto"/>
            <w:vAlign w:val="center"/>
          </w:tcPr>
          <w:p w:rsidR="00974BF2" w:rsidRPr="00460988" w:rsidRDefault="00974BF2" w:rsidP="00974BF2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Diagnóstico </w:t>
            </w:r>
            <w:r w:rsidR="003F789E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 en términos funcionales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518" w:type="dxa"/>
            <w:shd w:val="clear" w:color="auto" w:fill="auto"/>
            <w:vAlign w:val="center"/>
          </w:tcPr>
          <w:p w:rsidR="00974BF2" w:rsidRPr="00460988" w:rsidRDefault="00974BF2" w:rsidP="003F789E">
            <w:pPr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&lt;Describa clara y completamente cuál es su diagnóstico o explicación del porqué se presenta la no conformidad</w:t>
            </w:r>
            <w:r w:rsidR="003F789E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&gt;</w:t>
            </w:r>
          </w:p>
        </w:tc>
      </w:tr>
      <w:tr w:rsidR="00974BF2" w:rsidRPr="00460988" w:rsidTr="008A48FF">
        <w:trPr>
          <w:trHeight w:val="196"/>
        </w:trPr>
        <w:tc>
          <w:tcPr>
            <w:tcW w:w="2943" w:type="dxa"/>
            <w:shd w:val="clear" w:color="auto" w:fill="auto"/>
            <w:vAlign w:val="center"/>
          </w:tcPr>
          <w:p w:rsidR="00974BF2" w:rsidRPr="00460988" w:rsidRDefault="00974BF2" w:rsidP="00D11882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Descripción de la Solución (Funcional)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518" w:type="dxa"/>
            <w:shd w:val="clear" w:color="auto" w:fill="auto"/>
            <w:vAlign w:val="center"/>
          </w:tcPr>
          <w:p w:rsidR="00974BF2" w:rsidRPr="00460988" w:rsidRDefault="00974BF2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&lt;Descripción detallada de la solución en términos funcionales.</w:t>
            </w:r>
          </w:p>
        </w:tc>
      </w:tr>
      <w:tr w:rsidR="00974BF2" w:rsidRPr="00460988" w:rsidTr="008A48FF">
        <w:trPr>
          <w:trHeight w:val="388"/>
        </w:trPr>
        <w:tc>
          <w:tcPr>
            <w:tcW w:w="2943" w:type="dxa"/>
            <w:shd w:val="clear" w:color="auto" w:fill="auto"/>
            <w:vAlign w:val="center"/>
          </w:tcPr>
          <w:p w:rsidR="00974BF2" w:rsidRPr="00460988" w:rsidRDefault="00974BF2" w:rsidP="00974BF2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Descripción de la Solución (Técnica)</w:t>
            </w:r>
            <w:r w:rsidRPr="00460988">
              <w:rPr>
                <w:rFonts w:asciiTheme="minorHAnsi" w:hAnsiTheme="minorHAnsi" w:cs="Arial"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518" w:type="dxa"/>
            <w:shd w:val="clear" w:color="auto" w:fill="auto"/>
            <w:vAlign w:val="center"/>
          </w:tcPr>
          <w:p w:rsidR="00974BF2" w:rsidRPr="00460988" w:rsidRDefault="00974BF2" w:rsidP="00783EA1">
            <w:pPr>
              <w:jc w:val="both"/>
              <w:rPr>
                <w:rFonts w:asciiTheme="minorHAnsi" w:hAnsiTheme="minorHAnsi" w:cs="Arial"/>
                <w:b/>
                <w:bCs/>
                <w:i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&lt;Indique Reglas técnicas del desarrollo / configuración. Se debe mencionar la solución en términos de tablas, estructuras, módulos de función, etc. E indique los nombres de las pantallas con las que se dará solución</w:t>
            </w:r>
            <w:r w:rsidR="00783EA1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indicando claramente la funcionalidad</w:t>
            </w: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(nuevas o existentes)&gt;</w:t>
            </w:r>
          </w:p>
        </w:tc>
      </w:tr>
      <w:tr w:rsidR="003F789E" w:rsidRPr="00460988" w:rsidTr="008A48FF">
        <w:trPr>
          <w:trHeight w:val="1829"/>
        </w:trPr>
        <w:tc>
          <w:tcPr>
            <w:tcW w:w="2943" w:type="dxa"/>
            <w:shd w:val="clear" w:color="auto" w:fill="auto"/>
            <w:vAlign w:val="center"/>
          </w:tcPr>
          <w:p w:rsidR="003F789E" w:rsidRPr="00460988" w:rsidRDefault="003F789E" w:rsidP="00B275AA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Prerrequisitos 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518" w:type="dxa"/>
            <w:shd w:val="clear" w:color="auto" w:fill="auto"/>
            <w:vAlign w:val="center"/>
          </w:tcPr>
          <w:p w:rsidR="003F789E" w:rsidRPr="00460988" w:rsidRDefault="003F789E" w:rsidP="003F789E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&lt;Indique lo que se debe tener  en cuenta para la solución (Accesos, configuraciones o datos maestros, permisos de seguridad etc.&gt;</w:t>
            </w:r>
          </w:p>
          <w:p w:rsidR="005E0758" w:rsidRPr="00460988" w:rsidRDefault="005E0758" w:rsidP="00D356B2">
            <w:pPr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  <w:p w:rsidR="00D356B2" w:rsidRPr="00460988" w:rsidRDefault="005E0758" w:rsidP="009C28C1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</w:t>
            </w:r>
            <w:r w:rsidR="00D356B2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Se diligencia solo en caso que se haya creado un nuevo Ejecutable/Transacci</w:t>
            </w: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ó</w:t>
            </w:r>
            <w:r w:rsidR="00D07961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</w:t>
            </w:r>
            <w:r w:rsidR="00556383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&gt;</w:t>
            </w:r>
          </w:p>
          <w:tbl>
            <w:tblPr>
              <w:tblW w:w="0" w:type="auto"/>
              <w:jc w:val="center"/>
              <w:tblBorders>
                <w:top w:val="single" w:sz="4" w:space="0" w:color="BFBFBF" w:themeColor="background1" w:themeShade="BF"/>
                <w:left w:val="single" w:sz="4" w:space="0" w:color="BFBFBF" w:themeColor="background1" w:themeShade="BF"/>
                <w:bottom w:val="single" w:sz="4" w:space="0" w:color="BFBFBF" w:themeColor="background1" w:themeShade="BF"/>
                <w:right w:val="single" w:sz="4" w:space="0" w:color="BFBFBF" w:themeColor="background1" w:themeShade="BF"/>
                <w:insideH w:val="single" w:sz="4" w:space="0" w:color="BFBFBF" w:themeColor="background1" w:themeShade="BF"/>
                <w:insideV w:val="single" w:sz="4" w:space="0" w:color="BFBFBF" w:themeColor="background1" w:themeShade="BF"/>
              </w:tblBorders>
              <w:tblLook w:val="04A0" w:firstRow="1" w:lastRow="0" w:firstColumn="1" w:lastColumn="0" w:noHBand="0" w:noVBand="1"/>
            </w:tblPr>
            <w:tblGrid>
              <w:gridCol w:w="1578"/>
              <w:gridCol w:w="1202"/>
              <w:gridCol w:w="1217"/>
              <w:gridCol w:w="1106"/>
              <w:gridCol w:w="1188"/>
            </w:tblGrid>
            <w:tr w:rsidR="00783EA1" w:rsidRPr="008A48FF" w:rsidTr="0009345B">
              <w:trPr>
                <w:trHeight w:val="258"/>
                <w:jc w:val="center"/>
              </w:trPr>
              <w:tc>
                <w:tcPr>
                  <w:tcW w:w="1578" w:type="dxa"/>
                  <w:shd w:val="clear" w:color="auto" w:fill="F2F2F2" w:themeFill="background1" w:themeFillShade="F2"/>
                  <w:vAlign w:val="center"/>
                </w:tcPr>
                <w:p w:rsidR="00783EA1" w:rsidRPr="008A48FF" w:rsidRDefault="00783EA1" w:rsidP="00783EA1">
                  <w:pPr>
                    <w:jc w:val="center"/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</w:pPr>
                  <w:r w:rsidRPr="008A48FF"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  <w:t xml:space="preserve">Nombre </w:t>
                  </w:r>
                  <w:r w:rsidR="004C0389" w:rsidRPr="008A48FF"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  <w:t>T</w:t>
                  </w:r>
                  <w:r w:rsidRPr="008A48FF"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  <w:t xml:space="preserve">écnico </w:t>
                  </w:r>
                  <w:r w:rsidR="004C0389" w:rsidRPr="008A48FF"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  <w:t>Ejecutable/T</w:t>
                  </w:r>
                  <w:r w:rsidRPr="008A48FF"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  <w:t>ransacción</w:t>
                  </w:r>
                </w:p>
                <w:p w:rsidR="00783EA1" w:rsidRPr="008A48FF" w:rsidRDefault="00783EA1" w:rsidP="00783EA1">
                  <w:pPr>
                    <w:jc w:val="center"/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</w:pPr>
                  <w:r w:rsidRPr="008A48FF"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  <w:t>(Indique el padre)</w:t>
                  </w:r>
                </w:p>
              </w:tc>
              <w:tc>
                <w:tcPr>
                  <w:tcW w:w="1202" w:type="dxa"/>
                  <w:shd w:val="clear" w:color="auto" w:fill="F2F2F2" w:themeFill="background1" w:themeFillShade="F2"/>
                  <w:vAlign w:val="center"/>
                </w:tcPr>
                <w:p w:rsidR="00783EA1" w:rsidRPr="008A48FF" w:rsidRDefault="00783EA1" w:rsidP="00783EA1">
                  <w:pPr>
                    <w:jc w:val="center"/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</w:pPr>
                  <w:r w:rsidRPr="008A48FF"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  <w:t>B</w:t>
                  </w:r>
                  <w:r w:rsidR="004C0389" w:rsidRPr="008A48FF"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  <w:t>reve Descripción F</w:t>
                  </w:r>
                  <w:r w:rsidRPr="008A48FF"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  <w:t>uncionalidad</w:t>
                  </w:r>
                </w:p>
              </w:tc>
              <w:tc>
                <w:tcPr>
                  <w:tcW w:w="1217" w:type="dxa"/>
                  <w:shd w:val="clear" w:color="auto" w:fill="F2F2F2" w:themeFill="background1" w:themeFillShade="F2"/>
                  <w:vAlign w:val="center"/>
                </w:tcPr>
                <w:p w:rsidR="00783EA1" w:rsidRPr="008A48FF" w:rsidRDefault="00783EA1" w:rsidP="00783EA1">
                  <w:pPr>
                    <w:jc w:val="center"/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</w:pPr>
                  <w:r w:rsidRPr="008A48FF"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  <w:t>Nivel de ejecución</w:t>
                  </w:r>
                </w:p>
              </w:tc>
              <w:tc>
                <w:tcPr>
                  <w:tcW w:w="1106" w:type="dxa"/>
                  <w:shd w:val="clear" w:color="auto" w:fill="F2F2F2" w:themeFill="background1" w:themeFillShade="F2"/>
                  <w:vAlign w:val="center"/>
                </w:tcPr>
                <w:p w:rsidR="00783EA1" w:rsidRPr="008A48FF" w:rsidRDefault="00783EA1" w:rsidP="00783EA1">
                  <w:pPr>
                    <w:jc w:val="center"/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</w:pPr>
                  <w:r w:rsidRPr="008A48FF"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  <w:t>Tipificación</w:t>
                  </w:r>
                </w:p>
              </w:tc>
              <w:tc>
                <w:tcPr>
                  <w:tcW w:w="1188" w:type="dxa"/>
                  <w:shd w:val="clear" w:color="auto" w:fill="F2F2F2" w:themeFill="background1" w:themeFillShade="F2"/>
                  <w:vAlign w:val="center"/>
                </w:tcPr>
                <w:p w:rsidR="00783EA1" w:rsidRPr="008A48FF" w:rsidRDefault="00783EA1" w:rsidP="00783EA1">
                  <w:pPr>
                    <w:jc w:val="center"/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</w:pPr>
                  <w:r w:rsidRPr="008A48FF"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  <w:t>Criticidad</w:t>
                  </w:r>
                </w:p>
              </w:tc>
            </w:tr>
            <w:tr w:rsidR="00783EA1" w:rsidRPr="008A48FF" w:rsidTr="0009345B">
              <w:trPr>
                <w:trHeight w:val="273"/>
                <w:jc w:val="center"/>
              </w:trPr>
              <w:tc>
                <w:tcPr>
                  <w:tcW w:w="1578" w:type="dxa"/>
                  <w:shd w:val="clear" w:color="auto" w:fill="auto"/>
                </w:tcPr>
                <w:p w:rsidR="00783EA1" w:rsidRPr="008A48FF" w:rsidRDefault="00783EA1" w:rsidP="00B275AA">
                  <w:pPr>
                    <w:jc w:val="both"/>
                    <w:rPr>
                      <w:rFonts w:asciiTheme="minorHAnsi" w:hAnsiTheme="minorHAnsi" w:cs="Arial"/>
                      <w:sz w:val="14"/>
                      <w:szCs w:val="14"/>
                      <w:lang w:val="es-VE"/>
                    </w:rPr>
                  </w:pPr>
                </w:p>
              </w:tc>
              <w:tc>
                <w:tcPr>
                  <w:tcW w:w="1202" w:type="dxa"/>
                  <w:shd w:val="clear" w:color="auto" w:fill="auto"/>
                </w:tcPr>
                <w:p w:rsidR="00783EA1" w:rsidRPr="008A48FF" w:rsidRDefault="00783EA1" w:rsidP="00B275AA">
                  <w:pPr>
                    <w:jc w:val="both"/>
                    <w:rPr>
                      <w:rFonts w:asciiTheme="minorHAnsi" w:hAnsiTheme="minorHAnsi" w:cs="Arial"/>
                      <w:sz w:val="14"/>
                      <w:szCs w:val="14"/>
                      <w:lang w:val="es-VE"/>
                    </w:rPr>
                  </w:pPr>
                </w:p>
              </w:tc>
              <w:sdt>
                <w:sdtPr>
                  <w:rPr>
                    <w:rFonts w:asciiTheme="minorHAnsi" w:hAnsiTheme="minorHAnsi" w:cs="Arial"/>
                    <w:sz w:val="12"/>
                    <w:szCs w:val="12"/>
                    <w:lang w:val="es-VE"/>
                  </w:rPr>
                  <w:id w:val="260731258"/>
                  <w:placeholder>
                    <w:docPart w:val="EA42807292A34BBCAFB5565A08172FC9"/>
                  </w:placeholder>
                  <w:showingPlcHdr/>
                  <w:dropDownList>
                    <w:listItem w:value="Elija un elemento."/>
                    <w:listItem w:displayText="LLamado Directo" w:value="1"/>
                    <w:listItem w:displayText="Pestaña Búsqueda" w:value="2"/>
                    <w:listItem w:displayText="Pestaña Sola" w:value="3"/>
                    <w:listItem w:displayText="Proceso" w:value="4"/>
                    <w:listItem w:displayText="Menú" w:value="5"/>
                  </w:dropDownList>
                </w:sdtPr>
                <w:sdtContent>
                  <w:tc>
                    <w:tcPr>
                      <w:tcW w:w="1217" w:type="dxa"/>
                    </w:tcPr>
                    <w:p w:rsidR="00783EA1" w:rsidRPr="008A48FF" w:rsidRDefault="00783EA1" w:rsidP="00B275AA">
                      <w:pPr>
                        <w:jc w:val="both"/>
                        <w:rPr>
                          <w:rFonts w:asciiTheme="minorHAnsi" w:hAnsiTheme="minorHAnsi" w:cs="Arial"/>
                          <w:sz w:val="12"/>
                          <w:szCs w:val="12"/>
                          <w:lang w:val="es-VE"/>
                        </w:rPr>
                      </w:pPr>
                      <w:r w:rsidRPr="008A48FF">
                        <w:rPr>
                          <w:rStyle w:val="Textodelmarcadordeposicin"/>
                          <w:rFonts w:asciiTheme="minorHAnsi" w:hAnsiTheme="minorHAnsi" w:cs="Arial"/>
                          <w:sz w:val="12"/>
                          <w:szCs w:val="12"/>
                        </w:rPr>
                        <w:t>Elija un elemento.</w:t>
                      </w:r>
                    </w:p>
                  </w:tc>
                </w:sdtContent>
              </w:sdt>
              <w:sdt>
                <w:sdtPr>
                  <w:rPr>
                    <w:rFonts w:asciiTheme="minorHAnsi" w:hAnsiTheme="minorHAnsi" w:cs="Arial"/>
                    <w:sz w:val="12"/>
                    <w:szCs w:val="12"/>
                    <w:lang w:val="es-VE"/>
                  </w:rPr>
                  <w:id w:val="2136595564"/>
                  <w:placeholder>
                    <w:docPart w:val="D1951250523948458CAA34B017A1C08C"/>
                  </w:placeholder>
                  <w:showingPlcHdr/>
                  <w:dropDownList>
                    <w:listItem w:value="Elija un elemento."/>
                    <w:listItem w:displayText="Configuración" w:value="1"/>
                    <w:listItem w:displayText="Operación " w:value="2"/>
                    <w:listItem w:displayText="Consulta" w:value="3"/>
                    <w:listItem w:displayText="Reporte" w:value="4"/>
                  </w:dropDownList>
                </w:sdtPr>
                <w:sdtContent>
                  <w:tc>
                    <w:tcPr>
                      <w:tcW w:w="1106" w:type="dxa"/>
                      <w:shd w:val="clear" w:color="auto" w:fill="auto"/>
                    </w:tcPr>
                    <w:p w:rsidR="00783EA1" w:rsidRPr="008A48FF" w:rsidRDefault="00783EA1" w:rsidP="00B275AA">
                      <w:pPr>
                        <w:jc w:val="both"/>
                        <w:rPr>
                          <w:rFonts w:asciiTheme="minorHAnsi" w:hAnsiTheme="minorHAnsi" w:cs="Arial"/>
                          <w:sz w:val="12"/>
                          <w:szCs w:val="12"/>
                          <w:lang w:val="es-VE"/>
                        </w:rPr>
                      </w:pPr>
                      <w:r w:rsidRPr="008A48FF">
                        <w:rPr>
                          <w:rStyle w:val="Textodelmarcadordeposicin"/>
                          <w:rFonts w:asciiTheme="minorHAnsi" w:hAnsiTheme="minorHAnsi" w:cs="Arial"/>
                          <w:sz w:val="12"/>
                          <w:szCs w:val="12"/>
                        </w:rPr>
                        <w:t>Elija un elemento.</w:t>
                      </w:r>
                    </w:p>
                  </w:tc>
                </w:sdtContent>
              </w:sdt>
              <w:sdt>
                <w:sdtPr>
                  <w:rPr>
                    <w:rFonts w:asciiTheme="minorHAnsi" w:hAnsiTheme="minorHAnsi" w:cs="Arial"/>
                    <w:sz w:val="12"/>
                    <w:szCs w:val="12"/>
                    <w:lang w:val="es-VE"/>
                  </w:rPr>
                  <w:id w:val="212236598"/>
                  <w:placeholder>
                    <w:docPart w:val="47E9C96D1F0D4D08935A746B2F0B625B"/>
                  </w:placeholder>
                  <w:showingPlcHdr/>
                  <w:dropDownList>
                    <w:listItem w:value="Elija un elemento."/>
                    <w:listItem w:displayText="Alta" w:value="1"/>
                    <w:listItem w:displayText="Media" w:value="2"/>
                    <w:listItem w:displayText="Baja" w:value="3"/>
                  </w:dropDownList>
                </w:sdtPr>
                <w:sdtContent>
                  <w:tc>
                    <w:tcPr>
                      <w:tcW w:w="1188" w:type="dxa"/>
                    </w:tcPr>
                    <w:p w:rsidR="00783EA1" w:rsidRPr="008A48FF" w:rsidRDefault="00783EA1" w:rsidP="00B275AA">
                      <w:pPr>
                        <w:jc w:val="both"/>
                        <w:rPr>
                          <w:rFonts w:asciiTheme="minorHAnsi" w:hAnsiTheme="minorHAnsi" w:cs="Arial"/>
                          <w:sz w:val="12"/>
                          <w:szCs w:val="12"/>
                          <w:lang w:val="es-VE"/>
                        </w:rPr>
                      </w:pPr>
                      <w:r w:rsidRPr="008A48FF">
                        <w:rPr>
                          <w:rStyle w:val="Textodelmarcadordeposicin"/>
                          <w:rFonts w:asciiTheme="minorHAnsi" w:hAnsiTheme="minorHAnsi" w:cs="Arial"/>
                          <w:sz w:val="12"/>
                          <w:szCs w:val="12"/>
                        </w:rPr>
                        <w:t>Elija un elemento.</w:t>
                      </w:r>
                    </w:p>
                  </w:tc>
                </w:sdtContent>
              </w:sdt>
            </w:tr>
            <w:tr w:rsidR="00783EA1" w:rsidRPr="008A48FF" w:rsidTr="0009345B">
              <w:trPr>
                <w:trHeight w:val="273"/>
                <w:jc w:val="center"/>
              </w:trPr>
              <w:tc>
                <w:tcPr>
                  <w:tcW w:w="1578" w:type="dxa"/>
                  <w:shd w:val="clear" w:color="auto" w:fill="auto"/>
                </w:tcPr>
                <w:p w:rsidR="00783EA1" w:rsidRPr="008A48FF" w:rsidRDefault="00783EA1" w:rsidP="00B275AA">
                  <w:pPr>
                    <w:jc w:val="both"/>
                    <w:rPr>
                      <w:rFonts w:asciiTheme="minorHAnsi" w:hAnsiTheme="minorHAnsi" w:cs="Arial"/>
                      <w:sz w:val="14"/>
                      <w:szCs w:val="14"/>
                      <w:lang w:val="es-VE"/>
                    </w:rPr>
                  </w:pPr>
                </w:p>
              </w:tc>
              <w:tc>
                <w:tcPr>
                  <w:tcW w:w="1202" w:type="dxa"/>
                  <w:shd w:val="clear" w:color="auto" w:fill="auto"/>
                </w:tcPr>
                <w:p w:rsidR="00783EA1" w:rsidRPr="008A48FF" w:rsidRDefault="00783EA1" w:rsidP="00B275AA">
                  <w:pPr>
                    <w:jc w:val="both"/>
                    <w:rPr>
                      <w:rFonts w:asciiTheme="minorHAnsi" w:hAnsiTheme="minorHAnsi" w:cs="Arial"/>
                      <w:sz w:val="14"/>
                      <w:szCs w:val="14"/>
                      <w:lang w:val="es-VE"/>
                    </w:rPr>
                  </w:pPr>
                </w:p>
              </w:tc>
              <w:sdt>
                <w:sdtPr>
                  <w:rPr>
                    <w:rFonts w:asciiTheme="minorHAnsi" w:hAnsiTheme="minorHAnsi" w:cs="Arial"/>
                    <w:sz w:val="12"/>
                    <w:szCs w:val="12"/>
                    <w:lang w:val="es-VE"/>
                  </w:rPr>
                  <w:id w:val="-1958947763"/>
                  <w:placeholder>
                    <w:docPart w:val="CBA4C695411040D2ACE191FF9A3B98EA"/>
                  </w:placeholder>
                  <w:showingPlcHdr/>
                  <w:dropDownList>
                    <w:listItem w:value="Elija un elemento."/>
                    <w:listItem w:displayText="LLamado Directo" w:value="1"/>
                    <w:listItem w:displayText="Pestaña Búsqueda" w:value="2"/>
                    <w:listItem w:displayText="Pestaña Sola" w:value="3"/>
                    <w:listItem w:displayText="Proceso" w:value="4"/>
                    <w:listItem w:displayText="Menú" w:value="5"/>
                  </w:dropDownList>
                </w:sdtPr>
                <w:sdtContent>
                  <w:tc>
                    <w:tcPr>
                      <w:tcW w:w="1217" w:type="dxa"/>
                    </w:tcPr>
                    <w:p w:rsidR="00783EA1" w:rsidRPr="008A48FF" w:rsidRDefault="00FB4A0B" w:rsidP="00B275AA">
                      <w:pPr>
                        <w:jc w:val="both"/>
                        <w:rPr>
                          <w:rFonts w:asciiTheme="minorHAnsi" w:hAnsiTheme="minorHAnsi" w:cs="Arial"/>
                          <w:sz w:val="12"/>
                          <w:szCs w:val="12"/>
                          <w:lang w:val="es-VE"/>
                        </w:rPr>
                      </w:pPr>
                      <w:r w:rsidRPr="008A48FF">
                        <w:rPr>
                          <w:rStyle w:val="Textodelmarcadordeposicin"/>
                          <w:rFonts w:asciiTheme="minorHAnsi" w:hAnsiTheme="minorHAnsi" w:cs="Arial"/>
                          <w:sz w:val="12"/>
                          <w:szCs w:val="12"/>
                        </w:rPr>
                        <w:t>Elija un elemento.</w:t>
                      </w:r>
                    </w:p>
                  </w:tc>
                </w:sdtContent>
              </w:sdt>
              <w:sdt>
                <w:sdtPr>
                  <w:rPr>
                    <w:rFonts w:asciiTheme="minorHAnsi" w:hAnsiTheme="minorHAnsi" w:cs="Arial"/>
                    <w:sz w:val="12"/>
                    <w:szCs w:val="12"/>
                    <w:lang w:val="es-VE"/>
                  </w:rPr>
                  <w:id w:val="-1363661247"/>
                  <w:placeholder>
                    <w:docPart w:val="2EB721C673114820AB81B90E7ACDC6F2"/>
                  </w:placeholder>
                  <w:showingPlcHdr/>
                  <w:dropDownList>
                    <w:listItem w:value="Elija un elemento."/>
                    <w:listItem w:displayText="Configuración" w:value="1"/>
                    <w:listItem w:displayText="Operación " w:value="2"/>
                    <w:listItem w:displayText="Consulta" w:value="3"/>
                    <w:listItem w:displayText="Reporte" w:value="4"/>
                  </w:dropDownList>
                </w:sdtPr>
                <w:sdtContent>
                  <w:tc>
                    <w:tcPr>
                      <w:tcW w:w="1106" w:type="dxa"/>
                      <w:shd w:val="clear" w:color="auto" w:fill="auto"/>
                    </w:tcPr>
                    <w:p w:rsidR="00783EA1" w:rsidRPr="008A48FF" w:rsidRDefault="00783EA1" w:rsidP="00B275AA">
                      <w:pPr>
                        <w:jc w:val="both"/>
                        <w:rPr>
                          <w:rFonts w:asciiTheme="minorHAnsi" w:hAnsiTheme="minorHAnsi" w:cs="Arial"/>
                          <w:sz w:val="12"/>
                          <w:szCs w:val="12"/>
                          <w:lang w:val="es-VE"/>
                        </w:rPr>
                      </w:pPr>
                      <w:r w:rsidRPr="008A48FF">
                        <w:rPr>
                          <w:rStyle w:val="Textodelmarcadordeposicin"/>
                          <w:rFonts w:asciiTheme="minorHAnsi" w:hAnsiTheme="minorHAnsi" w:cs="Arial"/>
                          <w:sz w:val="12"/>
                          <w:szCs w:val="12"/>
                        </w:rPr>
                        <w:t>Elija un elemento.</w:t>
                      </w:r>
                    </w:p>
                  </w:tc>
                </w:sdtContent>
              </w:sdt>
              <w:sdt>
                <w:sdtPr>
                  <w:rPr>
                    <w:rFonts w:asciiTheme="minorHAnsi" w:hAnsiTheme="minorHAnsi" w:cs="Arial"/>
                    <w:sz w:val="12"/>
                    <w:szCs w:val="12"/>
                    <w:lang w:val="es-VE"/>
                  </w:rPr>
                  <w:id w:val="1296722581"/>
                  <w:placeholder>
                    <w:docPart w:val="A1944B3C1CD14DB6A7310C8EAFBEC87B"/>
                  </w:placeholder>
                  <w:showingPlcHdr/>
                  <w:dropDownList>
                    <w:listItem w:value="Elija un elemento."/>
                    <w:listItem w:displayText="Alta" w:value="1"/>
                    <w:listItem w:displayText="Media" w:value="2"/>
                    <w:listItem w:displayText="Baja" w:value="3"/>
                  </w:dropDownList>
                </w:sdtPr>
                <w:sdtContent>
                  <w:tc>
                    <w:tcPr>
                      <w:tcW w:w="1188" w:type="dxa"/>
                    </w:tcPr>
                    <w:p w:rsidR="00783EA1" w:rsidRPr="008A48FF" w:rsidRDefault="00783EA1" w:rsidP="00B275AA">
                      <w:pPr>
                        <w:jc w:val="both"/>
                        <w:rPr>
                          <w:rFonts w:asciiTheme="minorHAnsi" w:hAnsiTheme="minorHAnsi" w:cs="Arial"/>
                          <w:sz w:val="12"/>
                          <w:szCs w:val="12"/>
                          <w:lang w:val="es-VE"/>
                        </w:rPr>
                      </w:pPr>
                      <w:r w:rsidRPr="008A48FF">
                        <w:rPr>
                          <w:rStyle w:val="Textodelmarcadordeposicin"/>
                          <w:rFonts w:asciiTheme="minorHAnsi" w:hAnsiTheme="minorHAnsi" w:cs="Arial"/>
                          <w:sz w:val="12"/>
                          <w:szCs w:val="12"/>
                        </w:rPr>
                        <w:t>Elija un elemento.</w:t>
                      </w:r>
                    </w:p>
                  </w:tc>
                </w:sdtContent>
              </w:sdt>
            </w:tr>
          </w:tbl>
          <w:p w:rsidR="009C28C1" w:rsidRPr="00460988" w:rsidRDefault="009C28C1" w:rsidP="009C28C1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</w:tc>
      </w:tr>
      <w:tr w:rsidR="003F789E" w:rsidRPr="00460988" w:rsidTr="008A48FF">
        <w:trPr>
          <w:trHeight w:val="1218"/>
        </w:trPr>
        <w:tc>
          <w:tcPr>
            <w:tcW w:w="2943" w:type="dxa"/>
            <w:shd w:val="clear" w:color="auto" w:fill="auto"/>
            <w:vAlign w:val="center"/>
          </w:tcPr>
          <w:p w:rsidR="003F789E" w:rsidRPr="00460988" w:rsidRDefault="003F789E" w:rsidP="00D356B2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Objetos Impactados</w:t>
            </w:r>
            <w:r w:rsidR="006E10A6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 </w:t>
            </w:r>
            <w:r w:rsidRPr="00460988">
              <w:rPr>
                <w:rFonts w:asciiTheme="minorHAnsi" w:hAnsiTheme="minorHAnsi" w:cs="Arial"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518" w:type="dxa"/>
            <w:shd w:val="clear" w:color="auto" w:fill="auto"/>
            <w:vAlign w:val="center"/>
          </w:tcPr>
          <w:p w:rsidR="003F789E" w:rsidRPr="00460988" w:rsidRDefault="003F789E" w:rsidP="00B275AA">
            <w:pPr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&lt;Indique los objetos que se van a modificar o a crear en el caso, tablas, vistas, funciones, etc.  Indicar para cada objeto.&gt;</w:t>
            </w:r>
          </w:p>
          <w:p w:rsidR="005E0758" w:rsidRPr="00460988" w:rsidRDefault="005E0758" w:rsidP="00B275AA">
            <w:pPr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BFBFBF" w:themeColor="background1" w:themeShade="BF"/>
                <w:left w:val="single" w:sz="4" w:space="0" w:color="BFBFBF" w:themeColor="background1" w:themeShade="BF"/>
                <w:bottom w:val="single" w:sz="4" w:space="0" w:color="BFBFBF" w:themeColor="background1" w:themeShade="BF"/>
                <w:right w:val="single" w:sz="4" w:space="0" w:color="BFBFBF" w:themeColor="background1" w:themeShade="BF"/>
                <w:insideH w:val="single" w:sz="4" w:space="0" w:color="BFBFBF" w:themeColor="background1" w:themeShade="BF"/>
                <w:insideV w:val="single" w:sz="4" w:space="0" w:color="BFBFBF" w:themeColor="background1" w:themeShade="BF"/>
              </w:tblBorders>
              <w:tblLook w:val="04A0" w:firstRow="1" w:lastRow="0" w:firstColumn="1" w:lastColumn="0" w:noHBand="0" w:noVBand="1"/>
            </w:tblPr>
            <w:tblGrid>
              <w:gridCol w:w="2292"/>
              <w:gridCol w:w="1700"/>
              <w:gridCol w:w="1954"/>
            </w:tblGrid>
            <w:tr w:rsidR="00556383" w:rsidRPr="00460988" w:rsidTr="00564920">
              <w:trPr>
                <w:trHeight w:val="282"/>
                <w:jc w:val="center"/>
              </w:trPr>
              <w:tc>
                <w:tcPr>
                  <w:tcW w:w="2292" w:type="dxa"/>
                  <w:shd w:val="clear" w:color="auto" w:fill="F2F2F2" w:themeFill="background1" w:themeFillShade="F2"/>
                  <w:vAlign w:val="center"/>
                </w:tcPr>
                <w:p w:rsidR="00556383" w:rsidRPr="008A48FF" w:rsidRDefault="00556383" w:rsidP="00111B36">
                  <w:pPr>
                    <w:jc w:val="center"/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</w:pPr>
                  <w:r w:rsidRPr="008A48FF"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  <w:t>Nombre Objeto</w:t>
                  </w:r>
                </w:p>
              </w:tc>
              <w:tc>
                <w:tcPr>
                  <w:tcW w:w="1700" w:type="dxa"/>
                  <w:shd w:val="clear" w:color="auto" w:fill="F2F2F2" w:themeFill="background1" w:themeFillShade="F2"/>
                  <w:vAlign w:val="center"/>
                </w:tcPr>
                <w:p w:rsidR="00556383" w:rsidRPr="008A48FF" w:rsidRDefault="00556383" w:rsidP="00111B36">
                  <w:pPr>
                    <w:jc w:val="center"/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</w:pPr>
                  <w:r w:rsidRPr="008A48FF"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  <w:t>Tipo de Objeto</w:t>
                  </w:r>
                </w:p>
              </w:tc>
              <w:tc>
                <w:tcPr>
                  <w:tcW w:w="1954" w:type="dxa"/>
                  <w:shd w:val="clear" w:color="auto" w:fill="F2F2F2" w:themeFill="background1" w:themeFillShade="F2"/>
                  <w:vAlign w:val="center"/>
                </w:tcPr>
                <w:p w:rsidR="00556383" w:rsidRPr="008A48FF" w:rsidRDefault="00556383" w:rsidP="00556383">
                  <w:pPr>
                    <w:jc w:val="center"/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</w:pPr>
                  <w:r w:rsidRPr="008A48FF"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  <w:t>Nuevo/Modificado</w:t>
                  </w:r>
                </w:p>
              </w:tc>
            </w:tr>
            <w:tr w:rsidR="00556383" w:rsidRPr="00460988" w:rsidTr="008A48FF">
              <w:trPr>
                <w:trHeight w:val="56"/>
                <w:jc w:val="center"/>
              </w:trPr>
              <w:tc>
                <w:tcPr>
                  <w:tcW w:w="2292" w:type="dxa"/>
                  <w:shd w:val="clear" w:color="auto" w:fill="auto"/>
                </w:tcPr>
                <w:p w:rsidR="00556383" w:rsidRPr="008A48FF" w:rsidRDefault="00556383" w:rsidP="00B275AA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  <w:tc>
                <w:tcPr>
                  <w:tcW w:w="1700" w:type="dxa"/>
                  <w:shd w:val="clear" w:color="auto" w:fill="auto"/>
                </w:tcPr>
                <w:p w:rsidR="00556383" w:rsidRPr="008A48FF" w:rsidRDefault="00556383" w:rsidP="00B275AA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  <w:tc>
                <w:tcPr>
                  <w:tcW w:w="1954" w:type="dxa"/>
                </w:tcPr>
                <w:p w:rsidR="00556383" w:rsidRPr="008A48FF" w:rsidRDefault="00556383" w:rsidP="00B275AA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</w:tr>
            <w:tr w:rsidR="00556383" w:rsidRPr="00460988" w:rsidTr="008A48FF">
              <w:trPr>
                <w:trHeight w:val="56"/>
                <w:jc w:val="center"/>
              </w:trPr>
              <w:tc>
                <w:tcPr>
                  <w:tcW w:w="2292" w:type="dxa"/>
                  <w:shd w:val="clear" w:color="auto" w:fill="auto"/>
                </w:tcPr>
                <w:p w:rsidR="00556383" w:rsidRPr="008A48FF" w:rsidRDefault="00556383" w:rsidP="00B275AA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  <w:tc>
                <w:tcPr>
                  <w:tcW w:w="1700" w:type="dxa"/>
                  <w:shd w:val="clear" w:color="auto" w:fill="auto"/>
                </w:tcPr>
                <w:p w:rsidR="00556383" w:rsidRPr="008A48FF" w:rsidRDefault="00556383" w:rsidP="00B275AA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  <w:tc>
                <w:tcPr>
                  <w:tcW w:w="1954" w:type="dxa"/>
                </w:tcPr>
                <w:p w:rsidR="00556383" w:rsidRPr="008A48FF" w:rsidRDefault="00556383" w:rsidP="00B275AA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</w:tr>
          </w:tbl>
          <w:p w:rsidR="00A1242A" w:rsidRPr="00460988" w:rsidRDefault="00A1242A" w:rsidP="00B275AA">
            <w:pPr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</w:tc>
      </w:tr>
      <w:tr w:rsidR="003F789E" w:rsidRPr="00460988" w:rsidTr="008A48FF">
        <w:trPr>
          <w:trHeight w:val="196"/>
        </w:trPr>
        <w:tc>
          <w:tcPr>
            <w:tcW w:w="2943" w:type="dxa"/>
            <w:shd w:val="clear" w:color="auto" w:fill="auto"/>
            <w:vAlign w:val="center"/>
          </w:tcPr>
          <w:p w:rsidR="003F789E" w:rsidRPr="00460988" w:rsidRDefault="003F789E" w:rsidP="00B275AA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Excepciones / Limites 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518" w:type="dxa"/>
            <w:shd w:val="clear" w:color="auto" w:fill="auto"/>
            <w:vAlign w:val="center"/>
          </w:tcPr>
          <w:p w:rsidR="003F789E" w:rsidRPr="00460988" w:rsidRDefault="003F789E" w:rsidP="003F789E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 Cómo debe responder el sistema ante flujos alternos / Alcance máximo del desarrollo / configuración&gt;</w:t>
            </w:r>
          </w:p>
        </w:tc>
      </w:tr>
      <w:tr w:rsidR="003F789E" w:rsidRPr="00460988" w:rsidTr="008A48FF">
        <w:trPr>
          <w:trHeight w:val="196"/>
        </w:trPr>
        <w:tc>
          <w:tcPr>
            <w:tcW w:w="2943" w:type="dxa"/>
            <w:shd w:val="clear" w:color="auto" w:fill="auto"/>
            <w:vAlign w:val="center"/>
          </w:tcPr>
          <w:p w:rsidR="003F789E" w:rsidRPr="00460988" w:rsidRDefault="003F789E" w:rsidP="00B275AA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Prototipo Borrador 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518" w:type="dxa"/>
            <w:shd w:val="clear" w:color="auto" w:fill="auto"/>
            <w:vAlign w:val="center"/>
          </w:tcPr>
          <w:p w:rsidR="00030DC6" w:rsidRPr="00460988" w:rsidRDefault="003F789E" w:rsidP="00974BF2">
            <w:pPr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&lt;Presente la pantalla, reporte, menú o cualquier cambio en la interfaz de usuario</w:t>
            </w:r>
            <w:r w:rsidR="00030DC6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. </w:t>
            </w:r>
          </w:p>
          <w:p w:rsidR="003F789E" w:rsidRPr="00460988" w:rsidRDefault="00030DC6" w:rsidP="00030DC6">
            <w:pPr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En caso de impactar un flujo procesos /</w:t>
            </w:r>
            <w:r w:rsidR="00D560E8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trámite, indique cómo quedará</w:t>
            </w:r>
            <w:r w:rsidR="003F789E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&gt;</w:t>
            </w:r>
          </w:p>
        </w:tc>
      </w:tr>
      <w:tr w:rsidR="00823DEB" w:rsidRPr="00460988" w:rsidTr="008A48FF">
        <w:trPr>
          <w:trHeight w:val="196"/>
        </w:trPr>
        <w:tc>
          <w:tcPr>
            <w:tcW w:w="9464" w:type="dxa"/>
            <w:gridSpan w:val="2"/>
            <w:shd w:val="clear" w:color="auto" w:fill="DBE5F1" w:themeFill="accent1" w:themeFillTint="33"/>
            <w:vAlign w:val="center"/>
          </w:tcPr>
          <w:p w:rsidR="00823DEB" w:rsidRPr="00460988" w:rsidRDefault="008A48FF" w:rsidP="00343D0F">
            <w:pPr>
              <w:jc w:val="center"/>
              <w:rPr>
                <w:rFonts w:asciiTheme="minorHAnsi" w:hAnsiTheme="minorHAnsi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asciiTheme="minorHAnsi" w:hAnsiTheme="minorHAnsi" w:cs="Arial"/>
                <w:b/>
                <w:sz w:val="16"/>
                <w:szCs w:val="16"/>
              </w:rPr>
              <w:tab/>
            </w:r>
            <w:r w:rsidR="00823DEB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eastAsia="en-US"/>
              </w:rPr>
              <w:t xml:space="preserve">PARAMETRIZACIÓN REQUERIDA EN DATOS MAESTROS </w:t>
            </w:r>
            <w:r w:rsidR="00823DEB"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>(</w:t>
            </w:r>
            <w:r w:rsidR="00343D0F"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>N2</w:t>
            </w:r>
            <w:r w:rsidR="00823DEB"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 xml:space="preserve">) </w:t>
            </w:r>
            <w:r w:rsidR="00823DEB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</w:tr>
      <w:tr w:rsidR="00823DEB" w:rsidRPr="00460988" w:rsidTr="008A48FF">
        <w:trPr>
          <w:trHeight w:val="196"/>
        </w:trPr>
        <w:tc>
          <w:tcPr>
            <w:tcW w:w="9464" w:type="dxa"/>
            <w:gridSpan w:val="2"/>
            <w:shd w:val="clear" w:color="auto" w:fill="auto"/>
            <w:vAlign w:val="center"/>
          </w:tcPr>
          <w:p w:rsidR="00823DEB" w:rsidRPr="00460988" w:rsidRDefault="00823DEB" w:rsidP="00B275AA">
            <w:pPr>
              <w:jc w:val="both"/>
              <w:rPr>
                <w:rFonts w:asciiTheme="minorHAnsi" w:hAnsiTheme="minorHAnsi" w:cs="Arial"/>
                <w:b/>
                <w:bCs/>
                <w:i/>
                <w:sz w:val="16"/>
                <w:szCs w:val="16"/>
                <w:lang w:eastAsia="en-US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BFBFBF" w:themeColor="background1" w:themeShade="BF"/>
                <w:left w:val="single" w:sz="4" w:space="0" w:color="BFBFBF" w:themeColor="background1" w:themeShade="BF"/>
                <w:bottom w:val="single" w:sz="4" w:space="0" w:color="BFBFBF" w:themeColor="background1" w:themeShade="BF"/>
                <w:right w:val="single" w:sz="4" w:space="0" w:color="BFBFBF" w:themeColor="background1" w:themeShade="BF"/>
                <w:insideH w:val="single" w:sz="4" w:space="0" w:color="BFBFBF" w:themeColor="background1" w:themeShade="BF"/>
                <w:insideV w:val="single" w:sz="4" w:space="0" w:color="BFBFBF" w:themeColor="background1" w:themeShade="BF"/>
              </w:tblBorders>
              <w:tblLook w:val="04A0" w:firstRow="1" w:lastRow="0" w:firstColumn="1" w:lastColumn="0" w:noHBand="0" w:noVBand="1"/>
            </w:tblPr>
            <w:tblGrid>
              <w:gridCol w:w="1732"/>
              <w:gridCol w:w="1807"/>
              <w:gridCol w:w="1134"/>
              <w:gridCol w:w="907"/>
              <w:gridCol w:w="2066"/>
              <w:gridCol w:w="1592"/>
            </w:tblGrid>
            <w:tr w:rsidR="000953C0" w:rsidRPr="00460988" w:rsidTr="008F32AD">
              <w:trPr>
                <w:trHeight w:val="249"/>
                <w:jc w:val="center"/>
              </w:trPr>
              <w:tc>
                <w:tcPr>
                  <w:tcW w:w="1732" w:type="dxa"/>
                  <w:shd w:val="clear" w:color="auto" w:fill="F2F2F2" w:themeFill="background1" w:themeFillShade="F2"/>
                  <w:vAlign w:val="center"/>
                </w:tcPr>
                <w:p w:rsidR="000953C0" w:rsidRPr="00460988" w:rsidRDefault="000953C0" w:rsidP="008F32AD">
                  <w:pPr>
                    <w:jc w:val="center"/>
                    <w:rPr>
                      <w:rFonts w:asciiTheme="minorHAnsi" w:hAnsiTheme="minorHAnsi" w:cs="Arial"/>
                      <w:b/>
                      <w:bCs/>
                      <w:sz w:val="16"/>
                      <w:szCs w:val="16"/>
                      <w:lang w:eastAsia="en-US"/>
                    </w:rPr>
                  </w:pPr>
                  <w:r w:rsidRPr="00460988">
                    <w:rPr>
                      <w:rFonts w:asciiTheme="minorHAnsi" w:hAnsiTheme="minorHAnsi" w:cs="Arial"/>
                      <w:b/>
                      <w:bCs/>
                      <w:sz w:val="16"/>
                      <w:szCs w:val="16"/>
                      <w:lang w:eastAsia="en-US"/>
                    </w:rPr>
                    <w:t>Nombre del parámetro / constante</w:t>
                  </w:r>
                </w:p>
              </w:tc>
              <w:tc>
                <w:tcPr>
                  <w:tcW w:w="1807" w:type="dxa"/>
                  <w:shd w:val="clear" w:color="auto" w:fill="F2F2F2" w:themeFill="background1" w:themeFillShade="F2"/>
                  <w:vAlign w:val="center"/>
                </w:tcPr>
                <w:p w:rsidR="000953C0" w:rsidRPr="00460988" w:rsidRDefault="000953C0" w:rsidP="008F32AD">
                  <w:pPr>
                    <w:jc w:val="center"/>
                    <w:rPr>
                      <w:rFonts w:asciiTheme="minorHAnsi" w:hAnsiTheme="minorHAnsi" w:cs="Arial"/>
                      <w:b/>
                      <w:bCs/>
                      <w:sz w:val="16"/>
                      <w:szCs w:val="16"/>
                      <w:lang w:eastAsia="en-US"/>
                    </w:rPr>
                  </w:pPr>
                  <w:r w:rsidRPr="00460988">
                    <w:rPr>
                      <w:rFonts w:asciiTheme="minorHAnsi" w:hAnsiTheme="minorHAnsi" w:cs="Arial"/>
                      <w:b/>
                      <w:bCs/>
                      <w:sz w:val="16"/>
                      <w:szCs w:val="16"/>
                      <w:lang w:eastAsia="en-US"/>
                    </w:rPr>
                    <w:t>Funcionalidad del parámetro / constante</w:t>
                  </w:r>
                </w:p>
              </w:tc>
              <w:tc>
                <w:tcPr>
                  <w:tcW w:w="1134" w:type="dxa"/>
                  <w:shd w:val="clear" w:color="auto" w:fill="F2F2F2" w:themeFill="background1" w:themeFillShade="F2"/>
                  <w:vAlign w:val="center"/>
                </w:tcPr>
                <w:p w:rsidR="000953C0" w:rsidRPr="00460988" w:rsidRDefault="000953C0" w:rsidP="008F32AD">
                  <w:pPr>
                    <w:jc w:val="center"/>
                    <w:rPr>
                      <w:rFonts w:asciiTheme="minorHAnsi" w:hAnsiTheme="minorHAnsi" w:cs="Arial"/>
                      <w:b/>
                      <w:bCs/>
                      <w:sz w:val="16"/>
                      <w:szCs w:val="16"/>
                      <w:lang w:eastAsia="en-US"/>
                    </w:rPr>
                  </w:pPr>
                  <w:r w:rsidRPr="00460988">
                    <w:rPr>
                      <w:rFonts w:asciiTheme="minorHAnsi" w:hAnsiTheme="minorHAnsi" w:cs="Arial"/>
                      <w:b/>
                      <w:bCs/>
                      <w:sz w:val="16"/>
                      <w:szCs w:val="16"/>
                      <w:lang w:eastAsia="en-US"/>
                    </w:rPr>
                    <w:t>Tipo de Dato</w:t>
                  </w:r>
                </w:p>
              </w:tc>
              <w:tc>
                <w:tcPr>
                  <w:tcW w:w="907" w:type="dxa"/>
                  <w:shd w:val="clear" w:color="auto" w:fill="F2F2F2" w:themeFill="background1" w:themeFillShade="F2"/>
                  <w:vAlign w:val="center"/>
                </w:tcPr>
                <w:p w:rsidR="000953C0" w:rsidRPr="00460988" w:rsidRDefault="000953C0" w:rsidP="008F32AD">
                  <w:pPr>
                    <w:jc w:val="center"/>
                    <w:rPr>
                      <w:rFonts w:asciiTheme="minorHAnsi" w:hAnsiTheme="minorHAnsi" w:cs="Arial"/>
                      <w:b/>
                      <w:bCs/>
                      <w:sz w:val="16"/>
                      <w:szCs w:val="16"/>
                      <w:lang w:eastAsia="en-US"/>
                    </w:rPr>
                  </w:pPr>
                  <w:r w:rsidRPr="00460988">
                    <w:rPr>
                      <w:rFonts w:asciiTheme="minorHAnsi" w:hAnsiTheme="minorHAnsi" w:cs="Arial"/>
                      <w:b/>
                      <w:bCs/>
                      <w:sz w:val="16"/>
                      <w:szCs w:val="16"/>
                      <w:lang w:eastAsia="en-US"/>
                    </w:rPr>
                    <w:t>Separador</w:t>
                  </w:r>
                </w:p>
              </w:tc>
              <w:tc>
                <w:tcPr>
                  <w:tcW w:w="2066" w:type="dxa"/>
                  <w:shd w:val="clear" w:color="auto" w:fill="F2F2F2" w:themeFill="background1" w:themeFillShade="F2"/>
                  <w:vAlign w:val="center"/>
                </w:tcPr>
                <w:p w:rsidR="000953C0" w:rsidRPr="00460988" w:rsidRDefault="000953C0" w:rsidP="008F32AD">
                  <w:pPr>
                    <w:jc w:val="center"/>
                    <w:rPr>
                      <w:rFonts w:asciiTheme="minorHAnsi" w:hAnsiTheme="minorHAnsi" w:cs="Arial"/>
                      <w:b/>
                      <w:bCs/>
                      <w:sz w:val="16"/>
                      <w:szCs w:val="16"/>
                      <w:lang w:eastAsia="en-US"/>
                    </w:rPr>
                  </w:pPr>
                  <w:r w:rsidRPr="00460988">
                    <w:rPr>
                      <w:rFonts w:asciiTheme="minorHAnsi" w:hAnsiTheme="minorHAnsi" w:cs="Arial"/>
                      <w:b/>
                      <w:bCs/>
                      <w:sz w:val="16"/>
                      <w:szCs w:val="16"/>
                      <w:lang w:eastAsia="en-US"/>
                    </w:rPr>
                    <w:t>Nuevo/Modificación</w:t>
                  </w:r>
                </w:p>
              </w:tc>
              <w:tc>
                <w:tcPr>
                  <w:tcW w:w="1592" w:type="dxa"/>
                  <w:shd w:val="clear" w:color="auto" w:fill="F2F2F2" w:themeFill="background1" w:themeFillShade="F2"/>
                  <w:vAlign w:val="center"/>
                </w:tcPr>
                <w:p w:rsidR="000953C0" w:rsidRPr="00460988" w:rsidRDefault="000953C0" w:rsidP="008F32AD">
                  <w:pPr>
                    <w:jc w:val="center"/>
                    <w:rPr>
                      <w:rFonts w:asciiTheme="minorHAnsi" w:hAnsiTheme="minorHAnsi" w:cs="Arial"/>
                      <w:b/>
                      <w:bCs/>
                      <w:sz w:val="16"/>
                      <w:szCs w:val="16"/>
                      <w:lang w:eastAsia="en-US"/>
                    </w:rPr>
                  </w:pPr>
                  <w:r w:rsidRPr="00460988">
                    <w:rPr>
                      <w:rFonts w:asciiTheme="minorHAnsi" w:hAnsiTheme="minorHAnsi" w:cs="Arial"/>
                      <w:b/>
                      <w:bCs/>
                      <w:sz w:val="16"/>
                      <w:szCs w:val="16"/>
                      <w:lang w:eastAsia="en-US"/>
                    </w:rPr>
                    <w:t>Valores</w:t>
                  </w:r>
                </w:p>
              </w:tc>
            </w:tr>
            <w:tr w:rsidR="000953C0" w:rsidRPr="00460988" w:rsidTr="008F32AD">
              <w:trPr>
                <w:trHeight w:val="214"/>
                <w:jc w:val="center"/>
              </w:trPr>
              <w:tc>
                <w:tcPr>
                  <w:tcW w:w="1732" w:type="dxa"/>
                </w:tcPr>
                <w:p w:rsidR="000953C0" w:rsidRPr="00460988" w:rsidRDefault="000953C0" w:rsidP="008F32AD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  <w:tc>
                <w:tcPr>
                  <w:tcW w:w="1807" w:type="dxa"/>
                  <w:shd w:val="clear" w:color="auto" w:fill="auto"/>
                </w:tcPr>
                <w:p w:rsidR="000953C0" w:rsidRPr="00460988" w:rsidRDefault="000953C0" w:rsidP="008F32AD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  <w:tc>
                <w:tcPr>
                  <w:tcW w:w="1134" w:type="dxa"/>
                  <w:shd w:val="clear" w:color="auto" w:fill="auto"/>
                </w:tcPr>
                <w:p w:rsidR="000953C0" w:rsidRPr="00460988" w:rsidRDefault="000953C0" w:rsidP="008F32AD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  <w:tc>
                <w:tcPr>
                  <w:tcW w:w="907" w:type="dxa"/>
                  <w:shd w:val="clear" w:color="auto" w:fill="auto"/>
                </w:tcPr>
                <w:p w:rsidR="000953C0" w:rsidRPr="00460988" w:rsidRDefault="000953C0" w:rsidP="008F32AD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  <w:tc>
                <w:tcPr>
                  <w:tcW w:w="2066" w:type="dxa"/>
                </w:tcPr>
                <w:p w:rsidR="000953C0" w:rsidRPr="00460988" w:rsidRDefault="000953C0" w:rsidP="008F32AD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  <w:tc>
                <w:tcPr>
                  <w:tcW w:w="1592" w:type="dxa"/>
                </w:tcPr>
                <w:p w:rsidR="000953C0" w:rsidRPr="00460988" w:rsidRDefault="000953C0" w:rsidP="008F32AD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</w:tr>
            <w:tr w:rsidR="000953C0" w:rsidRPr="00460988" w:rsidTr="008F32AD">
              <w:trPr>
                <w:trHeight w:val="118"/>
                <w:jc w:val="center"/>
              </w:trPr>
              <w:tc>
                <w:tcPr>
                  <w:tcW w:w="1732" w:type="dxa"/>
                </w:tcPr>
                <w:p w:rsidR="000953C0" w:rsidRPr="00460988" w:rsidRDefault="000953C0" w:rsidP="008F32AD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  <w:tc>
                <w:tcPr>
                  <w:tcW w:w="1807" w:type="dxa"/>
                  <w:shd w:val="clear" w:color="auto" w:fill="auto"/>
                </w:tcPr>
                <w:p w:rsidR="000953C0" w:rsidRPr="00460988" w:rsidRDefault="000953C0" w:rsidP="008F32AD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  <w:tc>
                <w:tcPr>
                  <w:tcW w:w="1134" w:type="dxa"/>
                  <w:shd w:val="clear" w:color="auto" w:fill="auto"/>
                </w:tcPr>
                <w:p w:rsidR="000953C0" w:rsidRPr="00460988" w:rsidRDefault="000953C0" w:rsidP="008F32AD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  <w:tc>
                <w:tcPr>
                  <w:tcW w:w="907" w:type="dxa"/>
                  <w:shd w:val="clear" w:color="auto" w:fill="auto"/>
                </w:tcPr>
                <w:p w:rsidR="000953C0" w:rsidRPr="00460988" w:rsidRDefault="000953C0" w:rsidP="008F32AD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  <w:tc>
                <w:tcPr>
                  <w:tcW w:w="2066" w:type="dxa"/>
                </w:tcPr>
                <w:p w:rsidR="000953C0" w:rsidRPr="00460988" w:rsidRDefault="000953C0" w:rsidP="008F32AD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  <w:tc>
                <w:tcPr>
                  <w:tcW w:w="1592" w:type="dxa"/>
                </w:tcPr>
                <w:p w:rsidR="000953C0" w:rsidRPr="00460988" w:rsidRDefault="000953C0" w:rsidP="008F32AD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</w:tr>
            <w:tr w:rsidR="000953C0" w:rsidRPr="00460988" w:rsidTr="008F32AD">
              <w:trPr>
                <w:trHeight w:val="118"/>
                <w:jc w:val="center"/>
              </w:trPr>
              <w:tc>
                <w:tcPr>
                  <w:tcW w:w="1732" w:type="dxa"/>
                </w:tcPr>
                <w:p w:rsidR="000953C0" w:rsidRPr="00460988" w:rsidRDefault="000953C0" w:rsidP="008F32AD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  <w:tc>
                <w:tcPr>
                  <w:tcW w:w="1807" w:type="dxa"/>
                  <w:shd w:val="clear" w:color="auto" w:fill="auto"/>
                </w:tcPr>
                <w:p w:rsidR="000953C0" w:rsidRPr="00460988" w:rsidRDefault="000953C0" w:rsidP="008F32AD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  <w:tc>
                <w:tcPr>
                  <w:tcW w:w="1134" w:type="dxa"/>
                  <w:shd w:val="clear" w:color="auto" w:fill="auto"/>
                </w:tcPr>
                <w:p w:rsidR="000953C0" w:rsidRPr="00460988" w:rsidRDefault="000953C0" w:rsidP="008F32AD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  <w:tc>
                <w:tcPr>
                  <w:tcW w:w="907" w:type="dxa"/>
                  <w:shd w:val="clear" w:color="auto" w:fill="auto"/>
                </w:tcPr>
                <w:p w:rsidR="000953C0" w:rsidRPr="00460988" w:rsidRDefault="000953C0" w:rsidP="008F32AD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  <w:tc>
                <w:tcPr>
                  <w:tcW w:w="2066" w:type="dxa"/>
                </w:tcPr>
                <w:p w:rsidR="000953C0" w:rsidRPr="00460988" w:rsidRDefault="000953C0" w:rsidP="008F32AD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  <w:tc>
                <w:tcPr>
                  <w:tcW w:w="1592" w:type="dxa"/>
                </w:tcPr>
                <w:p w:rsidR="000953C0" w:rsidRPr="00460988" w:rsidRDefault="000953C0" w:rsidP="008F32AD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</w:tr>
          </w:tbl>
          <w:p w:rsidR="000953C0" w:rsidRPr="00460988" w:rsidRDefault="000953C0" w:rsidP="000953C0">
            <w:pPr>
              <w:jc w:val="both"/>
              <w:rPr>
                <w:rFonts w:asciiTheme="minorHAnsi" w:hAnsiTheme="minorHAnsi" w:cs="Arial"/>
                <w:b/>
                <w:bCs/>
                <w:i/>
                <w:sz w:val="16"/>
                <w:szCs w:val="16"/>
                <w:lang w:eastAsia="en-US"/>
              </w:rPr>
            </w:pPr>
            <w:r w:rsidRPr="000953C0">
              <w:rPr>
                <w:rFonts w:asciiTheme="minorHAnsi" w:hAnsiTheme="minorHAnsi" w:cs="Arial"/>
                <w:b/>
                <w:bCs/>
                <w:i/>
                <w:color w:val="FFFFFF" w:themeColor="background1"/>
                <w:sz w:val="16"/>
                <w:szCs w:val="16"/>
                <w:lang w:eastAsia="en-US"/>
              </w:rPr>
              <w:t>.</w:t>
            </w:r>
          </w:p>
        </w:tc>
      </w:tr>
    </w:tbl>
    <w:p w:rsidR="00823DEB" w:rsidRPr="00460988" w:rsidRDefault="00823DEB" w:rsidP="00823DEB">
      <w:pPr>
        <w:tabs>
          <w:tab w:val="left" w:pos="6412"/>
        </w:tabs>
        <w:rPr>
          <w:rFonts w:asciiTheme="minorHAnsi" w:hAnsiTheme="minorHAnsi" w:cs="Arial"/>
          <w:b/>
          <w:sz w:val="16"/>
          <w:szCs w:val="16"/>
        </w:rPr>
      </w:pPr>
      <w:r w:rsidRPr="00460988">
        <w:rPr>
          <w:rFonts w:asciiTheme="minorHAnsi" w:hAnsiTheme="minorHAnsi" w:cs="Arial"/>
          <w:b/>
          <w:sz w:val="16"/>
          <w:szCs w:val="16"/>
        </w:rPr>
        <w:tab/>
      </w:r>
    </w:p>
    <w:tbl>
      <w:tblPr>
        <w:tblW w:w="9408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shd w:val="clear" w:color="auto" w:fill="FFFFFF"/>
        <w:tblLook w:val="0000" w:firstRow="0" w:lastRow="0" w:firstColumn="0" w:lastColumn="0" w:noHBand="0" w:noVBand="0"/>
      </w:tblPr>
      <w:tblGrid>
        <w:gridCol w:w="2093"/>
        <w:gridCol w:w="1891"/>
        <w:gridCol w:w="1340"/>
        <w:gridCol w:w="1340"/>
        <w:gridCol w:w="1340"/>
        <w:gridCol w:w="1404"/>
      </w:tblGrid>
      <w:tr w:rsidR="00930F63" w:rsidRPr="00460988" w:rsidTr="00D560E8">
        <w:trPr>
          <w:trHeight w:val="213"/>
        </w:trPr>
        <w:tc>
          <w:tcPr>
            <w:tcW w:w="9408" w:type="dxa"/>
            <w:gridSpan w:val="6"/>
            <w:shd w:val="clear" w:color="auto" w:fill="DBE5F1" w:themeFill="accent1" w:themeFillTint="33"/>
            <w:vAlign w:val="center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i/>
                <w:color w:val="FFFFFF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eastAsia="en-US"/>
              </w:rPr>
              <w:t xml:space="preserve">ESTIMACIÓN DE TIEMPO </w:t>
            </w:r>
            <w:r w:rsidR="00343D0F"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>(N2</w:t>
            </w:r>
            <w:r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>)</w:t>
            </w:r>
            <w:r w:rsidR="002575F0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 xml:space="preserve"> *</w:t>
            </w:r>
          </w:p>
        </w:tc>
      </w:tr>
      <w:tr w:rsidR="00930F63" w:rsidRPr="00460988" w:rsidTr="000953C0">
        <w:trPr>
          <w:trHeight w:val="128"/>
        </w:trPr>
        <w:tc>
          <w:tcPr>
            <w:tcW w:w="2093" w:type="dxa"/>
            <w:shd w:val="clear" w:color="auto" w:fill="F2F2F2" w:themeFill="background1" w:themeFillShade="F2"/>
            <w:vAlign w:val="center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CONCEPTO</w:t>
            </w:r>
          </w:p>
        </w:tc>
        <w:tc>
          <w:tcPr>
            <w:tcW w:w="1891" w:type="dxa"/>
            <w:shd w:val="clear" w:color="auto" w:fill="F2F2F2" w:themeFill="background1" w:themeFillShade="F2"/>
            <w:vAlign w:val="center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Versión </w:t>
            </w:r>
            <w:r w:rsidR="00EC50FC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3</w:t>
            </w:r>
          </w:p>
        </w:tc>
        <w:tc>
          <w:tcPr>
            <w:tcW w:w="1340" w:type="dxa"/>
            <w:shd w:val="clear" w:color="auto" w:fill="F2F2F2" w:themeFill="background1" w:themeFillShade="F2"/>
            <w:vAlign w:val="center"/>
          </w:tcPr>
          <w:p w:rsidR="00930F63" w:rsidRPr="00460988" w:rsidRDefault="00EC50FC" w:rsidP="00B275AA">
            <w:pPr>
              <w:jc w:val="center"/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Versión 4</w:t>
            </w:r>
          </w:p>
        </w:tc>
        <w:tc>
          <w:tcPr>
            <w:tcW w:w="1340" w:type="dxa"/>
            <w:shd w:val="clear" w:color="auto" w:fill="F2F2F2" w:themeFill="background1" w:themeFillShade="F2"/>
            <w:vAlign w:val="center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Versión </w:t>
            </w:r>
            <w:r w:rsidR="00EC50FC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5</w:t>
            </w:r>
          </w:p>
        </w:tc>
        <w:tc>
          <w:tcPr>
            <w:tcW w:w="1340" w:type="dxa"/>
            <w:shd w:val="clear" w:color="auto" w:fill="F2F2F2" w:themeFill="background1" w:themeFillShade="F2"/>
            <w:vAlign w:val="center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Versión </w:t>
            </w:r>
            <w:r w:rsidR="00EC50FC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6</w:t>
            </w:r>
          </w:p>
        </w:tc>
        <w:tc>
          <w:tcPr>
            <w:tcW w:w="1404" w:type="dxa"/>
            <w:shd w:val="clear" w:color="auto" w:fill="F2F2F2" w:themeFill="background1" w:themeFillShade="F2"/>
            <w:vAlign w:val="center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TOTAL</w:t>
            </w:r>
          </w:p>
        </w:tc>
      </w:tr>
      <w:tr w:rsidR="00930F63" w:rsidRPr="00460988" w:rsidTr="000953C0">
        <w:trPr>
          <w:trHeight w:val="213"/>
        </w:trPr>
        <w:tc>
          <w:tcPr>
            <w:tcW w:w="2093" w:type="dxa"/>
            <w:shd w:val="clear" w:color="auto" w:fill="FFFFFF"/>
            <w:vAlign w:val="center"/>
          </w:tcPr>
          <w:p w:rsidR="00930F63" w:rsidRPr="00460988" w:rsidRDefault="00930F63" w:rsidP="00B275AA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Horas Análisis Funcional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1891" w:type="dxa"/>
            <w:shd w:val="clear" w:color="auto" w:fill="FFFFFF"/>
            <w:vAlign w:val="center"/>
          </w:tcPr>
          <w:p w:rsidR="00930F63" w:rsidRPr="00460988" w:rsidRDefault="00930F63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&lt;&lt; Horas  consumidas&gt;&gt;</w:t>
            </w:r>
          </w:p>
        </w:tc>
        <w:tc>
          <w:tcPr>
            <w:tcW w:w="1340" w:type="dxa"/>
            <w:shd w:val="clear" w:color="auto" w:fill="FFFFFF"/>
            <w:vAlign w:val="center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340" w:type="dxa"/>
            <w:shd w:val="clear" w:color="auto" w:fill="FFFFFF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340" w:type="dxa"/>
            <w:shd w:val="clear" w:color="auto" w:fill="FFFFFF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404" w:type="dxa"/>
            <w:shd w:val="clear" w:color="auto" w:fill="FFFFFF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&lt;&lt;Total Horas&gt;&gt;</w:t>
            </w:r>
          </w:p>
        </w:tc>
      </w:tr>
      <w:tr w:rsidR="00930F63" w:rsidRPr="00460988" w:rsidTr="000953C0">
        <w:trPr>
          <w:trHeight w:val="213"/>
        </w:trPr>
        <w:tc>
          <w:tcPr>
            <w:tcW w:w="2093" w:type="dxa"/>
            <w:shd w:val="clear" w:color="auto" w:fill="FFFFFF"/>
            <w:vAlign w:val="center"/>
          </w:tcPr>
          <w:p w:rsidR="00930F63" w:rsidRPr="00460988" w:rsidRDefault="00930F63" w:rsidP="001F55BC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Horas Configuración 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1891" w:type="dxa"/>
            <w:shd w:val="clear" w:color="auto" w:fill="FFFFFF"/>
            <w:vAlign w:val="center"/>
          </w:tcPr>
          <w:p w:rsidR="00930F63" w:rsidRPr="00460988" w:rsidRDefault="00930F63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&lt;&lt; Horas  estimadas &gt;&gt;</w:t>
            </w:r>
          </w:p>
        </w:tc>
        <w:tc>
          <w:tcPr>
            <w:tcW w:w="1340" w:type="dxa"/>
            <w:shd w:val="clear" w:color="auto" w:fill="FFFFFF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340" w:type="dxa"/>
            <w:shd w:val="clear" w:color="auto" w:fill="FFFFFF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340" w:type="dxa"/>
            <w:shd w:val="clear" w:color="auto" w:fill="FFFFFF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404" w:type="dxa"/>
            <w:shd w:val="clear" w:color="auto" w:fill="FFFFFF"/>
          </w:tcPr>
          <w:p w:rsidR="00930F63" w:rsidRPr="00460988" w:rsidRDefault="00930F63" w:rsidP="00B275AA">
            <w:pPr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&lt;&lt;Total Horas&gt;&gt;</w:t>
            </w:r>
          </w:p>
        </w:tc>
      </w:tr>
      <w:tr w:rsidR="00930F63" w:rsidRPr="00460988" w:rsidTr="000953C0">
        <w:trPr>
          <w:trHeight w:val="213"/>
        </w:trPr>
        <w:tc>
          <w:tcPr>
            <w:tcW w:w="2093" w:type="dxa"/>
            <w:shd w:val="clear" w:color="auto" w:fill="FFFFFF"/>
            <w:vAlign w:val="center"/>
          </w:tcPr>
          <w:p w:rsidR="00930F63" w:rsidRPr="00460988" w:rsidRDefault="00930F63" w:rsidP="001F55BC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Horas Pruebas (Funcional)</w:t>
            </w:r>
            <w:r w:rsidR="001F55BC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 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1891" w:type="dxa"/>
            <w:shd w:val="clear" w:color="auto" w:fill="FFFFFF"/>
            <w:vAlign w:val="center"/>
          </w:tcPr>
          <w:p w:rsidR="00930F63" w:rsidRPr="00460988" w:rsidRDefault="00930F63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&lt;&lt; Horas  estimadas &gt;&gt;</w:t>
            </w:r>
          </w:p>
        </w:tc>
        <w:tc>
          <w:tcPr>
            <w:tcW w:w="1340" w:type="dxa"/>
            <w:shd w:val="clear" w:color="auto" w:fill="FFFFFF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340" w:type="dxa"/>
            <w:shd w:val="clear" w:color="auto" w:fill="FFFFFF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340" w:type="dxa"/>
            <w:shd w:val="clear" w:color="auto" w:fill="FFFFFF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404" w:type="dxa"/>
            <w:shd w:val="clear" w:color="auto" w:fill="FFFFFF"/>
          </w:tcPr>
          <w:p w:rsidR="00930F63" w:rsidRPr="00460988" w:rsidRDefault="00930F63" w:rsidP="00B275AA">
            <w:pPr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&lt;&lt;Total Horas&gt;&gt;</w:t>
            </w:r>
          </w:p>
        </w:tc>
      </w:tr>
      <w:tr w:rsidR="00FE3547" w:rsidRPr="00460988" w:rsidTr="00D560E8">
        <w:trPr>
          <w:trHeight w:val="51"/>
        </w:trPr>
        <w:tc>
          <w:tcPr>
            <w:tcW w:w="9408" w:type="dxa"/>
            <w:gridSpan w:val="6"/>
            <w:shd w:val="clear" w:color="auto" w:fill="D9D9D9" w:themeFill="background1" w:themeFillShade="D9"/>
            <w:vAlign w:val="center"/>
          </w:tcPr>
          <w:p w:rsidR="00FE3547" w:rsidRPr="00460988" w:rsidRDefault="00FE3547" w:rsidP="00FE3547">
            <w:pPr>
              <w:jc w:val="center"/>
              <w:rPr>
                <w:rFonts w:asciiTheme="minorHAnsi" w:hAnsiTheme="minorHAnsi" w:cs="Arial"/>
                <w:b/>
                <w:bCs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eastAsia="en-US"/>
              </w:rPr>
              <w:t>ESTIMACIÓN TÉCNICA</w:t>
            </w:r>
          </w:p>
        </w:tc>
      </w:tr>
      <w:tr w:rsidR="00930F63" w:rsidRPr="00460988" w:rsidTr="000953C0">
        <w:trPr>
          <w:trHeight w:val="213"/>
        </w:trPr>
        <w:tc>
          <w:tcPr>
            <w:tcW w:w="2093" w:type="dxa"/>
            <w:shd w:val="clear" w:color="auto" w:fill="FFFFFF"/>
            <w:vAlign w:val="center"/>
          </w:tcPr>
          <w:p w:rsidR="00930F63" w:rsidRPr="00460988" w:rsidRDefault="00930F63" w:rsidP="00B275AA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Horas Análisis Técnico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1891" w:type="dxa"/>
            <w:shd w:val="clear" w:color="auto" w:fill="FFFFFF"/>
            <w:vAlign w:val="center"/>
          </w:tcPr>
          <w:p w:rsidR="00930F63" w:rsidRPr="00460988" w:rsidRDefault="00930F63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&lt;&lt; Horas  consumidas&gt;&gt;</w:t>
            </w:r>
          </w:p>
        </w:tc>
        <w:tc>
          <w:tcPr>
            <w:tcW w:w="1340" w:type="dxa"/>
            <w:shd w:val="clear" w:color="auto" w:fill="FFFFFF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340" w:type="dxa"/>
            <w:shd w:val="clear" w:color="auto" w:fill="FFFFFF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340" w:type="dxa"/>
            <w:shd w:val="clear" w:color="auto" w:fill="FFFFFF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404" w:type="dxa"/>
            <w:shd w:val="clear" w:color="auto" w:fill="FFFFFF"/>
          </w:tcPr>
          <w:p w:rsidR="00930F63" w:rsidRPr="00460988" w:rsidRDefault="00930F63" w:rsidP="00B275AA">
            <w:pPr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&lt;&lt;Total Horas&gt;&gt;</w:t>
            </w:r>
          </w:p>
        </w:tc>
      </w:tr>
      <w:tr w:rsidR="00930F63" w:rsidRPr="00460988" w:rsidTr="000953C0">
        <w:trPr>
          <w:trHeight w:val="213"/>
        </w:trPr>
        <w:tc>
          <w:tcPr>
            <w:tcW w:w="2093" w:type="dxa"/>
            <w:shd w:val="clear" w:color="auto" w:fill="FFFFFF"/>
            <w:vAlign w:val="center"/>
          </w:tcPr>
          <w:p w:rsidR="00930F63" w:rsidRPr="00460988" w:rsidRDefault="00930F63" w:rsidP="00B275AA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Horas Desarrollo 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1891" w:type="dxa"/>
            <w:shd w:val="clear" w:color="auto" w:fill="FFFFFF"/>
            <w:vAlign w:val="center"/>
          </w:tcPr>
          <w:p w:rsidR="00930F63" w:rsidRPr="00460988" w:rsidRDefault="00930F63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&lt;&lt; Horas  estimadas &gt;&gt;</w:t>
            </w:r>
          </w:p>
        </w:tc>
        <w:tc>
          <w:tcPr>
            <w:tcW w:w="1340" w:type="dxa"/>
            <w:shd w:val="clear" w:color="auto" w:fill="FFFFFF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340" w:type="dxa"/>
            <w:shd w:val="clear" w:color="auto" w:fill="FFFFFF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340" w:type="dxa"/>
            <w:shd w:val="clear" w:color="auto" w:fill="FFFFFF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404" w:type="dxa"/>
            <w:shd w:val="clear" w:color="auto" w:fill="FFFFFF"/>
          </w:tcPr>
          <w:p w:rsidR="00930F63" w:rsidRPr="00460988" w:rsidRDefault="00930F63" w:rsidP="00B275AA">
            <w:pPr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&lt;&lt;Total Horas&gt;&gt;</w:t>
            </w:r>
          </w:p>
        </w:tc>
      </w:tr>
      <w:tr w:rsidR="00930F63" w:rsidRPr="00460988" w:rsidTr="000953C0">
        <w:trPr>
          <w:trHeight w:val="213"/>
        </w:trPr>
        <w:tc>
          <w:tcPr>
            <w:tcW w:w="2093" w:type="dxa"/>
            <w:shd w:val="clear" w:color="auto" w:fill="FFFFFF"/>
            <w:vAlign w:val="center"/>
          </w:tcPr>
          <w:p w:rsidR="00930F63" w:rsidRPr="00460988" w:rsidRDefault="00930F63" w:rsidP="00B275AA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Horas Pruebas (Técnico) 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1891" w:type="dxa"/>
            <w:shd w:val="clear" w:color="auto" w:fill="FFFFFF"/>
            <w:vAlign w:val="center"/>
          </w:tcPr>
          <w:p w:rsidR="00930F63" w:rsidRPr="00460988" w:rsidRDefault="00930F63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&lt;&lt; Horas  estimadas &gt;&gt;</w:t>
            </w:r>
          </w:p>
        </w:tc>
        <w:tc>
          <w:tcPr>
            <w:tcW w:w="1340" w:type="dxa"/>
            <w:shd w:val="clear" w:color="auto" w:fill="FFFFFF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340" w:type="dxa"/>
            <w:shd w:val="clear" w:color="auto" w:fill="FFFFFF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340" w:type="dxa"/>
            <w:shd w:val="clear" w:color="auto" w:fill="FFFFFF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404" w:type="dxa"/>
            <w:shd w:val="clear" w:color="auto" w:fill="FFFFFF"/>
          </w:tcPr>
          <w:p w:rsidR="00930F63" w:rsidRPr="00460988" w:rsidRDefault="00930F63" w:rsidP="00B275AA">
            <w:pPr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&lt;&lt;Total Horas&gt;&gt;</w:t>
            </w:r>
          </w:p>
        </w:tc>
      </w:tr>
      <w:tr w:rsidR="00930F63" w:rsidRPr="00460988" w:rsidTr="000953C0">
        <w:trPr>
          <w:trHeight w:val="213"/>
        </w:trPr>
        <w:tc>
          <w:tcPr>
            <w:tcW w:w="2093" w:type="dxa"/>
            <w:shd w:val="clear" w:color="auto" w:fill="F2F2F2" w:themeFill="background1" w:themeFillShade="F2"/>
            <w:vAlign w:val="center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TOTAL</w:t>
            </w:r>
          </w:p>
        </w:tc>
        <w:tc>
          <w:tcPr>
            <w:tcW w:w="1891" w:type="dxa"/>
            <w:shd w:val="clear" w:color="auto" w:fill="F2F2F2" w:themeFill="background1" w:themeFillShade="F2"/>
            <w:vAlign w:val="center"/>
          </w:tcPr>
          <w:p w:rsidR="00930F63" w:rsidRPr="00460988" w:rsidRDefault="00930F63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&lt;&lt;Total Horas&gt;&gt;</w:t>
            </w:r>
          </w:p>
        </w:tc>
        <w:tc>
          <w:tcPr>
            <w:tcW w:w="1340" w:type="dxa"/>
            <w:shd w:val="clear" w:color="auto" w:fill="F2F2F2" w:themeFill="background1" w:themeFillShade="F2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340" w:type="dxa"/>
            <w:shd w:val="clear" w:color="auto" w:fill="F2F2F2" w:themeFill="background1" w:themeFillShade="F2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340" w:type="dxa"/>
            <w:shd w:val="clear" w:color="auto" w:fill="F2F2F2" w:themeFill="background1" w:themeFillShade="F2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404" w:type="dxa"/>
            <w:shd w:val="clear" w:color="auto" w:fill="F2F2F2" w:themeFill="background1" w:themeFillShade="F2"/>
          </w:tcPr>
          <w:p w:rsidR="00930F63" w:rsidRPr="00460988" w:rsidRDefault="00930F63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&lt;&lt;Total Horas&gt;&gt;</w:t>
            </w:r>
          </w:p>
        </w:tc>
      </w:tr>
    </w:tbl>
    <w:p w:rsidR="00D560E8" w:rsidRDefault="00D560E8">
      <w:pPr>
        <w:rPr>
          <w:rFonts w:asciiTheme="minorHAnsi" w:hAnsiTheme="minorHAnsi" w:cs="Arial"/>
          <w:b/>
          <w:sz w:val="16"/>
          <w:szCs w:val="16"/>
        </w:rPr>
      </w:pPr>
    </w:p>
    <w:p w:rsidR="000953C0" w:rsidRDefault="000953C0">
      <w:pPr>
        <w:rPr>
          <w:rFonts w:asciiTheme="minorHAnsi" w:hAnsiTheme="minorHAnsi" w:cs="Arial"/>
          <w:b/>
          <w:sz w:val="16"/>
          <w:szCs w:val="16"/>
        </w:rPr>
      </w:pPr>
    </w:p>
    <w:p w:rsidR="000953C0" w:rsidRDefault="000953C0">
      <w:pPr>
        <w:rPr>
          <w:rFonts w:asciiTheme="minorHAnsi" w:hAnsiTheme="minorHAnsi" w:cs="Arial"/>
          <w:b/>
          <w:sz w:val="16"/>
          <w:szCs w:val="16"/>
        </w:rPr>
      </w:pPr>
    </w:p>
    <w:p w:rsidR="000953C0" w:rsidRPr="00460988" w:rsidRDefault="000953C0">
      <w:pPr>
        <w:rPr>
          <w:rFonts w:asciiTheme="minorHAnsi" w:hAnsiTheme="minorHAnsi" w:cs="Arial"/>
          <w:b/>
          <w:sz w:val="16"/>
          <w:szCs w:val="16"/>
        </w:rPr>
      </w:pPr>
    </w:p>
    <w:tbl>
      <w:tblPr>
        <w:tblStyle w:val="Tablaconcuadrcula"/>
        <w:tblW w:w="9434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101"/>
        <w:gridCol w:w="1417"/>
        <w:gridCol w:w="4394"/>
        <w:gridCol w:w="2522"/>
      </w:tblGrid>
      <w:tr w:rsidR="00942791" w:rsidRPr="00460988" w:rsidTr="00693638">
        <w:trPr>
          <w:trHeight w:val="225"/>
        </w:trPr>
        <w:tc>
          <w:tcPr>
            <w:tcW w:w="9434" w:type="dxa"/>
            <w:gridSpan w:val="4"/>
            <w:shd w:val="clear" w:color="auto" w:fill="DBE5F1" w:themeFill="accent1" w:themeFillTint="33"/>
          </w:tcPr>
          <w:p w:rsidR="00942791" w:rsidRPr="00460988" w:rsidRDefault="00D560E8" w:rsidP="003504CE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lastRenderedPageBreak/>
              <w:br w:type="page"/>
            </w:r>
            <w:r w:rsidR="00942791" w:rsidRPr="00460988">
              <w:rPr>
                <w:rFonts w:asciiTheme="minorHAnsi" w:hAnsiTheme="minorHAnsi" w:cs="Arial"/>
                <w:b/>
                <w:sz w:val="16"/>
                <w:szCs w:val="16"/>
              </w:rPr>
              <w:t>SECCIÓN DE PRUEBAS</w:t>
            </w:r>
          </w:p>
        </w:tc>
      </w:tr>
      <w:tr w:rsidR="00401D14" w:rsidRPr="00460988" w:rsidTr="00693638">
        <w:trPr>
          <w:trHeight w:val="238"/>
        </w:trPr>
        <w:tc>
          <w:tcPr>
            <w:tcW w:w="9434" w:type="dxa"/>
            <w:gridSpan w:val="4"/>
            <w:shd w:val="clear" w:color="auto" w:fill="DBE5F1" w:themeFill="accent1" w:themeFillTint="33"/>
          </w:tcPr>
          <w:p w:rsidR="00401D14" w:rsidRPr="00460988" w:rsidRDefault="00401D14" w:rsidP="00343D0F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 xml:space="preserve">CASO DE PRUEBA No. &lt;Consecutivo&gt; </w:t>
            </w:r>
            <w:r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>(</w:t>
            </w:r>
            <w:r w:rsidR="00343D0F"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>N2 – N1 - US</w:t>
            </w:r>
            <w:r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>)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 xml:space="preserve"> *</w:t>
            </w:r>
          </w:p>
        </w:tc>
      </w:tr>
      <w:tr w:rsidR="00401D14" w:rsidRPr="00460988" w:rsidTr="0050452B">
        <w:trPr>
          <w:trHeight w:val="225"/>
        </w:trPr>
        <w:tc>
          <w:tcPr>
            <w:tcW w:w="2518" w:type="dxa"/>
            <w:gridSpan w:val="2"/>
            <w:shd w:val="clear" w:color="auto" w:fill="F2F2F2" w:themeFill="background1" w:themeFillShade="F2"/>
            <w:vAlign w:val="center"/>
          </w:tcPr>
          <w:p w:rsidR="00401D14" w:rsidRPr="00460988" w:rsidRDefault="00401D14" w:rsidP="003504CE">
            <w:pPr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Descripción del Caso</w:t>
            </w:r>
            <w:r w:rsidR="009A2D30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916" w:type="dxa"/>
            <w:gridSpan w:val="2"/>
            <w:vAlign w:val="center"/>
          </w:tcPr>
          <w:p w:rsidR="00401D14" w:rsidRPr="00460988" w:rsidRDefault="008A48FF" w:rsidP="00AE41C3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AE41C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&lt;Describa brevemente el caso de prueba&gt;</w:t>
            </w:r>
          </w:p>
        </w:tc>
      </w:tr>
      <w:tr w:rsidR="003E7037" w:rsidRPr="00460988" w:rsidTr="0050452B">
        <w:trPr>
          <w:trHeight w:val="225"/>
        </w:trPr>
        <w:tc>
          <w:tcPr>
            <w:tcW w:w="2518" w:type="dxa"/>
            <w:gridSpan w:val="2"/>
            <w:shd w:val="clear" w:color="auto" w:fill="F2F2F2" w:themeFill="background1" w:themeFillShade="F2"/>
            <w:vAlign w:val="center"/>
          </w:tcPr>
          <w:p w:rsidR="003E7037" w:rsidRPr="00460988" w:rsidRDefault="003E7037" w:rsidP="003504CE">
            <w:pPr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Prerrequisitos</w:t>
            </w:r>
            <w:r w:rsidR="00DF79A5" w:rsidRPr="00460988">
              <w:rPr>
                <w:rFonts w:asciiTheme="minorHAnsi" w:hAnsiTheme="minorHAnsi" w:cs="Arial"/>
                <w:b/>
                <w:sz w:val="16"/>
                <w:szCs w:val="16"/>
              </w:rPr>
              <w:t xml:space="preserve"> del caso</w:t>
            </w:r>
            <w:r w:rsidR="009A2D30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916" w:type="dxa"/>
            <w:gridSpan w:val="2"/>
            <w:vAlign w:val="center"/>
          </w:tcPr>
          <w:p w:rsidR="003E7037" w:rsidRPr="00460988" w:rsidRDefault="00A66175" w:rsidP="00A66175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&lt;Liste los prerrequisitos del caso de prueba&gt;</w:t>
            </w:r>
          </w:p>
        </w:tc>
      </w:tr>
      <w:tr w:rsidR="003E7037" w:rsidRPr="00460988" w:rsidTr="0050452B">
        <w:trPr>
          <w:trHeight w:val="238"/>
        </w:trPr>
        <w:tc>
          <w:tcPr>
            <w:tcW w:w="2518" w:type="dxa"/>
            <w:gridSpan w:val="2"/>
            <w:shd w:val="clear" w:color="auto" w:fill="F2F2F2" w:themeFill="background1" w:themeFillShade="F2"/>
            <w:vAlign w:val="center"/>
          </w:tcPr>
          <w:p w:rsidR="003E7037" w:rsidRPr="00460988" w:rsidRDefault="003E7037" w:rsidP="003504CE">
            <w:pPr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Naturaleza</w:t>
            </w:r>
            <w:r w:rsidR="00DF79A5" w:rsidRPr="00460988">
              <w:rPr>
                <w:rFonts w:asciiTheme="minorHAnsi" w:hAnsiTheme="minorHAnsi" w:cs="Arial"/>
                <w:b/>
                <w:sz w:val="16"/>
                <w:szCs w:val="16"/>
              </w:rPr>
              <w:t xml:space="preserve"> del caso </w:t>
            </w:r>
            <w:r w:rsidR="009A2D30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916" w:type="dxa"/>
            <w:gridSpan w:val="2"/>
            <w:vAlign w:val="center"/>
          </w:tcPr>
          <w:p w:rsidR="003E7037" w:rsidRPr="00460988" w:rsidRDefault="008F32AD" w:rsidP="009A0491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sdt>
              <w:sdtPr>
                <w:rPr>
                  <w:rFonts w:asciiTheme="minorHAnsi" w:hAnsiTheme="minorHAnsi" w:cs="Arial"/>
                  <w:color w:val="A6A6A6" w:themeColor="background1" w:themeShade="A6"/>
                  <w:sz w:val="16"/>
                  <w:szCs w:val="16"/>
                </w:rPr>
                <w:id w:val="806743349"/>
                <w:placeholder>
                  <w:docPart w:val="C865AB2FD93047029A1616D5A086447A"/>
                </w:placeholder>
                <w:showingPlcHdr/>
                <w:dropDownList>
                  <w:listItem w:value="Elija un elemento."/>
                  <w:listItem w:displayText="Positiva" w:value="1"/>
                  <w:listItem w:displayText="Negativa" w:value="2"/>
                  <w:listItem w:displayText="No aplica " w:value="3"/>
                </w:dropDownList>
              </w:sdtPr>
              <w:sdtContent>
                <w:r w:rsidR="007C1506" w:rsidRPr="00460988">
                  <w:rPr>
                    <w:rStyle w:val="Textodelmarcadordeposicin"/>
                    <w:rFonts w:asciiTheme="minorHAnsi" w:hAnsiTheme="minorHAnsi"/>
                    <w:sz w:val="16"/>
                    <w:szCs w:val="16"/>
                  </w:rPr>
                  <w:t>Elija un elemento.</w:t>
                </w:r>
              </w:sdtContent>
            </w:sdt>
            <w:r w:rsidR="009A0491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</w:t>
            </w:r>
          </w:p>
        </w:tc>
      </w:tr>
      <w:tr w:rsidR="00004E1E" w:rsidRPr="00460988" w:rsidTr="0050452B">
        <w:trPr>
          <w:trHeight w:val="238"/>
        </w:trPr>
        <w:tc>
          <w:tcPr>
            <w:tcW w:w="2518" w:type="dxa"/>
            <w:gridSpan w:val="2"/>
            <w:shd w:val="clear" w:color="auto" w:fill="F2F2F2" w:themeFill="background1" w:themeFillShade="F2"/>
            <w:vAlign w:val="center"/>
          </w:tcPr>
          <w:p w:rsidR="00004E1E" w:rsidRPr="00460988" w:rsidRDefault="00004E1E" w:rsidP="0050452B">
            <w:pPr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 xml:space="preserve">Resultado </w:t>
            </w:r>
            <w:r w:rsidR="0050452B" w:rsidRPr="00460988">
              <w:rPr>
                <w:rFonts w:asciiTheme="minorHAnsi" w:hAnsiTheme="minorHAnsi" w:cs="Arial"/>
                <w:b/>
                <w:sz w:val="16"/>
                <w:szCs w:val="16"/>
              </w:rPr>
              <w:t>Esperado</w:t>
            </w: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 xml:space="preserve"> caso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916" w:type="dxa"/>
            <w:gridSpan w:val="2"/>
            <w:vAlign w:val="center"/>
          </w:tcPr>
          <w:p w:rsidR="00004E1E" w:rsidRPr="00460988" w:rsidRDefault="00EE1884" w:rsidP="0091074A">
            <w:pPr>
              <w:rPr>
                <w:rFonts w:asciiTheme="minorHAnsi" w:hAnsiTheme="minorHAnsi" w:cs="Arial"/>
                <w:b/>
                <w:color w:val="FF0000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</w:t>
            </w:r>
            <w:r w:rsidR="00004E1E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Describa el resultado esperado del caso indicando el comportamiento del sistema&gt;</w:t>
            </w:r>
          </w:p>
        </w:tc>
      </w:tr>
      <w:tr w:rsidR="00004E1E" w:rsidRPr="00460988" w:rsidTr="0050452B">
        <w:trPr>
          <w:trHeight w:val="225"/>
        </w:trPr>
        <w:tc>
          <w:tcPr>
            <w:tcW w:w="2518" w:type="dxa"/>
            <w:gridSpan w:val="2"/>
            <w:shd w:val="clear" w:color="auto" w:fill="F2F2F2" w:themeFill="background1" w:themeFillShade="F2"/>
            <w:vAlign w:val="center"/>
          </w:tcPr>
          <w:p w:rsidR="00004E1E" w:rsidRPr="00460988" w:rsidRDefault="00004E1E" w:rsidP="003504CE">
            <w:pPr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Estado del caso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916" w:type="dxa"/>
            <w:gridSpan w:val="2"/>
            <w:vAlign w:val="center"/>
          </w:tcPr>
          <w:p w:rsidR="00004E1E" w:rsidRPr="00460988" w:rsidRDefault="008F32AD" w:rsidP="009A0491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sdt>
              <w:sdtPr>
                <w:rPr>
                  <w:rFonts w:asciiTheme="minorHAnsi" w:hAnsiTheme="minorHAnsi" w:cs="Arial"/>
                  <w:color w:val="A6A6A6" w:themeColor="background1" w:themeShade="A6"/>
                  <w:sz w:val="16"/>
                  <w:szCs w:val="16"/>
                </w:rPr>
                <w:id w:val="1383682775"/>
                <w:placeholder>
                  <w:docPart w:val="C1713AA8493248B2AB99E92958450538"/>
                </w:placeholder>
                <w:showingPlcHdr/>
                <w:dropDownList>
                  <w:listItem w:value="Elija un elemento."/>
                  <w:listItem w:displayText="Aprobado" w:value="1"/>
                  <w:listItem w:displayText="Rechazado" w:value="2"/>
                  <w:listItem w:displayText="No aplica" w:value="4"/>
                </w:dropDownList>
              </w:sdtPr>
              <w:sdtContent>
                <w:r w:rsidR="00004E1E" w:rsidRPr="00460988">
                  <w:rPr>
                    <w:rStyle w:val="Textodelmarcadordeposicin"/>
                    <w:rFonts w:asciiTheme="minorHAnsi" w:hAnsiTheme="minorHAnsi"/>
                    <w:sz w:val="16"/>
                    <w:szCs w:val="16"/>
                  </w:rPr>
                  <w:t>Elija un elemento.</w:t>
                </w:r>
              </w:sdtContent>
            </w:sdt>
            <w:r w:rsidR="00004E1E" w:rsidRPr="00460988">
              <w:rPr>
                <w:rFonts w:asciiTheme="minorHAnsi" w:hAnsiTheme="minorHAnsi" w:cs="Arial"/>
                <w:b/>
                <w:color w:val="FF0000"/>
                <w:sz w:val="16"/>
                <w:szCs w:val="16"/>
              </w:rPr>
              <w:t xml:space="preserve">   </w:t>
            </w:r>
          </w:p>
        </w:tc>
      </w:tr>
      <w:tr w:rsidR="00EE1884" w:rsidRPr="00460988" w:rsidTr="0050452B">
        <w:trPr>
          <w:trHeight w:val="225"/>
        </w:trPr>
        <w:tc>
          <w:tcPr>
            <w:tcW w:w="2518" w:type="dxa"/>
            <w:gridSpan w:val="2"/>
            <w:shd w:val="clear" w:color="auto" w:fill="F2F2F2" w:themeFill="background1" w:themeFillShade="F2"/>
            <w:vAlign w:val="center"/>
          </w:tcPr>
          <w:p w:rsidR="00EE1884" w:rsidRPr="00460988" w:rsidRDefault="00EE1884" w:rsidP="003504CE">
            <w:pPr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Observaciones</w:t>
            </w:r>
          </w:p>
        </w:tc>
        <w:tc>
          <w:tcPr>
            <w:tcW w:w="6916" w:type="dxa"/>
            <w:gridSpan w:val="2"/>
            <w:vAlign w:val="center"/>
          </w:tcPr>
          <w:p w:rsidR="00EE1884" w:rsidRPr="00460988" w:rsidRDefault="00EE1884" w:rsidP="00EE1884">
            <w:pPr>
              <w:rPr>
                <w:rFonts w:asciiTheme="minorHAnsi" w:hAnsiTheme="minorHAnsi" w:cs="Arial"/>
                <w:color w:val="A6A6A6" w:themeColor="background1" w:themeShade="A6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&lt;Describa en caso que sea rechazado o bloqueado&gt;</w:t>
            </w:r>
          </w:p>
        </w:tc>
      </w:tr>
      <w:tr w:rsidR="00004E1E" w:rsidRPr="00460988" w:rsidTr="00EC50FC">
        <w:trPr>
          <w:trHeight w:val="196"/>
        </w:trPr>
        <w:tc>
          <w:tcPr>
            <w:tcW w:w="9434" w:type="dxa"/>
            <w:gridSpan w:val="4"/>
            <w:shd w:val="clear" w:color="auto" w:fill="D9D9D9" w:themeFill="background1" w:themeFillShade="D9"/>
          </w:tcPr>
          <w:p w:rsidR="00004E1E" w:rsidRPr="00460988" w:rsidRDefault="00004E1E" w:rsidP="003504CE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PASO A PASO DE LA PRUEBA</w:t>
            </w:r>
          </w:p>
        </w:tc>
      </w:tr>
      <w:tr w:rsidR="00EE1884" w:rsidRPr="00460988" w:rsidTr="00EE1884">
        <w:trPr>
          <w:trHeight w:val="86"/>
        </w:trPr>
        <w:tc>
          <w:tcPr>
            <w:tcW w:w="1101" w:type="dxa"/>
            <w:shd w:val="clear" w:color="auto" w:fill="F2F2F2" w:themeFill="background1" w:themeFillShade="F2"/>
          </w:tcPr>
          <w:p w:rsidR="00EE1884" w:rsidRPr="00460988" w:rsidRDefault="00EE1884" w:rsidP="003504CE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Paso No.</w:t>
            </w:r>
          </w:p>
        </w:tc>
        <w:tc>
          <w:tcPr>
            <w:tcW w:w="5811" w:type="dxa"/>
            <w:gridSpan w:val="2"/>
            <w:shd w:val="clear" w:color="auto" w:fill="F2F2F2" w:themeFill="background1" w:themeFillShade="F2"/>
          </w:tcPr>
          <w:p w:rsidR="00EE1884" w:rsidRPr="00460988" w:rsidRDefault="00EE1884" w:rsidP="00401D14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Descripción del Paso</w:t>
            </w:r>
          </w:p>
        </w:tc>
        <w:tc>
          <w:tcPr>
            <w:tcW w:w="2522" w:type="dxa"/>
            <w:shd w:val="clear" w:color="auto" w:fill="F2F2F2" w:themeFill="background1" w:themeFillShade="F2"/>
          </w:tcPr>
          <w:p w:rsidR="00EE1884" w:rsidRPr="00460988" w:rsidRDefault="00EE1884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Datos de Entrada del paso</w:t>
            </w:r>
          </w:p>
        </w:tc>
      </w:tr>
      <w:tr w:rsidR="00EE1884" w:rsidRPr="00460988" w:rsidTr="00EE1884">
        <w:trPr>
          <w:trHeight w:val="238"/>
        </w:trPr>
        <w:tc>
          <w:tcPr>
            <w:tcW w:w="1101" w:type="dxa"/>
          </w:tcPr>
          <w:p w:rsidR="00EE1884" w:rsidRPr="00460988" w:rsidRDefault="00EE1884" w:rsidP="00166466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1</w:t>
            </w:r>
          </w:p>
        </w:tc>
        <w:tc>
          <w:tcPr>
            <w:tcW w:w="5811" w:type="dxa"/>
            <w:gridSpan w:val="2"/>
          </w:tcPr>
          <w:p w:rsidR="00EF32AD" w:rsidRPr="00460988" w:rsidRDefault="00EF32AD" w:rsidP="00EF32AD">
            <w:pPr>
              <w:rPr>
                <w:rFonts w:asciiTheme="minorHAnsi" w:hAnsiTheme="minorHAnsi" w:cs="Arial"/>
                <w:sz w:val="16"/>
                <w:szCs w:val="16"/>
              </w:rPr>
            </w:pPr>
          </w:p>
        </w:tc>
        <w:tc>
          <w:tcPr>
            <w:tcW w:w="2522" w:type="dxa"/>
          </w:tcPr>
          <w:p w:rsidR="00EE1884" w:rsidRPr="00460988" w:rsidRDefault="00EE1884" w:rsidP="00CC2E87">
            <w:pPr>
              <w:rPr>
                <w:rFonts w:asciiTheme="minorHAnsi" w:hAnsiTheme="minorHAnsi" w:cs="Arial"/>
                <w:sz w:val="16"/>
                <w:szCs w:val="16"/>
              </w:rPr>
            </w:pPr>
          </w:p>
        </w:tc>
      </w:tr>
      <w:tr w:rsidR="00EE1884" w:rsidRPr="00460988" w:rsidTr="00EE1884">
        <w:trPr>
          <w:trHeight w:val="225"/>
        </w:trPr>
        <w:tc>
          <w:tcPr>
            <w:tcW w:w="1101" w:type="dxa"/>
          </w:tcPr>
          <w:p w:rsidR="00EE1884" w:rsidRPr="00460988" w:rsidRDefault="00EE1884" w:rsidP="00166466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2</w:t>
            </w:r>
          </w:p>
        </w:tc>
        <w:tc>
          <w:tcPr>
            <w:tcW w:w="5811" w:type="dxa"/>
            <w:gridSpan w:val="2"/>
          </w:tcPr>
          <w:p w:rsidR="00EE1884" w:rsidRPr="00460988" w:rsidRDefault="00EE1884" w:rsidP="00CC2E87">
            <w:pPr>
              <w:rPr>
                <w:rFonts w:asciiTheme="minorHAnsi" w:hAnsiTheme="minorHAnsi" w:cs="Arial"/>
                <w:b/>
                <w:sz w:val="16"/>
                <w:szCs w:val="16"/>
              </w:rPr>
            </w:pPr>
          </w:p>
        </w:tc>
        <w:tc>
          <w:tcPr>
            <w:tcW w:w="2522" w:type="dxa"/>
          </w:tcPr>
          <w:p w:rsidR="00EE1884" w:rsidRPr="00460988" w:rsidRDefault="00EE1884" w:rsidP="00CC2E87">
            <w:pPr>
              <w:rPr>
                <w:rFonts w:asciiTheme="minorHAnsi" w:hAnsiTheme="minorHAnsi" w:cs="Arial"/>
                <w:b/>
                <w:sz w:val="16"/>
                <w:szCs w:val="16"/>
              </w:rPr>
            </w:pPr>
          </w:p>
        </w:tc>
      </w:tr>
      <w:tr w:rsidR="00EE1884" w:rsidRPr="00460988" w:rsidTr="00EE1884">
        <w:trPr>
          <w:trHeight w:val="225"/>
        </w:trPr>
        <w:tc>
          <w:tcPr>
            <w:tcW w:w="1101" w:type="dxa"/>
          </w:tcPr>
          <w:p w:rsidR="00EE1884" w:rsidRPr="00460988" w:rsidRDefault="00EE1884" w:rsidP="00166466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3</w:t>
            </w:r>
          </w:p>
        </w:tc>
        <w:tc>
          <w:tcPr>
            <w:tcW w:w="5811" w:type="dxa"/>
            <w:gridSpan w:val="2"/>
          </w:tcPr>
          <w:p w:rsidR="00EE1884" w:rsidRPr="00460988" w:rsidRDefault="00EE1884" w:rsidP="00CC2E87">
            <w:pPr>
              <w:rPr>
                <w:rFonts w:asciiTheme="minorHAnsi" w:hAnsiTheme="minorHAnsi" w:cs="Arial"/>
                <w:b/>
                <w:sz w:val="16"/>
                <w:szCs w:val="16"/>
              </w:rPr>
            </w:pPr>
          </w:p>
        </w:tc>
        <w:tc>
          <w:tcPr>
            <w:tcW w:w="2522" w:type="dxa"/>
          </w:tcPr>
          <w:p w:rsidR="00EE1884" w:rsidRPr="00460988" w:rsidRDefault="00EE1884" w:rsidP="00CC2E87">
            <w:pPr>
              <w:rPr>
                <w:rFonts w:asciiTheme="minorHAnsi" w:hAnsiTheme="minorHAnsi" w:cs="Arial"/>
                <w:b/>
                <w:sz w:val="16"/>
                <w:szCs w:val="16"/>
              </w:rPr>
            </w:pPr>
          </w:p>
        </w:tc>
      </w:tr>
      <w:tr w:rsidR="00EE1884" w:rsidRPr="00460988" w:rsidTr="00EE1884">
        <w:trPr>
          <w:trHeight w:val="225"/>
        </w:trPr>
        <w:tc>
          <w:tcPr>
            <w:tcW w:w="1101" w:type="dxa"/>
          </w:tcPr>
          <w:p w:rsidR="00EE1884" w:rsidRPr="00460988" w:rsidRDefault="00EE1884" w:rsidP="00166466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4</w:t>
            </w:r>
          </w:p>
        </w:tc>
        <w:tc>
          <w:tcPr>
            <w:tcW w:w="5811" w:type="dxa"/>
            <w:gridSpan w:val="2"/>
          </w:tcPr>
          <w:p w:rsidR="00EE1884" w:rsidRPr="00460988" w:rsidRDefault="00EE1884" w:rsidP="00CC2E87">
            <w:pPr>
              <w:rPr>
                <w:rFonts w:asciiTheme="minorHAnsi" w:hAnsiTheme="minorHAnsi" w:cs="Arial"/>
                <w:b/>
                <w:sz w:val="16"/>
                <w:szCs w:val="16"/>
              </w:rPr>
            </w:pPr>
          </w:p>
        </w:tc>
        <w:tc>
          <w:tcPr>
            <w:tcW w:w="2522" w:type="dxa"/>
          </w:tcPr>
          <w:p w:rsidR="00EE1884" w:rsidRPr="00460988" w:rsidRDefault="00EE1884" w:rsidP="00CC2E87">
            <w:pPr>
              <w:rPr>
                <w:rFonts w:asciiTheme="minorHAnsi" w:hAnsiTheme="minorHAnsi" w:cs="Arial"/>
                <w:b/>
                <w:sz w:val="16"/>
                <w:szCs w:val="16"/>
              </w:rPr>
            </w:pPr>
          </w:p>
        </w:tc>
      </w:tr>
    </w:tbl>
    <w:p w:rsidR="00A66175" w:rsidRDefault="00A66175" w:rsidP="008C55C5">
      <w:pPr>
        <w:jc w:val="both"/>
        <w:rPr>
          <w:rFonts w:asciiTheme="minorHAnsi" w:hAnsiTheme="minorHAnsi" w:cs="Arial"/>
          <w:b/>
          <w:sz w:val="16"/>
          <w:szCs w:val="16"/>
        </w:rPr>
      </w:pPr>
    </w:p>
    <w:p w:rsidR="00AE41C3" w:rsidRPr="00460988" w:rsidRDefault="008C55C5" w:rsidP="008C55C5">
      <w:pPr>
        <w:jc w:val="both"/>
        <w:rPr>
          <w:rFonts w:asciiTheme="minorHAnsi" w:hAnsiTheme="minorHAnsi" w:cs="Arial"/>
          <w:sz w:val="16"/>
          <w:szCs w:val="16"/>
        </w:rPr>
      </w:pPr>
      <w:r w:rsidRPr="00460988">
        <w:rPr>
          <w:rFonts w:asciiTheme="minorHAnsi" w:hAnsiTheme="minorHAnsi" w:cs="Arial"/>
          <w:b/>
          <w:sz w:val="16"/>
          <w:szCs w:val="16"/>
        </w:rPr>
        <w:t xml:space="preserve">Nota: </w:t>
      </w:r>
      <w:r w:rsidRPr="00460988">
        <w:rPr>
          <w:rFonts w:asciiTheme="minorHAnsi" w:hAnsiTheme="minorHAnsi" w:cs="Arial"/>
          <w:sz w:val="16"/>
          <w:szCs w:val="16"/>
        </w:rPr>
        <w:t xml:space="preserve">Si requiere ejecutar más de un caso de prueba, por favor duplique la tabla </w:t>
      </w:r>
      <w:r w:rsidR="00401D14" w:rsidRPr="00460988">
        <w:rPr>
          <w:rFonts w:asciiTheme="minorHAnsi" w:hAnsiTheme="minorHAnsi" w:cs="Arial"/>
          <w:sz w:val="16"/>
          <w:szCs w:val="16"/>
        </w:rPr>
        <w:t>anterior e indique</w:t>
      </w:r>
      <w:r w:rsidRPr="00460988">
        <w:rPr>
          <w:rFonts w:asciiTheme="minorHAnsi" w:hAnsiTheme="minorHAnsi" w:cs="Arial"/>
          <w:sz w:val="16"/>
          <w:szCs w:val="16"/>
        </w:rPr>
        <w:t xml:space="preserve"> el consecutivo </w:t>
      </w:r>
      <w:r w:rsidR="00401D14" w:rsidRPr="00460988">
        <w:rPr>
          <w:rFonts w:asciiTheme="minorHAnsi" w:hAnsiTheme="minorHAnsi" w:cs="Arial"/>
          <w:sz w:val="16"/>
          <w:szCs w:val="16"/>
        </w:rPr>
        <w:t xml:space="preserve">del caso, </w:t>
      </w:r>
      <w:r w:rsidRPr="00460988">
        <w:rPr>
          <w:rFonts w:asciiTheme="minorHAnsi" w:hAnsiTheme="minorHAnsi" w:cs="Arial"/>
          <w:sz w:val="16"/>
          <w:szCs w:val="16"/>
        </w:rPr>
        <w:t>de acuerdo al total de casos que realice.</w:t>
      </w:r>
    </w:p>
    <w:p w:rsidR="00CE0D3A" w:rsidRPr="00460988" w:rsidRDefault="00CE0D3A" w:rsidP="008C55C5">
      <w:pPr>
        <w:jc w:val="both"/>
        <w:rPr>
          <w:rFonts w:asciiTheme="minorHAnsi" w:hAnsiTheme="minorHAnsi" w:cs="Arial"/>
          <w:sz w:val="16"/>
          <w:szCs w:val="16"/>
        </w:rPr>
      </w:pPr>
    </w:p>
    <w:tbl>
      <w:tblPr>
        <w:tblStyle w:val="Tablaconcuadrcula"/>
        <w:tblW w:w="9464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093"/>
        <w:gridCol w:w="1843"/>
        <w:gridCol w:w="1609"/>
        <w:gridCol w:w="1934"/>
        <w:gridCol w:w="1985"/>
      </w:tblGrid>
      <w:tr w:rsidR="00CE0D3A" w:rsidRPr="00460988" w:rsidTr="00B275AA">
        <w:tc>
          <w:tcPr>
            <w:tcW w:w="9464" w:type="dxa"/>
            <w:gridSpan w:val="5"/>
            <w:shd w:val="clear" w:color="auto" w:fill="DBE5F1" w:themeFill="accent1" w:themeFillTint="33"/>
          </w:tcPr>
          <w:p w:rsidR="00CE0D3A" w:rsidRPr="00460988" w:rsidRDefault="00CE0D3A" w:rsidP="00343D0F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 xml:space="preserve">EVIDENCIAS DE LAS PRUEBAS EN DESARROLLO </w:t>
            </w:r>
            <w:r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>(</w:t>
            </w:r>
            <w:r w:rsidR="00343D0F"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>N2</w:t>
            </w:r>
            <w:r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>)</w:t>
            </w: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eastAsia="en-US"/>
              </w:rPr>
              <w:t xml:space="preserve"> 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 xml:space="preserve"> *</w:t>
            </w:r>
          </w:p>
        </w:tc>
      </w:tr>
      <w:tr w:rsidR="00CE0D3A" w:rsidRPr="00460988" w:rsidTr="00B275AA">
        <w:tc>
          <w:tcPr>
            <w:tcW w:w="2093" w:type="dxa"/>
            <w:shd w:val="clear" w:color="auto" w:fill="F2F2F2" w:themeFill="background1" w:themeFillShade="F2"/>
          </w:tcPr>
          <w:p w:rsidR="00CE0D3A" w:rsidRPr="00460988" w:rsidRDefault="00CE0D3A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Responsable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CE0D3A" w:rsidRPr="00460988" w:rsidRDefault="00CE0D3A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Cargo</w:t>
            </w:r>
          </w:p>
        </w:tc>
        <w:tc>
          <w:tcPr>
            <w:tcW w:w="1609" w:type="dxa"/>
            <w:shd w:val="clear" w:color="auto" w:fill="F2F2F2" w:themeFill="background1" w:themeFillShade="F2"/>
          </w:tcPr>
          <w:p w:rsidR="00CE0D3A" w:rsidRPr="00460988" w:rsidRDefault="00CE0D3A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Fecha de Ejecución</w:t>
            </w:r>
          </w:p>
        </w:tc>
        <w:tc>
          <w:tcPr>
            <w:tcW w:w="1934" w:type="dxa"/>
            <w:shd w:val="clear" w:color="auto" w:fill="F2F2F2" w:themeFill="background1" w:themeFillShade="F2"/>
          </w:tcPr>
          <w:p w:rsidR="00CE0D3A" w:rsidRPr="00460988" w:rsidRDefault="00CE0D3A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Resultado</w:t>
            </w:r>
          </w:p>
        </w:tc>
        <w:tc>
          <w:tcPr>
            <w:tcW w:w="1985" w:type="dxa"/>
            <w:shd w:val="clear" w:color="auto" w:fill="F2F2F2" w:themeFill="background1" w:themeFillShade="F2"/>
          </w:tcPr>
          <w:p w:rsidR="00CE0D3A" w:rsidRPr="00460988" w:rsidRDefault="00CE0D3A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Observaciones</w:t>
            </w:r>
          </w:p>
        </w:tc>
      </w:tr>
      <w:tr w:rsidR="00CE0D3A" w:rsidRPr="00460988" w:rsidTr="00B275AA">
        <w:tc>
          <w:tcPr>
            <w:tcW w:w="2093" w:type="dxa"/>
          </w:tcPr>
          <w:p w:rsidR="00CE0D3A" w:rsidRPr="00460988" w:rsidRDefault="00CE0D3A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&lt;Nombre de quien realiza la prueba&gt;</w:t>
            </w:r>
          </w:p>
        </w:tc>
        <w:tc>
          <w:tcPr>
            <w:tcW w:w="1843" w:type="dxa"/>
          </w:tcPr>
          <w:p w:rsidR="00CE0D3A" w:rsidRPr="00460988" w:rsidRDefault="00CE0D3A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&lt;Cargo de quien realiza la prueba&gt;</w:t>
            </w:r>
          </w:p>
        </w:tc>
        <w:tc>
          <w:tcPr>
            <w:tcW w:w="1609" w:type="dxa"/>
          </w:tcPr>
          <w:p w:rsidR="00CE0D3A" w:rsidRPr="00460988" w:rsidRDefault="00CE0D3A" w:rsidP="00B275AA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&lt;DD/MM/YYYY &gt;</w:t>
            </w:r>
          </w:p>
        </w:tc>
        <w:tc>
          <w:tcPr>
            <w:tcW w:w="1934" w:type="dxa"/>
          </w:tcPr>
          <w:p w:rsidR="00CE0D3A" w:rsidRPr="00460988" w:rsidRDefault="00CE0D3A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&lt;Aprobado/  Rechazado&gt;</w:t>
            </w:r>
          </w:p>
        </w:tc>
        <w:tc>
          <w:tcPr>
            <w:tcW w:w="1985" w:type="dxa"/>
          </w:tcPr>
          <w:p w:rsidR="00CE0D3A" w:rsidRPr="00460988" w:rsidRDefault="00CE0D3A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&lt;En caso de rechazo&gt;</w:t>
            </w:r>
          </w:p>
        </w:tc>
      </w:tr>
      <w:tr w:rsidR="00CE0D3A" w:rsidRPr="00460988" w:rsidTr="00B275AA">
        <w:tc>
          <w:tcPr>
            <w:tcW w:w="9464" w:type="dxa"/>
            <w:gridSpan w:val="5"/>
            <w:shd w:val="clear" w:color="auto" w:fill="F2F2F2" w:themeFill="background1" w:themeFillShade="F2"/>
          </w:tcPr>
          <w:p w:rsidR="00CE0D3A" w:rsidRPr="00460988" w:rsidRDefault="00D63E55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 xml:space="preserve">PANTALLAS CON LAS </w:t>
            </w:r>
            <w:r w:rsidR="00CE0D3A" w:rsidRPr="00460988">
              <w:rPr>
                <w:rFonts w:asciiTheme="minorHAnsi" w:hAnsiTheme="minorHAnsi" w:cs="Arial"/>
                <w:b/>
                <w:sz w:val="16"/>
                <w:szCs w:val="16"/>
              </w:rPr>
              <w:t>EVIDENCIAS</w:t>
            </w:r>
          </w:p>
        </w:tc>
      </w:tr>
      <w:tr w:rsidR="00CE0D3A" w:rsidRPr="00460988" w:rsidTr="00B275AA">
        <w:tc>
          <w:tcPr>
            <w:tcW w:w="9464" w:type="dxa"/>
            <w:gridSpan w:val="5"/>
          </w:tcPr>
          <w:p w:rsidR="000953C0" w:rsidRDefault="000953C0" w:rsidP="000953C0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&lt;Adjuntar pantallas&gt;</w:t>
            </w:r>
          </w:p>
          <w:p w:rsidR="000953C0" w:rsidRDefault="000953C0" w:rsidP="000953C0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  <w:p w:rsidR="000953C0" w:rsidRDefault="000953C0" w:rsidP="000953C0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  <w:p w:rsidR="000953C0" w:rsidRDefault="000953C0" w:rsidP="000953C0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  <w:p w:rsidR="000953C0" w:rsidRPr="00460988" w:rsidRDefault="000953C0" w:rsidP="000953C0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  <w:p w:rsidR="00CE0D3A" w:rsidRPr="00460988" w:rsidRDefault="00CE0D3A" w:rsidP="00B275AA">
            <w:pPr>
              <w:rPr>
                <w:rFonts w:asciiTheme="minorHAnsi" w:hAnsiTheme="minorHAnsi" w:cs="Arial"/>
                <w:b/>
                <w:sz w:val="16"/>
                <w:szCs w:val="16"/>
              </w:rPr>
            </w:pPr>
          </w:p>
          <w:p w:rsidR="00CE0D3A" w:rsidRPr="00460988" w:rsidRDefault="00CE0D3A" w:rsidP="00B275AA">
            <w:pPr>
              <w:rPr>
                <w:rFonts w:asciiTheme="minorHAnsi" w:hAnsiTheme="minorHAnsi" w:cs="Arial"/>
                <w:b/>
                <w:sz w:val="16"/>
                <w:szCs w:val="16"/>
              </w:rPr>
            </w:pPr>
          </w:p>
        </w:tc>
      </w:tr>
    </w:tbl>
    <w:p w:rsidR="00CE0D3A" w:rsidRPr="00460988" w:rsidRDefault="00CE0D3A" w:rsidP="008C55C5">
      <w:pPr>
        <w:jc w:val="both"/>
        <w:rPr>
          <w:rFonts w:asciiTheme="minorHAnsi" w:hAnsiTheme="minorHAnsi" w:cs="Arial"/>
          <w:sz w:val="16"/>
          <w:szCs w:val="16"/>
        </w:rPr>
      </w:pPr>
    </w:p>
    <w:tbl>
      <w:tblPr>
        <w:tblStyle w:val="Tablaconcuadrcula"/>
        <w:tblW w:w="9464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093"/>
        <w:gridCol w:w="1843"/>
        <w:gridCol w:w="1609"/>
        <w:gridCol w:w="1934"/>
        <w:gridCol w:w="1985"/>
      </w:tblGrid>
      <w:tr w:rsidR="00CE0D3A" w:rsidRPr="00460988" w:rsidTr="00B275AA">
        <w:tc>
          <w:tcPr>
            <w:tcW w:w="9464" w:type="dxa"/>
            <w:gridSpan w:val="5"/>
            <w:shd w:val="clear" w:color="auto" w:fill="DBE5F1" w:themeFill="accent1" w:themeFillTint="33"/>
          </w:tcPr>
          <w:p w:rsidR="00CE0D3A" w:rsidRPr="00460988" w:rsidRDefault="00CE0D3A" w:rsidP="00CE0D3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 xml:space="preserve">EVIDENCIAS DE LAS PRUEBAS EN CALIDAD </w:t>
            </w:r>
            <w:r w:rsidR="00343D0F"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>(N1</w:t>
            </w:r>
            <w:r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>)</w:t>
            </w: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eastAsia="en-US"/>
              </w:rPr>
              <w:t xml:space="preserve"> 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 xml:space="preserve"> *</w:t>
            </w:r>
          </w:p>
        </w:tc>
      </w:tr>
      <w:tr w:rsidR="00CE0D3A" w:rsidRPr="00460988" w:rsidTr="00B275AA">
        <w:tc>
          <w:tcPr>
            <w:tcW w:w="2093" w:type="dxa"/>
            <w:shd w:val="clear" w:color="auto" w:fill="F2F2F2" w:themeFill="background1" w:themeFillShade="F2"/>
          </w:tcPr>
          <w:p w:rsidR="00CE0D3A" w:rsidRPr="00460988" w:rsidRDefault="00CE0D3A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Responsable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CE0D3A" w:rsidRPr="00460988" w:rsidRDefault="00CE0D3A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Cargo</w:t>
            </w:r>
          </w:p>
        </w:tc>
        <w:tc>
          <w:tcPr>
            <w:tcW w:w="1609" w:type="dxa"/>
            <w:shd w:val="clear" w:color="auto" w:fill="F2F2F2" w:themeFill="background1" w:themeFillShade="F2"/>
          </w:tcPr>
          <w:p w:rsidR="00CE0D3A" w:rsidRPr="00460988" w:rsidRDefault="00CE0D3A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Fecha de Ejecución</w:t>
            </w:r>
          </w:p>
        </w:tc>
        <w:tc>
          <w:tcPr>
            <w:tcW w:w="1934" w:type="dxa"/>
            <w:shd w:val="clear" w:color="auto" w:fill="F2F2F2" w:themeFill="background1" w:themeFillShade="F2"/>
          </w:tcPr>
          <w:p w:rsidR="00CE0D3A" w:rsidRPr="00460988" w:rsidRDefault="00CE0D3A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Resultado</w:t>
            </w:r>
          </w:p>
        </w:tc>
        <w:tc>
          <w:tcPr>
            <w:tcW w:w="1985" w:type="dxa"/>
            <w:shd w:val="clear" w:color="auto" w:fill="F2F2F2" w:themeFill="background1" w:themeFillShade="F2"/>
          </w:tcPr>
          <w:p w:rsidR="00CE0D3A" w:rsidRPr="00460988" w:rsidRDefault="00CE0D3A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Observaciones</w:t>
            </w:r>
          </w:p>
        </w:tc>
      </w:tr>
      <w:tr w:rsidR="00CE0D3A" w:rsidRPr="00460988" w:rsidTr="00B275AA">
        <w:tc>
          <w:tcPr>
            <w:tcW w:w="2093" w:type="dxa"/>
          </w:tcPr>
          <w:p w:rsidR="00CE0D3A" w:rsidRPr="00460988" w:rsidRDefault="00CE0D3A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&lt;Nombre de quien realiza la prueba&gt;</w:t>
            </w:r>
          </w:p>
        </w:tc>
        <w:tc>
          <w:tcPr>
            <w:tcW w:w="1843" w:type="dxa"/>
          </w:tcPr>
          <w:p w:rsidR="00CE0D3A" w:rsidRPr="00460988" w:rsidRDefault="00CE0D3A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&lt;Cargo de quien realiza la prueba&gt;</w:t>
            </w:r>
          </w:p>
        </w:tc>
        <w:tc>
          <w:tcPr>
            <w:tcW w:w="1609" w:type="dxa"/>
          </w:tcPr>
          <w:p w:rsidR="00CE0D3A" w:rsidRPr="00460988" w:rsidRDefault="00CE0D3A" w:rsidP="00B275AA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&lt;DD/MM/YYYY &gt;</w:t>
            </w:r>
          </w:p>
        </w:tc>
        <w:tc>
          <w:tcPr>
            <w:tcW w:w="1934" w:type="dxa"/>
          </w:tcPr>
          <w:p w:rsidR="00CE0D3A" w:rsidRPr="00460988" w:rsidRDefault="00CE0D3A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&lt;Aprobado/  Rechazado&gt;</w:t>
            </w:r>
          </w:p>
        </w:tc>
        <w:tc>
          <w:tcPr>
            <w:tcW w:w="1985" w:type="dxa"/>
          </w:tcPr>
          <w:p w:rsidR="00CE0D3A" w:rsidRPr="00460988" w:rsidRDefault="00CE0D3A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&lt;En caso de rechazo&gt;</w:t>
            </w:r>
          </w:p>
        </w:tc>
      </w:tr>
      <w:tr w:rsidR="00CE0D3A" w:rsidRPr="00460988" w:rsidTr="00B275AA">
        <w:tc>
          <w:tcPr>
            <w:tcW w:w="9464" w:type="dxa"/>
            <w:gridSpan w:val="5"/>
            <w:shd w:val="clear" w:color="auto" w:fill="F2F2F2" w:themeFill="background1" w:themeFillShade="F2"/>
          </w:tcPr>
          <w:p w:rsidR="00CE0D3A" w:rsidRPr="00460988" w:rsidRDefault="00D63E55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 xml:space="preserve">PANTALLAS CON LAS </w:t>
            </w:r>
            <w:r w:rsidR="00CE0D3A" w:rsidRPr="00460988">
              <w:rPr>
                <w:rFonts w:asciiTheme="minorHAnsi" w:hAnsiTheme="minorHAnsi" w:cs="Arial"/>
                <w:b/>
                <w:sz w:val="16"/>
                <w:szCs w:val="16"/>
              </w:rPr>
              <w:t>EVIDENCIAS</w:t>
            </w:r>
          </w:p>
        </w:tc>
      </w:tr>
      <w:tr w:rsidR="00CE0D3A" w:rsidRPr="00460988" w:rsidTr="00B275AA">
        <w:tc>
          <w:tcPr>
            <w:tcW w:w="9464" w:type="dxa"/>
            <w:gridSpan w:val="5"/>
          </w:tcPr>
          <w:p w:rsidR="00564920" w:rsidRDefault="00564920" w:rsidP="00564920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&lt;Adjuntar pantallas&gt;</w:t>
            </w:r>
          </w:p>
          <w:p w:rsidR="000953C0" w:rsidRDefault="000953C0" w:rsidP="00564920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  <w:p w:rsidR="000953C0" w:rsidRDefault="000953C0" w:rsidP="00564920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  <w:p w:rsidR="000953C0" w:rsidRDefault="000953C0" w:rsidP="00564920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  <w:p w:rsidR="000953C0" w:rsidRDefault="000953C0" w:rsidP="00564920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  <w:p w:rsidR="000953C0" w:rsidRPr="00460988" w:rsidRDefault="000953C0" w:rsidP="00564920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  <w:p w:rsidR="00CE0D3A" w:rsidRPr="00460988" w:rsidRDefault="00CE0D3A" w:rsidP="00564920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</w:p>
        </w:tc>
      </w:tr>
    </w:tbl>
    <w:p w:rsidR="008C55C5" w:rsidRPr="00460988" w:rsidRDefault="008C55C5" w:rsidP="00CC2E87">
      <w:pPr>
        <w:rPr>
          <w:rFonts w:asciiTheme="minorHAnsi" w:hAnsiTheme="minorHAnsi" w:cs="Arial"/>
          <w:b/>
          <w:sz w:val="16"/>
          <w:szCs w:val="16"/>
        </w:rPr>
      </w:pPr>
    </w:p>
    <w:tbl>
      <w:tblPr>
        <w:tblStyle w:val="Tablaconcuadrcula"/>
        <w:tblW w:w="9464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093"/>
        <w:gridCol w:w="1843"/>
        <w:gridCol w:w="1609"/>
        <w:gridCol w:w="1934"/>
        <w:gridCol w:w="1985"/>
      </w:tblGrid>
      <w:tr w:rsidR="00CE0D3A" w:rsidRPr="00460988" w:rsidTr="00B275AA">
        <w:tc>
          <w:tcPr>
            <w:tcW w:w="9464" w:type="dxa"/>
            <w:gridSpan w:val="5"/>
            <w:shd w:val="clear" w:color="auto" w:fill="DBE5F1" w:themeFill="accent1" w:themeFillTint="33"/>
          </w:tcPr>
          <w:p w:rsidR="00CE0D3A" w:rsidRPr="00460988" w:rsidRDefault="00CE0D3A" w:rsidP="00CE0D3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 xml:space="preserve">EVIDENCIAS DE LAS PRUEBAS DE USUARIO </w:t>
            </w:r>
            <w:r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>(US)</w:t>
            </w: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eastAsia="en-US"/>
              </w:rPr>
              <w:t xml:space="preserve"> </w:t>
            </w:r>
          </w:p>
        </w:tc>
      </w:tr>
      <w:tr w:rsidR="00CE0D3A" w:rsidRPr="00460988" w:rsidTr="00B275AA">
        <w:tc>
          <w:tcPr>
            <w:tcW w:w="2093" w:type="dxa"/>
            <w:shd w:val="clear" w:color="auto" w:fill="F2F2F2" w:themeFill="background1" w:themeFillShade="F2"/>
          </w:tcPr>
          <w:p w:rsidR="00CE0D3A" w:rsidRPr="00460988" w:rsidRDefault="00CE0D3A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Responsable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CE0D3A" w:rsidRPr="00460988" w:rsidRDefault="00CE0D3A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Cargo</w:t>
            </w:r>
          </w:p>
        </w:tc>
        <w:tc>
          <w:tcPr>
            <w:tcW w:w="1609" w:type="dxa"/>
            <w:shd w:val="clear" w:color="auto" w:fill="F2F2F2" w:themeFill="background1" w:themeFillShade="F2"/>
          </w:tcPr>
          <w:p w:rsidR="00CE0D3A" w:rsidRPr="00460988" w:rsidRDefault="00CE0D3A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Fecha de Ejecución</w:t>
            </w:r>
          </w:p>
        </w:tc>
        <w:tc>
          <w:tcPr>
            <w:tcW w:w="1934" w:type="dxa"/>
            <w:shd w:val="clear" w:color="auto" w:fill="F2F2F2" w:themeFill="background1" w:themeFillShade="F2"/>
          </w:tcPr>
          <w:p w:rsidR="00CE0D3A" w:rsidRPr="00460988" w:rsidRDefault="00CE0D3A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Resultado</w:t>
            </w:r>
          </w:p>
        </w:tc>
        <w:tc>
          <w:tcPr>
            <w:tcW w:w="1985" w:type="dxa"/>
            <w:shd w:val="clear" w:color="auto" w:fill="F2F2F2" w:themeFill="background1" w:themeFillShade="F2"/>
          </w:tcPr>
          <w:p w:rsidR="00CE0D3A" w:rsidRPr="00460988" w:rsidRDefault="00CE0D3A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Observaciones</w:t>
            </w:r>
          </w:p>
        </w:tc>
      </w:tr>
      <w:tr w:rsidR="00CE0D3A" w:rsidRPr="00460988" w:rsidTr="00B275AA">
        <w:tc>
          <w:tcPr>
            <w:tcW w:w="2093" w:type="dxa"/>
          </w:tcPr>
          <w:p w:rsidR="00CE0D3A" w:rsidRPr="00460988" w:rsidRDefault="00CE0D3A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&lt;Nombre de quien realiza la prueba&gt;</w:t>
            </w:r>
          </w:p>
        </w:tc>
        <w:tc>
          <w:tcPr>
            <w:tcW w:w="1843" w:type="dxa"/>
          </w:tcPr>
          <w:p w:rsidR="00CE0D3A" w:rsidRPr="00460988" w:rsidRDefault="00CE0D3A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&lt;Cargo de quien realiza la prueba&gt;</w:t>
            </w:r>
          </w:p>
        </w:tc>
        <w:tc>
          <w:tcPr>
            <w:tcW w:w="1609" w:type="dxa"/>
          </w:tcPr>
          <w:p w:rsidR="00CE0D3A" w:rsidRPr="00460988" w:rsidRDefault="00CE0D3A" w:rsidP="00B275AA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&lt;DD/MM/YYYY &gt;</w:t>
            </w:r>
          </w:p>
        </w:tc>
        <w:tc>
          <w:tcPr>
            <w:tcW w:w="1934" w:type="dxa"/>
          </w:tcPr>
          <w:p w:rsidR="00CE0D3A" w:rsidRPr="00460988" w:rsidRDefault="00CE0D3A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&lt;Aprobado/  Rechazado&gt;</w:t>
            </w:r>
          </w:p>
        </w:tc>
        <w:tc>
          <w:tcPr>
            <w:tcW w:w="1985" w:type="dxa"/>
          </w:tcPr>
          <w:p w:rsidR="00CE0D3A" w:rsidRPr="00460988" w:rsidRDefault="00CE0D3A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&lt;En caso de rechazo&gt;</w:t>
            </w:r>
          </w:p>
        </w:tc>
      </w:tr>
      <w:tr w:rsidR="00CE0D3A" w:rsidRPr="00460988" w:rsidTr="00B275AA">
        <w:tc>
          <w:tcPr>
            <w:tcW w:w="9464" w:type="dxa"/>
            <w:gridSpan w:val="5"/>
            <w:shd w:val="clear" w:color="auto" w:fill="F2F2F2" w:themeFill="background1" w:themeFillShade="F2"/>
          </w:tcPr>
          <w:p w:rsidR="00CE0D3A" w:rsidRPr="00460988" w:rsidRDefault="00D63E55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PANTALLAS CON LAS EVIDENCIAS</w:t>
            </w:r>
          </w:p>
        </w:tc>
      </w:tr>
      <w:tr w:rsidR="00CE0D3A" w:rsidRPr="00460988" w:rsidTr="00B275AA">
        <w:tc>
          <w:tcPr>
            <w:tcW w:w="9464" w:type="dxa"/>
            <w:gridSpan w:val="5"/>
          </w:tcPr>
          <w:p w:rsidR="00CE0D3A" w:rsidRDefault="00564920" w:rsidP="00564920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&lt;Adjuntar pantallas&gt;</w:t>
            </w:r>
          </w:p>
          <w:p w:rsidR="000953C0" w:rsidRDefault="000953C0" w:rsidP="00564920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  <w:p w:rsidR="000953C0" w:rsidRDefault="000953C0" w:rsidP="00564920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  <w:p w:rsidR="000953C0" w:rsidRDefault="000953C0" w:rsidP="00564920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  <w:p w:rsidR="000953C0" w:rsidRDefault="000953C0" w:rsidP="00564920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  <w:p w:rsidR="000953C0" w:rsidRPr="00460988" w:rsidRDefault="000953C0" w:rsidP="00564920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  <w:p w:rsidR="00CE0D3A" w:rsidRPr="00460988" w:rsidRDefault="00CE0D3A" w:rsidP="00B275AA">
            <w:pPr>
              <w:rPr>
                <w:rFonts w:asciiTheme="minorHAnsi" w:hAnsiTheme="minorHAnsi" w:cs="Arial"/>
                <w:b/>
                <w:sz w:val="16"/>
                <w:szCs w:val="16"/>
              </w:rPr>
            </w:pPr>
          </w:p>
        </w:tc>
      </w:tr>
    </w:tbl>
    <w:p w:rsidR="00673398" w:rsidRPr="00460988" w:rsidRDefault="00673398" w:rsidP="00CE0D3A">
      <w:pPr>
        <w:rPr>
          <w:rFonts w:asciiTheme="minorHAnsi" w:hAnsiTheme="minorHAnsi" w:cs="Arial"/>
          <w:b/>
          <w:sz w:val="16"/>
          <w:szCs w:val="16"/>
        </w:rPr>
      </w:pPr>
    </w:p>
    <w:sectPr w:rsidR="00673398" w:rsidRPr="00460988" w:rsidSect="00401D14">
      <w:headerReference w:type="default" r:id="rId18"/>
      <w:footerReference w:type="even" r:id="rId19"/>
      <w:footerReference w:type="default" r:id="rId20"/>
      <w:pgSz w:w="12242" w:h="15842" w:code="1"/>
      <w:pgMar w:top="1138" w:right="1699" w:bottom="1138" w:left="1699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32AD" w:rsidRDefault="008F32AD">
      <w:r>
        <w:separator/>
      </w:r>
    </w:p>
  </w:endnote>
  <w:endnote w:type="continuationSeparator" w:id="0">
    <w:p w:rsidR="008F32AD" w:rsidRDefault="008F32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32AD" w:rsidRDefault="008F32AD">
    <w:pPr>
      <w:pStyle w:val="Piedepgina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F32AD" w:rsidRDefault="008F32AD">
    <w:pPr>
      <w:pStyle w:val="Piedepgina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32AD" w:rsidRPr="00226D40" w:rsidRDefault="008F32AD" w:rsidP="00226D40">
    <w:pPr>
      <w:pStyle w:val="Piedepgina"/>
      <w:rPr>
        <w:rStyle w:val="Nmerodepgina"/>
        <w:szCs w:val="16"/>
      </w:rPr>
    </w:pPr>
    <w:r w:rsidRPr="00226D40">
      <w:rPr>
        <w:sz w:val="16"/>
        <w:szCs w:val="16"/>
      </w:rPr>
      <w:t xml:space="preserve">Página </w:t>
    </w:r>
    <w:r w:rsidRPr="00226D40">
      <w:rPr>
        <w:b/>
        <w:sz w:val="16"/>
        <w:szCs w:val="16"/>
      </w:rPr>
      <w:fldChar w:fldCharType="begin"/>
    </w:r>
    <w:r w:rsidRPr="00226D40">
      <w:rPr>
        <w:b/>
        <w:sz w:val="16"/>
        <w:szCs w:val="16"/>
      </w:rPr>
      <w:instrText>PAGE</w:instrText>
    </w:r>
    <w:r w:rsidRPr="00226D40">
      <w:rPr>
        <w:b/>
        <w:sz w:val="16"/>
        <w:szCs w:val="16"/>
      </w:rPr>
      <w:fldChar w:fldCharType="separate"/>
    </w:r>
    <w:r w:rsidR="00E86E15">
      <w:rPr>
        <w:b/>
        <w:noProof/>
        <w:sz w:val="16"/>
        <w:szCs w:val="16"/>
      </w:rPr>
      <w:t>5</w:t>
    </w:r>
    <w:r w:rsidRPr="00226D40">
      <w:rPr>
        <w:b/>
        <w:sz w:val="16"/>
        <w:szCs w:val="16"/>
      </w:rPr>
      <w:fldChar w:fldCharType="end"/>
    </w:r>
    <w:r w:rsidRPr="00226D40">
      <w:rPr>
        <w:sz w:val="16"/>
        <w:szCs w:val="16"/>
      </w:rPr>
      <w:t xml:space="preserve"> de </w:t>
    </w:r>
    <w:r w:rsidRPr="00226D40">
      <w:rPr>
        <w:b/>
        <w:sz w:val="16"/>
        <w:szCs w:val="16"/>
      </w:rPr>
      <w:fldChar w:fldCharType="begin"/>
    </w:r>
    <w:r w:rsidRPr="00226D40">
      <w:rPr>
        <w:b/>
        <w:sz w:val="16"/>
        <w:szCs w:val="16"/>
      </w:rPr>
      <w:instrText>NUMPAGES</w:instrText>
    </w:r>
    <w:r w:rsidRPr="00226D40">
      <w:rPr>
        <w:b/>
        <w:sz w:val="16"/>
        <w:szCs w:val="16"/>
      </w:rPr>
      <w:fldChar w:fldCharType="separate"/>
    </w:r>
    <w:r w:rsidR="00E86E15">
      <w:rPr>
        <w:b/>
        <w:noProof/>
        <w:sz w:val="16"/>
        <w:szCs w:val="16"/>
      </w:rPr>
      <w:t>5</w:t>
    </w:r>
    <w:r w:rsidRPr="00226D40">
      <w:rPr>
        <w:b/>
        <w:sz w:val="16"/>
        <w:szCs w:val="16"/>
      </w:rPr>
      <w:fldChar w:fldCharType="end"/>
    </w:r>
    <w:r w:rsidRPr="00226D40">
      <w:rPr>
        <w:rStyle w:val="Nmerodepgina"/>
        <w:sz w:val="16"/>
        <w:szCs w:val="16"/>
      </w:rPr>
      <w:t xml:space="preserve">                                                                              </w:t>
    </w:r>
    <w:r>
      <w:rPr>
        <w:rStyle w:val="Nmerodepgina"/>
        <w:sz w:val="16"/>
        <w:szCs w:val="16"/>
      </w:rPr>
      <w:t xml:space="preserve">                     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32AD" w:rsidRDefault="008F32AD">
      <w:r>
        <w:separator/>
      </w:r>
    </w:p>
  </w:footnote>
  <w:footnote w:type="continuationSeparator" w:id="0">
    <w:p w:rsidR="008F32AD" w:rsidRDefault="008F32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64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Look w:val="04A0" w:firstRow="1" w:lastRow="0" w:firstColumn="1" w:lastColumn="0" w:noHBand="0" w:noVBand="1"/>
    </w:tblPr>
    <w:tblGrid>
      <w:gridCol w:w="2093"/>
      <w:gridCol w:w="7371"/>
    </w:tblGrid>
    <w:tr w:rsidR="008F32AD" w:rsidTr="00683F48">
      <w:trPr>
        <w:trHeight w:val="837"/>
      </w:trPr>
      <w:tc>
        <w:tcPr>
          <w:tcW w:w="2093" w:type="dxa"/>
          <w:shd w:val="clear" w:color="auto" w:fill="auto"/>
        </w:tcPr>
        <w:p w:rsidR="008F32AD" w:rsidRDefault="008F32AD">
          <w:pPr>
            <w:pStyle w:val="Encabezado"/>
          </w:pPr>
          <w:r>
            <w:rPr>
              <w:noProof/>
              <w:lang w:val="es-CO" w:eastAsia="es-CO"/>
            </w:rPr>
            <w:drawing>
              <wp:anchor distT="0" distB="0" distL="114300" distR="114300" simplePos="0" relativeHeight="251657728" behindDoc="0" locked="0" layoutInCell="1" allowOverlap="1" wp14:anchorId="4D68B0C0" wp14:editId="44518759">
                <wp:simplePos x="0" y="0"/>
                <wp:positionH relativeFrom="column">
                  <wp:posOffset>-52321</wp:posOffset>
                </wp:positionH>
                <wp:positionV relativeFrom="paragraph">
                  <wp:posOffset>2540</wp:posOffset>
                </wp:positionV>
                <wp:extent cx="1155940" cy="510350"/>
                <wp:effectExtent l="0" t="0" r="6350" b="4445"/>
                <wp:wrapNone/>
                <wp:docPr id="1" name="Imagen 2" descr="REDI(propuesta1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 descr="REDI(propuesta1)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75704" cy="5190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371" w:type="dxa"/>
          <w:shd w:val="clear" w:color="auto" w:fill="auto"/>
        </w:tcPr>
        <w:p w:rsidR="008F32AD" w:rsidRDefault="008F32AD">
          <w:pPr>
            <w:pStyle w:val="Encabezado"/>
          </w:pPr>
        </w:p>
        <w:p w:rsidR="008F32AD" w:rsidRPr="00683F48" w:rsidRDefault="008F32AD" w:rsidP="005F53A1">
          <w:pPr>
            <w:ind w:firstLine="708"/>
            <w:jc w:val="center"/>
            <w:rPr>
              <w:rFonts w:ascii="Calibri" w:hAnsi="Calibri"/>
              <w:b/>
              <w:sz w:val="36"/>
              <w:szCs w:val="36"/>
            </w:rPr>
          </w:pPr>
          <w:r>
            <w:rPr>
              <w:rFonts w:ascii="Calibri" w:hAnsi="Calibri"/>
              <w:b/>
              <w:color w:val="002060"/>
              <w:sz w:val="28"/>
              <w:szCs w:val="36"/>
            </w:rPr>
            <w:t>FORMATO SOLICITUD SOPORTE APLICACIONES</w:t>
          </w:r>
        </w:p>
      </w:tc>
    </w:tr>
  </w:tbl>
  <w:p w:rsidR="008F32AD" w:rsidRPr="00886D59" w:rsidRDefault="008F32AD" w:rsidP="00886D59">
    <w:pPr>
      <w:pStyle w:val="Encabezado"/>
      <w:rPr>
        <w:sz w:val="4"/>
        <w:szCs w:val="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A6CC3"/>
    <w:multiLevelType w:val="hybridMultilevel"/>
    <w:tmpl w:val="2A206AC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1A4B79"/>
    <w:multiLevelType w:val="hybridMultilevel"/>
    <w:tmpl w:val="68EC9B1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4A6E1F"/>
    <w:multiLevelType w:val="hybridMultilevel"/>
    <w:tmpl w:val="BC7A267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5E7D19"/>
    <w:multiLevelType w:val="hybridMultilevel"/>
    <w:tmpl w:val="E904BE1E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8FB1A68"/>
    <w:multiLevelType w:val="hybridMultilevel"/>
    <w:tmpl w:val="3220410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EF7850"/>
    <w:multiLevelType w:val="hybridMultilevel"/>
    <w:tmpl w:val="6A26C9A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6D6D4B"/>
    <w:multiLevelType w:val="hybridMultilevel"/>
    <w:tmpl w:val="ED9E8348"/>
    <w:lvl w:ilvl="0" w:tplc="E6EA36B4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601E82"/>
    <w:multiLevelType w:val="hybridMultilevel"/>
    <w:tmpl w:val="28B89432"/>
    <w:lvl w:ilvl="0" w:tplc="A55EAED4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404040"/>
        <w:sz w:val="18"/>
        <w:szCs w:val="18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DA04934"/>
    <w:multiLevelType w:val="hybridMultilevel"/>
    <w:tmpl w:val="253A6FD4"/>
    <w:lvl w:ilvl="0" w:tplc="B56204C2">
      <w:start w:val="1"/>
      <w:numFmt w:val="decimal"/>
      <w:lvlText w:val="%1."/>
      <w:lvlJc w:val="left"/>
      <w:pPr>
        <w:ind w:left="720" w:hanging="360"/>
      </w:pPr>
      <w:rPr>
        <w:b/>
        <w:sz w:val="18"/>
        <w:szCs w:val="18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DBA0FA3"/>
    <w:multiLevelType w:val="hybridMultilevel"/>
    <w:tmpl w:val="0948492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8"/>
  </w:num>
  <w:num w:numId="7">
    <w:abstractNumId w:val="5"/>
  </w:num>
  <w:num w:numId="8">
    <w:abstractNumId w:val="7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2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0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A1C"/>
    <w:rsid w:val="00000728"/>
    <w:rsid w:val="000042AB"/>
    <w:rsid w:val="00004E1E"/>
    <w:rsid w:val="00006D5D"/>
    <w:rsid w:val="000070B5"/>
    <w:rsid w:val="000073E1"/>
    <w:rsid w:val="00013528"/>
    <w:rsid w:val="0002117C"/>
    <w:rsid w:val="00021A96"/>
    <w:rsid w:val="000239CF"/>
    <w:rsid w:val="00030DC6"/>
    <w:rsid w:val="000324A0"/>
    <w:rsid w:val="00033FAF"/>
    <w:rsid w:val="00041F6A"/>
    <w:rsid w:val="00044217"/>
    <w:rsid w:val="000464BE"/>
    <w:rsid w:val="000510D9"/>
    <w:rsid w:val="0005317D"/>
    <w:rsid w:val="000553F8"/>
    <w:rsid w:val="00056EE6"/>
    <w:rsid w:val="000714D3"/>
    <w:rsid w:val="00073145"/>
    <w:rsid w:val="000740BB"/>
    <w:rsid w:val="00074292"/>
    <w:rsid w:val="000765E4"/>
    <w:rsid w:val="00081A68"/>
    <w:rsid w:val="00083AB5"/>
    <w:rsid w:val="00084F55"/>
    <w:rsid w:val="00085C6C"/>
    <w:rsid w:val="00092CDE"/>
    <w:rsid w:val="0009345B"/>
    <w:rsid w:val="00093918"/>
    <w:rsid w:val="000945AF"/>
    <w:rsid w:val="000953C0"/>
    <w:rsid w:val="000A577A"/>
    <w:rsid w:val="000B055F"/>
    <w:rsid w:val="000B10A4"/>
    <w:rsid w:val="000B6929"/>
    <w:rsid w:val="000B6E1A"/>
    <w:rsid w:val="000B7E6C"/>
    <w:rsid w:val="000C0944"/>
    <w:rsid w:val="000C48F8"/>
    <w:rsid w:val="000D34BA"/>
    <w:rsid w:val="000D3DFD"/>
    <w:rsid w:val="000D4BA3"/>
    <w:rsid w:val="000D70D9"/>
    <w:rsid w:val="000E472B"/>
    <w:rsid w:val="000E5E65"/>
    <w:rsid w:val="000E60E1"/>
    <w:rsid w:val="000E7497"/>
    <w:rsid w:val="000F1109"/>
    <w:rsid w:val="000F2FDE"/>
    <w:rsid w:val="000F33B1"/>
    <w:rsid w:val="000F7DF4"/>
    <w:rsid w:val="00101482"/>
    <w:rsid w:val="00102856"/>
    <w:rsid w:val="00104752"/>
    <w:rsid w:val="001106F9"/>
    <w:rsid w:val="00111B36"/>
    <w:rsid w:val="00113D03"/>
    <w:rsid w:val="00114677"/>
    <w:rsid w:val="0011613C"/>
    <w:rsid w:val="0012134D"/>
    <w:rsid w:val="00121FAE"/>
    <w:rsid w:val="00123337"/>
    <w:rsid w:val="00130BB1"/>
    <w:rsid w:val="00132E75"/>
    <w:rsid w:val="0015272E"/>
    <w:rsid w:val="00160591"/>
    <w:rsid w:val="00160AA9"/>
    <w:rsid w:val="00163988"/>
    <w:rsid w:val="00163C1C"/>
    <w:rsid w:val="00163F8D"/>
    <w:rsid w:val="00166466"/>
    <w:rsid w:val="001770B0"/>
    <w:rsid w:val="001835B4"/>
    <w:rsid w:val="00192104"/>
    <w:rsid w:val="001A172A"/>
    <w:rsid w:val="001A18E5"/>
    <w:rsid w:val="001A2B4F"/>
    <w:rsid w:val="001A5A26"/>
    <w:rsid w:val="001A6461"/>
    <w:rsid w:val="001A6FFD"/>
    <w:rsid w:val="001B08CD"/>
    <w:rsid w:val="001B7E4B"/>
    <w:rsid w:val="001C19B3"/>
    <w:rsid w:val="001C3D72"/>
    <w:rsid w:val="001C3E52"/>
    <w:rsid w:val="001D5730"/>
    <w:rsid w:val="001D77E8"/>
    <w:rsid w:val="001F473E"/>
    <w:rsid w:val="001F55BC"/>
    <w:rsid w:val="001F6801"/>
    <w:rsid w:val="002040BD"/>
    <w:rsid w:val="00205235"/>
    <w:rsid w:val="002159BB"/>
    <w:rsid w:val="00226D40"/>
    <w:rsid w:val="002301BC"/>
    <w:rsid w:val="00235914"/>
    <w:rsid w:val="00252188"/>
    <w:rsid w:val="002575F0"/>
    <w:rsid w:val="002621A5"/>
    <w:rsid w:val="0026264E"/>
    <w:rsid w:val="002742D3"/>
    <w:rsid w:val="002758BD"/>
    <w:rsid w:val="00275B3C"/>
    <w:rsid w:val="002816DC"/>
    <w:rsid w:val="00285C87"/>
    <w:rsid w:val="002920C7"/>
    <w:rsid w:val="00295C4A"/>
    <w:rsid w:val="002A0C7A"/>
    <w:rsid w:val="002A2051"/>
    <w:rsid w:val="002B2E36"/>
    <w:rsid w:val="002C0FDB"/>
    <w:rsid w:val="002C1E67"/>
    <w:rsid w:val="002C2F49"/>
    <w:rsid w:val="002C423D"/>
    <w:rsid w:val="002D3B05"/>
    <w:rsid w:val="002D3C2F"/>
    <w:rsid w:val="002D6DB3"/>
    <w:rsid w:val="002D7F79"/>
    <w:rsid w:val="002E7340"/>
    <w:rsid w:val="002F7263"/>
    <w:rsid w:val="00300F11"/>
    <w:rsid w:val="00316A1A"/>
    <w:rsid w:val="00321F9E"/>
    <w:rsid w:val="00324382"/>
    <w:rsid w:val="00331737"/>
    <w:rsid w:val="0033394A"/>
    <w:rsid w:val="00334CE3"/>
    <w:rsid w:val="00336328"/>
    <w:rsid w:val="00336F4F"/>
    <w:rsid w:val="00337676"/>
    <w:rsid w:val="003412DD"/>
    <w:rsid w:val="00343024"/>
    <w:rsid w:val="00343D0F"/>
    <w:rsid w:val="003504CE"/>
    <w:rsid w:val="0035233F"/>
    <w:rsid w:val="00357176"/>
    <w:rsid w:val="00357913"/>
    <w:rsid w:val="003602B2"/>
    <w:rsid w:val="00360BEA"/>
    <w:rsid w:val="00363ECB"/>
    <w:rsid w:val="00367E94"/>
    <w:rsid w:val="00370E4F"/>
    <w:rsid w:val="0037408D"/>
    <w:rsid w:val="0037702D"/>
    <w:rsid w:val="00382323"/>
    <w:rsid w:val="0038270D"/>
    <w:rsid w:val="00386017"/>
    <w:rsid w:val="00386A00"/>
    <w:rsid w:val="003912E3"/>
    <w:rsid w:val="00393237"/>
    <w:rsid w:val="003932E9"/>
    <w:rsid w:val="00395AAB"/>
    <w:rsid w:val="003A48C0"/>
    <w:rsid w:val="003B2DBD"/>
    <w:rsid w:val="003B3AD0"/>
    <w:rsid w:val="003B3D97"/>
    <w:rsid w:val="003C0789"/>
    <w:rsid w:val="003C71C4"/>
    <w:rsid w:val="003D164B"/>
    <w:rsid w:val="003D3EC7"/>
    <w:rsid w:val="003E7037"/>
    <w:rsid w:val="003E7332"/>
    <w:rsid w:val="003F068B"/>
    <w:rsid w:val="003F0812"/>
    <w:rsid w:val="003F0A02"/>
    <w:rsid w:val="003F2747"/>
    <w:rsid w:val="003F4FFD"/>
    <w:rsid w:val="003F789E"/>
    <w:rsid w:val="00400C4E"/>
    <w:rsid w:val="00401D14"/>
    <w:rsid w:val="004115F2"/>
    <w:rsid w:val="00413A04"/>
    <w:rsid w:val="00424543"/>
    <w:rsid w:val="00430B44"/>
    <w:rsid w:val="00441C7C"/>
    <w:rsid w:val="004422D1"/>
    <w:rsid w:val="004429ED"/>
    <w:rsid w:val="00443030"/>
    <w:rsid w:val="00445292"/>
    <w:rsid w:val="004466F0"/>
    <w:rsid w:val="00447EB6"/>
    <w:rsid w:val="004501DD"/>
    <w:rsid w:val="00457401"/>
    <w:rsid w:val="00460988"/>
    <w:rsid w:val="004609F8"/>
    <w:rsid w:val="004627B9"/>
    <w:rsid w:val="00464167"/>
    <w:rsid w:val="004825DA"/>
    <w:rsid w:val="00483F97"/>
    <w:rsid w:val="00484C98"/>
    <w:rsid w:val="00487DBD"/>
    <w:rsid w:val="004920D8"/>
    <w:rsid w:val="004934D1"/>
    <w:rsid w:val="00496FAA"/>
    <w:rsid w:val="00497965"/>
    <w:rsid w:val="004A7AFF"/>
    <w:rsid w:val="004B3D55"/>
    <w:rsid w:val="004B65B2"/>
    <w:rsid w:val="004B7080"/>
    <w:rsid w:val="004B79B3"/>
    <w:rsid w:val="004C0389"/>
    <w:rsid w:val="004C4E9C"/>
    <w:rsid w:val="004C5CA7"/>
    <w:rsid w:val="004D2F2B"/>
    <w:rsid w:val="004D39A1"/>
    <w:rsid w:val="004D3B2F"/>
    <w:rsid w:val="004D407C"/>
    <w:rsid w:val="004D72F7"/>
    <w:rsid w:val="004D7F04"/>
    <w:rsid w:val="004E0570"/>
    <w:rsid w:val="004E3E71"/>
    <w:rsid w:val="004E73DC"/>
    <w:rsid w:val="004F02E7"/>
    <w:rsid w:val="004F3F4F"/>
    <w:rsid w:val="004F7E9A"/>
    <w:rsid w:val="005006B8"/>
    <w:rsid w:val="0050395C"/>
    <w:rsid w:val="0050452B"/>
    <w:rsid w:val="00511C51"/>
    <w:rsid w:val="00511CF5"/>
    <w:rsid w:val="00511EC2"/>
    <w:rsid w:val="00514035"/>
    <w:rsid w:val="005163C7"/>
    <w:rsid w:val="005269EF"/>
    <w:rsid w:val="0053057B"/>
    <w:rsid w:val="00532873"/>
    <w:rsid w:val="005366B2"/>
    <w:rsid w:val="005406D0"/>
    <w:rsid w:val="00544C60"/>
    <w:rsid w:val="00553F6A"/>
    <w:rsid w:val="00554057"/>
    <w:rsid w:val="00556383"/>
    <w:rsid w:val="005643FE"/>
    <w:rsid w:val="00564920"/>
    <w:rsid w:val="00565909"/>
    <w:rsid w:val="005670F0"/>
    <w:rsid w:val="00570CA8"/>
    <w:rsid w:val="00574AF5"/>
    <w:rsid w:val="00583E4F"/>
    <w:rsid w:val="0059408E"/>
    <w:rsid w:val="00594E38"/>
    <w:rsid w:val="0059579B"/>
    <w:rsid w:val="005975AD"/>
    <w:rsid w:val="005A5825"/>
    <w:rsid w:val="005A5928"/>
    <w:rsid w:val="005A73F3"/>
    <w:rsid w:val="005A7B37"/>
    <w:rsid w:val="005B68A3"/>
    <w:rsid w:val="005C1B95"/>
    <w:rsid w:val="005C2D49"/>
    <w:rsid w:val="005D1E3D"/>
    <w:rsid w:val="005D325F"/>
    <w:rsid w:val="005D33EC"/>
    <w:rsid w:val="005D4621"/>
    <w:rsid w:val="005D60AD"/>
    <w:rsid w:val="005D7521"/>
    <w:rsid w:val="005E0732"/>
    <w:rsid w:val="005E0758"/>
    <w:rsid w:val="005E498E"/>
    <w:rsid w:val="005F0C0B"/>
    <w:rsid w:val="005F53A1"/>
    <w:rsid w:val="00604027"/>
    <w:rsid w:val="00604216"/>
    <w:rsid w:val="00604880"/>
    <w:rsid w:val="00613927"/>
    <w:rsid w:val="0062397F"/>
    <w:rsid w:val="00624919"/>
    <w:rsid w:val="006256A6"/>
    <w:rsid w:val="00630867"/>
    <w:rsid w:val="00630B2F"/>
    <w:rsid w:val="0063372C"/>
    <w:rsid w:val="00640092"/>
    <w:rsid w:val="00642CF7"/>
    <w:rsid w:val="00645903"/>
    <w:rsid w:val="00645E44"/>
    <w:rsid w:val="006465FD"/>
    <w:rsid w:val="00653C46"/>
    <w:rsid w:val="006549D3"/>
    <w:rsid w:val="006555A4"/>
    <w:rsid w:val="006602AA"/>
    <w:rsid w:val="00673398"/>
    <w:rsid w:val="00673944"/>
    <w:rsid w:val="006739E3"/>
    <w:rsid w:val="0067431A"/>
    <w:rsid w:val="006759A0"/>
    <w:rsid w:val="00683F48"/>
    <w:rsid w:val="006860CB"/>
    <w:rsid w:val="00687242"/>
    <w:rsid w:val="00692733"/>
    <w:rsid w:val="00692BF3"/>
    <w:rsid w:val="0069323A"/>
    <w:rsid w:val="00693638"/>
    <w:rsid w:val="00693D66"/>
    <w:rsid w:val="006A39B1"/>
    <w:rsid w:val="006A423D"/>
    <w:rsid w:val="006A5BB8"/>
    <w:rsid w:val="006A7048"/>
    <w:rsid w:val="006B2B4F"/>
    <w:rsid w:val="006B2BEE"/>
    <w:rsid w:val="006B40A4"/>
    <w:rsid w:val="006B575E"/>
    <w:rsid w:val="006D41E2"/>
    <w:rsid w:val="006E0673"/>
    <w:rsid w:val="006E10A6"/>
    <w:rsid w:val="006E7BF2"/>
    <w:rsid w:val="006F0EA3"/>
    <w:rsid w:val="006F25AA"/>
    <w:rsid w:val="006F50FE"/>
    <w:rsid w:val="006F7E16"/>
    <w:rsid w:val="0070056B"/>
    <w:rsid w:val="00705C4C"/>
    <w:rsid w:val="00707C2F"/>
    <w:rsid w:val="0071318C"/>
    <w:rsid w:val="0072064A"/>
    <w:rsid w:val="0072202B"/>
    <w:rsid w:val="0072208F"/>
    <w:rsid w:val="00722514"/>
    <w:rsid w:val="007261BA"/>
    <w:rsid w:val="007319C5"/>
    <w:rsid w:val="00732EB8"/>
    <w:rsid w:val="007414A0"/>
    <w:rsid w:val="00741D74"/>
    <w:rsid w:val="00745462"/>
    <w:rsid w:val="00745EC5"/>
    <w:rsid w:val="007507B2"/>
    <w:rsid w:val="00752DDF"/>
    <w:rsid w:val="00761FAF"/>
    <w:rsid w:val="00763778"/>
    <w:rsid w:val="00764C56"/>
    <w:rsid w:val="0076514D"/>
    <w:rsid w:val="007679A4"/>
    <w:rsid w:val="0077178A"/>
    <w:rsid w:val="007728AB"/>
    <w:rsid w:val="00772A68"/>
    <w:rsid w:val="00772D17"/>
    <w:rsid w:val="00773EAB"/>
    <w:rsid w:val="00775179"/>
    <w:rsid w:val="007801B1"/>
    <w:rsid w:val="00780FC6"/>
    <w:rsid w:val="0078243B"/>
    <w:rsid w:val="0078376F"/>
    <w:rsid w:val="00783EA1"/>
    <w:rsid w:val="00787B38"/>
    <w:rsid w:val="00791287"/>
    <w:rsid w:val="00791561"/>
    <w:rsid w:val="00792ED5"/>
    <w:rsid w:val="00796DEC"/>
    <w:rsid w:val="0079798A"/>
    <w:rsid w:val="007A1A1C"/>
    <w:rsid w:val="007A39A8"/>
    <w:rsid w:val="007C0BC8"/>
    <w:rsid w:val="007C1506"/>
    <w:rsid w:val="007C167B"/>
    <w:rsid w:val="007C267D"/>
    <w:rsid w:val="007C4801"/>
    <w:rsid w:val="007D334B"/>
    <w:rsid w:val="007D499C"/>
    <w:rsid w:val="007D6A15"/>
    <w:rsid w:val="007E2F35"/>
    <w:rsid w:val="007E6CBB"/>
    <w:rsid w:val="007F181D"/>
    <w:rsid w:val="007F7611"/>
    <w:rsid w:val="00803724"/>
    <w:rsid w:val="00804C76"/>
    <w:rsid w:val="0080670C"/>
    <w:rsid w:val="00810C0B"/>
    <w:rsid w:val="0081688B"/>
    <w:rsid w:val="00820BDF"/>
    <w:rsid w:val="0082194F"/>
    <w:rsid w:val="008221BB"/>
    <w:rsid w:val="00823DEB"/>
    <w:rsid w:val="0082578A"/>
    <w:rsid w:val="008273BA"/>
    <w:rsid w:val="00832105"/>
    <w:rsid w:val="00835AF3"/>
    <w:rsid w:val="00836040"/>
    <w:rsid w:val="00837D96"/>
    <w:rsid w:val="0084182A"/>
    <w:rsid w:val="00844613"/>
    <w:rsid w:val="00845BC3"/>
    <w:rsid w:val="00846A55"/>
    <w:rsid w:val="00850AE5"/>
    <w:rsid w:val="008541AC"/>
    <w:rsid w:val="00866AC1"/>
    <w:rsid w:val="00886D59"/>
    <w:rsid w:val="0088765C"/>
    <w:rsid w:val="00890B04"/>
    <w:rsid w:val="00891778"/>
    <w:rsid w:val="008A09B4"/>
    <w:rsid w:val="008A0F99"/>
    <w:rsid w:val="008A2ED2"/>
    <w:rsid w:val="008A3887"/>
    <w:rsid w:val="008A3C03"/>
    <w:rsid w:val="008A48FF"/>
    <w:rsid w:val="008A4A6A"/>
    <w:rsid w:val="008A4BBB"/>
    <w:rsid w:val="008A6164"/>
    <w:rsid w:val="008B0614"/>
    <w:rsid w:val="008C06E4"/>
    <w:rsid w:val="008C55C5"/>
    <w:rsid w:val="008D00FC"/>
    <w:rsid w:val="008D1B8E"/>
    <w:rsid w:val="008D798D"/>
    <w:rsid w:val="008E296C"/>
    <w:rsid w:val="008E36FE"/>
    <w:rsid w:val="008E465F"/>
    <w:rsid w:val="008F32AD"/>
    <w:rsid w:val="008F717A"/>
    <w:rsid w:val="00900357"/>
    <w:rsid w:val="0091074A"/>
    <w:rsid w:val="00912AA6"/>
    <w:rsid w:val="0091349A"/>
    <w:rsid w:val="009236A5"/>
    <w:rsid w:val="00923772"/>
    <w:rsid w:val="00923AD5"/>
    <w:rsid w:val="00927196"/>
    <w:rsid w:val="00930F63"/>
    <w:rsid w:val="0093352F"/>
    <w:rsid w:val="00942791"/>
    <w:rsid w:val="009429D4"/>
    <w:rsid w:val="00942F5C"/>
    <w:rsid w:val="0094435B"/>
    <w:rsid w:val="009453C2"/>
    <w:rsid w:val="00946E8D"/>
    <w:rsid w:val="009477B7"/>
    <w:rsid w:val="009500A3"/>
    <w:rsid w:val="0095283D"/>
    <w:rsid w:val="00953280"/>
    <w:rsid w:val="00957208"/>
    <w:rsid w:val="0096551B"/>
    <w:rsid w:val="0096591E"/>
    <w:rsid w:val="00966C54"/>
    <w:rsid w:val="0097237A"/>
    <w:rsid w:val="00974BF2"/>
    <w:rsid w:val="009816B2"/>
    <w:rsid w:val="00992065"/>
    <w:rsid w:val="00992BAF"/>
    <w:rsid w:val="009971B4"/>
    <w:rsid w:val="009A0491"/>
    <w:rsid w:val="009A224F"/>
    <w:rsid w:val="009A2B70"/>
    <w:rsid w:val="009A2D30"/>
    <w:rsid w:val="009A335B"/>
    <w:rsid w:val="009A6BBF"/>
    <w:rsid w:val="009A6CCB"/>
    <w:rsid w:val="009A6FC9"/>
    <w:rsid w:val="009C0E65"/>
    <w:rsid w:val="009C28C1"/>
    <w:rsid w:val="009C768E"/>
    <w:rsid w:val="009D040B"/>
    <w:rsid w:val="009D046B"/>
    <w:rsid w:val="009D1744"/>
    <w:rsid w:val="009D2D3A"/>
    <w:rsid w:val="009D3153"/>
    <w:rsid w:val="009D70D3"/>
    <w:rsid w:val="009D7128"/>
    <w:rsid w:val="009E0CB8"/>
    <w:rsid w:val="009E187B"/>
    <w:rsid w:val="009E5A6C"/>
    <w:rsid w:val="009F5062"/>
    <w:rsid w:val="009F56C1"/>
    <w:rsid w:val="009F6777"/>
    <w:rsid w:val="00A00D14"/>
    <w:rsid w:val="00A1242A"/>
    <w:rsid w:val="00A1327E"/>
    <w:rsid w:val="00A20A72"/>
    <w:rsid w:val="00A2102C"/>
    <w:rsid w:val="00A21735"/>
    <w:rsid w:val="00A22144"/>
    <w:rsid w:val="00A25E27"/>
    <w:rsid w:val="00A25F8D"/>
    <w:rsid w:val="00A31CD9"/>
    <w:rsid w:val="00A33D41"/>
    <w:rsid w:val="00A34980"/>
    <w:rsid w:val="00A36BF3"/>
    <w:rsid w:val="00A37725"/>
    <w:rsid w:val="00A56CF8"/>
    <w:rsid w:val="00A618EF"/>
    <w:rsid w:val="00A628FE"/>
    <w:rsid w:val="00A64D97"/>
    <w:rsid w:val="00A66175"/>
    <w:rsid w:val="00A71D24"/>
    <w:rsid w:val="00A72684"/>
    <w:rsid w:val="00A733D0"/>
    <w:rsid w:val="00A76344"/>
    <w:rsid w:val="00A77A8B"/>
    <w:rsid w:val="00A86108"/>
    <w:rsid w:val="00A87127"/>
    <w:rsid w:val="00A879C1"/>
    <w:rsid w:val="00A96397"/>
    <w:rsid w:val="00AA356C"/>
    <w:rsid w:val="00AA4B71"/>
    <w:rsid w:val="00AA5F54"/>
    <w:rsid w:val="00AA609C"/>
    <w:rsid w:val="00AB61EC"/>
    <w:rsid w:val="00AC1483"/>
    <w:rsid w:val="00AC31E1"/>
    <w:rsid w:val="00AD2E92"/>
    <w:rsid w:val="00AD310A"/>
    <w:rsid w:val="00AE41C3"/>
    <w:rsid w:val="00AE4720"/>
    <w:rsid w:val="00AE6BE3"/>
    <w:rsid w:val="00AF0BAF"/>
    <w:rsid w:val="00AF25A3"/>
    <w:rsid w:val="00AF75B7"/>
    <w:rsid w:val="00B00CF7"/>
    <w:rsid w:val="00B03096"/>
    <w:rsid w:val="00B123CC"/>
    <w:rsid w:val="00B13AB0"/>
    <w:rsid w:val="00B22304"/>
    <w:rsid w:val="00B24D42"/>
    <w:rsid w:val="00B275AA"/>
    <w:rsid w:val="00B27C6E"/>
    <w:rsid w:val="00B33A63"/>
    <w:rsid w:val="00B36DE1"/>
    <w:rsid w:val="00B42C92"/>
    <w:rsid w:val="00B4345D"/>
    <w:rsid w:val="00B43A51"/>
    <w:rsid w:val="00B51442"/>
    <w:rsid w:val="00B51A26"/>
    <w:rsid w:val="00B614BB"/>
    <w:rsid w:val="00B6226E"/>
    <w:rsid w:val="00B622B5"/>
    <w:rsid w:val="00B62513"/>
    <w:rsid w:val="00B635B9"/>
    <w:rsid w:val="00B65B13"/>
    <w:rsid w:val="00B66C26"/>
    <w:rsid w:val="00B7512A"/>
    <w:rsid w:val="00B81656"/>
    <w:rsid w:val="00B8246C"/>
    <w:rsid w:val="00B845E3"/>
    <w:rsid w:val="00B94709"/>
    <w:rsid w:val="00BA14B1"/>
    <w:rsid w:val="00BB3F09"/>
    <w:rsid w:val="00BB499F"/>
    <w:rsid w:val="00BB73DE"/>
    <w:rsid w:val="00BC0AF2"/>
    <w:rsid w:val="00BC61EC"/>
    <w:rsid w:val="00BC75C0"/>
    <w:rsid w:val="00BE3BCB"/>
    <w:rsid w:val="00BE4019"/>
    <w:rsid w:val="00BE4637"/>
    <w:rsid w:val="00BE71ED"/>
    <w:rsid w:val="00BF1CCF"/>
    <w:rsid w:val="00BF3ED0"/>
    <w:rsid w:val="00BF60F3"/>
    <w:rsid w:val="00C0018E"/>
    <w:rsid w:val="00C031E8"/>
    <w:rsid w:val="00C041B7"/>
    <w:rsid w:val="00C070B9"/>
    <w:rsid w:val="00C10FB7"/>
    <w:rsid w:val="00C14C9C"/>
    <w:rsid w:val="00C22E98"/>
    <w:rsid w:val="00C2675C"/>
    <w:rsid w:val="00C27198"/>
    <w:rsid w:val="00C30F13"/>
    <w:rsid w:val="00C31DCB"/>
    <w:rsid w:val="00C33AAD"/>
    <w:rsid w:val="00C3485F"/>
    <w:rsid w:val="00C34AFA"/>
    <w:rsid w:val="00C35919"/>
    <w:rsid w:val="00C36B36"/>
    <w:rsid w:val="00C43AB6"/>
    <w:rsid w:val="00C45A47"/>
    <w:rsid w:val="00C503E1"/>
    <w:rsid w:val="00C513D5"/>
    <w:rsid w:val="00C520E4"/>
    <w:rsid w:val="00C550DB"/>
    <w:rsid w:val="00C5584C"/>
    <w:rsid w:val="00C62C9C"/>
    <w:rsid w:val="00C62DDB"/>
    <w:rsid w:val="00C63252"/>
    <w:rsid w:val="00C6724F"/>
    <w:rsid w:val="00C70F12"/>
    <w:rsid w:val="00C7255A"/>
    <w:rsid w:val="00C80AA5"/>
    <w:rsid w:val="00C8240D"/>
    <w:rsid w:val="00C9037C"/>
    <w:rsid w:val="00C90B29"/>
    <w:rsid w:val="00C976FF"/>
    <w:rsid w:val="00CA1B3A"/>
    <w:rsid w:val="00CA1BF0"/>
    <w:rsid w:val="00CA2A36"/>
    <w:rsid w:val="00CA79C3"/>
    <w:rsid w:val="00CA7E7A"/>
    <w:rsid w:val="00CB7F64"/>
    <w:rsid w:val="00CC2E87"/>
    <w:rsid w:val="00CC78F4"/>
    <w:rsid w:val="00CD140A"/>
    <w:rsid w:val="00CD5740"/>
    <w:rsid w:val="00CD7F51"/>
    <w:rsid w:val="00CE0D3A"/>
    <w:rsid w:val="00CE1284"/>
    <w:rsid w:val="00CE1849"/>
    <w:rsid w:val="00CE3C56"/>
    <w:rsid w:val="00CF463F"/>
    <w:rsid w:val="00CF65A3"/>
    <w:rsid w:val="00D02D2A"/>
    <w:rsid w:val="00D040EA"/>
    <w:rsid w:val="00D05287"/>
    <w:rsid w:val="00D06C7A"/>
    <w:rsid w:val="00D07961"/>
    <w:rsid w:val="00D11882"/>
    <w:rsid w:val="00D20FD4"/>
    <w:rsid w:val="00D248CA"/>
    <w:rsid w:val="00D251A3"/>
    <w:rsid w:val="00D258DA"/>
    <w:rsid w:val="00D25AAA"/>
    <w:rsid w:val="00D2723E"/>
    <w:rsid w:val="00D33DB5"/>
    <w:rsid w:val="00D356B2"/>
    <w:rsid w:val="00D36D47"/>
    <w:rsid w:val="00D36F8E"/>
    <w:rsid w:val="00D47878"/>
    <w:rsid w:val="00D51313"/>
    <w:rsid w:val="00D53658"/>
    <w:rsid w:val="00D560E8"/>
    <w:rsid w:val="00D56CD0"/>
    <w:rsid w:val="00D63E55"/>
    <w:rsid w:val="00D6753D"/>
    <w:rsid w:val="00D675F6"/>
    <w:rsid w:val="00D70362"/>
    <w:rsid w:val="00D70975"/>
    <w:rsid w:val="00D76921"/>
    <w:rsid w:val="00D8046E"/>
    <w:rsid w:val="00D842C9"/>
    <w:rsid w:val="00D8515B"/>
    <w:rsid w:val="00D909BB"/>
    <w:rsid w:val="00D93745"/>
    <w:rsid w:val="00D94D23"/>
    <w:rsid w:val="00DA2C49"/>
    <w:rsid w:val="00DA367A"/>
    <w:rsid w:val="00DA43C5"/>
    <w:rsid w:val="00DA5BD8"/>
    <w:rsid w:val="00DB04CD"/>
    <w:rsid w:val="00DB1D66"/>
    <w:rsid w:val="00DB3F60"/>
    <w:rsid w:val="00DB6326"/>
    <w:rsid w:val="00DC09DC"/>
    <w:rsid w:val="00DC0B70"/>
    <w:rsid w:val="00DC118F"/>
    <w:rsid w:val="00DC26C2"/>
    <w:rsid w:val="00DC28EE"/>
    <w:rsid w:val="00DC5757"/>
    <w:rsid w:val="00DC7923"/>
    <w:rsid w:val="00DD1F35"/>
    <w:rsid w:val="00DD4751"/>
    <w:rsid w:val="00DD5E6C"/>
    <w:rsid w:val="00DD77EE"/>
    <w:rsid w:val="00DE01AC"/>
    <w:rsid w:val="00DE24F2"/>
    <w:rsid w:val="00DE2936"/>
    <w:rsid w:val="00DE29AC"/>
    <w:rsid w:val="00DE603C"/>
    <w:rsid w:val="00DE7762"/>
    <w:rsid w:val="00DF16FA"/>
    <w:rsid w:val="00DF3E4F"/>
    <w:rsid w:val="00DF79A5"/>
    <w:rsid w:val="00E0472D"/>
    <w:rsid w:val="00E04AD3"/>
    <w:rsid w:val="00E05ECE"/>
    <w:rsid w:val="00E0668B"/>
    <w:rsid w:val="00E106F3"/>
    <w:rsid w:val="00E130E6"/>
    <w:rsid w:val="00E26304"/>
    <w:rsid w:val="00E33EB5"/>
    <w:rsid w:val="00E368FD"/>
    <w:rsid w:val="00E404C2"/>
    <w:rsid w:val="00E42B4E"/>
    <w:rsid w:val="00E47001"/>
    <w:rsid w:val="00E47243"/>
    <w:rsid w:val="00E531BA"/>
    <w:rsid w:val="00E61E5D"/>
    <w:rsid w:val="00E6238A"/>
    <w:rsid w:val="00E71373"/>
    <w:rsid w:val="00E77A32"/>
    <w:rsid w:val="00E8121D"/>
    <w:rsid w:val="00E82A8D"/>
    <w:rsid w:val="00E844E4"/>
    <w:rsid w:val="00E8507E"/>
    <w:rsid w:val="00E8523B"/>
    <w:rsid w:val="00E85AEA"/>
    <w:rsid w:val="00E86E15"/>
    <w:rsid w:val="00E956C8"/>
    <w:rsid w:val="00E97C1B"/>
    <w:rsid w:val="00EA46E4"/>
    <w:rsid w:val="00EB0773"/>
    <w:rsid w:val="00EB377C"/>
    <w:rsid w:val="00EB4495"/>
    <w:rsid w:val="00EB6310"/>
    <w:rsid w:val="00EC0384"/>
    <w:rsid w:val="00EC0897"/>
    <w:rsid w:val="00EC1780"/>
    <w:rsid w:val="00EC3E07"/>
    <w:rsid w:val="00EC50FC"/>
    <w:rsid w:val="00EC5C65"/>
    <w:rsid w:val="00EC6067"/>
    <w:rsid w:val="00EC73AE"/>
    <w:rsid w:val="00ED0002"/>
    <w:rsid w:val="00ED4057"/>
    <w:rsid w:val="00ED4412"/>
    <w:rsid w:val="00ED4849"/>
    <w:rsid w:val="00EE1884"/>
    <w:rsid w:val="00EE1D31"/>
    <w:rsid w:val="00EE7779"/>
    <w:rsid w:val="00EF32AD"/>
    <w:rsid w:val="00EF5410"/>
    <w:rsid w:val="00F02AE1"/>
    <w:rsid w:val="00F03E09"/>
    <w:rsid w:val="00F0489D"/>
    <w:rsid w:val="00F064C5"/>
    <w:rsid w:val="00F10467"/>
    <w:rsid w:val="00F10B56"/>
    <w:rsid w:val="00F11707"/>
    <w:rsid w:val="00F127B5"/>
    <w:rsid w:val="00F163B3"/>
    <w:rsid w:val="00F279ED"/>
    <w:rsid w:val="00F3197A"/>
    <w:rsid w:val="00F31BB4"/>
    <w:rsid w:val="00F33BB0"/>
    <w:rsid w:val="00F369AD"/>
    <w:rsid w:val="00F41398"/>
    <w:rsid w:val="00F53492"/>
    <w:rsid w:val="00F54F4C"/>
    <w:rsid w:val="00F61613"/>
    <w:rsid w:val="00F61FE5"/>
    <w:rsid w:val="00F631C6"/>
    <w:rsid w:val="00F65747"/>
    <w:rsid w:val="00F73A37"/>
    <w:rsid w:val="00F83E63"/>
    <w:rsid w:val="00F9304F"/>
    <w:rsid w:val="00F938C3"/>
    <w:rsid w:val="00F93DB4"/>
    <w:rsid w:val="00F9402D"/>
    <w:rsid w:val="00F95EF7"/>
    <w:rsid w:val="00FA151D"/>
    <w:rsid w:val="00FA1640"/>
    <w:rsid w:val="00FA2706"/>
    <w:rsid w:val="00FA2E42"/>
    <w:rsid w:val="00FA33D4"/>
    <w:rsid w:val="00FA4024"/>
    <w:rsid w:val="00FA41D4"/>
    <w:rsid w:val="00FA4939"/>
    <w:rsid w:val="00FA7CC1"/>
    <w:rsid w:val="00FB431E"/>
    <w:rsid w:val="00FB4A0B"/>
    <w:rsid w:val="00FB4C1D"/>
    <w:rsid w:val="00FC0462"/>
    <w:rsid w:val="00FC61E8"/>
    <w:rsid w:val="00FC7AE9"/>
    <w:rsid w:val="00FC7F25"/>
    <w:rsid w:val="00FD30DD"/>
    <w:rsid w:val="00FD44C6"/>
    <w:rsid w:val="00FE31A3"/>
    <w:rsid w:val="00FE3547"/>
    <w:rsid w:val="00FF5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8673"/>
    <o:shapelayout v:ext="edit">
      <o:idmap v:ext="edit" data="1"/>
    </o:shapelayout>
  </w:shapeDefaults>
  <w:decimalSymbol w:val=","/>
  <w:listSeparator w:val=","/>
  <w15:docId w15:val="{7CA9C88A-C143-4D85-95E8-3461B85AB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b/>
      <w:bCs/>
      <w:color w:val="FFFFFF"/>
      <w:szCs w:val="20"/>
      <w:lang w:eastAsia="en-US"/>
    </w:rPr>
  </w:style>
  <w:style w:type="paragraph" w:styleId="Ttulo2">
    <w:name w:val="heading 2"/>
    <w:basedOn w:val="Normal"/>
    <w:next w:val="Normal"/>
    <w:qFormat/>
    <w:rsid w:val="00EF541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</w:rPr>
  </w:style>
  <w:style w:type="paragraph" w:styleId="Ttulo5">
    <w:name w:val="heading 5"/>
    <w:basedOn w:val="Normal"/>
    <w:next w:val="Normal"/>
    <w:qFormat/>
    <w:pPr>
      <w:keepNext/>
      <w:spacing w:line="360" w:lineRule="auto"/>
      <w:jc w:val="center"/>
      <w:outlineLvl w:val="4"/>
    </w:pPr>
    <w:rPr>
      <w:rFonts w:ascii="Arial" w:hAnsi="Arial"/>
      <w:b/>
      <w:szCs w:val="20"/>
      <w:lang w:val="es-ES_tradnl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Arial" w:hAnsi="Arial" w:cs="Arial"/>
      <w:b/>
      <w:color w:val="FFFFFF"/>
    </w:rPr>
  </w:style>
  <w:style w:type="paragraph" w:styleId="Ttulo7">
    <w:name w:val="heading 7"/>
    <w:basedOn w:val="Normal"/>
    <w:next w:val="Normal"/>
    <w:qFormat/>
    <w:pPr>
      <w:keepNext/>
      <w:jc w:val="both"/>
      <w:outlineLvl w:val="6"/>
    </w:pPr>
    <w:rPr>
      <w:rFonts w:ascii="Arial" w:hAnsi="Arial" w:cs="Arial"/>
      <w:b/>
      <w:bCs/>
      <w:szCs w:val="20"/>
      <w:lang w:val="es-CO"/>
    </w:rPr>
  </w:style>
  <w:style w:type="paragraph" w:styleId="Ttulo8">
    <w:name w:val="heading 8"/>
    <w:basedOn w:val="Normal"/>
    <w:next w:val="Normal"/>
    <w:qFormat/>
    <w:pPr>
      <w:keepNext/>
      <w:autoSpaceDE w:val="0"/>
      <w:autoSpaceDN w:val="0"/>
      <w:adjustRightInd w:val="0"/>
      <w:jc w:val="center"/>
      <w:outlineLvl w:val="7"/>
    </w:pPr>
    <w:rPr>
      <w:rFonts w:ascii="Arial" w:hAnsi="Arial Narrow" w:cs="Arial"/>
      <w:b/>
      <w:bCs/>
      <w:color w:val="333399"/>
      <w:sz w:val="26"/>
      <w:szCs w:val="26"/>
      <w:lang w:val="en-US"/>
    </w:rPr>
  </w:style>
  <w:style w:type="paragraph" w:styleId="Ttulo9">
    <w:name w:val="heading 9"/>
    <w:basedOn w:val="Normal"/>
    <w:next w:val="Normal"/>
    <w:qFormat/>
    <w:pPr>
      <w:keepNext/>
      <w:autoSpaceDE w:val="0"/>
      <w:autoSpaceDN w:val="0"/>
      <w:adjustRightInd w:val="0"/>
      <w:jc w:val="center"/>
      <w:outlineLvl w:val="8"/>
    </w:pPr>
    <w:rPr>
      <w:rFonts w:ascii="Arial" w:hAnsi="Arial Narrow" w:cs="Arial"/>
      <w:b/>
      <w:bCs/>
      <w:color w:val="333399"/>
      <w:sz w:val="16"/>
      <w:szCs w:val="26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  <w:rPr>
      <w:rFonts w:ascii="Arial" w:hAnsi="Arial"/>
      <w:sz w:val="20"/>
    </w:rPr>
  </w:style>
  <w:style w:type="character" w:styleId="Nmerodepgina">
    <w:name w:val="page number"/>
    <w:basedOn w:val="Fuentedeprrafopredeter"/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rFonts w:ascii="Arial" w:hAnsi="Arial"/>
      <w:sz w:val="20"/>
    </w:rPr>
  </w:style>
  <w:style w:type="paragraph" w:styleId="Textoindependiente">
    <w:name w:val="Body Text"/>
    <w:basedOn w:val="Normal"/>
    <w:rPr>
      <w:rFonts w:ascii="Arial" w:hAnsi="Arial"/>
      <w:bCs/>
      <w:szCs w:val="20"/>
      <w:lang w:val="es-ES_tradnl"/>
    </w:rPr>
  </w:style>
  <w:style w:type="paragraph" w:styleId="Textocomentario">
    <w:name w:val="annotation text"/>
    <w:basedOn w:val="Normal"/>
    <w:link w:val="TextocomentarioCar"/>
    <w:semiHidden/>
    <w:rPr>
      <w:sz w:val="20"/>
      <w:szCs w:val="20"/>
    </w:rPr>
  </w:style>
  <w:style w:type="paragraph" w:styleId="Prrafodelista">
    <w:name w:val="List Paragraph"/>
    <w:basedOn w:val="Normal"/>
    <w:qFormat/>
    <w:pPr>
      <w:spacing w:after="200" w:line="276" w:lineRule="auto"/>
      <w:ind w:left="720"/>
    </w:pPr>
    <w:rPr>
      <w:rFonts w:ascii="Calibri" w:eastAsia="Calibri" w:hAnsi="Calibri"/>
      <w:sz w:val="22"/>
      <w:szCs w:val="22"/>
      <w:lang w:val="es-CO" w:eastAsia="en-US"/>
    </w:rPr>
  </w:style>
  <w:style w:type="paragraph" w:styleId="Textoindependiente3">
    <w:name w:val="Body Text 3"/>
    <w:basedOn w:val="Normal"/>
    <w:pPr>
      <w:autoSpaceDE w:val="0"/>
      <w:autoSpaceDN w:val="0"/>
      <w:adjustRightInd w:val="0"/>
      <w:jc w:val="center"/>
    </w:pPr>
    <w:rPr>
      <w:rFonts w:ascii="Arial" w:hAnsi="Arial Narrow" w:cs="Arial"/>
      <w:b/>
      <w:bCs/>
      <w:color w:val="333399"/>
      <w:lang w:val="en-US"/>
    </w:rPr>
  </w:style>
  <w:style w:type="paragraph" w:styleId="Textodeglobo">
    <w:name w:val="Balloon Text"/>
    <w:basedOn w:val="Normal"/>
    <w:link w:val="TextodegloboCar"/>
    <w:rsid w:val="0033173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31737"/>
    <w:rPr>
      <w:rFonts w:ascii="Tahoma" w:hAnsi="Tahoma" w:cs="Tahoma"/>
      <w:sz w:val="16"/>
      <w:szCs w:val="16"/>
      <w:lang w:val="es-ES" w:eastAsia="es-ES"/>
    </w:rPr>
  </w:style>
  <w:style w:type="character" w:customStyle="1" w:styleId="PiedepginaCar">
    <w:name w:val="Pie de página Car"/>
    <w:link w:val="Piedepgina"/>
    <w:uiPriority w:val="99"/>
    <w:rsid w:val="00D70362"/>
    <w:rPr>
      <w:rFonts w:ascii="Arial" w:hAnsi="Arial"/>
      <w:szCs w:val="24"/>
    </w:rPr>
  </w:style>
  <w:style w:type="table" w:styleId="Tablaconcuadrcula">
    <w:name w:val="Table Grid"/>
    <w:basedOn w:val="Tablanormal"/>
    <w:uiPriority w:val="59"/>
    <w:rsid w:val="0060488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rsid w:val="008A4A6A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rsid w:val="008A4A6A"/>
    <w:rPr>
      <w:b/>
      <w:bCs/>
    </w:rPr>
  </w:style>
  <w:style w:type="character" w:customStyle="1" w:styleId="TextocomentarioCar">
    <w:name w:val="Texto comentario Car"/>
    <w:link w:val="Textocomentario"/>
    <w:semiHidden/>
    <w:rsid w:val="008A4A6A"/>
    <w:rPr>
      <w:lang w:val="es-ES" w:eastAsia="es-ES"/>
    </w:rPr>
  </w:style>
  <w:style w:type="character" w:customStyle="1" w:styleId="AsuntodelcomentarioCar">
    <w:name w:val="Asunto del comentario Car"/>
    <w:link w:val="Asuntodelcomentario"/>
    <w:rsid w:val="008A4A6A"/>
    <w:rPr>
      <w:b/>
      <w:bCs/>
      <w:lang w:val="es-ES" w:eastAsia="es-ES"/>
    </w:rPr>
  </w:style>
  <w:style w:type="paragraph" w:styleId="NormalWeb">
    <w:name w:val="Normal (Web)"/>
    <w:basedOn w:val="Normal"/>
    <w:uiPriority w:val="99"/>
    <w:unhideWhenUsed/>
    <w:rsid w:val="00514035"/>
    <w:pPr>
      <w:spacing w:before="100" w:beforeAutospacing="1" w:after="100" w:afterAutospacing="1"/>
    </w:pPr>
    <w:rPr>
      <w:lang w:val="es-CO" w:eastAsia="es-CO"/>
    </w:rPr>
  </w:style>
  <w:style w:type="paragraph" w:customStyle="1" w:styleId="TableText">
    <w:name w:val="TableText"/>
    <w:basedOn w:val="Normal"/>
    <w:rsid w:val="000B10A4"/>
    <w:pPr>
      <w:spacing w:before="120" w:after="80" w:line="240" w:lineRule="exact"/>
      <w:ind w:left="144" w:right="144"/>
    </w:pPr>
    <w:rPr>
      <w:rFonts w:ascii="Arial" w:hAnsi="Arial"/>
      <w:sz w:val="20"/>
      <w:szCs w:val="20"/>
    </w:rPr>
  </w:style>
  <w:style w:type="paragraph" w:customStyle="1" w:styleId="TableHeading">
    <w:name w:val="Table Heading"/>
    <w:basedOn w:val="Normal"/>
    <w:next w:val="Normal"/>
    <w:rsid w:val="00BC75C0"/>
    <w:pPr>
      <w:spacing w:before="60" w:after="60"/>
    </w:pPr>
    <w:rPr>
      <w:rFonts w:ascii="Arial" w:hAnsi="Arial"/>
      <w:b/>
      <w:sz w:val="20"/>
      <w:szCs w:val="20"/>
      <w:lang w:val="de-DE"/>
    </w:rPr>
  </w:style>
  <w:style w:type="character" w:styleId="Textodelmarcadordeposicin">
    <w:name w:val="Placeholder Text"/>
    <w:uiPriority w:val="99"/>
    <w:semiHidden/>
    <w:rsid w:val="00386A0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542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ontrol" Target="activeX/activeX1.xm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wmf"/><Relationship Id="rId17" Type="http://schemas.openxmlformats.org/officeDocument/2006/relationships/control" Target="activeX/activeX4.xml"/><Relationship Id="rId2" Type="http://schemas.openxmlformats.org/officeDocument/2006/relationships/customXml" Target="../customXml/item2.xml"/><Relationship Id="rId16" Type="http://schemas.openxmlformats.org/officeDocument/2006/relationships/control" Target="activeX/activeX3.xm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control" Target="activeX/activeX2.xm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wmf"/><Relationship Id="rId22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andrap\Desktop\REDI-ANA-%23%20SAO%20_DESC_BREVE_V1ZAN.dotx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A10810E608E4FC49CEE5CB61D0C8E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4DD16F-AE0D-4704-A4AD-C089A0DFE37B}"/>
      </w:docPartPr>
      <w:docPartBody>
        <w:p w:rsidR="008B02B0" w:rsidRDefault="00F2728E" w:rsidP="00F2728E">
          <w:pPr>
            <w:pStyle w:val="AA10810E608E4FC49CEE5CB61D0C8EC014"/>
          </w:pPr>
          <w:r w:rsidRPr="00D20FD4">
            <w:rPr>
              <w:rStyle w:val="Textodelmarcadordeposicin"/>
              <w:rFonts w:asciiTheme="minorHAnsi" w:hAnsiTheme="minorHAnsi" w:cs="Arial"/>
              <w:sz w:val="20"/>
              <w:szCs w:val="20"/>
            </w:rPr>
            <w:t>Elija un elemento.</w:t>
          </w:r>
        </w:p>
      </w:docPartBody>
    </w:docPart>
    <w:docPart>
      <w:docPartPr>
        <w:name w:val="EE0FC450B1E2473AA7A7FF08F967E4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AACCDA-0632-40C9-98F5-919315CC52D7}"/>
      </w:docPartPr>
      <w:docPartBody>
        <w:p w:rsidR="008B02B0" w:rsidRDefault="00F2728E" w:rsidP="00F2728E">
          <w:pPr>
            <w:pStyle w:val="EE0FC450B1E2473AA7A7FF08F967E4DE14"/>
          </w:pPr>
          <w:r w:rsidRPr="00D20FD4">
            <w:rPr>
              <w:rStyle w:val="Textodelmarcadordeposicin"/>
              <w:rFonts w:asciiTheme="minorHAnsi" w:hAnsiTheme="minorHAnsi" w:cs="Arial"/>
              <w:sz w:val="20"/>
              <w:szCs w:val="20"/>
            </w:rPr>
            <w:t>Elija un elemento.</w:t>
          </w:r>
        </w:p>
      </w:docPartBody>
    </w:docPart>
    <w:docPart>
      <w:docPartPr>
        <w:name w:val="412DAB7ED2054229B9188AF2EE1020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842AEF-0A13-4742-8DAC-D8941D8687AF}"/>
      </w:docPartPr>
      <w:docPartBody>
        <w:p w:rsidR="008B02B0" w:rsidRDefault="00F2728E" w:rsidP="00F2728E">
          <w:pPr>
            <w:pStyle w:val="412DAB7ED2054229B9188AF2EE10204514"/>
          </w:pPr>
          <w:r w:rsidRPr="00D20FD4">
            <w:rPr>
              <w:rStyle w:val="Textodelmarcadordeposicin"/>
              <w:rFonts w:asciiTheme="minorHAnsi" w:hAnsiTheme="minorHAnsi" w:cs="Arial"/>
              <w:sz w:val="20"/>
              <w:szCs w:val="20"/>
            </w:rPr>
            <w:t>Elija un elemento.</w:t>
          </w:r>
        </w:p>
      </w:docPartBody>
    </w:docPart>
    <w:docPart>
      <w:docPartPr>
        <w:name w:val="4F87A4823E454AD7AE43CFF81C0F80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E9514C-E20C-48F0-86E7-3885F60308C7}"/>
      </w:docPartPr>
      <w:docPartBody>
        <w:p w:rsidR="008B02B0" w:rsidRDefault="00B63EEA" w:rsidP="00B63EEA">
          <w:pPr>
            <w:pStyle w:val="4F87A4823E454AD7AE43CFF81C0F806B5"/>
          </w:pPr>
          <w:r w:rsidRPr="00370E4F">
            <w:rPr>
              <w:rStyle w:val="Textodelmarcadordeposicin"/>
              <w:rFonts w:asciiTheme="minorHAnsi" w:hAnsiTheme="minorHAnsi"/>
              <w:sz w:val="16"/>
              <w:szCs w:val="16"/>
            </w:rPr>
            <w:t>Elija un elemento.</w:t>
          </w:r>
        </w:p>
      </w:docPartBody>
    </w:docPart>
    <w:docPart>
      <w:docPartPr>
        <w:name w:val="8E383F173A4548339F3319D207F5C5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E4F7C3-89B6-4251-AD51-8779AA7E0DB8}"/>
      </w:docPartPr>
      <w:docPartBody>
        <w:p w:rsidR="004D2941" w:rsidRDefault="00F2728E" w:rsidP="00F2728E">
          <w:pPr>
            <w:pStyle w:val="8E383F173A4548339F3319D207F5C54E14"/>
          </w:pPr>
          <w:r w:rsidRPr="00D20FD4">
            <w:rPr>
              <w:rStyle w:val="Textodelmarcadordeposicin"/>
              <w:rFonts w:asciiTheme="minorHAnsi" w:hAnsiTheme="minorHAnsi" w:cs="Arial"/>
              <w:sz w:val="20"/>
              <w:szCs w:val="20"/>
            </w:rPr>
            <w:t>Elija un elemento.</w:t>
          </w:r>
        </w:p>
      </w:docPartBody>
    </w:docPart>
    <w:docPart>
      <w:docPartPr>
        <w:name w:val="F2E17DEAE6034425834F1AB94436FF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01E8A7-2734-4435-9D25-87FFB460EF14}"/>
      </w:docPartPr>
      <w:docPartBody>
        <w:p w:rsidR="004D2941" w:rsidRDefault="00F2728E" w:rsidP="00F2728E">
          <w:pPr>
            <w:pStyle w:val="F2E17DEAE6034425834F1AB94436FF7913"/>
          </w:pPr>
          <w:r w:rsidRPr="00D20FD4">
            <w:rPr>
              <w:rFonts w:asciiTheme="minorHAnsi" w:hAnsiTheme="minorHAnsi" w:cs="Arial"/>
              <w:i/>
              <w:sz w:val="20"/>
              <w:szCs w:val="20"/>
              <w:lang w:eastAsia="en-US"/>
            </w:rPr>
            <w:t>Elija un elemento.</w:t>
          </w:r>
        </w:p>
      </w:docPartBody>
    </w:docPart>
    <w:docPart>
      <w:docPartPr>
        <w:name w:val="D1951250523948458CAA34B017A1C0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F3BD38-AD42-41CD-8AFE-FE474C62D815}"/>
      </w:docPartPr>
      <w:docPartBody>
        <w:p w:rsidR="00E119EF" w:rsidRDefault="00F2728E" w:rsidP="00F2728E">
          <w:pPr>
            <w:pStyle w:val="D1951250523948458CAA34B017A1C08C13"/>
          </w:pPr>
          <w:r w:rsidRPr="00D20FD4">
            <w:rPr>
              <w:rStyle w:val="Textodelmarcadordeposicin"/>
              <w:rFonts w:asciiTheme="minorHAnsi" w:hAnsiTheme="minorHAnsi" w:cs="Arial"/>
              <w:sz w:val="20"/>
              <w:szCs w:val="20"/>
            </w:rPr>
            <w:t>Elija un elemento.</w:t>
          </w:r>
        </w:p>
      </w:docPartBody>
    </w:docPart>
    <w:docPart>
      <w:docPartPr>
        <w:name w:val="47E9C96D1F0D4D08935A746B2F0B62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F1E900-3227-45B7-AD58-01A8B9B655C1}"/>
      </w:docPartPr>
      <w:docPartBody>
        <w:p w:rsidR="00E119EF" w:rsidRDefault="00F2728E" w:rsidP="00F2728E">
          <w:pPr>
            <w:pStyle w:val="47E9C96D1F0D4D08935A746B2F0B625B13"/>
          </w:pPr>
          <w:r w:rsidRPr="00D20FD4">
            <w:rPr>
              <w:rStyle w:val="Textodelmarcadordeposicin"/>
              <w:rFonts w:asciiTheme="minorHAnsi" w:hAnsiTheme="minorHAnsi" w:cs="Arial"/>
              <w:sz w:val="20"/>
              <w:szCs w:val="20"/>
            </w:rPr>
            <w:t>Elija un elemento.</w:t>
          </w:r>
        </w:p>
      </w:docPartBody>
    </w:docPart>
    <w:docPart>
      <w:docPartPr>
        <w:name w:val="2EB721C673114820AB81B90E7ACDC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6F7B23-0BCA-4979-A3BD-6589A4F2F037}"/>
      </w:docPartPr>
      <w:docPartBody>
        <w:p w:rsidR="00E119EF" w:rsidRDefault="00F2728E" w:rsidP="00F2728E">
          <w:pPr>
            <w:pStyle w:val="2EB721C673114820AB81B90E7ACDC6F213"/>
          </w:pPr>
          <w:r w:rsidRPr="00D20FD4">
            <w:rPr>
              <w:rStyle w:val="Textodelmarcadordeposicin"/>
              <w:rFonts w:asciiTheme="minorHAnsi" w:hAnsiTheme="minorHAnsi" w:cs="Arial"/>
              <w:sz w:val="20"/>
              <w:szCs w:val="20"/>
            </w:rPr>
            <w:t>Elija un elemento.</w:t>
          </w:r>
        </w:p>
      </w:docPartBody>
    </w:docPart>
    <w:docPart>
      <w:docPartPr>
        <w:name w:val="A1944B3C1CD14DB6A7310C8EAFBEC8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7016C2-4567-4384-86B1-5A241934A369}"/>
      </w:docPartPr>
      <w:docPartBody>
        <w:p w:rsidR="00E119EF" w:rsidRDefault="00F2728E" w:rsidP="00F2728E">
          <w:pPr>
            <w:pStyle w:val="A1944B3C1CD14DB6A7310C8EAFBEC87B13"/>
          </w:pPr>
          <w:r w:rsidRPr="00D20FD4">
            <w:rPr>
              <w:rStyle w:val="Textodelmarcadordeposicin"/>
              <w:rFonts w:asciiTheme="minorHAnsi" w:hAnsiTheme="minorHAnsi" w:cs="Arial"/>
              <w:sz w:val="20"/>
              <w:szCs w:val="20"/>
            </w:rPr>
            <w:t>Elija un elemento.</w:t>
          </w:r>
        </w:p>
      </w:docPartBody>
    </w:docPart>
    <w:docPart>
      <w:docPartPr>
        <w:name w:val="EA42807292A34BBCAFB5565A08172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5BC8AF-3A0D-44EF-B4C1-DCBB30217791}"/>
      </w:docPartPr>
      <w:docPartBody>
        <w:p w:rsidR="00F42F88" w:rsidRDefault="00F2728E" w:rsidP="00F2728E">
          <w:pPr>
            <w:pStyle w:val="EA42807292A34BBCAFB5565A08172FC912"/>
          </w:pPr>
          <w:r w:rsidRPr="00D20FD4">
            <w:rPr>
              <w:rStyle w:val="Textodelmarcadordeposicin"/>
              <w:rFonts w:asciiTheme="minorHAnsi" w:hAnsiTheme="minorHAnsi" w:cs="Arial"/>
              <w:sz w:val="20"/>
              <w:szCs w:val="20"/>
            </w:rPr>
            <w:t>Elija un elemento.</w:t>
          </w:r>
        </w:p>
      </w:docPartBody>
    </w:docPart>
    <w:docPart>
      <w:docPartPr>
        <w:name w:val="CBA4C695411040D2ACE191FF9A3B98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6EE7A6-4204-4924-8371-959D30D19ED8}"/>
      </w:docPartPr>
      <w:docPartBody>
        <w:p w:rsidR="006B458D" w:rsidRDefault="00F2728E" w:rsidP="00F2728E">
          <w:pPr>
            <w:pStyle w:val="CBA4C695411040D2ACE191FF9A3B98EA9"/>
          </w:pPr>
          <w:r w:rsidRPr="00D20FD4">
            <w:rPr>
              <w:rStyle w:val="Textodelmarcadordeposicin"/>
              <w:rFonts w:asciiTheme="minorHAnsi" w:hAnsiTheme="minorHAnsi" w:cs="Arial"/>
              <w:sz w:val="20"/>
              <w:szCs w:val="20"/>
            </w:rPr>
            <w:t>Elija un elemento.</w:t>
          </w:r>
        </w:p>
      </w:docPartBody>
    </w:docPart>
    <w:docPart>
      <w:docPartPr>
        <w:name w:val="C865AB2FD93047029A1616D5A08644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2585D0-7997-4BF6-93AC-1A4DC0EDCDA6}"/>
      </w:docPartPr>
      <w:docPartBody>
        <w:p w:rsidR="00F2728E" w:rsidRDefault="00F2728E" w:rsidP="00F2728E">
          <w:pPr>
            <w:pStyle w:val="C865AB2FD93047029A1616D5A086447A5"/>
          </w:pPr>
          <w:r w:rsidRPr="00DF79A5">
            <w:rPr>
              <w:rStyle w:val="Textodelmarcadordeposicin"/>
              <w:sz w:val="16"/>
              <w:szCs w:val="16"/>
            </w:rPr>
            <w:t>Elija un elemento.</w:t>
          </w:r>
        </w:p>
      </w:docPartBody>
    </w:docPart>
    <w:docPart>
      <w:docPartPr>
        <w:name w:val="C1713AA8493248B2AB99E929584505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2DB71C-6E92-484C-9EB4-75050A4C5828}"/>
      </w:docPartPr>
      <w:docPartBody>
        <w:p w:rsidR="00F2728E" w:rsidRDefault="00F2728E" w:rsidP="00F2728E">
          <w:pPr>
            <w:pStyle w:val="C1713AA8493248B2AB99E929584505381"/>
          </w:pPr>
          <w:r w:rsidRPr="00DF79A5">
            <w:rPr>
              <w:rStyle w:val="Textodelmarcadordeposicin"/>
              <w:sz w:val="16"/>
              <w:szCs w:val="16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963"/>
    <w:rsid w:val="00225FC5"/>
    <w:rsid w:val="00253532"/>
    <w:rsid w:val="002C3561"/>
    <w:rsid w:val="003270F2"/>
    <w:rsid w:val="00475DA9"/>
    <w:rsid w:val="004D2941"/>
    <w:rsid w:val="0059109E"/>
    <w:rsid w:val="006A5DB2"/>
    <w:rsid w:val="006B458D"/>
    <w:rsid w:val="00823E76"/>
    <w:rsid w:val="008B02B0"/>
    <w:rsid w:val="00900323"/>
    <w:rsid w:val="00B5536C"/>
    <w:rsid w:val="00B63EEA"/>
    <w:rsid w:val="00B852D2"/>
    <w:rsid w:val="00BB5963"/>
    <w:rsid w:val="00C25804"/>
    <w:rsid w:val="00C84479"/>
    <w:rsid w:val="00D86386"/>
    <w:rsid w:val="00E119EF"/>
    <w:rsid w:val="00E50810"/>
    <w:rsid w:val="00F22EDC"/>
    <w:rsid w:val="00F2728E"/>
    <w:rsid w:val="00F42F88"/>
    <w:rsid w:val="00FF3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uiPriority w:val="99"/>
    <w:semiHidden/>
    <w:rsid w:val="00F2728E"/>
    <w:rPr>
      <w:color w:val="808080"/>
    </w:rPr>
  </w:style>
  <w:style w:type="paragraph" w:customStyle="1" w:styleId="B88C10FDF2854D7AA9F0ABA669441DFD">
    <w:name w:val="B88C10FDF2854D7AA9F0ABA669441DFD"/>
    <w:rsid w:val="00BB59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8C8574AD75A479CAE376526CA141C93">
    <w:name w:val="E8C8574AD75A479CAE376526CA141C93"/>
    <w:rsid w:val="00BB59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B88C10FDF2854D7AA9F0ABA669441DFD1">
    <w:name w:val="B88C10FDF2854D7AA9F0ABA669441DFD1"/>
    <w:rsid w:val="00BB59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8C8574AD75A479CAE376526CA141C931">
    <w:name w:val="E8C8574AD75A479CAE376526CA141C931"/>
    <w:rsid w:val="00BB59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0BC1BC13EAD4AC4996EA0A1BE0C892F">
    <w:name w:val="C0BC1BC13EAD4AC4996EA0A1BE0C892F"/>
    <w:rsid w:val="00BB59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BBC6FA23C779442884B15C6A370104EF">
    <w:name w:val="BBC6FA23C779442884B15C6A370104EF"/>
    <w:rsid w:val="00BB59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F59C54DF4CF4178AF603A8241A9C844">
    <w:name w:val="CF59C54DF4CF4178AF603A8241A9C844"/>
    <w:rsid w:val="00BB59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084C0600893340CEBAB98DECF44BAFB7">
    <w:name w:val="084C0600893340CEBAB98DECF44BAFB7"/>
    <w:rsid w:val="00BB59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7AA0E3D1CD04425B7D44FED74AEDA91">
    <w:name w:val="C7AA0E3D1CD04425B7D44FED74AEDA91"/>
    <w:rsid w:val="00BB59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7806685327674453858E3F9A241C972F">
    <w:name w:val="7806685327674453858E3F9A241C972F"/>
    <w:rsid w:val="00BB59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70035799537A4020B9D618DE73937052">
    <w:name w:val="70035799537A4020B9D618DE73937052"/>
    <w:rsid w:val="00B5536C"/>
  </w:style>
  <w:style w:type="paragraph" w:customStyle="1" w:styleId="B23C04F7DCD940B58D83EFF93B98D087">
    <w:name w:val="B23C04F7DCD940B58D83EFF93B98D087"/>
    <w:rsid w:val="00B5536C"/>
  </w:style>
  <w:style w:type="paragraph" w:customStyle="1" w:styleId="50A5C4FA7E3F4CD7B617E6E01155A6FC">
    <w:name w:val="50A5C4FA7E3F4CD7B617E6E01155A6FC"/>
    <w:rsid w:val="00B5536C"/>
  </w:style>
  <w:style w:type="paragraph" w:customStyle="1" w:styleId="17A8F27C466C48B485C79D75BC9DA623">
    <w:name w:val="17A8F27C466C48B485C79D75BC9DA623"/>
    <w:rsid w:val="00B5536C"/>
  </w:style>
  <w:style w:type="paragraph" w:customStyle="1" w:styleId="98A72747997B422ABE7DF50DB7A18603">
    <w:name w:val="98A72747997B422ABE7DF50DB7A18603"/>
    <w:rsid w:val="00B5536C"/>
  </w:style>
  <w:style w:type="paragraph" w:customStyle="1" w:styleId="736C16653BE0485FA65BAFE7A32EA9A0">
    <w:name w:val="736C16653BE0485FA65BAFE7A32EA9A0"/>
    <w:rsid w:val="00B852D2"/>
  </w:style>
  <w:style w:type="paragraph" w:customStyle="1" w:styleId="AA10810E608E4FC49CEE5CB61D0C8EC0">
    <w:name w:val="AA10810E608E4FC49CEE5CB61D0C8EC0"/>
    <w:rsid w:val="00B852D2"/>
  </w:style>
  <w:style w:type="paragraph" w:customStyle="1" w:styleId="EE0FC450B1E2473AA7A7FF08F967E4DE">
    <w:name w:val="EE0FC450B1E2473AA7A7FF08F967E4DE"/>
    <w:rsid w:val="00B852D2"/>
  </w:style>
  <w:style w:type="paragraph" w:customStyle="1" w:styleId="412DAB7ED2054229B9188AF2EE102045">
    <w:name w:val="412DAB7ED2054229B9188AF2EE102045"/>
    <w:rsid w:val="00B852D2"/>
  </w:style>
  <w:style w:type="paragraph" w:customStyle="1" w:styleId="3BC36916687247F29E77CE2299FB4652">
    <w:name w:val="3BC36916687247F29E77CE2299FB4652"/>
    <w:rsid w:val="00B852D2"/>
  </w:style>
  <w:style w:type="paragraph" w:customStyle="1" w:styleId="30A15C24E8BD4414B44D0C79169EE651">
    <w:name w:val="30A15C24E8BD4414B44D0C79169EE651"/>
    <w:rsid w:val="00B852D2"/>
  </w:style>
  <w:style w:type="paragraph" w:customStyle="1" w:styleId="476AC260FFE143CA8193A25E23F51EEE">
    <w:name w:val="476AC260FFE143CA8193A25E23F51EEE"/>
    <w:rsid w:val="00B852D2"/>
  </w:style>
  <w:style w:type="paragraph" w:customStyle="1" w:styleId="7E8F44EE066C4A868090816D5CBB6508">
    <w:name w:val="7E8F44EE066C4A868090816D5CBB6508"/>
    <w:rsid w:val="00B852D2"/>
  </w:style>
  <w:style w:type="paragraph" w:customStyle="1" w:styleId="4F87A4823E454AD7AE43CFF81C0F806B">
    <w:name w:val="4F87A4823E454AD7AE43CFF81C0F806B"/>
    <w:rsid w:val="00B852D2"/>
  </w:style>
  <w:style w:type="paragraph" w:customStyle="1" w:styleId="0EAB1A8DEB0E4A33A5A19C1674E874F3">
    <w:name w:val="0EAB1A8DEB0E4A33A5A19C1674E874F3"/>
    <w:rsid w:val="008B02B0"/>
  </w:style>
  <w:style w:type="paragraph" w:customStyle="1" w:styleId="8E383F173A4548339F3319D207F5C54E">
    <w:name w:val="8E383F173A4548339F3319D207F5C54E"/>
    <w:rsid w:val="008B02B0"/>
  </w:style>
  <w:style w:type="paragraph" w:customStyle="1" w:styleId="4F87A4823E454AD7AE43CFF81C0F806B1">
    <w:name w:val="4F87A4823E454AD7AE43CFF81C0F806B1"/>
    <w:rsid w:val="008B02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A10810E608E4FC49CEE5CB61D0C8EC01">
    <w:name w:val="AA10810E608E4FC49CEE5CB61D0C8EC01"/>
    <w:rsid w:val="008B02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E0FC450B1E2473AA7A7FF08F967E4DE1">
    <w:name w:val="EE0FC450B1E2473AA7A7FF08F967E4DE1"/>
    <w:rsid w:val="008B02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12DAB7ED2054229B9188AF2EE1020451">
    <w:name w:val="412DAB7ED2054229B9188AF2EE1020451"/>
    <w:rsid w:val="008B02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8E383F173A4548339F3319D207F5C54E1">
    <w:name w:val="8E383F173A4548339F3319D207F5C54E1"/>
    <w:rsid w:val="008B02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53005DC38EB443DFAE0A1874885CFB17">
    <w:name w:val="53005DC38EB443DFAE0A1874885CFB17"/>
    <w:rsid w:val="008B02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1E3D35483CB4E55AA6875F2A9CAAC2A">
    <w:name w:val="D1E3D35483CB4E55AA6875F2A9CAAC2A"/>
    <w:rsid w:val="008B02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72B32178C6040608B301943B487D780">
    <w:name w:val="D72B32178C6040608B301943B487D780"/>
    <w:rsid w:val="008B02B0"/>
  </w:style>
  <w:style w:type="paragraph" w:customStyle="1" w:styleId="9337250EF08B45FCA2B112BE666A0679">
    <w:name w:val="9337250EF08B45FCA2B112BE666A0679"/>
    <w:rsid w:val="008B02B0"/>
  </w:style>
  <w:style w:type="paragraph" w:customStyle="1" w:styleId="F5AA4614656E407AB1FC948CC5FE4A38">
    <w:name w:val="F5AA4614656E407AB1FC948CC5FE4A38"/>
    <w:rsid w:val="008B02B0"/>
  </w:style>
  <w:style w:type="paragraph" w:customStyle="1" w:styleId="F2E17DEAE6034425834F1AB94436FF79">
    <w:name w:val="F2E17DEAE6034425834F1AB94436FF79"/>
    <w:rsid w:val="008B02B0"/>
  </w:style>
  <w:style w:type="paragraph" w:customStyle="1" w:styleId="146DD1A7F8694BA283E6DB7D464D224C">
    <w:name w:val="146DD1A7F8694BA283E6DB7D464D224C"/>
    <w:rsid w:val="00FF3D0E"/>
  </w:style>
  <w:style w:type="paragraph" w:customStyle="1" w:styleId="596053FE324F4F96A9FD50512A6AEE7F">
    <w:name w:val="596053FE324F4F96A9FD50512A6AEE7F"/>
    <w:rsid w:val="00FF3D0E"/>
  </w:style>
  <w:style w:type="paragraph" w:customStyle="1" w:styleId="FD2C6261DDCB4638B046250C8F4A123C">
    <w:name w:val="FD2C6261DDCB4638B046250C8F4A123C"/>
    <w:rsid w:val="00E50810"/>
  </w:style>
  <w:style w:type="paragraph" w:customStyle="1" w:styleId="EDEEEE8D9422416085AF9F4C01A2636C">
    <w:name w:val="EDEEEE8D9422416085AF9F4C01A2636C"/>
    <w:rsid w:val="00E50810"/>
  </w:style>
  <w:style w:type="paragraph" w:customStyle="1" w:styleId="35840172C3894494A7389032B8E52139">
    <w:name w:val="35840172C3894494A7389032B8E52139"/>
    <w:rsid w:val="00E50810"/>
  </w:style>
  <w:style w:type="paragraph" w:customStyle="1" w:styleId="1B49B08344174AE8B420E4C183ADD8E8">
    <w:name w:val="1B49B08344174AE8B420E4C183ADD8E8"/>
    <w:rsid w:val="00E50810"/>
  </w:style>
  <w:style w:type="paragraph" w:customStyle="1" w:styleId="00B7558CD5EF466D880ABABAB497D08F">
    <w:name w:val="00B7558CD5EF466D880ABABAB497D08F"/>
    <w:rsid w:val="00E50810"/>
  </w:style>
  <w:style w:type="paragraph" w:customStyle="1" w:styleId="83E7AFDC52AD4D6892FF6552C2EE41C6">
    <w:name w:val="83E7AFDC52AD4D6892FF6552C2EE41C6"/>
    <w:rsid w:val="00E50810"/>
  </w:style>
  <w:style w:type="paragraph" w:customStyle="1" w:styleId="FD1832143A0F4017A21386A03A4DE4E2">
    <w:name w:val="FD1832143A0F4017A21386A03A4DE4E2"/>
    <w:rsid w:val="00E50810"/>
  </w:style>
  <w:style w:type="paragraph" w:customStyle="1" w:styleId="4E4516500DF4418E989ADD4050D2BCDC">
    <w:name w:val="4E4516500DF4418E989ADD4050D2BCDC"/>
    <w:rsid w:val="00E50810"/>
  </w:style>
  <w:style w:type="paragraph" w:customStyle="1" w:styleId="AFF9A7533EE34CF992D681E1B5860D78">
    <w:name w:val="AFF9A7533EE34CF992D681E1B5860D78"/>
    <w:rsid w:val="00E50810"/>
  </w:style>
  <w:style w:type="paragraph" w:customStyle="1" w:styleId="C3A5C59B28B84584B5DDB854C71BF28E">
    <w:name w:val="C3A5C59B28B84584B5DDB854C71BF28E"/>
    <w:rsid w:val="00E50810"/>
  </w:style>
  <w:style w:type="paragraph" w:customStyle="1" w:styleId="FE321A731A7E45858DABC316C44FD4BD">
    <w:name w:val="FE321A731A7E45858DABC316C44FD4BD"/>
    <w:rsid w:val="00E50810"/>
  </w:style>
  <w:style w:type="paragraph" w:customStyle="1" w:styleId="418C21D3F5844D81B68807D98227B6E3">
    <w:name w:val="418C21D3F5844D81B68807D98227B6E3"/>
    <w:rsid w:val="00E50810"/>
  </w:style>
  <w:style w:type="paragraph" w:customStyle="1" w:styleId="D7BFB9B61A644506ACF79EE931E0FF05">
    <w:name w:val="D7BFB9B61A644506ACF79EE931E0FF05"/>
    <w:rsid w:val="00E50810"/>
  </w:style>
  <w:style w:type="paragraph" w:customStyle="1" w:styleId="5A02EB93BF8B478BB11BEDCC1F41BDA1">
    <w:name w:val="5A02EB93BF8B478BB11BEDCC1F41BDA1"/>
    <w:rsid w:val="00E50810"/>
  </w:style>
  <w:style w:type="paragraph" w:customStyle="1" w:styleId="960571B7222E4E2C8D4CA139F31F8F2A">
    <w:name w:val="960571B7222E4E2C8D4CA139F31F8F2A"/>
    <w:rsid w:val="00E50810"/>
  </w:style>
  <w:style w:type="paragraph" w:customStyle="1" w:styleId="477842C18EB743C0B5F9650EB57A6405">
    <w:name w:val="477842C18EB743C0B5F9650EB57A6405"/>
    <w:rsid w:val="00E50810"/>
  </w:style>
  <w:style w:type="paragraph" w:customStyle="1" w:styleId="CD3F03DF82B04A159ED5B157C7596BAE">
    <w:name w:val="CD3F03DF82B04A159ED5B157C7596BAE"/>
    <w:rsid w:val="00E50810"/>
  </w:style>
  <w:style w:type="paragraph" w:customStyle="1" w:styleId="89C636B8679345EEA64066BDF760CB45">
    <w:name w:val="89C636B8679345EEA64066BDF760CB45"/>
    <w:rsid w:val="00E50810"/>
  </w:style>
  <w:style w:type="paragraph" w:customStyle="1" w:styleId="3EE7E4701F5C4049A1E5B9B6DDCC273D">
    <w:name w:val="3EE7E4701F5C4049A1E5B9B6DDCC273D"/>
    <w:rsid w:val="00E50810"/>
  </w:style>
  <w:style w:type="paragraph" w:customStyle="1" w:styleId="C740F0D82AAE4062B6139FB0658DB80F">
    <w:name w:val="C740F0D82AAE4062B6139FB0658DB80F"/>
    <w:rsid w:val="00E50810"/>
  </w:style>
  <w:style w:type="paragraph" w:customStyle="1" w:styleId="D1951250523948458CAA34B017A1C08C">
    <w:name w:val="D1951250523948458CAA34B017A1C08C"/>
    <w:rsid w:val="00E50810"/>
  </w:style>
  <w:style w:type="paragraph" w:customStyle="1" w:styleId="47E9C96D1F0D4D08935A746B2F0B625B">
    <w:name w:val="47E9C96D1F0D4D08935A746B2F0B625B"/>
    <w:rsid w:val="00E50810"/>
  </w:style>
  <w:style w:type="paragraph" w:customStyle="1" w:styleId="2EB721C673114820AB81B90E7ACDC6F2">
    <w:name w:val="2EB721C673114820AB81B90E7ACDC6F2"/>
    <w:rsid w:val="00E50810"/>
  </w:style>
  <w:style w:type="paragraph" w:customStyle="1" w:styleId="A1944B3C1CD14DB6A7310C8EAFBEC87B">
    <w:name w:val="A1944B3C1CD14DB6A7310C8EAFBEC87B"/>
    <w:rsid w:val="00E50810"/>
  </w:style>
  <w:style w:type="paragraph" w:customStyle="1" w:styleId="4F87A4823E454AD7AE43CFF81C0F806B2">
    <w:name w:val="4F87A4823E454AD7AE43CFF81C0F806B2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A10810E608E4FC49CEE5CB61D0C8EC02">
    <w:name w:val="AA10810E608E4FC49CEE5CB61D0C8EC02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E0FC450B1E2473AA7A7FF08F967E4DE2">
    <w:name w:val="EE0FC450B1E2473AA7A7FF08F967E4DE2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12DAB7ED2054229B9188AF2EE1020452">
    <w:name w:val="412DAB7ED2054229B9188AF2EE1020452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8E383F173A4548339F3319D207F5C54E2">
    <w:name w:val="8E383F173A4548339F3319D207F5C54E2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2E17DEAE6034425834F1AB94436FF791">
    <w:name w:val="F2E17DEAE6034425834F1AB94436FF791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A42807292A34BBCAFB5565A08172FC9">
    <w:name w:val="EA42807292A34BBCAFB5565A08172FC9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1951250523948458CAA34B017A1C08C1">
    <w:name w:val="D1951250523948458CAA34B017A1C08C1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7E9C96D1F0D4D08935A746B2F0B625B1">
    <w:name w:val="47E9C96D1F0D4D08935A746B2F0B625B1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2EB721C673114820AB81B90E7ACDC6F21">
    <w:name w:val="2EB721C673114820AB81B90E7ACDC6F21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1944B3C1CD14DB6A7310C8EAFBEC87B1">
    <w:name w:val="A1944B3C1CD14DB6A7310C8EAFBEC87B1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F87A4823E454AD7AE43CFF81C0F806B3">
    <w:name w:val="4F87A4823E454AD7AE43CFF81C0F806B3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A10810E608E4FC49CEE5CB61D0C8EC03">
    <w:name w:val="AA10810E608E4FC49CEE5CB61D0C8EC03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E0FC450B1E2473AA7A7FF08F967E4DE3">
    <w:name w:val="EE0FC450B1E2473AA7A7FF08F967E4DE3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12DAB7ED2054229B9188AF2EE1020453">
    <w:name w:val="412DAB7ED2054229B9188AF2EE1020453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8E383F173A4548339F3319D207F5C54E3">
    <w:name w:val="8E383F173A4548339F3319D207F5C54E3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2E17DEAE6034425834F1AB94436FF792">
    <w:name w:val="F2E17DEAE6034425834F1AB94436FF792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A42807292A34BBCAFB5565A08172FC91">
    <w:name w:val="EA42807292A34BBCAFB5565A08172FC91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1951250523948458CAA34B017A1C08C2">
    <w:name w:val="D1951250523948458CAA34B017A1C08C2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7E9C96D1F0D4D08935A746B2F0B625B2">
    <w:name w:val="47E9C96D1F0D4D08935A746B2F0B625B2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2EB721C673114820AB81B90E7ACDC6F22">
    <w:name w:val="2EB721C673114820AB81B90E7ACDC6F22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1944B3C1CD14DB6A7310C8EAFBEC87B2">
    <w:name w:val="A1944B3C1CD14DB6A7310C8EAFBEC87B2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F87A4823E454AD7AE43CFF81C0F806B4">
    <w:name w:val="4F87A4823E454AD7AE43CFF81C0F806B4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A10810E608E4FC49CEE5CB61D0C8EC04">
    <w:name w:val="AA10810E608E4FC49CEE5CB61D0C8EC04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E0FC450B1E2473AA7A7FF08F967E4DE4">
    <w:name w:val="EE0FC450B1E2473AA7A7FF08F967E4DE4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12DAB7ED2054229B9188AF2EE1020454">
    <w:name w:val="412DAB7ED2054229B9188AF2EE1020454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8E383F173A4548339F3319D207F5C54E4">
    <w:name w:val="8E383F173A4548339F3319D207F5C54E4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2E17DEAE6034425834F1AB94436FF793">
    <w:name w:val="F2E17DEAE6034425834F1AB94436FF793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A42807292A34BBCAFB5565A08172FC92">
    <w:name w:val="EA42807292A34BBCAFB5565A08172FC92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1951250523948458CAA34B017A1C08C3">
    <w:name w:val="D1951250523948458CAA34B017A1C08C3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7E9C96D1F0D4D08935A746B2F0B625B3">
    <w:name w:val="47E9C96D1F0D4D08935A746B2F0B625B3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2EB721C673114820AB81B90E7ACDC6F23">
    <w:name w:val="2EB721C673114820AB81B90E7ACDC6F23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1944B3C1CD14DB6A7310C8EAFBEC87B3">
    <w:name w:val="A1944B3C1CD14DB6A7310C8EAFBEC87B3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F87A4823E454AD7AE43CFF81C0F806B5">
    <w:name w:val="4F87A4823E454AD7AE43CFF81C0F806B5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A10810E608E4FC49CEE5CB61D0C8EC05">
    <w:name w:val="AA10810E608E4FC49CEE5CB61D0C8EC05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E0FC450B1E2473AA7A7FF08F967E4DE5">
    <w:name w:val="EE0FC450B1E2473AA7A7FF08F967E4DE5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12DAB7ED2054229B9188AF2EE1020455">
    <w:name w:val="412DAB7ED2054229B9188AF2EE1020455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8E383F173A4548339F3319D207F5C54E5">
    <w:name w:val="8E383F173A4548339F3319D207F5C54E5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2E17DEAE6034425834F1AB94436FF794">
    <w:name w:val="F2E17DEAE6034425834F1AB94436FF794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A42807292A34BBCAFB5565A08172FC93">
    <w:name w:val="EA42807292A34BBCAFB5565A08172FC93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1951250523948458CAA34B017A1C08C4">
    <w:name w:val="D1951250523948458CAA34B017A1C08C4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7E9C96D1F0D4D08935A746B2F0B625B4">
    <w:name w:val="47E9C96D1F0D4D08935A746B2F0B625B4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2EB721C673114820AB81B90E7ACDC6F24">
    <w:name w:val="2EB721C673114820AB81B90E7ACDC6F24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1944B3C1CD14DB6A7310C8EAFBEC87B4">
    <w:name w:val="A1944B3C1CD14DB6A7310C8EAFBEC87B4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BA4C695411040D2ACE191FF9A3B98EA">
    <w:name w:val="CBA4C695411040D2ACE191FF9A3B98EA"/>
    <w:rsid w:val="00F42F88"/>
  </w:style>
  <w:style w:type="paragraph" w:customStyle="1" w:styleId="AA10810E608E4FC49CEE5CB61D0C8EC06">
    <w:name w:val="AA10810E608E4FC49CEE5CB61D0C8EC06"/>
    <w:rsid w:val="00475D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E0FC450B1E2473AA7A7FF08F967E4DE6">
    <w:name w:val="EE0FC450B1E2473AA7A7FF08F967E4DE6"/>
    <w:rsid w:val="00475D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12DAB7ED2054229B9188AF2EE1020456">
    <w:name w:val="412DAB7ED2054229B9188AF2EE1020456"/>
    <w:rsid w:val="00475D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8E383F173A4548339F3319D207F5C54E6">
    <w:name w:val="8E383F173A4548339F3319D207F5C54E6"/>
    <w:rsid w:val="00475D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2E17DEAE6034425834F1AB94436FF795">
    <w:name w:val="F2E17DEAE6034425834F1AB94436FF795"/>
    <w:rsid w:val="00475D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A42807292A34BBCAFB5565A08172FC94">
    <w:name w:val="EA42807292A34BBCAFB5565A08172FC94"/>
    <w:rsid w:val="00475D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1951250523948458CAA34B017A1C08C5">
    <w:name w:val="D1951250523948458CAA34B017A1C08C5"/>
    <w:rsid w:val="00475D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7E9C96D1F0D4D08935A746B2F0B625B5">
    <w:name w:val="47E9C96D1F0D4D08935A746B2F0B625B5"/>
    <w:rsid w:val="00475D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BA4C695411040D2ACE191FF9A3B98EA1">
    <w:name w:val="CBA4C695411040D2ACE191FF9A3B98EA1"/>
    <w:rsid w:val="00475D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2EB721C673114820AB81B90E7ACDC6F25">
    <w:name w:val="2EB721C673114820AB81B90E7ACDC6F25"/>
    <w:rsid w:val="00475D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1944B3C1CD14DB6A7310C8EAFBEC87B5">
    <w:name w:val="A1944B3C1CD14DB6A7310C8EAFBEC87B5"/>
    <w:rsid w:val="00475D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A10810E608E4FC49CEE5CB61D0C8EC07">
    <w:name w:val="AA10810E608E4FC49CEE5CB61D0C8EC07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E0FC450B1E2473AA7A7FF08F967E4DE7">
    <w:name w:val="EE0FC450B1E2473AA7A7FF08F967E4DE7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12DAB7ED2054229B9188AF2EE1020457">
    <w:name w:val="412DAB7ED2054229B9188AF2EE1020457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8E383F173A4548339F3319D207F5C54E7">
    <w:name w:val="8E383F173A4548339F3319D207F5C54E7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2E17DEAE6034425834F1AB94436FF796">
    <w:name w:val="F2E17DEAE6034425834F1AB94436FF796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A42807292A34BBCAFB5565A08172FC95">
    <w:name w:val="EA42807292A34BBCAFB5565A08172FC95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1951250523948458CAA34B017A1C08C6">
    <w:name w:val="D1951250523948458CAA34B017A1C08C6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7E9C96D1F0D4D08935A746B2F0B625B6">
    <w:name w:val="47E9C96D1F0D4D08935A746B2F0B625B6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BA4C695411040D2ACE191FF9A3B98EA2">
    <w:name w:val="CBA4C695411040D2ACE191FF9A3B98EA2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2EB721C673114820AB81B90E7ACDC6F26">
    <w:name w:val="2EB721C673114820AB81B90E7ACDC6F26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1944B3C1CD14DB6A7310C8EAFBEC87B6">
    <w:name w:val="A1944B3C1CD14DB6A7310C8EAFBEC87B6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A10810E608E4FC49CEE5CB61D0C8EC08">
    <w:name w:val="AA10810E608E4FC49CEE5CB61D0C8EC08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E0FC450B1E2473AA7A7FF08F967E4DE8">
    <w:name w:val="EE0FC450B1E2473AA7A7FF08F967E4DE8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12DAB7ED2054229B9188AF2EE1020458">
    <w:name w:val="412DAB7ED2054229B9188AF2EE1020458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8E383F173A4548339F3319D207F5C54E8">
    <w:name w:val="8E383F173A4548339F3319D207F5C54E8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2E17DEAE6034425834F1AB94436FF797">
    <w:name w:val="F2E17DEAE6034425834F1AB94436FF797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A42807292A34BBCAFB5565A08172FC96">
    <w:name w:val="EA42807292A34BBCAFB5565A08172FC96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1951250523948458CAA34B017A1C08C7">
    <w:name w:val="D1951250523948458CAA34B017A1C08C7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7E9C96D1F0D4D08935A746B2F0B625B7">
    <w:name w:val="47E9C96D1F0D4D08935A746B2F0B625B7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BA4C695411040D2ACE191FF9A3B98EA3">
    <w:name w:val="CBA4C695411040D2ACE191FF9A3B98EA3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2EB721C673114820AB81B90E7ACDC6F27">
    <w:name w:val="2EB721C673114820AB81B90E7ACDC6F27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1944B3C1CD14DB6A7310C8EAFBEC87B7">
    <w:name w:val="A1944B3C1CD14DB6A7310C8EAFBEC87B7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A10810E608E4FC49CEE5CB61D0C8EC09">
    <w:name w:val="AA10810E608E4FC49CEE5CB61D0C8EC09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E0FC450B1E2473AA7A7FF08F967E4DE9">
    <w:name w:val="EE0FC450B1E2473AA7A7FF08F967E4DE9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12DAB7ED2054229B9188AF2EE1020459">
    <w:name w:val="412DAB7ED2054229B9188AF2EE1020459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8E383F173A4548339F3319D207F5C54E9">
    <w:name w:val="8E383F173A4548339F3319D207F5C54E9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2E17DEAE6034425834F1AB94436FF798">
    <w:name w:val="F2E17DEAE6034425834F1AB94436FF798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A42807292A34BBCAFB5565A08172FC97">
    <w:name w:val="EA42807292A34BBCAFB5565A08172FC97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1951250523948458CAA34B017A1C08C8">
    <w:name w:val="D1951250523948458CAA34B017A1C08C8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7E9C96D1F0D4D08935A746B2F0B625B8">
    <w:name w:val="47E9C96D1F0D4D08935A746B2F0B625B8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BA4C695411040D2ACE191FF9A3B98EA4">
    <w:name w:val="CBA4C695411040D2ACE191FF9A3B98EA4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2EB721C673114820AB81B90E7ACDC6F28">
    <w:name w:val="2EB721C673114820AB81B90E7ACDC6F28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1944B3C1CD14DB6A7310C8EAFBEC87B8">
    <w:name w:val="A1944B3C1CD14DB6A7310C8EAFBEC87B8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9106BE0C9EE471C94407C3F4178C9A7">
    <w:name w:val="A9106BE0C9EE471C94407C3F4178C9A7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865AB2FD93047029A1616D5A086447A">
    <w:name w:val="C865AB2FD93047029A1616D5A086447A"/>
    <w:rsid w:val="00F2728E"/>
  </w:style>
  <w:style w:type="paragraph" w:customStyle="1" w:styleId="AA10810E608E4FC49CEE5CB61D0C8EC010">
    <w:name w:val="AA10810E608E4FC49CEE5CB61D0C8EC010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E0FC450B1E2473AA7A7FF08F967E4DE10">
    <w:name w:val="EE0FC450B1E2473AA7A7FF08F967E4DE10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12DAB7ED2054229B9188AF2EE10204510">
    <w:name w:val="412DAB7ED2054229B9188AF2EE10204510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8E383F173A4548339F3319D207F5C54E10">
    <w:name w:val="8E383F173A4548339F3319D207F5C54E10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2E17DEAE6034425834F1AB94436FF799">
    <w:name w:val="F2E17DEAE6034425834F1AB94436FF799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A42807292A34BBCAFB5565A08172FC98">
    <w:name w:val="EA42807292A34BBCAFB5565A08172FC98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1951250523948458CAA34B017A1C08C9">
    <w:name w:val="D1951250523948458CAA34B017A1C08C9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7E9C96D1F0D4D08935A746B2F0B625B9">
    <w:name w:val="47E9C96D1F0D4D08935A746B2F0B625B9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BA4C695411040D2ACE191FF9A3B98EA5">
    <w:name w:val="CBA4C695411040D2ACE191FF9A3B98EA5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2EB721C673114820AB81B90E7ACDC6F29">
    <w:name w:val="2EB721C673114820AB81B90E7ACDC6F29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1944B3C1CD14DB6A7310C8EAFBEC87B9">
    <w:name w:val="A1944B3C1CD14DB6A7310C8EAFBEC87B9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865AB2FD93047029A1616D5A086447A1">
    <w:name w:val="C865AB2FD93047029A1616D5A086447A1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9106BE0C9EE471C94407C3F4178C9A71">
    <w:name w:val="A9106BE0C9EE471C94407C3F4178C9A71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A10810E608E4FC49CEE5CB61D0C8EC011">
    <w:name w:val="AA10810E608E4FC49CEE5CB61D0C8EC011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E0FC450B1E2473AA7A7FF08F967E4DE11">
    <w:name w:val="EE0FC450B1E2473AA7A7FF08F967E4DE11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12DAB7ED2054229B9188AF2EE10204511">
    <w:name w:val="412DAB7ED2054229B9188AF2EE10204511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8E383F173A4548339F3319D207F5C54E11">
    <w:name w:val="8E383F173A4548339F3319D207F5C54E11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2E17DEAE6034425834F1AB94436FF7910">
    <w:name w:val="F2E17DEAE6034425834F1AB94436FF7910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A42807292A34BBCAFB5565A08172FC99">
    <w:name w:val="EA42807292A34BBCAFB5565A08172FC99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1951250523948458CAA34B017A1C08C10">
    <w:name w:val="D1951250523948458CAA34B017A1C08C10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7E9C96D1F0D4D08935A746B2F0B625B10">
    <w:name w:val="47E9C96D1F0D4D08935A746B2F0B625B10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BA4C695411040D2ACE191FF9A3B98EA6">
    <w:name w:val="CBA4C695411040D2ACE191FF9A3B98EA6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2EB721C673114820AB81B90E7ACDC6F210">
    <w:name w:val="2EB721C673114820AB81B90E7ACDC6F210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1944B3C1CD14DB6A7310C8EAFBEC87B10">
    <w:name w:val="A1944B3C1CD14DB6A7310C8EAFBEC87B10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865AB2FD93047029A1616D5A086447A2">
    <w:name w:val="C865AB2FD93047029A1616D5A086447A2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9106BE0C9EE471C94407C3F4178C9A72">
    <w:name w:val="A9106BE0C9EE471C94407C3F4178C9A72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A10810E608E4FC49CEE5CB61D0C8EC012">
    <w:name w:val="AA10810E608E4FC49CEE5CB61D0C8EC012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E0FC450B1E2473AA7A7FF08F967E4DE12">
    <w:name w:val="EE0FC450B1E2473AA7A7FF08F967E4DE12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12DAB7ED2054229B9188AF2EE10204512">
    <w:name w:val="412DAB7ED2054229B9188AF2EE10204512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8E383F173A4548339F3319D207F5C54E12">
    <w:name w:val="8E383F173A4548339F3319D207F5C54E12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2E17DEAE6034425834F1AB94436FF7911">
    <w:name w:val="F2E17DEAE6034425834F1AB94436FF7911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A42807292A34BBCAFB5565A08172FC910">
    <w:name w:val="EA42807292A34BBCAFB5565A08172FC910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1951250523948458CAA34B017A1C08C11">
    <w:name w:val="D1951250523948458CAA34B017A1C08C11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7E9C96D1F0D4D08935A746B2F0B625B11">
    <w:name w:val="47E9C96D1F0D4D08935A746B2F0B625B11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BA4C695411040D2ACE191FF9A3B98EA7">
    <w:name w:val="CBA4C695411040D2ACE191FF9A3B98EA7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2EB721C673114820AB81B90E7ACDC6F211">
    <w:name w:val="2EB721C673114820AB81B90E7ACDC6F211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1944B3C1CD14DB6A7310C8EAFBEC87B11">
    <w:name w:val="A1944B3C1CD14DB6A7310C8EAFBEC87B11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865AB2FD93047029A1616D5A086447A3">
    <w:name w:val="C865AB2FD93047029A1616D5A086447A3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9106BE0C9EE471C94407C3F4178C9A73">
    <w:name w:val="A9106BE0C9EE471C94407C3F4178C9A73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A10810E608E4FC49CEE5CB61D0C8EC013">
    <w:name w:val="AA10810E608E4FC49CEE5CB61D0C8EC013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E0FC450B1E2473AA7A7FF08F967E4DE13">
    <w:name w:val="EE0FC450B1E2473AA7A7FF08F967E4DE13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12DAB7ED2054229B9188AF2EE10204513">
    <w:name w:val="412DAB7ED2054229B9188AF2EE10204513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8E383F173A4548339F3319D207F5C54E13">
    <w:name w:val="8E383F173A4548339F3319D207F5C54E13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2E17DEAE6034425834F1AB94436FF7912">
    <w:name w:val="F2E17DEAE6034425834F1AB94436FF7912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A42807292A34BBCAFB5565A08172FC911">
    <w:name w:val="EA42807292A34BBCAFB5565A08172FC911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1951250523948458CAA34B017A1C08C12">
    <w:name w:val="D1951250523948458CAA34B017A1C08C12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7E9C96D1F0D4D08935A746B2F0B625B12">
    <w:name w:val="47E9C96D1F0D4D08935A746B2F0B625B12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BA4C695411040D2ACE191FF9A3B98EA8">
    <w:name w:val="CBA4C695411040D2ACE191FF9A3B98EA8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2EB721C673114820AB81B90E7ACDC6F212">
    <w:name w:val="2EB721C673114820AB81B90E7ACDC6F212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1944B3C1CD14DB6A7310C8EAFBEC87B12">
    <w:name w:val="A1944B3C1CD14DB6A7310C8EAFBEC87B12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865AB2FD93047029A1616D5A086447A4">
    <w:name w:val="C865AB2FD93047029A1616D5A086447A4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9106BE0C9EE471C94407C3F4178C9A74">
    <w:name w:val="A9106BE0C9EE471C94407C3F4178C9A74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1713AA8493248B2AB99E92958450538">
    <w:name w:val="C1713AA8493248B2AB99E92958450538"/>
    <w:rsid w:val="00F2728E"/>
  </w:style>
  <w:style w:type="paragraph" w:customStyle="1" w:styleId="AA10810E608E4FC49CEE5CB61D0C8EC014">
    <w:name w:val="AA10810E608E4FC49CEE5CB61D0C8EC014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E0FC450B1E2473AA7A7FF08F967E4DE14">
    <w:name w:val="EE0FC450B1E2473AA7A7FF08F967E4DE14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12DAB7ED2054229B9188AF2EE10204514">
    <w:name w:val="412DAB7ED2054229B9188AF2EE10204514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8E383F173A4548339F3319D207F5C54E14">
    <w:name w:val="8E383F173A4548339F3319D207F5C54E14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2E17DEAE6034425834F1AB94436FF7913">
    <w:name w:val="F2E17DEAE6034425834F1AB94436FF7913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A42807292A34BBCAFB5565A08172FC912">
    <w:name w:val="EA42807292A34BBCAFB5565A08172FC912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1951250523948458CAA34B017A1C08C13">
    <w:name w:val="D1951250523948458CAA34B017A1C08C13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7E9C96D1F0D4D08935A746B2F0B625B13">
    <w:name w:val="47E9C96D1F0D4D08935A746B2F0B625B13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BA4C695411040D2ACE191FF9A3B98EA9">
    <w:name w:val="CBA4C695411040D2ACE191FF9A3B98EA9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2EB721C673114820AB81B90E7ACDC6F213">
    <w:name w:val="2EB721C673114820AB81B90E7ACDC6F213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1944B3C1CD14DB6A7310C8EAFBEC87B13">
    <w:name w:val="A1944B3C1CD14DB6A7310C8EAFBEC87B13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865AB2FD93047029A1616D5A086447A5">
    <w:name w:val="C865AB2FD93047029A1616D5A086447A5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1713AA8493248B2AB99E929584505381">
    <w:name w:val="C1713AA8493248B2AB99E929584505381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AC777F503CEC43A92D6E31087D863E" ma:contentTypeVersion="0" ma:contentTypeDescription="Create a new document." ma:contentTypeScope="" ma:versionID="8eceeca03b3abf628359d6aa646ce96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B5F631-0DB0-4608-A0FD-91B0E6BDF8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907AE85-FFC6-48A5-8E05-99032B6791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A958B5-9F3F-4CAC-9297-F3EC5F231003}">
  <ds:schemaRefs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F571DB83-28AE-4D6F-9772-13CC1CCF62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REDI-ANA-# SAO _DESC_BREVE_V1ZAN.dotx</Template>
  <TotalTime>65</TotalTime>
  <Pages>5</Pages>
  <Words>1952</Words>
  <Characters>13295</Characters>
  <Application>Microsoft Office Word</Application>
  <DocSecurity>0</DocSecurity>
  <Lines>110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INFORMACIÓN GENERAL DE LA SOLICITUD</vt:lpstr>
    </vt:vector>
  </TitlesOfParts>
  <Company>Gases de Occidente S.A ESP</Company>
  <LinksUpToDate>false</LinksUpToDate>
  <CharactersWithSpaces>15217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INFORMACIÓN GENERAL DE LA SOLICITUD</dc:title>
  <dc:creator>Zandra Patricia Prada</dc:creator>
  <cp:lastModifiedBy>Usuario</cp:lastModifiedBy>
  <cp:revision>3</cp:revision>
  <cp:lastPrinted>2015-02-20T19:54:00Z</cp:lastPrinted>
  <dcterms:created xsi:type="dcterms:W3CDTF">2015-07-31T13:21:00Z</dcterms:created>
  <dcterms:modified xsi:type="dcterms:W3CDTF">2015-07-31T14:26:00Z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0x01010038AC777F503CEC43A92D6E31087D863E</vt:lpwstr>
  </property>
</Properties>
</file>