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B2F" w:rsidRPr="00460988" w:rsidRDefault="00343D0F" w:rsidP="00630B2F">
      <w:pPr>
        <w:tabs>
          <w:tab w:val="left" w:pos="3179"/>
        </w:tabs>
        <w:jc w:val="center"/>
        <w:rPr>
          <w:rFonts w:asciiTheme="minorHAnsi" w:hAnsiTheme="minorHAnsi" w:cs="Arial"/>
          <w:b/>
          <w:sz w:val="16"/>
          <w:szCs w:val="16"/>
        </w:rPr>
      </w:pPr>
      <w:r w:rsidRPr="00460988">
        <w:rPr>
          <w:rFonts w:asciiTheme="minorHAnsi" w:hAnsiTheme="minorHAnsi" w:cs="Arial"/>
          <w:noProof/>
          <w:sz w:val="16"/>
          <w:szCs w:val="16"/>
          <w:lang w:val="es-CO" w:eastAsia="es-CO"/>
        </w:rPr>
        <w:drawing>
          <wp:anchor distT="0" distB="0" distL="114300" distR="114300" simplePos="0" relativeHeight="251658240" behindDoc="0" locked="0" layoutInCell="1" allowOverlap="1" wp14:anchorId="6552E122" wp14:editId="3793CF30">
            <wp:simplePos x="0" y="0"/>
            <wp:positionH relativeFrom="column">
              <wp:posOffset>3658565</wp:posOffset>
            </wp:positionH>
            <wp:positionV relativeFrom="paragraph">
              <wp:posOffset>124460</wp:posOffset>
            </wp:positionV>
            <wp:extent cx="89535" cy="106680"/>
            <wp:effectExtent l="0" t="0" r="5715" b="7620"/>
            <wp:wrapNone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D74" w:rsidRPr="00460988">
        <w:rPr>
          <w:rFonts w:asciiTheme="minorHAnsi" w:hAnsiTheme="minorHAnsi" w:cs="Arial"/>
          <w:noProof/>
          <w:sz w:val="16"/>
          <w:szCs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C802540" wp14:editId="1B21E6AA">
                <wp:simplePos x="0" y="0"/>
                <wp:positionH relativeFrom="column">
                  <wp:posOffset>407036</wp:posOffset>
                </wp:positionH>
                <wp:positionV relativeFrom="paragraph">
                  <wp:posOffset>11430</wp:posOffset>
                </wp:positionV>
                <wp:extent cx="4819650" cy="262255"/>
                <wp:effectExtent l="0" t="0" r="19050" b="23495"/>
                <wp:wrapNone/>
                <wp:docPr id="7" name="Rectángulo redondead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9650" cy="2622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33F5B6" id="Rectángulo redondeado 5" o:spid="_x0000_s1026" style="position:absolute;margin-left:32.05pt;margin-top:.9pt;width:379.5pt;height:20.6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" fillcolor="#f2f2f2" strokecolor="#d8d8d8"/>
            </w:pict>
          </mc:Fallback>
        </mc:AlternateContent>
      </w:r>
      <w:r w:rsidR="00630B2F" w:rsidRPr="00460988">
        <w:rPr>
          <w:rFonts w:asciiTheme="minorHAnsi" w:hAnsiTheme="minorHAnsi" w:cs="Arial"/>
          <w:b/>
          <w:sz w:val="16"/>
          <w:szCs w:val="16"/>
        </w:rPr>
        <w:t>Convenciones</w:t>
      </w:r>
    </w:p>
    <w:p w:rsidR="00295C4A" w:rsidRPr="00460988" w:rsidRDefault="00343D0F" w:rsidP="00630B2F">
      <w:pPr>
        <w:tabs>
          <w:tab w:val="left" w:pos="3179"/>
        </w:tabs>
        <w:jc w:val="center"/>
        <w:rPr>
          <w:rFonts w:asciiTheme="minorHAnsi" w:hAnsiTheme="minorHAnsi" w:cs="Arial"/>
          <w:sz w:val="16"/>
          <w:szCs w:val="16"/>
        </w:rPr>
      </w:pPr>
      <w:r w:rsidRPr="00460988">
        <w:rPr>
          <w:rFonts w:asciiTheme="minorHAnsi" w:hAnsiTheme="minorHAnsi" w:cs="Arial"/>
          <w:b/>
          <w:color w:val="2E74B5"/>
          <w:sz w:val="16"/>
          <w:szCs w:val="16"/>
        </w:rPr>
        <w:t>N</w:t>
      </w:r>
      <w:r w:rsidR="00613927" w:rsidRPr="00460988">
        <w:rPr>
          <w:rFonts w:asciiTheme="minorHAnsi" w:hAnsiTheme="minorHAnsi" w:cs="Arial"/>
          <w:b/>
          <w:color w:val="2E74B5"/>
          <w:sz w:val="16"/>
          <w:szCs w:val="16"/>
        </w:rPr>
        <w:t>1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: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</w:t>
      </w:r>
      <w:r w:rsidR="00613927" w:rsidRPr="00460988">
        <w:rPr>
          <w:rFonts w:asciiTheme="minorHAnsi" w:hAnsiTheme="minorHAnsi" w:cs="Arial"/>
          <w:sz w:val="16"/>
          <w:szCs w:val="16"/>
        </w:rPr>
        <w:t>Soporte N1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    </w:t>
      </w:r>
      <w:r w:rsidRPr="00460988">
        <w:rPr>
          <w:rFonts w:asciiTheme="minorHAnsi" w:hAnsiTheme="minorHAnsi" w:cs="Arial"/>
          <w:b/>
          <w:color w:val="2E74B5"/>
          <w:sz w:val="16"/>
          <w:szCs w:val="16"/>
        </w:rPr>
        <w:t>N</w:t>
      </w:r>
      <w:r w:rsidR="00613927" w:rsidRPr="00460988">
        <w:rPr>
          <w:rFonts w:asciiTheme="minorHAnsi" w:hAnsiTheme="minorHAnsi" w:cs="Arial"/>
          <w:b/>
          <w:color w:val="2E74B5"/>
          <w:sz w:val="16"/>
          <w:szCs w:val="16"/>
        </w:rPr>
        <w:t>2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: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</w:t>
      </w:r>
      <w:r w:rsidR="00613927" w:rsidRPr="00460988">
        <w:rPr>
          <w:rFonts w:asciiTheme="minorHAnsi" w:hAnsiTheme="minorHAnsi" w:cs="Arial"/>
          <w:sz w:val="16"/>
          <w:szCs w:val="16"/>
        </w:rPr>
        <w:t>Soporte N2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     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U</w:t>
      </w:r>
      <w:r w:rsidR="00886D59" w:rsidRPr="00460988">
        <w:rPr>
          <w:rFonts w:asciiTheme="minorHAnsi" w:hAnsiTheme="minorHAnsi" w:cs="Arial"/>
          <w:b/>
          <w:color w:val="2E74B5"/>
          <w:sz w:val="16"/>
          <w:szCs w:val="16"/>
        </w:rPr>
        <w:t>S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:</w:t>
      </w:r>
      <w:r w:rsidR="00886D59" w:rsidRPr="00460988">
        <w:rPr>
          <w:rFonts w:asciiTheme="minorHAnsi" w:hAnsiTheme="minorHAnsi" w:cs="Arial"/>
          <w:sz w:val="16"/>
          <w:szCs w:val="16"/>
        </w:rPr>
        <w:t xml:space="preserve"> Usuario Solicitante          </w:t>
      </w:r>
      <w:r w:rsidR="00630B2F" w:rsidRPr="00460988">
        <w:rPr>
          <w:rFonts w:asciiTheme="minorHAnsi" w:hAnsiTheme="minorHAnsi" w:cs="Arial"/>
          <w:sz w:val="16"/>
          <w:szCs w:val="16"/>
        </w:rPr>
        <w:t>Campo Obligatorio</w:t>
      </w:r>
    </w:p>
    <w:p w:rsidR="00295C4A" w:rsidRPr="00460988" w:rsidRDefault="00295C4A" w:rsidP="00630B2F">
      <w:pPr>
        <w:tabs>
          <w:tab w:val="left" w:pos="3179"/>
        </w:tabs>
        <w:jc w:val="center"/>
        <w:rPr>
          <w:rFonts w:asciiTheme="minorHAnsi" w:hAnsiTheme="minorHAnsi" w:cs="Arial"/>
          <w:sz w:val="16"/>
          <w:szCs w:val="16"/>
        </w:rPr>
      </w:pPr>
    </w:p>
    <w:tbl>
      <w:tblPr>
        <w:tblW w:w="940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4536"/>
        <w:gridCol w:w="2409"/>
        <w:gridCol w:w="1355"/>
      </w:tblGrid>
      <w:tr w:rsidR="00295C4A" w:rsidRPr="00460988" w:rsidTr="006739E3">
        <w:trPr>
          <w:trHeight w:val="240"/>
        </w:trPr>
        <w:tc>
          <w:tcPr>
            <w:tcW w:w="9401" w:type="dxa"/>
            <w:gridSpan w:val="4"/>
            <w:shd w:val="clear" w:color="auto" w:fill="DBE5F1" w:themeFill="accent1" w:themeFillTint="33"/>
            <w:vAlign w:val="center"/>
          </w:tcPr>
          <w:p w:rsidR="00295C4A" w:rsidRPr="00460988" w:rsidRDefault="00295C4A" w:rsidP="00343D0F">
            <w:pPr>
              <w:jc w:val="center"/>
              <w:rPr>
                <w:rFonts w:asciiTheme="minorHAnsi" w:hAnsiTheme="minorHAnsi" w:cs="Arial"/>
                <w:b/>
                <w:bCs/>
                <w:color w:val="FFFFFF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CONTROL DE VERSIONES </w:t>
            </w:r>
            <w:r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>(</w:t>
            </w:r>
            <w:r w:rsidR="00642CF7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 xml:space="preserve">US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>–</w:t>
            </w:r>
            <w:r w:rsidR="00642CF7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 xml:space="preserve">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>N1 – N2</w:t>
            </w:r>
            <w:r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 xml:space="preserve">)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295C4A" w:rsidRPr="00460988" w:rsidTr="006739E3">
        <w:trPr>
          <w:trHeight w:val="270"/>
        </w:trPr>
        <w:tc>
          <w:tcPr>
            <w:tcW w:w="1101" w:type="dxa"/>
            <w:shd w:val="clear" w:color="auto" w:fill="F2F2F2" w:themeFill="background1" w:themeFillShade="F2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VERSIÓN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295C4A" w:rsidRPr="00460988" w:rsidRDefault="00613927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DESCRIPCIÓN </w:t>
            </w:r>
            <w:r w:rsidR="00295C4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MODIFICACIÓN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F2F2F2" w:themeFill="background1" w:themeFillShade="F2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FECHA</w:t>
            </w:r>
          </w:p>
        </w:tc>
      </w:tr>
      <w:tr w:rsidR="00295C4A" w:rsidRPr="00460988" w:rsidTr="006739E3">
        <w:trPr>
          <w:trHeight w:val="106"/>
        </w:trPr>
        <w:tc>
          <w:tcPr>
            <w:tcW w:w="1101" w:type="dxa"/>
            <w:shd w:val="clear" w:color="auto" w:fill="FFFFFF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1.0</w:t>
            </w:r>
          </w:p>
        </w:tc>
        <w:tc>
          <w:tcPr>
            <w:tcW w:w="4536" w:type="dxa"/>
            <w:shd w:val="clear" w:color="auto" w:fill="FFFFFF"/>
            <w:vAlign w:val="center"/>
          </w:tcPr>
          <w:p w:rsidR="00295C4A" w:rsidRPr="00460988" w:rsidRDefault="00295C4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Versión Inicial</w:t>
            </w:r>
          </w:p>
        </w:tc>
        <w:tc>
          <w:tcPr>
            <w:tcW w:w="2409" w:type="dxa"/>
            <w:shd w:val="clear" w:color="auto" w:fill="FFFFFF"/>
            <w:vAlign w:val="center"/>
          </w:tcPr>
          <w:p w:rsidR="00295C4A" w:rsidRPr="00460988" w:rsidRDefault="002372C5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Jose</w:t>
            </w:r>
            <w:proofErr w:type="spellEnd"/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Carlos Amarillo Montaño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295C4A" w:rsidRPr="00460988" w:rsidRDefault="00A815C9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highlight w:val="cyan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07/09</w:t>
            </w:r>
            <w:r w:rsidR="002372C5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/2015</w:t>
            </w:r>
          </w:p>
        </w:tc>
      </w:tr>
      <w:tr w:rsidR="00A06D84" w:rsidRPr="00460988" w:rsidTr="006739E3">
        <w:trPr>
          <w:trHeight w:val="106"/>
        </w:trPr>
        <w:tc>
          <w:tcPr>
            <w:tcW w:w="1101" w:type="dxa"/>
            <w:shd w:val="clear" w:color="auto" w:fill="FFFFFF"/>
            <w:vAlign w:val="center"/>
          </w:tcPr>
          <w:p w:rsidR="00A06D84" w:rsidRPr="00460988" w:rsidRDefault="00A06D84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3.0</w:t>
            </w:r>
          </w:p>
        </w:tc>
        <w:tc>
          <w:tcPr>
            <w:tcW w:w="4536" w:type="dxa"/>
            <w:shd w:val="clear" w:color="auto" w:fill="FFFFFF"/>
            <w:vAlign w:val="center"/>
          </w:tcPr>
          <w:p w:rsidR="00A06D84" w:rsidRPr="00460988" w:rsidRDefault="00A06D84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Versión Desarrollo</w:t>
            </w:r>
          </w:p>
        </w:tc>
        <w:tc>
          <w:tcPr>
            <w:tcW w:w="2409" w:type="dxa"/>
            <w:shd w:val="clear" w:color="auto" w:fill="FFFFFF"/>
            <w:vAlign w:val="center"/>
          </w:tcPr>
          <w:p w:rsidR="00A06D84" w:rsidRDefault="00A06D84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Diego Andrés Cardona García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A06D84" w:rsidRDefault="00A06D84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08/10/2015</w:t>
            </w:r>
          </w:p>
        </w:tc>
      </w:tr>
    </w:tbl>
    <w:p w:rsidR="00832105" w:rsidRPr="00460988" w:rsidRDefault="00832105" w:rsidP="00D560E8">
      <w:pPr>
        <w:tabs>
          <w:tab w:val="left" w:pos="3179"/>
        </w:tabs>
        <w:rPr>
          <w:rFonts w:asciiTheme="minorHAnsi" w:hAnsiTheme="minorHAnsi" w:cs="Arial"/>
          <w:b/>
          <w:color w:val="2E74B5"/>
          <w:sz w:val="16"/>
          <w:szCs w:val="16"/>
        </w:rPr>
      </w:pPr>
    </w:p>
    <w:tbl>
      <w:tblPr>
        <w:tblW w:w="946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57"/>
        <w:gridCol w:w="1940"/>
        <w:gridCol w:w="1756"/>
        <w:gridCol w:w="4111"/>
      </w:tblGrid>
      <w:tr w:rsidR="00630B2F" w:rsidRPr="00460988" w:rsidTr="00460988">
        <w:trPr>
          <w:trHeight w:val="288"/>
        </w:trPr>
        <w:tc>
          <w:tcPr>
            <w:tcW w:w="9464" w:type="dxa"/>
            <w:gridSpan w:val="4"/>
            <w:shd w:val="clear" w:color="auto" w:fill="DBE5F1"/>
            <w:vAlign w:val="center"/>
          </w:tcPr>
          <w:p w:rsidR="00630B2F" w:rsidRPr="00460988" w:rsidRDefault="00630B2F" w:rsidP="00343D0F">
            <w:pPr>
              <w:jc w:val="center"/>
              <w:rPr>
                <w:rFonts w:asciiTheme="minorHAnsi" w:hAnsiTheme="minorHAnsi" w:cs="Arial"/>
                <w:b/>
                <w:color w:val="FFFFFF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INFORMACIÓN </w:t>
            </w:r>
            <w:r w:rsidR="00E6238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BÁSICA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BF60F3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(US</w:t>
            </w:r>
            <w:r w:rsidR="00BF60F3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  <w:r w:rsidR="00BF60F3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 /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N1</w:t>
            </w:r>
            <w:r w:rsidR="00BF60F3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) </w:t>
            </w:r>
            <w:r w:rsidR="00BF60F3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  <w:r w:rsidR="00E6238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</w:t>
            </w:r>
          </w:p>
        </w:tc>
      </w:tr>
      <w:tr w:rsidR="006739E3" w:rsidRPr="00460988" w:rsidTr="00460988">
        <w:trPr>
          <w:trHeight w:val="56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Número Solicitud</w:t>
            </w:r>
          </w:p>
        </w:tc>
        <w:tc>
          <w:tcPr>
            <w:tcW w:w="1940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  <w:tc>
          <w:tcPr>
            <w:tcW w:w="1756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Fecha de Elaboración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4111" w:type="dxa"/>
            <w:shd w:val="clear" w:color="auto" w:fill="FFFFFF"/>
            <w:vAlign w:val="center"/>
          </w:tcPr>
          <w:p w:rsidR="00092CDE" w:rsidRPr="00460988" w:rsidRDefault="00A815C9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07/09</w:t>
            </w:r>
            <w:r w:rsidR="002372C5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/2015</w:t>
            </w:r>
          </w:p>
        </w:tc>
      </w:tr>
      <w:tr w:rsidR="006739E3" w:rsidRPr="00460988" w:rsidTr="00460988">
        <w:trPr>
          <w:trHeight w:val="56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Solicitado por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940" w:type="dxa"/>
            <w:shd w:val="clear" w:color="auto" w:fill="FFFFFF"/>
            <w:vAlign w:val="center"/>
          </w:tcPr>
          <w:p w:rsidR="00092CDE" w:rsidRPr="00460988" w:rsidRDefault="002372C5" w:rsidP="0096551B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Jose</w:t>
            </w:r>
            <w:proofErr w:type="spellEnd"/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Carlos Amarillo</w:t>
            </w:r>
          </w:p>
        </w:tc>
        <w:tc>
          <w:tcPr>
            <w:tcW w:w="1756" w:type="dxa"/>
            <w:shd w:val="clear" w:color="auto" w:fill="FFFFFF"/>
          </w:tcPr>
          <w:p w:rsidR="00092CDE" w:rsidRPr="00460988" w:rsidRDefault="00092CDE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Sistema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497001594"/>
            <w:placeholder>
              <w:docPart w:val="4F87A4823E454AD7AE43CFF81C0F806B"/>
            </w:placeholder>
            <w:dropDownList>
              <w:listItem w:value="Elija un elemento."/>
              <w:listItem w:displayText="OSF" w:value="OSF"/>
              <w:listItem w:displayText="SAP" w:value="SAP"/>
              <w:listItem w:displayText="GIS" w:value="GIS"/>
            </w:dropDownList>
          </w:sdtPr>
          <w:sdtEndPr/>
          <w:sdtContent>
            <w:tc>
              <w:tcPr>
                <w:tcW w:w="4111" w:type="dxa"/>
                <w:shd w:val="clear" w:color="auto" w:fill="FFFFFF"/>
              </w:tcPr>
              <w:p w:rsidR="00092CDE" w:rsidRPr="00460988" w:rsidRDefault="002372C5" w:rsidP="00B94709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  <w:t>OSF</w:t>
                </w:r>
              </w:p>
            </w:tc>
          </w:sdtContent>
        </w:sdt>
      </w:tr>
      <w:tr w:rsidR="006739E3" w:rsidRPr="00460988" w:rsidTr="00460988">
        <w:trPr>
          <w:trHeight w:val="70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Gravedad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410433698"/>
            <w:placeholder>
              <w:docPart w:val="AA10810E608E4FC49CEE5CB61D0C8EC0"/>
            </w:placeholder>
            <w:dropDownList>
              <w:listItem w:value="Elija un elemento."/>
              <w:listItem w:displayText="Bajo/ Mínimo al Negocio" w:value="4"/>
              <w:listItem w:displayText="Medio/ Algún Impacto al Negocio" w:value="3"/>
              <w:listItem w:displayText="Alto/ Significativo al Negocio" w:value="2"/>
              <w:listItem w:displayText="Crítico al Negocio" w:value="1"/>
            </w:dropDownList>
          </w:sdtPr>
          <w:sdtEndPr/>
          <w:sdtContent>
            <w:tc>
              <w:tcPr>
                <w:tcW w:w="1940" w:type="dxa"/>
                <w:shd w:val="clear" w:color="auto" w:fill="FFFFFF"/>
                <w:vAlign w:val="center"/>
              </w:tcPr>
              <w:p w:rsidR="00092CDE" w:rsidRPr="00460988" w:rsidRDefault="002372C5" w:rsidP="007A1A1C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  <w:t>Crítico al Negocio</w:t>
                </w:r>
              </w:p>
            </w:tc>
          </w:sdtContent>
        </w:sdt>
        <w:tc>
          <w:tcPr>
            <w:tcW w:w="1756" w:type="dxa"/>
            <w:shd w:val="clear" w:color="auto" w:fill="FFFFFF"/>
            <w:vAlign w:val="center"/>
          </w:tcPr>
          <w:p w:rsidR="00092CDE" w:rsidRPr="00460988" w:rsidRDefault="00923AD5" w:rsidP="00E0668B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n-US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Módulo - </w:t>
            </w:r>
            <w:r w:rsidR="00092CDE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Proceso</w:t>
            </w:r>
            <w:r w:rsidR="00092CDE"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 xml:space="preserve">* 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val="es-CO" w:eastAsia="en-US"/>
            </w:rPr>
            <w:id w:val="307676888"/>
            <w:placeholder>
              <w:docPart w:val="EE0FC450B1E2473AA7A7FF08F967E4DE"/>
            </w:placeholder>
            <w:dropDownList>
              <w:listItem w:value="Elija un elemento."/>
              <w:listItem w:displayText="BSS-Cartera" w:value="1"/>
              <w:listItem w:displayText="BSS-Facturación" w:value="2"/>
              <w:listItem w:displayText="BSS-Recaudo" w:value="3"/>
              <w:listItem w:displayText="BSS-Análisis de Consumo" w:value="15"/>
              <w:listItem w:displayText="BSS-Contabilidad" w:value="36"/>
              <w:listItem w:displayText="CRM-Ventas Residenciales" w:value="4"/>
              <w:listItem w:displayText="CRM-Ventas Comerciales" w:value="5"/>
              <w:listItem w:displayText="CRM-Ventas Industriales" w:value="6"/>
              <w:listItem w:displayText="CRM-Aprovisionamiento " w:value="13"/>
              <w:listItem w:displayText="CRM-Constructoras" w:value="7"/>
              <w:listItem w:displayText="CRM-Mercadeo - Comunicaciones" w:value="8"/>
              <w:listItem w:displayText="CRM-Servicio al cliente" w:value="9"/>
              <w:listItem w:displayText="CRM-Jurídica" w:value="14"/>
              <w:listItem w:displayText="FNB-Brilla" w:value="10"/>
              <w:listItem w:displayText="FNB-Seguros" w:value="11"/>
              <w:listItem w:displayText="FNB-GNCV" w:value="12"/>
              <w:listItem w:displayText="OSS -Integridad" w:value="16"/>
              <w:listItem w:displayText="OSS -Operaciones" w:value="17"/>
              <w:listItem w:displayText="OSS -Mantenimiento" w:value="18"/>
              <w:listItem w:displayText="OSS -Emergencias" w:value="19"/>
              <w:listItem w:displayText="OSS -Inspecciones - Certificaciones" w:value="20"/>
              <w:listItem w:displayText="OSS -Revisión Preventiva/Periódica/Segura" w:value="21"/>
              <w:listItem w:displayText="OSS -Conexiones " w:value="23"/>
              <w:listItem w:displayText="OSS - Servicios Aso./Trabajos Varios" w:value="24"/>
              <w:listItem w:displayText="OSS -Construcciones -Redes" w:value="25"/>
              <w:listItem w:displayText="OSS -Diseño" w:value="26"/>
              <w:listItem w:displayText="OSS -Proyectos" w:value="27"/>
              <w:listItem w:displayText="OSS -Aseguramiento Metrológico - Laboratorio" w:value="28"/>
              <w:listItem w:displayText="OSS-Perdidas No Operacionales" w:value="42"/>
              <w:listItem w:displayText="OSS -Sistema Información Geográfica" w:value="29"/>
              <w:listItem w:displayText="OSS -HSE" w:value="30"/>
              <w:listItem w:displayText="SAP -FI:Finanzas (Contabilidad)" w:value="31"/>
              <w:listItem w:displayText="SAP -CO:Costos (Planeación)   " w:value="32"/>
              <w:listItem w:displayText="SAP -MM:Logística (Gestión Logística)" w:value="33"/>
              <w:listItem w:displayText="SAP -SD:Ventas (Gestión Logística)" w:value="34"/>
              <w:listItem w:displayText="SAP -HCM:Gestión Humana (Nomina)" w:value="35"/>
              <w:listItem w:displayText="GIS-Edición Predial" w:value="37"/>
              <w:listItem w:displayText="GIS-Edición Redes" w:value="38"/>
              <w:listItem w:displayText="GIS-Diseño " w:value="39"/>
              <w:listItem w:displayText="GIS- Emergencias" w:value="40"/>
              <w:listItem w:displayText="GIS-Mantenimiento" w:value="41"/>
              <w:listItem w:displayText="GIS-Consultas" w:value="43"/>
            </w:dropDownList>
          </w:sdtPr>
          <w:sdtEndPr/>
          <w:sdtContent>
            <w:tc>
              <w:tcPr>
                <w:tcW w:w="4111" w:type="dxa"/>
                <w:shd w:val="clear" w:color="auto" w:fill="FFFFFF"/>
                <w:vAlign w:val="center"/>
              </w:tcPr>
              <w:p w:rsidR="00092CDE" w:rsidRPr="00460988" w:rsidRDefault="002372C5" w:rsidP="00EC6067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val="es-CO" w:eastAsia="en-US"/>
                  </w:rPr>
                </w:pPr>
                <w: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val="es-CO" w:eastAsia="en-US"/>
                  </w:rPr>
                  <w:t>BSS-Contabilidad</w:t>
                </w:r>
              </w:p>
            </w:tc>
          </w:sdtContent>
        </w:sdt>
      </w:tr>
      <w:tr w:rsidR="006739E3" w:rsidRPr="00460988" w:rsidTr="00460988">
        <w:trPr>
          <w:trHeight w:val="295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Tipo de Necesidad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-1118373802"/>
            <w:placeholder>
              <w:docPart w:val="412DAB7ED2054229B9188AF2EE102045"/>
            </w:placeholder>
            <w:dropDownList>
              <w:listItem w:value="Elija un elemento."/>
              <w:listItem w:displayText="Incidente / Error" w:value="1"/>
              <w:listItem w:displayText="Cambio/ Nuevo requerimiento" w:value="2"/>
            </w:dropDownList>
          </w:sdtPr>
          <w:sdtEndPr/>
          <w:sdtContent>
            <w:tc>
              <w:tcPr>
                <w:tcW w:w="1940" w:type="dxa"/>
                <w:shd w:val="clear" w:color="auto" w:fill="FFFFFF"/>
                <w:vAlign w:val="center"/>
              </w:tcPr>
              <w:p w:rsidR="00092CDE" w:rsidRPr="00460988" w:rsidRDefault="002372C5" w:rsidP="00B94709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  <w:t>Incidente / Error</w:t>
                </w:r>
              </w:p>
            </w:tc>
          </w:sdtContent>
        </w:sdt>
        <w:tc>
          <w:tcPr>
            <w:tcW w:w="1756" w:type="dxa"/>
            <w:shd w:val="clear" w:color="auto" w:fill="FFFFFF"/>
            <w:vAlign w:val="center"/>
          </w:tcPr>
          <w:p w:rsidR="00092CDE" w:rsidRPr="00460988" w:rsidRDefault="00092CDE" w:rsidP="002A0C7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Empresas Impactadas</w:t>
            </w:r>
          </w:p>
        </w:tc>
        <w:tc>
          <w:tcPr>
            <w:tcW w:w="4111" w:type="dxa"/>
            <w:shd w:val="clear" w:color="auto" w:fill="FFFFFF"/>
            <w:vAlign w:val="center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63"/>
              <w:gridCol w:w="435"/>
              <w:gridCol w:w="533"/>
              <w:gridCol w:w="435"/>
              <w:gridCol w:w="485"/>
              <w:gridCol w:w="435"/>
              <w:gridCol w:w="574"/>
              <w:gridCol w:w="435"/>
            </w:tblGrid>
            <w:tr w:rsidR="00460988" w:rsidRPr="004D407C" w:rsidTr="00E47B9B">
              <w:trPr>
                <w:trHeight w:val="56"/>
              </w:trPr>
              <w:tc>
                <w:tcPr>
                  <w:tcW w:w="724" w:type="pct"/>
                  <w:shd w:val="clear" w:color="auto" w:fill="auto"/>
                  <w:vAlign w:val="center"/>
                </w:tcPr>
                <w:p w:rsidR="00460988" w:rsidRPr="004D407C" w:rsidRDefault="00460988" w:rsidP="00E47B9B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VE"/>
                    </w:rPr>
                    <w:t>GDCA</w:t>
                  </w:r>
                </w:p>
              </w:tc>
              <w:tc>
                <w:tcPr>
                  <w:tcW w:w="558" w:type="pct"/>
                  <w:shd w:val="clear" w:color="auto" w:fill="auto"/>
                  <w:vAlign w:val="center"/>
                </w:tcPr>
                <w:p w:rsidR="00460988" w:rsidRPr="004D407C" w:rsidRDefault="00460988" w:rsidP="00E47B9B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3" type="#_x0000_t75" style="width:10.5pt;height:13.5pt" o:ole="">
                        <v:imagedata r:id="rId12" o:title=""/>
                      </v:shape>
                      <w:control r:id="rId13" w:name="Forma3721111111133" w:shapeid="_x0000_i1033"/>
                    </w:object>
                  </w:r>
                </w:p>
              </w:tc>
              <w:tc>
                <w:tcPr>
                  <w:tcW w:w="684" w:type="pct"/>
                  <w:shd w:val="clear" w:color="auto" w:fill="auto"/>
                  <w:vAlign w:val="center"/>
                </w:tcPr>
                <w:p w:rsidR="00460988" w:rsidRPr="004D407C" w:rsidRDefault="00460988" w:rsidP="00E47B9B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VE"/>
                    </w:rPr>
                    <w:t>SURT</w:t>
                  </w:r>
                </w:p>
              </w:tc>
              <w:tc>
                <w:tcPr>
                  <w:tcW w:w="558" w:type="pct"/>
                  <w:shd w:val="clear" w:color="auto" w:fill="auto"/>
                  <w:vAlign w:val="center"/>
                </w:tcPr>
                <w:p w:rsidR="00460988" w:rsidRPr="004D407C" w:rsidRDefault="00460988" w:rsidP="00E47B9B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225" w:dyaOrig="225">
                      <v:shape id="_x0000_i1035" type="#_x0000_t75" style="width:10.5pt;height:13.5pt" o:ole="">
                        <v:imagedata r:id="rId14" o:title=""/>
                      </v:shape>
                      <w:control r:id="rId15" w:name="Forma3721111111153" w:shapeid="_x0000_i1035"/>
                    </w:object>
                  </w:r>
                </w:p>
              </w:tc>
              <w:tc>
                <w:tcPr>
                  <w:tcW w:w="623" w:type="pct"/>
                  <w:shd w:val="clear" w:color="auto" w:fill="auto"/>
                  <w:vAlign w:val="center"/>
                </w:tcPr>
                <w:p w:rsidR="00460988" w:rsidRPr="004D407C" w:rsidRDefault="00460988" w:rsidP="00E47B9B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  <w:t>EFIG</w:t>
                  </w:r>
                </w:p>
              </w:tc>
              <w:tc>
                <w:tcPr>
                  <w:tcW w:w="558" w:type="pct"/>
                  <w:shd w:val="clear" w:color="auto" w:fill="auto"/>
                  <w:vAlign w:val="center"/>
                </w:tcPr>
                <w:p w:rsidR="00460988" w:rsidRPr="004D407C" w:rsidRDefault="00460988" w:rsidP="00E47B9B">
                  <w:pPr>
                    <w:jc w:val="center"/>
                    <w:rPr>
                      <w:rFonts w:ascii="Calibri" w:hAnsi="Calibri" w:cs="Arial"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225" w:dyaOrig="225">
                      <v:shape id="_x0000_i1037" type="#_x0000_t75" style="width:10.5pt;height:13.5pt" o:ole="">
                        <v:imagedata r:id="rId12" o:title=""/>
                      </v:shape>
                      <w:control r:id="rId16" w:name="Forma3721111111172" w:shapeid="_x0000_i1037"/>
                    </w:object>
                  </w:r>
                </w:p>
              </w:tc>
              <w:tc>
                <w:tcPr>
                  <w:tcW w:w="737" w:type="pct"/>
                  <w:vAlign w:val="center"/>
                </w:tcPr>
                <w:p w:rsidR="00460988" w:rsidRPr="004D407C" w:rsidRDefault="00460988" w:rsidP="00E47B9B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t>GDOC</w:t>
                  </w:r>
                </w:p>
              </w:tc>
              <w:tc>
                <w:tcPr>
                  <w:tcW w:w="558" w:type="pct"/>
                  <w:vAlign w:val="center"/>
                </w:tcPr>
                <w:p w:rsidR="00460988" w:rsidRPr="004D407C" w:rsidRDefault="00460988" w:rsidP="00E47B9B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225" w:dyaOrig="225">
                      <v:shape id="_x0000_i1039" type="#_x0000_t75" style="width:10.5pt;height:13.5pt" o:ole="">
                        <v:imagedata r:id="rId12" o:title=""/>
                      </v:shape>
                      <w:control r:id="rId17" w:name="Forma37211111111722" w:shapeid="_x0000_i1039"/>
                    </w:object>
                  </w:r>
                </w:p>
              </w:tc>
            </w:tr>
          </w:tbl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7F181D" w:rsidRPr="00460988" w:rsidTr="00460988">
        <w:trPr>
          <w:trHeight w:val="56"/>
        </w:trPr>
        <w:tc>
          <w:tcPr>
            <w:tcW w:w="1657" w:type="dxa"/>
            <w:shd w:val="clear" w:color="auto" w:fill="FFFFFF"/>
            <w:vAlign w:val="center"/>
          </w:tcPr>
          <w:p w:rsidR="007F181D" w:rsidRPr="00460988" w:rsidRDefault="007F181D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Profesional REDI</w:t>
            </w:r>
          </w:p>
        </w:tc>
        <w:tc>
          <w:tcPr>
            <w:tcW w:w="7807" w:type="dxa"/>
            <w:gridSpan w:val="3"/>
            <w:shd w:val="clear" w:color="auto" w:fill="FFFFFF"/>
            <w:vAlign w:val="center"/>
          </w:tcPr>
          <w:p w:rsidR="007F181D" w:rsidRPr="00460988" w:rsidRDefault="00BE3BCB" w:rsidP="00BE3BCB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Diligenciar </w:t>
            </w:r>
            <w:r w:rsidR="007F181D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Nombre completo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del profesional</w:t>
            </w:r>
          </w:p>
        </w:tc>
      </w:tr>
    </w:tbl>
    <w:p w:rsidR="00832105" w:rsidRPr="00460988" w:rsidRDefault="00832105" w:rsidP="00832105">
      <w:pPr>
        <w:tabs>
          <w:tab w:val="left" w:pos="1267"/>
        </w:tabs>
        <w:rPr>
          <w:rFonts w:asciiTheme="minorHAnsi" w:hAnsiTheme="minorHAnsi" w:cs="Arial"/>
          <w:sz w:val="16"/>
          <w:szCs w:val="16"/>
        </w:rPr>
      </w:pPr>
    </w:p>
    <w:tbl>
      <w:tblPr>
        <w:tblW w:w="946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89"/>
        <w:gridCol w:w="9066"/>
      </w:tblGrid>
      <w:tr w:rsidR="00BE4637" w:rsidRPr="00460988" w:rsidTr="00092CDE">
        <w:trPr>
          <w:trHeight w:val="144"/>
        </w:trPr>
        <w:tc>
          <w:tcPr>
            <w:tcW w:w="9466" w:type="dxa"/>
            <w:gridSpan w:val="2"/>
            <w:shd w:val="clear" w:color="auto" w:fill="F2DBDB" w:themeFill="accent2" w:themeFillTint="33"/>
            <w:vAlign w:val="center"/>
          </w:tcPr>
          <w:p w:rsidR="008273BA" w:rsidRPr="00460988" w:rsidRDefault="006B40A4" w:rsidP="006B40A4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D</w:t>
            </w:r>
            <w:r w:rsidR="00093918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ETALLE SOLICITUD 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ERROR</w:t>
            </w:r>
            <w:r w:rsidR="008273B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(US)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  <w:p w:rsidR="006B40A4" w:rsidRPr="00460988" w:rsidRDefault="008273BA" w:rsidP="008273BA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(INCIDENTE)</w:t>
            </w:r>
            <w:r w:rsidR="00BE4637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BE4637" w:rsidRPr="00460988" w:rsidTr="00E130E6">
        <w:trPr>
          <w:trHeight w:val="303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BE4637" w:rsidRPr="00460988" w:rsidRDefault="007E2F35" w:rsidP="006B40A4">
            <w:pPr>
              <w:tabs>
                <w:tab w:val="left" w:pos="1267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del C</w:t>
            </w:r>
            <w:r w:rsidR="00092CDE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aso</w:t>
            </w:r>
            <w:r w:rsidR="006B2B4F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="006B2B4F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BE4637" w:rsidRPr="00460988" w:rsidRDefault="007E2BF4" w:rsidP="004C17D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Reporte que se pueda validar </w:t>
            </w:r>
            <w:r w:rsidR="004C17D1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cual es la provisión del mes y cuál es la reversión de la provisión inmediatamente anterior.</w:t>
            </w:r>
          </w:p>
        </w:tc>
      </w:tr>
      <w:tr w:rsidR="004E3E71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4E3E71" w:rsidRPr="00460988" w:rsidRDefault="009E5A6C" w:rsidP="006B40A4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Resultado Esperado </w:t>
            </w:r>
            <w:r w:rsidR="004E3E71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4E3E71" w:rsidRPr="00460988" w:rsidRDefault="004C17D1" w:rsidP="007E2BF4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Que se puede distinguir que es previsión y que es reversión.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7E2F35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Cantidad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U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suarios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A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fectados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A42C1D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Contabilidad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¿Quién va a usar la solución?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A42C1D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Contabilidad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6B40A4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Opción Afectada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A42C1D" w:rsidP="00DE0200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Contabilidad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6B40A4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Datos Error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Default="004C17D1" w:rsidP="00A42C1D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5041127" cy="811245"/>
                  <wp:effectExtent l="0" t="0" r="7620" b="8255"/>
                  <wp:docPr id="4" name="Imagen 4" descr="cid:image002.png@01D0E563.4D578A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id:image002.png@01D0E563.4D578A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1013" cy="811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17D1" w:rsidRDefault="004C17D1" w:rsidP="00A42C1D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4C17D1" w:rsidRPr="00460988" w:rsidRDefault="004C17D1" w:rsidP="00A42C1D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53FBF33F" wp14:editId="739A6373">
                  <wp:extent cx="5612130" cy="3539490"/>
                  <wp:effectExtent l="0" t="0" r="7620" b="381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53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8F4" w:rsidRPr="00460988" w:rsidTr="00E130E6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7E2F35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lastRenderedPageBreak/>
              <w:t xml:space="preserve">Evidencias del </w:t>
            </w:r>
            <w:r w:rsidR="007E2F35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E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rror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326458" w:rsidRDefault="00326458" w:rsidP="008E36FE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7E2BF4" w:rsidRDefault="007E2BF4" w:rsidP="008E36FE">
            <w:pPr>
              <w:tabs>
                <w:tab w:val="left" w:pos="1267"/>
              </w:tabs>
              <w:rPr>
                <w:noProof/>
                <w:lang w:val="es-CO" w:eastAsia="es-CO"/>
              </w:rPr>
            </w:pPr>
          </w:p>
          <w:p w:rsidR="00F52D99" w:rsidRDefault="004C17D1" w:rsidP="008E36FE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0F94FFB9" wp14:editId="62230F02">
                  <wp:extent cx="5041127" cy="811245"/>
                  <wp:effectExtent l="0" t="0" r="7620" b="8255"/>
                  <wp:docPr id="5" name="Imagen 5" descr="cid:image002.png@01D0E563.4D578A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id:image002.png@01D0E563.4D578A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1013" cy="811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405A" w:rsidRDefault="003F405A" w:rsidP="008E36FE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3F405A" w:rsidRDefault="004C17D1" w:rsidP="008E36FE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759F08C9" wp14:editId="05ED8163">
                  <wp:extent cx="5612130" cy="3539490"/>
                  <wp:effectExtent l="0" t="0" r="7620" b="381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53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405A" w:rsidRDefault="003F405A" w:rsidP="008E36FE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3F405A" w:rsidRDefault="003F405A" w:rsidP="008E36FE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F52D99" w:rsidRPr="00460988" w:rsidRDefault="00F52D99" w:rsidP="008E36FE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</w:tbl>
    <w:p w:rsidR="00483F97" w:rsidRDefault="00483F97" w:rsidP="00386A00">
      <w:pPr>
        <w:tabs>
          <w:tab w:val="left" w:pos="1267"/>
        </w:tabs>
        <w:rPr>
          <w:rFonts w:asciiTheme="minorHAnsi" w:hAnsiTheme="minorHAnsi" w:cs="Arial"/>
          <w:sz w:val="16"/>
          <w:szCs w:val="16"/>
        </w:rPr>
      </w:pPr>
    </w:p>
    <w:p w:rsidR="00CA3748" w:rsidRDefault="00CA3748" w:rsidP="00386A00">
      <w:pPr>
        <w:tabs>
          <w:tab w:val="left" w:pos="1267"/>
        </w:tabs>
        <w:rPr>
          <w:rFonts w:asciiTheme="minorHAnsi" w:hAnsiTheme="minorHAnsi" w:cs="Arial"/>
          <w:sz w:val="16"/>
          <w:szCs w:val="16"/>
        </w:rPr>
      </w:pPr>
    </w:p>
    <w:p w:rsidR="00F267AD" w:rsidRDefault="00F267AD" w:rsidP="00386A00">
      <w:pPr>
        <w:tabs>
          <w:tab w:val="left" w:pos="1267"/>
        </w:tabs>
        <w:rPr>
          <w:rFonts w:asciiTheme="minorHAnsi" w:hAnsiTheme="minorHAnsi" w:cs="Arial"/>
          <w:sz w:val="16"/>
          <w:szCs w:val="16"/>
        </w:rPr>
      </w:pPr>
    </w:p>
    <w:p w:rsidR="00F267AD" w:rsidRDefault="00F267AD" w:rsidP="00386A00">
      <w:pPr>
        <w:tabs>
          <w:tab w:val="left" w:pos="1267"/>
        </w:tabs>
        <w:rPr>
          <w:rFonts w:asciiTheme="minorHAnsi" w:hAnsiTheme="minorHAnsi" w:cs="Arial"/>
          <w:sz w:val="16"/>
          <w:szCs w:val="16"/>
        </w:rPr>
      </w:pPr>
    </w:p>
    <w:p w:rsidR="00CA3748" w:rsidRDefault="00CA3748" w:rsidP="00386A00">
      <w:pPr>
        <w:tabs>
          <w:tab w:val="left" w:pos="1267"/>
        </w:tabs>
        <w:rPr>
          <w:rFonts w:asciiTheme="minorHAnsi" w:hAnsiTheme="minorHAnsi" w:cs="Arial"/>
          <w:sz w:val="16"/>
          <w:szCs w:val="16"/>
        </w:rPr>
      </w:pPr>
    </w:p>
    <w:p w:rsidR="00CA3748" w:rsidRPr="00460988" w:rsidRDefault="00CA3748" w:rsidP="00386A00">
      <w:pPr>
        <w:tabs>
          <w:tab w:val="left" w:pos="1267"/>
        </w:tabs>
        <w:rPr>
          <w:rFonts w:asciiTheme="minorHAnsi" w:hAnsiTheme="minorHAnsi" w:cs="Arial"/>
          <w:sz w:val="16"/>
          <w:szCs w:val="16"/>
        </w:rPr>
      </w:pPr>
    </w:p>
    <w:tbl>
      <w:tblPr>
        <w:tblW w:w="946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34"/>
        <w:gridCol w:w="9066"/>
      </w:tblGrid>
      <w:tr w:rsidR="00D8515B" w:rsidRPr="00460988" w:rsidTr="008273BA">
        <w:trPr>
          <w:trHeight w:val="90"/>
        </w:trPr>
        <w:tc>
          <w:tcPr>
            <w:tcW w:w="9466" w:type="dxa"/>
            <w:gridSpan w:val="2"/>
            <w:shd w:val="clear" w:color="auto" w:fill="EAF1DD" w:themeFill="accent3" w:themeFillTint="33"/>
          </w:tcPr>
          <w:p w:rsidR="008273BA" w:rsidRPr="00460988" w:rsidRDefault="00093918" w:rsidP="006B40A4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DETALLE SOLICITUD</w:t>
            </w:r>
            <w:r w:rsidR="006B40A4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MEJORA</w:t>
            </w:r>
            <w:r w:rsidR="008273B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(US)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  <w:p w:rsidR="00D8515B" w:rsidRPr="00460988" w:rsidRDefault="008273BA" w:rsidP="008273BA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(CAMBIO/NUEVO REQUERIMIENTO)</w:t>
            </w:r>
            <w:r w:rsidR="006B40A4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 </w:t>
            </w:r>
          </w:p>
        </w:tc>
      </w:tr>
      <w:tr w:rsidR="00D8515B" w:rsidRPr="00460988" w:rsidTr="009E5A6C">
        <w:trPr>
          <w:trHeight w:val="303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D8515B" w:rsidRPr="00460988" w:rsidRDefault="008273BA" w:rsidP="007E2F35">
            <w:pPr>
              <w:tabs>
                <w:tab w:val="left" w:pos="1267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</w:t>
            </w:r>
            <w:r w:rsidR="004E3E71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la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M</w:t>
            </w:r>
            <w:r w:rsidR="004E3E71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ejora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A42C1D" w:rsidRDefault="004C17D1" w:rsidP="00A42C1D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Que se puede identificar en el documento de SAP cual es la previsión y cuál es la reversión de la previsión consumo regulado, se coloca como ejemplo la interfaz de previsión consumo no regulado que esta si detalla las dos en el campo texto.</w:t>
            </w:r>
          </w:p>
          <w:p w:rsidR="004C17D1" w:rsidRDefault="004C17D1" w:rsidP="00A42C1D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4C17D1" w:rsidRPr="00460988" w:rsidRDefault="004C17D1" w:rsidP="00A42C1D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356E02E3" wp14:editId="1224A0EC">
                  <wp:extent cx="5612130" cy="3531870"/>
                  <wp:effectExtent l="0" t="0" r="762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53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A6C" w:rsidRPr="00460988" w:rsidTr="009E0CB8">
        <w:trPr>
          <w:trHeight w:val="408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lastRenderedPageBreak/>
              <w:t xml:space="preserve">Resultado Esperado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43345C" w:rsidP="00E8523B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Que se puede distinguir que es previsión y que es reversión.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7E2F35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Cantidad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U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suarios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B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eneficiados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A815C9" w:rsidP="00CA3748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Contabilidad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¿Quién va a usar la solución?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F52D99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Contabilidad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¿Cómo se realiza actualmente?</w:t>
            </w:r>
            <w:r w:rsidR="00CC78F4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="00CC78F4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43345C" w:rsidP="00F7100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</w:tr>
      <w:tr w:rsidR="007E2F35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7E2F35" w:rsidRPr="00460988" w:rsidRDefault="007E2F35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Bene</w:t>
            </w:r>
            <w:r w:rsidR="00A25F8D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ficios Esperados </w:t>
            </w:r>
            <w:r w:rsidR="00A25F8D" w:rsidRPr="00460988">
              <w:rPr>
                <w:rFonts w:asciiTheme="minorHAnsi" w:hAnsiTheme="minorHAnsi" w:cs="Arial"/>
                <w:b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A3748" w:rsidRPr="00460988" w:rsidRDefault="0043345C" w:rsidP="00F52D99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Distinguir entre la previsión y la reversión.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Justificación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7E2F35" w:rsidRPr="003F405A" w:rsidRDefault="003F405A" w:rsidP="00AE0FDB">
            <w:pPr>
              <w:tabs>
                <w:tab w:val="left" w:pos="1267"/>
              </w:tabs>
              <w:rPr>
                <w:rFonts w:asciiTheme="minorHAnsi" w:hAnsiTheme="minorHAnsi" w:cs="Arial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Se </w:t>
            </w:r>
            <w:r w:rsidR="006E2A34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contaría</w:t>
            </w: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con la información contable </w:t>
            </w:r>
            <w:r w:rsidR="00AE0FDB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a tiempo</w:t>
            </w: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para </w:t>
            </w:r>
            <w:r w:rsidR="006E2A34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los informes financieros de la gerencia.</w:t>
            </w:r>
          </w:p>
        </w:tc>
      </w:tr>
      <w:tr w:rsidR="007E2F35" w:rsidRPr="00460988" w:rsidTr="007E2F35">
        <w:trPr>
          <w:trHeight w:val="234"/>
        </w:trPr>
        <w:tc>
          <w:tcPr>
            <w:tcW w:w="9466" w:type="dxa"/>
            <w:gridSpan w:val="2"/>
            <w:shd w:val="clear" w:color="auto" w:fill="EAF1DD" w:themeFill="accent3" w:themeFillTint="33"/>
            <w:vAlign w:val="center"/>
          </w:tcPr>
          <w:p w:rsidR="007E2F35" w:rsidRPr="00460988" w:rsidRDefault="00093918" w:rsidP="00093918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DETALLE SOLICITUD</w:t>
            </w:r>
            <w:r w:rsidR="007E2F35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F95EF7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NUEVO / MEJORA DE </w:t>
            </w:r>
            <w:r w:rsidR="007E2F35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REPORTE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(US)</w:t>
            </w:r>
            <w:r w:rsidR="00343D0F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Criterios de C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onsulta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CA3748" w:rsidP="00CB7F64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No aplica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13AB0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Campos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del 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R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eporte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7E2F35" w:rsidRDefault="007E2F35" w:rsidP="00966C54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880D8F" w:rsidRDefault="0043345C" w:rsidP="00966C54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756CE1B0" wp14:editId="6D1B0E87">
                  <wp:extent cx="5041127" cy="811245"/>
                  <wp:effectExtent l="0" t="0" r="7620" b="8255"/>
                  <wp:docPr id="13" name="Imagen 13" descr="cid:image002.png@01D0E563.4D578A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id:image002.png@01D0E563.4D578A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1013" cy="811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0D8F" w:rsidRDefault="00880D8F" w:rsidP="00966C54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880D8F" w:rsidRPr="00460988" w:rsidRDefault="00880D8F" w:rsidP="00966C54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Campos C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alculados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CA3748" w:rsidP="00966C54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s-CO" w:eastAsia="en-US"/>
              </w:rPr>
              <w:t>No aplica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Condiciones del R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eporte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CA3748" w:rsidP="00966C54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s-CO" w:eastAsia="en-US"/>
              </w:rPr>
              <w:t>No aplica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13AB0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Prototipo del R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eporte</w:t>
            </w:r>
            <w:r w:rsidR="00966C54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="00966C54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CA3748" w:rsidP="00966C54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No aplica</w:t>
            </w:r>
          </w:p>
        </w:tc>
      </w:tr>
      <w:tr w:rsidR="007E2F35" w:rsidRPr="00460988" w:rsidTr="00CA3748">
        <w:trPr>
          <w:trHeight w:val="60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13AB0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lastRenderedPageBreak/>
              <w:t>Normatividad y F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echa de aplicación 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 xml:space="preserve">* 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CA3748" w:rsidP="003F0A02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No aplica</w:t>
            </w:r>
          </w:p>
        </w:tc>
      </w:tr>
    </w:tbl>
    <w:p w:rsidR="006256A6" w:rsidRPr="00460988" w:rsidRDefault="006256A6" w:rsidP="00CC2E87">
      <w:pPr>
        <w:rPr>
          <w:rFonts w:asciiTheme="minorHAnsi" w:hAnsiTheme="minorHAnsi" w:cs="Arial"/>
          <w:b/>
          <w:sz w:val="16"/>
          <w:szCs w:val="16"/>
        </w:rPr>
      </w:pPr>
    </w:p>
    <w:p w:rsidR="006256A6" w:rsidRPr="00460988" w:rsidRDefault="006256A6">
      <w:pPr>
        <w:rPr>
          <w:rFonts w:asciiTheme="minorHAnsi" w:hAnsiTheme="minorHAnsi" w:cs="Arial"/>
          <w:b/>
          <w:sz w:val="16"/>
          <w:szCs w:val="16"/>
        </w:rPr>
      </w:pPr>
      <w:r w:rsidRPr="00460988">
        <w:rPr>
          <w:rFonts w:asciiTheme="minorHAnsi" w:hAnsiTheme="minorHAnsi" w:cs="Arial"/>
          <w:b/>
          <w:sz w:val="16"/>
          <w:szCs w:val="16"/>
        </w:rPr>
        <w:br w:type="page"/>
      </w:r>
    </w:p>
    <w:tbl>
      <w:tblPr>
        <w:tblW w:w="94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/>
        <w:tblLook w:val="0000" w:firstRow="0" w:lastRow="0" w:firstColumn="0" w:lastColumn="0" w:noHBand="0" w:noVBand="0"/>
      </w:tblPr>
      <w:tblGrid>
        <w:gridCol w:w="1574"/>
        <w:gridCol w:w="1673"/>
        <w:gridCol w:w="466"/>
        <w:gridCol w:w="1811"/>
        <w:gridCol w:w="2126"/>
        <w:gridCol w:w="1811"/>
      </w:tblGrid>
      <w:tr w:rsidR="006F25AA" w:rsidRPr="00460988" w:rsidTr="00D11882">
        <w:trPr>
          <w:trHeight w:val="159"/>
        </w:trPr>
        <w:tc>
          <w:tcPr>
            <w:tcW w:w="9461" w:type="dxa"/>
            <w:gridSpan w:val="6"/>
            <w:shd w:val="clear" w:color="auto" w:fill="DBE5F1"/>
            <w:vAlign w:val="center"/>
          </w:tcPr>
          <w:p w:rsidR="006F25AA" w:rsidRPr="00460988" w:rsidRDefault="00974BF2" w:rsidP="00343D0F">
            <w:pPr>
              <w:jc w:val="center"/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eastAsia="en-US"/>
              </w:rPr>
              <w:lastRenderedPageBreak/>
              <w:t>ANÁLISIS SOPORTE DE PRIMER NIVEL</w:t>
            </w:r>
            <w:r w:rsidR="006F25AA" w:rsidRPr="00460988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eastAsia="en-US"/>
              </w:rPr>
              <w:t xml:space="preserve"> </w:t>
            </w:r>
            <w:r w:rsidR="006F25A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N1</w:t>
            </w:r>
            <w:r w:rsidR="006F25A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="006F25AA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="006F25A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E97C1B" w:rsidRPr="00460988" w:rsidTr="00D11882">
        <w:trPr>
          <w:trHeight w:val="580"/>
        </w:trPr>
        <w:tc>
          <w:tcPr>
            <w:tcW w:w="3247" w:type="dxa"/>
            <w:gridSpan w:val="2"/>
            <w:shd w:val="clear" w:color="auto" w:fill="FFFFFF"/>
            <w:vAlign w:val="center"/>
          </w:tcPr>
          <w:p w:rsidR="00E97C1B" w:rsidRPr="00460988" w:rsidRDefault="00496FAA" w:rsidP="00E97C1B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Diagnóstico</w:t>
            </w:r>
            <w:r w:rsidR="00E97C1B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del error / mejora</w:t>
            </w:r>
            <w:r w:rsidR="007801B1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="007801B1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214" w:type="dxa"/>
            <w:gridSpan w:val="4"/>
            <w:shd w:val="clear" w:color="auto" w:fill="FFFFFF"/>
            <w:vAlign w:val="center"/>
          </w:tcPr>
          <w:p w:rsidR="00D93745" w:rsidRPr="00460988" w:rsidRDefault="00E97C1B" w:rsidP="00B850EC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AA7B1A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Identificar en la interfaz de provisión Regulado lo que se provisiona y reversar cuando la información llega  a SAP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D11882" w:rsidRPr="00460988" w:rsidTr="00D11882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64"/>
        </w:trPr>
        <w:tc>
          <w:tcPr>
            <w:tcW w:w="9461" w:type="dxa"/>
            <w:gridSpan w:val="6"/>
            <w:shd w:val="clear" w:color="auto" w:fill="DBE5F1" w:themeFill="accent1" w:themeFillTint="33"/>
            <w:vAlign w:val="center"/>
          </w:tcPr>
          <w:p w:rsidR="00D11882" w:rsidRPr="00460988" w:rsidRDefault="00D11882" w:rsidP="00D93745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ANÁLISIS DE RIESGOS</w:t>
            </w:r>
            <w:r w:rsidRPr="00460988"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</w:p>
        </w:tc>
      </w:tr>
      <w:tr w:rsidR="00D11882" w:rsidRPr="00460988" w:rsidTr="00D11882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574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Proceso</w:t>
            </w:r>
            <w:r w:rsidR="00645E44"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 xml:space="preserve"> Impactado</w:t>
            </w:r>
          </w:p>
        </w:tc>
        <w:tc>
          <w:tcPr>
            <w:tcW w:w="2139" w:type="dxa"/>
            <w:gridSpan w:val="2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Riesgo</w:t>
            </w:r>
          </w:p>
        </w:tc>
        <w:tc>
          <w:tcPr>
            <w:tcW w:w="1811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Impacto Operacional / Financiero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Acción Preventiva / Correctiva</w:t>
            </w:r>
          </w:p>
        </w:tc>
        <w:tc>
          <w:tcPr>
            <w:tcW w:w="1811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Nivel de Riesgo</w:t>
            </w:r>
          </w:p>
        </w:tc>
      </w:tr>
      <w:tr w:rsidR="00D11882" w:rsidRPr="00460988" w:rsidTr="00D11882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953"/>
        </w:trPr>
        <w:tc>
          <w:tcPr>
            <w:tcW w:w="1574" w:type="dxa"/>
            <w:shd w:val="clear" w:color="auto" w:fill="auto"/>
          </w:tcPr>
          <w:p w:rsidR="00D11882" w:rsidRPr="00460988" w:rsidRDefault="00D11882" w:rsidP="00AA7B1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AA7B1A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Interfaz contable de provisión regulada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.&gt;</w:t>
            </w:r>
          </w:p>
        </w:tc>
        <w:tc>
          <w:tcPr>
            <w:tcW w:w="2139" w:type="dxa"/>
            <w:gridSpan w:val="2"/>
            <w:shd w:val="clear" w:color="auto" w:fill="auto"/>
          </w:tcPr>
          <w:p w:rsidR="00D11882" w:rsidRPr="00460988" w:rsidRDefault="00D11882" w:rsidP="00AA7B1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AA7B1A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Error en la interpretación de valores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&gt;</w:t>
            </w:r>
          </w:p>
        </w:tc>
        <w:tc>
          <w:tcPr>
            <w:tcW w:w="1811" w:type="dxa"/>
            <w:shd w:val="clear" w:color="auto" w:fill="auto"/>
          </w:tcPr>
          <w:p w:rsidR="00D11882" w:rsidRPr="00460988" w:rsidRDefault="00D11882" w:rsidP="00AA7B1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AA7B1A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Impacto en procesos de análisis financiero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.&gt; </w:t>
            </w:r>
          </w:p>
        </w:tc>
        <w:tc>
          <w:tcPr>
            <w:tcW w:w="2126" w:type="dxa"/>
            <w:shd w:val="clear" w:color="auto" w:fill="auto"/>
          </w:tcPr>
          <w:p w:rsidR="00D11882" w:rsidRPr="00460988" w:rsidRDefault="00D11882" w:rsidP="00AA7B1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AA7B1A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Realizar desarrollo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.&gt;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1940488388"/>
            <w:placeholder>
              <w:docPart w:val="F2E17DEAE6034425834F1AB94436FF79"/>
            </w:placeholder>
            <w:dropDownList>
              <w:listItem w:value="Elija un elemento."/>
              <w:listItem w:displayText="BAJO: Sin impacto significativo términos materiales, afectación organizacional,  posibles sanciones y fraude." w:value="4"/>
              <w:listItem w:displayText="MEDIO: Bajo impacto en términos materiales, afectación organizacional,  posibles sanciones y fraude." w:value="3"/>
              <w:listItem w:displayText="ALTO: Impacto alto y directo en términos materiales, afectación organizacional,  posibles sanciones y fraude." w:value="2"/>
              <w:listItem w:displayText="CRÍTICO: Impacto relevante y directo en términos materiales, afectación organizacional,  posibles sanciones y fraude." w:value="1"/>
            </w:dropDownList>
          </w:sdtPr>
          <w:sdtEndPr/>
          <w:sdtContent>
            <w:tc>
              <w:tcPr>
                <w:tcW w:w="1811" w:type="dxa"/>
                <w:shd w:val="clear" w:color="auto" w:fill="auto"/>
              </w:tcPr>
              <w:p w:rsidR="00D11882" w:rsidRPr="00460988" w:rsidRDefault="00C728F4" w:rsidP="00B275AA">
                <w:pPr>
                  <w:jc w:val="both"/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  <w:t>MEDIO: Bajo impacto en términos materiales, afectación organizacional,  posibles sanciones y fraude.</w:t>
                </w:r>
              </w:p>
            </w:tc>
          </w:sdtContent>
        </w:sdt>
      </w:tr>
    </w:tbl>
    <w:p w:rsidR="007801B1" w:rsidRPr="00460988" w:rsidRDefault="007801B1" w:rsidP="00CC2E87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W w:w="946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Look w:val="0000" w:firstRow="0" w:lastRow="0" w:firstColumn="0" w:lastColumn="0" w:noHBand="0" w:noVBand="0"/>
      </w:tblPr>
      <w:tblGrid>
        <w:gridCol w:w="2943"/>
        <w:gridCol w:w="6521"/>
      </w:tblGrid>
      <w:tr w:rsidR="00D11882" w:rsidRPr="00460988" w:rsidTr="008A48FF">
        <w:trPr>
          <w:trHeight w:val="196"/>
        </w:trPr>
        <w:tc>
          <w:tcPr>
            <w:tcW w:w="9461" w:type="dxa"/>
            <w:gridSpan w:val="2"/>
            <w:shd w:val="clear" w:color="auto" w:fill="DBE5F1"/>
            <w:vAlign w:val="center"/>
          </w:tcPr>
          <w:p w:rsidR="00D11882" w:rsidRPr="00460988" w:rsidRDefault="00974BF2" w:rsidP="00343D0F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DETALLE DE LA SOLUCIÓN</w:t>
            </w:r>
            <w:r w:rsidR="00D11882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="00D11882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</w:t>
            </w:r>
            <w:r w:rsidR="00D11882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) </w:t>
            </w:r>
            <w:r w:rsidR="00D11882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D11882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D11882" w:rsidRPr="00460988" w:rsidRDefault="00D11882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Nombre del consultor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D11882" w:rsidRPr="00460988" w:rsidRDefault="00D11882" w:rsidP="00C728F4">
            <w:pPr>
              <w:jc w:val="both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C728F4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Oscar Eduardo Restrepo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974BF2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974BF2" w:rsidRPr="00460988" w:rsidRDefault="00974BF2" w:rsidP="00974BF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Diagnóstico </w:t>
            </w:r>
            <w:r w:rsidR="003F789E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en términos funcionales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974BF2" w:rsidRPr="00460988" w:rsidRDefault="00974BF2" w:rsidP="00CD4403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CD440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Se debe ajustar el proceso de interfaz contable de provisión consumo Regulado para que en el campo TXTPOSCN se identifique el dato de provisión y en datos de reversión de la provisión</w:t>
            </w:r>
            <w:r w:rsidR="003F789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974BF2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974BF2" w:rsidRPr="00460988" w:rsidRDefault="00974BF2" w:rsidP="00D1188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 la Solución (Funcional)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974BF2" w:rsidRPr="00460988" w:rsidRDefault="00974BF2" w:rsidP="00CD4403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CD440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 debe Garantizar en la interfaz que cuando esta llegue a  SAP en el campo de texto se identifique cuales registros corresponden a provisión y cuales a reversión&gt;</w:t>
            </w:r>
          </w:p>
        </w:tc>
      </w:tr>
      <w:tr w:rsidR="00974BF2" w:rsidRPr="00460988" w:rsidTr="008A48FF">
        <w:trPr>
          <w:trHeight w:val="388"/>
        </w:trPr>
        <w:tc>
          <w:tcPr>
            <w:tcW w:w="2943" w:type="dxa"/>
            <w:shd w:val="clear" w:color="auto" w:fill="auto"/>
            <w:vAlign w:val="center"/>
          </w:tcPr>
          <w:p w:rsidR="00974BF2" w:rsidRPr="00460988" w:rsidRDefault="00974BF2" w:rsidP="00974BF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 la Solución (Técnica)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974BF2" w:rsidRPr="00460988" w:rsidRDefault="00974BF2" w:rsidP="00901115">
            <w:pPr>
              <w:jc w:val="both"/>
              <w:rPr>
                <w:rFonts w:asciiTheme="minorHAnsi" w:hAnsiTheme="minorHAnsi" w:cs="Arial"/>
                <w:b/>
                <w:bCs/>
                <w:i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8E7791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Modificar el paquete LDCI_PKINTERFAZSAP en el método </w:t>
            </w:r>
            <w:proofErr w:type="spellStart"/>
            <w:r w:rsidR="008E7791" w:rsidRPr="008E7791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fnuGeneDocuSapReclaCarteraRO</w:t>
            </w:r>
            <w:proofErr w:type="spellEnd"/>
            <w:r w:rsidR="008E7791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y método </w:t>
            </w:r>
            <w:proofErr w:type="spellStart"/>
            <w:r w:rsidR="008E7791" w:rsidRPr="008E7791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fnuGeneDocuSapReclaCartera</w:t>
            </w:r>
            <w:proofErr w:type="spellEnd"/>
            <w:r w:rsidR="008E7791" w:rsidRPr="008E7791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r w:rsidR="00901115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para que el parámetro </w:t>
            </w:r>
            <w:proofErr w:type="spellStart"/>
            <w:r w:rsidR="00901115" w:rsidRPr="00901115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vaMensInte</w:t>
            </w:r>
            <w:proofErr w:type="spellEnd"/>
            <w:r w:rsidR="00901115" w:rsidRPr="00901115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r w:rsidR="00901115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que es el que  inserta tanto en el detalle como en el encabezado de la interfaz en el campo se cambie por el valor que llega en el cursor </w:t>
            </w:r>
            <w:proofErr w:type="spellStart"/>
            <w:r w:rsidR="00901115" w:rsidRPr="00901115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cuLDCI_INCOLIQU</w:t>
            </w:r>
            <w:proofErr w:type="spellEnd"/>
            <w:r w:rsidR="00901115" w:rsidRPr="00901115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r w:rsidR="00901115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en el campo </w:t>
            </w:r>
            <w:r w:rsidR="00901115" w:rsidRPr="00901115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TXTPOSCN </w:t>
            </w:r>
            <w:r w:rsidR="000D680F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ya que estos datos si quedan en </w:t>
            </w:r>
            <w:r w:rsidR="000D680F" w:rsidRPr="000D680F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LDCI_INCOLIQU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3F789E" w:rsidRPr="00460988" w:rsidTr="008A48FF">
        <w:trPr>
          <w:trHeight w:val="1829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Prerrequisitos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3F789E" w:rsidRPr="00460988" w:rsidRDefault="003F789E" w:rsidP="003F789E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 que se debe tener  en cuenta para la solución (Accesos, configuraciones o datos maestros, permisos de seguridad etc.&gt;</w:t>
            </w:r>
          </w:p>
          <w:p w:rsidR="005E0758" w:rsidRPr="00460988" w:rsidRDefault="005E0758" w:rsidP="00D356B2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D356B2" w:rsidRPr="00460988" w:rsidRDefault="005E0758" w:rsidP="009C28C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D356B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Se diligencia solo en caso que se haya creado un nuevo Ejecutable/Transacci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ó</w:t>
            </w:r>
            <w:r w:rsidR="00D0796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</w:t>
            </w:r>
            <w:r w:rsidR="00556383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  <w:tbl>
            <w:tblPr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578"/>
              <w:gridCol w:w="1202"/>
              <w:gridCol w:w="1217"/>
              <w:gridCol w:w="1106"/>
              <w:gridCol w:w="1188"/>
            </w:tblGrid>
            <w:tr w:rsidR="00783EA1" w:rsidRPr="008A48FF" w:rsidTr="0009345B">
              <w:trPr>
                <w:trHeight w:val="258"/>
                <w:jc w:val="center"/>
              </w:trPr>
              <w:tc>
                <w:tcPr>
                  <w:tcW w:w="1578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 xml:space="preserve">Nombre </w:t>
                  </w:r>
                  <w:r w:rsidR="004C0389"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T</w:t>
                  </w: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 xml:space="preserve">écnico </w:t>
                  </w:r>
                  <w:r w:rsidR="004C0389"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Ejecutable/T</w:t>
                  </w: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ransacción</w:t>
                  </w:r>
                </w:p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(Indique el padre)</w:t>
                  </w:r>
                </w:p>
              </w:tc>
              <w:tc>
                <w:tcPr>
                  <w:tcW w:w="1202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B</w:t>
                  </w:r>
                  <w:r w:rsidR="004C0389"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reve Descripción F</w:t>
                  </w: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uncionalidad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Nivel de ejecución</w:t>
                  </w:r>
                </w:p>
              </w:tc>
              <w:tc>
                <w:tcPr>
                  <w:tcW w:w="1106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Tipificación</w:t>
                  </w:r>
                </w:p>
              </w:tc>
              <w:tc>
                <w:tcPr>
                  <w:tcW w:w="1188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Criticidad</w:t>
                  </w:r>
                </w:p>
              </w:tc>
            </w:tr>
            <w:tr w:rsidR="00783EA1" w:rsidRPr="008A48FF" w:rsidTr="0009345B">
              <w:trPr>
                <w:trHeight w:val="273"/>
                <w:jc w:val="center"/>
              </w:trPr>
              <w:tc>
                <w:tcPr>
                  <w:tcW w:w="1578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260731258"/>
                  <w:placeholder>
                    <w:docPart w:val="EA42807292A34BBCAFB5565A08172FC9"/>
                  </w:placeholder>
                  <w:showingPlcHdr/>
                  <w:dropDownList>
                    <w:listItem w:value="Elija un elemento."/>
                    <w:listItem w:displayText="LLamado Directo" w:value="1"/>
                    <w:listItem w:displayText="Pestaña Búsqueda" w:value="2"/>
                    <w:listItem w:displayText="Pestaña Sola" w:value="3"/>
                    <w:listItem w:displayText="Proceso" w:value="4"/>
                    <w:listItem w:displayText="Menú" w:value="5"/>
                  </w:dropDownList>
                </w:sdtPr>
                <w:sdtEndPr/>
                <w:sdtContent>
                  <w:tc>
                    <w:tcPr>
                      <w:tcW w:w="1217" w:type="dxa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2136595564"/>
                  <w:placeholder>
                    <w:docPart w:val="D1951250523948458CAA34B017A1C08C"/>
                  </w:placeholder>
                  <w:showingPlcHdr/>
                  <w:dropDownList>
                    <w:listItem w:value="Elija un elemento."/>
                    <w:listItem w:displayText="Configuración" w:value="1"/>
                    <w:listItem w:displayText="Operación " w:value="2"/>
                    <w:listItem w:displayText="Consulta" w:value="3"/>
                    <w:listItem w:displayText="Reporte" w:value="4"/>
                  </w:dropDownList>
                </w:sdtPr>
                <w:sdtEndPr/>
                <w:sdtContent>
                  <w:tc>
                    <w:tcPr>
                      <w:tcW w:w="1106" w:type="dxa"/>
                      <w:shd w:val="clear" w:color="auto" w:fill="auto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212236598"/>
                  <w:placeholder>
                    <w:docPart w:val="47E9C96D1F0D4D08935A746B2F0B625B"/>
                  </w:placeholder>
                  <w:showingPlcHdr/>
                  <w:dropDownList>
                    <w:listItem w:value="Elija un elemento."/>
                    <w:listItem w:displayText="Alta" w:value="1"/>
                    <w:listItem w:displayText="Media" w:value="2"/>
                    <w:listItem w:displayText="Baja" w:value="3"/>
                  </w:dropDownList>
                </w:sdtPr>
                <w:sdtEndPr/>
                <w:sdtContent>
                  <w:tc>
                    <w:tcPr>
                      <w:tcW w:w="1188" w:type="dxa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</w:tr>
            <w:tr w:rsidR="00783EA1" w:rsidRPr="008A48FF" w:rsidTr="0009345B">
              <w:trPr>
                <w:trHeight w:val="273"/>
                <w:jc w:val="center"/>
              </w:trPr>
              <w:tc>
                <w:tcPr>
                  <w:tcW w:w="1578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-1958947763"/>
                  <w:placeholder>
                    <w:docPart w:val="CBA4C695411040D2ACE191FF9A3B98EA"/>
                  </w:placeholder>
                  <w:showingPlcHdr/>
                  <w:dropDownList>
                    <w:listItem w:value="Elija un elemento."/>
                    <w:listItem w:displayText="LLamado Directo" w:value="1"/>
                    <w:listItem w:displayText="Pestaña Búsqueda" w:value="2"/>
                    <w:listItem w:displayText="Pestaña Sola" w:value="3"/>
                    <w:listItem w:displayText="Proceso" w:value="4"/>
                    <w:listItem w:displayText="Menú" w:value="5"/>
                  </w:dropDownList>
                </w:sdtPr>
                <w:sdtEndPr/>
                <w:sdtContent>
                  <w:tc>
                    <w:tcPr>
                      <w:tcW w:w="1217" w:type="dxa"/>
                    </w:tcPr>
                    <w:p w:rsidR="00783EA1" w:rsidRPr="008A48FF" w:rsidRDefault="00FB4A0B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-1363661247"/>
                  <w:placeholder>
                    <w:docPart w:val="2EB721C673114820AB81B90E7ACDC6F2"/>
                  </w:placeholder>
                  <w:showingPlcHdr/>
                  <w:dropDownList>
                    <w:listItem w:value="Elija un elemento."/>
                    <w:listItem w:displayText="Configuración" w:value="1"/>
                    <w:listItem w:displayText="Operación " w:value="2"/>
                    <w:listItem w:displayText="Consulta" w:value="3"/>
                    <w:listItem w:displayText="Reporte" w:value="4"/>
                  </w:dropDownList>
                </w:sdtPr>
                <w:sdtEndPr/>
                <w:sdtContent>
                  <w:tc>
                    <w:tcPr>
                      <w:tcW w:w="1106" w:type="dxa"/>
                      <w:shd w:val="clear" w:color="auto" w:fill="auto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1296722581"/>
                  <w:placeholder>
                    <w:docPart w:val="A1944B3C1CD14DB6A7310C8EAFBEC87B"/>
                  </w:placeholder>
                  <w:showingPlcHdr/>
                  <w:dropDownList>
                    <w:listItem w:value="Elija un elemento."/>
                    <w:listItem w:displayText="Alta" w:value="1"/>
                    <w:listItem w:displayText="Media" w:value="2"/>
                    <w:listItem w:displayText="Baja" w:value="3"/>
                  </w:dropDownList>
                </w:sdtPr>
                <w:sdtEndPr/>
                <w:sdtContent>
                  <w:tc>
                    <w:tcPr>
                      <w:tcW w:w="1188" w:type="dxa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</w:tr>
          </w:tbl>
          <w:p w:rsidR="009C28C1" w:rsidRPr="00460988" w:rsidRDefault="009C28C1" w:rsidP="009C28C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3F789E" w:rsidRPr="00460988" w:rsidTr="008A48FF">
        <w:trPr>
          <w:trHeight w:val="1218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D356B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Objetos Impactados</w:t>
            </w:r>
            <w:r w:rsidR="006E10A6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3F789E" w:rsidRPr="00460988" w:rsidRDefault="003F789E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los objetos que se van a modificar o a crear en el caso, tablas, vistas, funciones, etc.  Indicar para cada objeto.&gt;</w:t>
            </w:r>
          </w:p>
          <w:p w:rsidR="005E0758" w:rsidRPr="00460988" w:rsidRDefault="005E0758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92"/>
              <w:gridCol w:w="1700"/>
              <w:gridCol w:w="1954"/>
            </w:tblGrid>
            <w:tr w:rsidR="00556383" w:rsidRPr="00460988" w:rsidTr="00564920">
              <w:trPr>
                <w:trHeight w:val="282"/>
                <w:jc w:val="center"/>
              </w:trPr>
              <w:tc>
                <w:tcPr>
                  <w:tcW w:w="2292" w:type="dxa"/>
                  <w:shd w:val="clear" w:color="auto" w:fill="F2F2F2" w:themeFill="background1" w:themeFillShade="F2"/>
                  <w:vAlign w:val="center"/>
                </w:tcPr>
                <w:p w:rsidR="00556383" w:rsidRPr="008A48FF" w:rsidRDefault="00556383" w:rsidP="00111B36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Nombre Objeto</w:t>
                  </w:r>
                </w:p>
              </w:tc>
              <w:tc>
                <w:tcPr>
                  <w:tcW w:w="1700" w:type="dxa"/>
                  <w:shd w:val="clear" w:color="auto" w:fill="F2F2F2" w:themeFill="background1" w:themeFillShade="F2"/>
                  <w:vAlign w:val="center"/>
                </w:tcPr>
                <w:p w:rsidR="00556383" w:rsidRPr="008A48FF" w:rsidRDefault="00556383" w:rsidP="00111B36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Tipo de Objeto</w:t>
                  </w:r>
                </w:p>
              </w:tc>
              <w:tc>
                <w:tcPr>
                  <w:tcW w:w="1954" w:type="dxa"/>
                  <w:shd w:val="clear" w:color="auto" w:fill="F2F2F2" w:themeFill="background1" w:themeFillShade="F2"/>
                  <w:vAlign w:val="center"/>
                </w:tcPr>
                <w:p w:rsidR="00556383" w:rsidRPr="008A48FF" w:rsidRDefault="00556383" w:rsidP="00556383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Nuevo/Modificado</w:t>
                  </w:r>
                </w:p>
              </w:tc>
            </w:tr>
            <w:tr w:rsidR="00556383" w:rsidRPr="00460988" w:rsidTr="008A48FF">
              <w:trPr>
                <w:trHeight w:val="56"/>
                <w:jc w:val="center"/>
              </w:trPr>
              <w:tc>
                <w:tcPr>
                  <w:tcW w:w="2292" w:type="dxa"/>
                  <w:shd w:val="clear" w:color="auto" w:fill="auto"/>
                </w:tcPr>
                <w:p w:rsidR="00556383" w:rsidRPr="008A48FF" w:rsidRDefault="00DD6DB2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  <w:r w:rsidRPr="00DD6DB2"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  <w:t>LDCI_PKINTERFAZSAP</w:t>
                  </w:r>
                </w:p>
              </w:tc>
              <w:tc>
                <w:tcPr>
                  <w:tcW w:w="1700" w:type="dxa"/>
                  <w:shd w:val="clear" w:color="auto" w:fill="auto"/>
                </w:tcPr>
                <w:p w:rsidR="00556383" w:rsidRPr="008A48FF" w:rsidRDefault="00DD6DB2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  <w:r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  <w:t>Paquete</w:t>
                  </w:r>
                </w:p>
              </w:tc>
              <w:tc>
                <w:tcPr>
                  <w:tcW w:w="1954" w:type="dxa"/>
                </w:tcPr>
                <w:p w:rsidR="00DD6DB2" w:rsidRPr="008A48FF" w:rsidRDefault="00DD6DB2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  <w:r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  <w:t>Modificado</w:t>
                  </w:r>
                </w:p>
              </w:tc>
            </w:tr>
            <w:tr w:rsidR="00556383" w:rsidRPr="00460988" w:rsidTr="008A48FF">
              <w:trPr>
                <w:trHeight w:val="56"/>
                <w:jc w:val="center"/>
              </w:trPr>
              <w:tc>
                <w:tcPr>
                  <w:tcW w:w="2292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700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954" w:type="dxa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</w:tbl>
          <w:p w:rsidR="00A1242A" w:rsidRPr="00460988" w:rsidRDefault="00A1242A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3F789E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Excepciones / Limites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3F789E" w:rsidRPr="00460988" w:rsidRDefault="003F789E" w:rsidP="003F789E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 Cómo debe responder el sistema ante flujos alternos / Alcance máximo del desarrollo / configuración&gt;</w:t>
            </w:r>
          </w:p>
        </w:tc>
      </w:tr>
      <w:tr w:rsidR="003F789E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Prototipo Borrador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030DC6" w:rsidRPr="00460988" w:rsidRDefault="003F789E" w:rsidP="00974BF2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&lt;Presente la pantalla, reporte, menú o cualquier cambio en la interfaz de usuario</w:t>
            </w:r>
            <w:r w:rsidR="00030DC6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. </w:t>
            </w:r>
          </w:p>
          <w:p w:rsidR="003F789E" w:rsidRPr="00460988" w:rsidRDefault="00030DC6" w:rsidP="00030DC6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En caso de impactar un flujo procesos /</w:t>
            </w:r>
            <w:r w:rsidR="00D560E8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trámite, indique cómo quedará</w:t>
            </w:r>
            <w:r w:rsidR="003F789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823DEB" w:rsidRPr="00460988" w:rsidTr="008A48FF">
        <w:trPr>
          <w:trHeight w:val="196"/>
        </w:trPr>
        <w:tc>
          <w:tcPr>
            <w:tcW w:w="9464" w:type="dxa"/>
            <w:gridSpan w:val="2"/>
            <w:shd w:val="clear" w:color="auto" w:fill="DBE5F1" w:themeFill="accent1" w:themeFillTint="33"/>
            <w:vAlign w:val="center"/>
          </w:tcPr>
          <w:p w:rsidR="00823DEB" w:rsidRPr="00460988" w:rsidRDefault="008A48FF" w:rsidP="00343D0F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b/>
                <w:sz w:val="16"/>
                <w:szCs w:val="16"/>
              </w:rPr>
              <w:tab/>
            </w:r>
            <w:r w:rsidR="00823DEB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PARAMETRIZACIÓN REQUERIDA EN DATOS MAESTROS </w:t>
            </w:r>
            <w:r w:rsidR="00823DEB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</w:t>
            </w:r>
            <w:r w:rsidR="00823DEB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) </w:t>
            </w:r>
            <w:r w:rsidR="00823DEB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823DEB" w:rsidRPr="00460988" w:rsidTr="008A48FF">
        <w:trPr>
          <w:trHeight w:val="196"/>
        </w:trPr>
        <w:tc>
          <w:tcPr>
            <w:tcW w:w="9464" w:type="dxa"/>
            <w:gridSpan w:val="2"/>
            <w:shd w:val="clear" w:color="auto" w:fill="auto"/>
            <w:vAlign w:val="center"/>
          </w:tcPr>
          <w:p w:rsidR="00823DEB" w:rsidRPr="00460988" w:rsidRDefault="00823DEB" w:rsidP="00B275AA">
            <w:pPr>
              <w:jc w:val="both"/>
              <w:rPr>
                <w:rFonts w:asciiTheme="minorHAnsi" w:hAnsiTheme="minorHAnsi" w:cs="Arial"/>
                <w:b/>
                <w:bCs/>
                <w:i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732"/>
              <w:gridCol w:w="1807"/>
              <w:gridCol w:w="1134"/>
              <w:gridCol w:w="907"/>
              <w:gridCol w:w="2066"/>
              <w:gridCol w:w="1592"/>
            </w:tblGrid>
            <w:tr w:rsidR="000953C0" w:rsidRPr="00460988" w:rsidTr="00E47B9B">
              <w:trPr>
                <w:trHeight w:val="249"/>
                <w:jc w:val="center"/>
              </w:trPr>
              <w:tc>
                <w:tcPr>
                  <w:tcW w:w="1732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E47B9B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Nombre del parámetro / constante</w:t>
                  </w:r>
                </w:p>
              </w:tc>
              <w:tc>
                <w:tcPr>
                  <w:tcW w:w="1807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E47B9B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Funcionalidad del parámetro / constante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E47B9B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Tipo de Dato</w:t>
                  </w:r>
                </w:p>
              </w:tc>
              <w:tc>
                <w:tcPr>
                  <w:tcW w:w="907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E47B9B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Separador</w:t>
                  </w:r>
                </w:p>
              </w:tc>
              <w:tc>
                <w:tcPr>
                  <w:tcW w:w="2066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E47B9B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Nuevo/Modificación</w:t>
                  </w:r>
                </w:p>
              </w:tc>
              <w:tc>
                <w:tcPr>
                  <w:tcW w:w="1592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E47B9B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Valores</w:t>
                  </w:r>
                </w:p>
              </w:tc>
            </w:tr>
            <w:tr w:rsidR="000953C0" w:rsidRPr="00460988" w:rsidTr="00E47B9B">
              <w:trPr>
                <w:trHeight w:val="214"/>
                <w:jc w:val="center"/>
              </w:trPr>
              <w:tc>
                <w:tcPr>
                  <w:tcW w:w="1732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807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907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2066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592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  <w:tr w:rsidR="000953C0" w:rsidRPr="00460988" w:rsidTr="00E47B9B">
              <w:trPr>
                <w:trHeight w:val="118"/>
                <w:jc w:val="center"/>
              </w:trPr>
              <w:tc>
                <w:tcPr>
                  <w:tcW w:w="1732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807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907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2066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592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  <w:tr w:rsidR="000953C0" w:rsidRPr="00460988" w:rsidTr="00E47B9B">
              <w:trPr>
                <w:trHeight w:val="118"/>
                <w:jc w:val="center"/>
              </w:trPr>
              <w:tc>
                <w:tcPr>
                  <w:tcW w:w="1732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807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907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2066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592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</w:tbl>
          <w:p w:rsidR="000953C0" w:rsidRPr="00460988" w:rsidRDefault="000953C0" w:rsidP="000953C0">
            <w:pPr>
              <w:jc w:val="both"/>
              <w:rPr>
                <w:rFonts w:asciiTheme="minorHAnsi" w:hAnsiTheme="minorHAnsi" w:cs="Arial"/>
                <w:b/>
                <w:bCs/>
                <w:i/>
                <w:sz w:val="16"/>
                <w:szCs w:val="16"/>
                <w:lang w:eastAsia="en-US"/>
              </w:rPr>
            </w:pPr>
            <w:r w:rsidRPr="000953C0">
              <w:rPr>
                <w:rFonts w:asciiTheme="minorHAnsi" w:hAnsiTheme="minorHAnsi" w:cs="Arial"/>
                <w:b/>
                <w:bCs/>
                <w:i/>
                <w:color w:val="FFFFFF" w:themeColor="background1"/>
                <w:sz w:val="16"/>
                <w:szCs w:val="16"/>
                <w:lang w:eastAsia="en-US"/>
              </w:rPr>
              <w:t>.</w:t>
            </w:r>
          </w:p>
        </w:tc>
      </w:tr>
    </w:tbl>
    <w:p w:rsidR="00823DEB" w:rsidRPr="00460988" w:rsidRDefault="00823DEB" w:rsidP="00823DEB">
      <w:pPr>
        <w:tabs>
          <w:tab w:val="left" w:pos="6412"/>
        </w:tabs>
        <w:rPr>
          <w:rFonts w:asciiTheme="minorHAnsi" w:hAnsiTheme="minorHAnsi" w:cs="Arial"/>
          <w:b/>
          <w:sz w:val="16"/>
          <w:szCs w:val="16"/>
        </w:rPr>
      </w:pPr>
      <w:r w:rsidRPr="00460988">
        <w:rPr>
          <w:rFonts w:asciiTheme="minorHAnsi" w:hAnsiTheme="minorHAnsi" w:cs="Arial"/>
          <w:b/>
          <w:sz w:val="16"/>
          <w:szCs w:val="16"/>
        </w:rPr>
        <w:tab/>
      </w:r>
    </w:p>
    <w:tbl>
      <w:tblPr>
        <w:tblW w:w="94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/>
        <w:tblLook w:val="0000" w:firstRow="0" w:lastRow="0" w:firstColumn="0" w:lastColumn="0" w:noHBand="0" w:noVBand="0"/>
      </w:tblPr>
      <w:tblGrid>
        <w:gridCol w:w="2093"/>
        <w:gridCol w:w="1891"/>
        <w:gridCol w:w="1340"/>
        <w:gridCol w:w="1340"/>
        <w:gridCol w:w="1340"/>
        <w:gridCol w:w="1404"/>
      </w:tblGrid>
      <w:tr w:rsidR="00930F63" w:rsidRPr="00460988" w:rsidTr="00D560E8">
        <w:trPr>
          <w:trHeight w:val="213"/>
        </w:trPr>
        <w:tc>
          <w:tcPr>
            <w:tcW w:w="9408" w:type="dxa"/>
            <w:gridSpan w:val="6"/>
            <w:shd w:val="clear" w:color="auto" w:fill="DBE5F1" w:themeFill="accent1" w:themeFillTint="33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FFFFFF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ESTIMACIÓN DE TIEMPO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(N2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="002575F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930F63" w:rsidRPr="00460988" w:rsidTr="000953C0">
        <w:trPr>
          <w:trHeight w:val="128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CONCEPTO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Versión </w:t>
            </w:r>
            <w:r w:rsidR="00EC50F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3</w:t>
            </w:r>
          </w:p>
        </w:tc>
        <w:tc>
          <w:tcPr>
            <w:tcW w:w="1340" w:type="dxa"/>
            <w:shd w:val="clear" w:color="auto" w:fill="F2F2F2" w:themeFill="background1" w:themeFillShade="F2"/>
            <w:vAlign w:val="center"/>
          </w:tcPr>
          <w:p w:rsidR="00930F63" w:rsidRPr="00460988" w:rsidRDefault="00EC50FC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Versión 4</w:t>
            </w:r>
          </w:p>
        </w:tc>
        <w:tc>
          <w:tcPr>
            <w:tcW w:w="1340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Versión </w:t>
            </w:r>
            <w:r w:rsidR="00EC50F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5</w:t>
            </w:r>
          </w:p>
        </w:tc>
        <w:tc>
          <w:tcPr>
            <w:tcW w:w="1340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Versión </w:t>
            </w:r>
            <w:r w:rsidR="00EC50F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6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TOTAL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Horas Análisis Funcional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consumidas&gt;&gt;</w:t>
            </w:r>
          </w:p>
        </w:tc>
        <w:tc>
          <w:tcPr>
            <w:tcW w:w="1340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1F55BC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Horas Configuración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1F55BC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Horas Pruebas (Funcional)</w:t>
            </w:r>
            <w:r w:rsidR="001F55B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FE3547" w:rsidRPr="00460988" w:rsidTr="00D560E8">
        <w:trPr>
          <w:trHeight w:val="51"/>
        </w:trPr>
        <w:tc>
          <w:tcPr>
            <w:tcW w:w="9408" w:type="dxa"/>
            <w:gridSpan w:val="6"/>
            <w:shd w:val="clear" w:color="auto" w:fill="D9D9D9" w:themeFill="background1" w:themeFillShade="D9"/>
            <w:vAlign w:val="center"/>
          </w:tcPr>
          <w:p w:rsidR="00FE3547" w:rsidRPr="00460988" w:rsidRDefault="00FE3547" w:rsidP="00FE3547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ESTIMACIÓN TÉCNICA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Horas Análisis Técnico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DD6DB2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8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DD6DB2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8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Horas Desarrollo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DD6DB2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DD6DB2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2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Horas Pruebas (Técnico)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DD6DB2" w:rsidP="00DD6DB2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12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DD6DB2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12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TOTAL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930F63" w:rsidRPr="00460988" w:rsidRDefault="00DD6DB2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22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:rsidR="00930F63" w:rsidRPr="00460988" w:rsidRDefault="00DD6DB2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22</w:t>
            </w:r>
          </w:p>
        </w:tc>
      </w:tr>
    </w:tbl>
    <w:p w:rsidR="00D560E8" w:rsidRDefault="00D560E8">
      <w:pPr>
        <w:rPr>
          <w:rFonts w:asciiTheme="minorHAnsi" w:hAnsiTheme="minorHAnsi" w:cs="Arial"/>
          <w:b/>
          <w:sz w:val="16"/>
          <w:szCs w:val="16"/>
        </w:rPr>
      </w:pPr>
    </w:p>
    <w:p w:rsidR="000953C0" w:rsidRDefault="000953C0">
      <w:pPr>
        <w:rPr>
          <w:rFonts w:asciiTheme="minorHAnsi" w:hAnsiTheme="minorHAnsi" w:cs="Arial"/>
          <w:b/>
          <w:sz w:val="16"/>
          <w:szCs w:val="16"/>
        </w:rPr>
      </w:pPr>
    </w:p>
    <w:p w:rsidR="000953C0" w:rsidRDefault="000953C0">
      <w:pPr>
        <w:rPr>
          <w:rFonts w:asciiTheme="minorHAnsi" w:hAnsiTheme="minorHAnsi" w:cs="Arial"/>
          <w:b/>
          <w:sz w:val="16"/>
          <w:szCs w:val="16"/>
        </w:rPr>
      </w:pPr>
    </w:p>
    <w:p w:rsidR="000953C0" w:rsidRPr="00460988" w:rsidRDefault="000953C0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Style w:val="Tablaconcuadrcula"/>
        <w:tblW w:w="943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01"/>
        <w:gridCol w:w="1417"/>
        <w:gridCol w:w="4394"/>
        <w:gridCol w:w="2522"/>
      </w:tblGrid>
      <w:tr w:rsidR="00942791" w:rsidRPr="00460988" w:rsidTr="00693638">
        <w:trPr>
          <w:trHeight w:val="225"/>
        </w:trPr>
        <w:tc>
          <w:tcPr>
            <w:tcW w:w="9434" w:type="dxa"/>
            <w:gridSpan w:val="4"/>
            <w:shd w:val="clear" w:color="auto" w:fill="DBE5F1" w:themeFill="accent1" w:themeFillTint="33"/>
          </w:tcPr>
          <w:p w:rsidR="00942791" w:rsidRPr="00460988" w:rsidRDefault="00D560E8" w:rsidP="003504CE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br w:type="page"/>
            </w:r>
            <w:r w:rsidR="00942791" w:rsidRPr="00460988">
              <w:rPr>
                <w:rFonts w:asciiTheme="minorHAnsi" w:hAnsiTheme="minorHAnsi" w:cs="Arial"/>
                <w:b/>
                <w:sz w:val="16"/>
                <w:szCs w:val="16"/>
              </w:rPr>
              <w:t>SECCIÓN DE PRUEBAS</w:t>
            </w:r>
          </w:p>
        </w:tc>
      </w:tr>
      <w:tr w:rsidR="00401D14" w:rsidRPr="00460988" w:rsidTr="00693638">
        <w:trPr>
          <w:trHeight w:val="238"/>
        </w:trPr>
        <w:tc>
          <w:tcPr>
            <w:tcW w:w="9434" w:type="dxa"/>
            <w:gridSpan w:val="4"/>
            <w:shd w:val="clear" w:color="auto" w:fill="DBE5F1" w:themeFill="accent1" w:themeFillTint="33"/>
          </w:tcPr>
          <w:p w:rsidR="00401D14" w:rsidRPr="00460988" w:rsidRDefault="00401D14" w:rsidP="00DD6DB2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CASO DE PRUEBA No. </w:t>
            </w:r>
            <w:r w:rsidR="00DD6DB2">
              <w:rPr>
                <w:rFonts w:asciiTheme="minorHAnsi" w:hAnsiTheme="minorHAnsi" w:cs="Arial"/>
                <w:b/>
                <w:sz w:val="16"/>
                <w:szCs w:val="16"/>
              </w:rPr>
              <w:t>1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 – N1 - US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401D14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401D14" w:rsidRPr="00460988" w:rsidRDefault="00401D14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Descripción del Caso</w:t>
            </w:r>
            <w:r w:rsidR="009A2D3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401D14" w:rsidRPr="00460988" w:rsidRDefault="00DD6DB2" w:rsidP="00DD6DB2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Generación de Provisión de Consumo</w:t>
            </w:r>
          </w:p>
        </w:tc>
      </w:tr>
      <w:tr w:rsidR="003E7037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3E7037" w:rsidRPr="00460988" w:rsidRDefault="003E7037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Prerrequisitos</w:t>
            </w:r>
            <w:r w:rsidR="00DF79A5"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 del caso</w:t>
            </w:r>
            <w:r w:rsidR="009A2D3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3E7037" w:rsidRPr="00460988" w:rsidRDefault="00DD6DB2" w:rsidP="00A66175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Que exista una provisión de </w:t>
            </w:r>
            <w:r w:rsidR="00022C1E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f</w:t>
            </w: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acturación</w:t>
            </w:r>
            <w:r w:rsidR="00022C1E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para el cierre anterior (Hechos económicos de tipo PF)</w:t>
            </w:r>
          </w:p>
        </w:tc>
      </w:tr>
      <w:tr w:rsidR="003E7037" w:rsidRPr="00460988" w:rsidTr="0050452B">
        <w:trPr>
          <w:trHeight w:val="238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3E7037" w:rsidRPr="00460988" w:rsidRDefault="003E7037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Naturaleza</w:t>
            </w:r>
            <w:r w:rsidR="00DF79A5"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 del caso </w:t>
            </w:r>
            <w:r w:rsidR="009A2D3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3E7037" w:rsidRPr="00460988" w:rsidRDefault="00325381" w:rsidP="009A049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sdt>
              <w:sdtPr>
                <w:rPr>
                  <w:rFonts w:asciiTheme="minorHAnsi" w:hAnsiTheme="minorHAnsi" w:cs="Arial"/>
                  <w:color w:val="A6A6A6" w:themeColor="background1" w:themeShade="A6"/>
                  <w:sz w:val="16"/>
                  <w:szCs w:val="16"/>
                </w:rPr>
                <w:id w:val="806743349"/>
                <w:placeholder>
                  <w:docPart w:val="C865AB2FD93047029A1616D5A086447A"/>
                </w:placeholder>
                <w:dropDownList>
                  <w:listItem w:value="Elija un elemento."/>
                  <w:listItem w:displayText="Positiva" w:value="1"/>
                  <w:listItem w:displayText="Negativa" w:value="2"/>
                  <w:listItem w:displayText="No aplica " w:value="3"/>
                </w:dropDownList>
              </w:sdtPr>
              <w:sdtEndPr/>
              <w:sdtContent>
                <w:r w:rsidR="00022C1E">
                  <w:rPr>
                    <w:rFonts w:asciiTheme="minorHAnsi" w:hAnsiTheme="minorHAnsi" w:cs="Arial"/>
                    <w:color w:val="A6A6A6" w:themeColor="background1" w:themeShade="A6"/>
                    <w:sz w:val="16"/>
                    <w:szCs w:val="16"/>
                  </w:rPr>
                  <w:t>Positiva</w:t>
                </w:r>
              </w:sdtContent>
            </w:sdt>
            <w:r w:rsidR="009A049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004E1E" w:rsidRPr="00460988" w:rsidTr="0050452B">
        <w:trPr>
          <w:trHeight w:val="238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004E1E" w:rsidRPr="00460988" w:rsidRDefault="00004E1E" w:rsidP="0050452B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Resultado </w:t>
            </w:r>
            <w:r w:rsidR="0050452B" w:rsidRPr="00460988">
              <w:rPr>
                <w:rFonts w:asciiTheme="minorHAnsi" w:hAnsiTheme="minorHAnsi" w:cs="Arial"/>
                <w:b/>
                <w:sz w:val="16"/>
                <w:szCs w:val="16"/>
              </w:rPr>
              <w:t>Esperado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 caso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004E1E" w:rsidRPr="00460988" w:rsidRDefault="00022C1E" w:rsidP="00022C1E">
            <w:pPr>
              <w:rPr>
                <w:rFonts w:asciiTheme="minorHAnsi" w:hAnsiTheme="minorHAnsi" w:cs="Arial"/>
                <w:b/>
                <w:color w:val="FF0000"/>
                <w:sz w:val="16"/>
                <w:szCs w:val="16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Que se logre identificar plenamente la reversión de la provisión en los documentos contables de SAP</w:t>
            </w:r>
          </w:p>
        </w:tc>
      </w:tr>
      <w:tr w:rsidR="00004E1E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004E1E" w:rsidRPr="00460988" w:rsidRDefault="00004E1E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Estado del caso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004E1E" w:rsidRPr="00460988" w:rsidRDefault="00325381" w:rsidP="009A049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sdt>
              <w:sdtPr>
                <w:rPr>
                  <w:rFonts w:asciiTheme="minorHAnsi" w:hAnsiTheme="minorHAnsi" w:cs="Arial"/>
                  <w:color w:val="A6A6A6" w:themeColor="background1" w:themeShade="A6"/>
                  <w:sz w:val="16"/>
                  <w:szCs w:val="16"/>
                </w:rPr>
                <w:id w:val="1383682775"/>
                <w:placeholder>
                  <w:docPart w:val="C1713AA8493248B2AB99E92958450538"/>
                </w:placeholder>
                <w:dropDownList>
                  <w:listItem w:value="Elija un elemento."/>
                  <w:listItem w:displayText="Aprobado" w:value="1"/>
                  <w:listItem w:displayText="Rechazado" w:value="2"/>
                  <w:listItem w:displayText="No aplica" w:value="4"/>
                </w:dropDownList>
              </w:sdtPr>
              <w:sdtEndPr/>
              <w:sdtContent>
                <w:r w:rsidR="00022C1E">
                  <w:rPr>
                    <w:rFonts w:asciiTheme="minorHAnsi" w:hAnsiTheme="minorHAnsi" w:cs="Arial"/>
                    <w:color w:val="A6A6A6" w:themeColor="background1" w:themeShade="A6"/>
                    <w:sz w:val="16"/>
                    <w:szCs w:val="16"/>
                  </w:rPr>
                  <w:t>Aprobado</w:t>
                </w:r>
              </w:sdtContent>
            </w:sdt>
            <w:r w:rsidR="00004E1E" w:rsidRPr="00460988">
              <w:rPr>
                <w:rFonts w:asciiTheme="minorHAnsi" w:hAnsiTheme="minorHAnsi" w:cs="Arial"/>
                <w:b/>
                <w:color w:val="FF0000"/>
                <w:sz w:val="16"/>
                <w:szCs w:val="16"/>
              </w:rPr>
              <w:t xml:space="preserve">   </w:t>
            </w:r>
          </w:p>
        </w:tc>
      </w:tr>
      <w:tr w:rsidR="00EE1884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EE1884" w:rsidRPr="00460988" w:rsidRDefault="00EE1884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6916" w:type="dxa"/>
            <w:gridSpan w:val="2"/>
            <w:vAlign w:val="center"/>
          </w:tcPr>
          <w:p w:rsidR="00022C1E" w:rsidRPr="00022C1E" w:rsidRDefault="00022C1E" w:rsidP="00EE1884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--</w:t>
            </w:r>
          </w:p>
        </w:tc>
      </w:tr>
      <w:tr w:rsidR="00004E1E" w:rsidRPr="00460988" w:rsidTr="00EC50FC">
        <w:trPr>
          <w:trHeight w:val="196"/>
        </w:trPr>
        <w:tc>
          <w:tcPr>
            <w:tcW w:w="9434" w:type="dxa"/>
            <w:gridSpan w:val="4"/>
            <w:shd w:val="clear" w:color="auto" w:fill="D9D9D9" w:themeFill="background1" w:themeFillShade="D9"/>
          </w:tcPr>
          <w:p w:rsidR="00004E1E" w:rsidRPr="00460988" w:rsidRDefault="00004E1E" w:rsidP="003504CE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PASO A PASO DE LA PRUEBA</w:t>
            </w:r>
          </w:p>
        </w:tc>
      </w:tr>
      <w:tr w:rsidR="00EE1884" w:rsidRPr="00460988" w:rsidTr="00EE1884">
        <w:trPr>
          <w:trHeight w:val="86"/>
        </w:trPr>
        <w:tc>
          <w:tcPr>
            <w:tcW w:w="1101" w:type="dxa"/>
            <w:shd w:val="clear" w:color="auto" w:fill="F2F2F2" w:themeFill="background1" w:themeFillShade="F2"/>
          </w:tcPr>
          <w:p w:rsidR="00EE1884" w:rsidRPr="00460988" w:rsidRDefault="00EE1884" w:rsidP="003504CE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Paso No.</w:t>
            </w:r>
          </w:p>
        </w:tc>
        <w:tc>
          <w:tcPr>
            <w:tcW w:w="5811" w:type="dxa"/>
            <w:gridSpan w:val="2"/>
            <w:shd w:val="clear" w:color="auto" w:fill="F2F2F2" w:themeFill="background1" w:themeFillShade="F2"/>
          </w:tcPr>
          <w:p w:rsidR="00EE1884" w:rsidRPr="00460988" w:rsidRDefault="00EE1884" w:rsidP="00401D14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Descripción del Paso</w:t>
            </w:r>
          </w:p>
        </w:tc>
        <w:tc>
          <w:tcPr>
            <w:tcW w:w="2522" w:type="dxa"/>
            <w:shd w:val="clear" w:color="auto" w:fill="F2F2F2" w:themeFill="background1" w:themeFillShade="F2"/>
          </w:tcPr>
          <w:p w:rsidR="00EE1884" w:rsidRPr="00460988" w:rsidRDefault="00EE1884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Datos de Entrada del paso</w:t>
            </w:r>
          </w:p>
        </w:tc>
      </w:tr>
      <w:tr w:rsidR="00EE1884" w:rsidRPr="00460988" w:rsidTr="00EE1884">
        <w:trPr>
          <w:trHeight w:val="238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1</w:t>
            </w:r>
          </w:p>
        </w:tc>
        <w:tc>
          <w:tcPr>
            <w:tcW w:w="5811" w:type="dxa"/>
            <w:gridSpan w:val="2"/>
          </w:tcPr>
          <w:p w:rsidR="00EF32AD" w:rsidRPr="00460988" w:rsidRDefault="00022C1E" w:rsidP="00EF32AD">
            <w:pPr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Ingresar en la forma LDCIMINTCON</w:t>
            </w: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EE1884" w:rsidRPr="00460988" w:rsidTr="00EE1884">
        <w:trPr>
          <w:trHeight w:val="225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2</w:t>
            </w:r>
          </w:p>
        </w:tc>
        <w:tc>
          <w:tcPr>
            <w:tcW w:w="5811" w:type="dxa"/>
            <w:gridSpan w:val="2"/>
          </w:tcPr>
          <w:p w:rsidR="00EE1884" w:rsidRPr="00325381" w:rsidRDefault="00325381" w:rsidP="00325381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325381">
              <w:rPr>
                <w:rFonts w:asciiTheme="minorHAnsi" w:hAnsiTheme="minorHAnsi" w:cs="Arial"/>
                <w:sz w:val="16"/>
                <w:szCs w:val="16"/>
              </w:rPr>
              <w:t xml:space="preserve">Ingresar en el </w:t>
            </w:r>
            <w:proofErr w:type="spellStart"/>
            <w:r w:rsidRPr="00325381">
              <w:rPr>
                <w:rFonts w:asciiTheme="minorHAnsi" w:hAnsiTheme="minorHAnsi" w:cs="Arial"/>
                <w:sz w:val="16"/>
                <w:szCs w:val="16"/>
              </w:rPr>
              <w:t>Menu</w:t>
            </w:r>
            <w:proofErr w:type="spellEnd"/>
            <w:r w:rsidRPr="00325381">
              <w:rPr>
                <w:rFonts w:asciiTheme="minorHAnsi" w:hAnsiTheme="minorHAnsi" w:cs="Arial"/>
                <w:sz w:val="16"/>
                <w:szCs w:val="16"/>
              </w:rPr>
              <w:t xml:space="preserve"> en la opción ‘Operación’</w:t>
            </w:r>
            <w:r>
              <w:rPr>
                <w:rFonts w:asciiTheme="minorHAnsi" w:hAnsiTheme="minorHAnsi" w:cs="Arial"/>
                <w:sz w:val="16"/>
                <w:szCs w:val="16"/>
              </w:rPr>
              <w:t xml:space="preserve"> y posteriormente en ‘Generación de Interfaz por Fecha’</w:t>
            </w: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  <w:tr w:rsidR="00EE1884" w:rsidRPr="00460988" w:rsidTr="00EE1884">
        <w:trPr>
          <w:trHeight w:val="225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3</w:t>
            </w:r>
          </w:p>
        </w:tc>
        <w:tc>
          <w:tcPr>
            <w:tcW w:w="5811" w:type="dxa"/>
            <w:gridSpan w:val="2"/>
          </w:tcPr>
          <w:p w:rsidR="00EE1884" w:rsidRPr="00325381" w:rsidRDefault="00325381" w:rsidP="00325381">
            <w:pPr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Seleccionar la opción ‘L5 – Provisión Consumo’ y posteriormente ingresar las fechas</w:t>
            </w:r>
          </w:p>
        </w:tc>
        <w:tc>
          <w:tcPr>
            <w:tcW w:w="2522" w:type="dxa"/>
          </w:tcPr>
          <w:p w:rsidR="00EE1884" w:rsidRPr="00325381" w:rsidRDefault="00325381" w:rsidP="00CC2E87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325381">
              <w:rPr>
                <w:rFonts w:asciiTheme="minorHAnsi" w:hAnsiTheme="minorHAnsi" w:cs="Arial"/>
                <w:sz w:val="16"/>
                <w:szCs w:val="16"/>
              </w:rPr>
              <w:t>Último día del mes a cerrar</w:t>
            </w:r>
          </w:p>
        </w:tc>
      </w:tr>
      <w:tr w:rsidR="00EE1884" w:rsidRPr="00460988" w:rsidTr="00EE1884">
        <w:trPr>
          <w:trHeight w:val="225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4</w:t>
            </w:r>
          </w:p>
        </w:tc>
        <w:tc>
          <w:tcPr>
            <w:tcW w:w="5811" w:type="dxa"/>
            <w:gridSpan w:val="2"/>
          </w:tcPr>
          <w:p w:rsidR="00EE1884" w:rsidRPr="00325381" w:rsidRDefault="00325381" w:rsidP="00CC2E87">
            <w:pPr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Se da </w:t>
            </w:r>
            <w:proofErr w:type="spellStart"/>
            <w:r>
              <w:rPr>
                <w:rFonts w:asciiTheme="minorHAnsi" w:hAnsiTheme="minorHAnsi" w:cs="Arial"/>
                <w:sz w:val="16"/>
                <w:szCs w:val="16"/>
              </w:rPr>
              <w:t>click</w:t>
            </w:r>
            <w:proofErr w:type="spellEnd"/>
            <w:r>
              <w:rPr>
                <w:rFonts w:asciiTheme="minorHAnsi" w:hAnsiTheme="minorHAnsi" w:cs="Arial"/>
                <w:sz w:val="16"/>
                <w:szCs w:val="16"/>
              </w:rPr>
              <w:t xml:space="preserve"> en el botón Procesar</w:t>
            </w: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  <w:tr w:rsidR="00325381" w:rsidRPr="00460988" w:rsidTr="00EE1884">
        <w:trPr>
          <w:trHeight w:val="225"/>
        </w:trPr>
        <w:tc>
          <w:tcPr>
            <w:tcW w:w="1101" w:type="dxa"/>
          </w:tcPr>
          <w:p w:rsidR="00325381" w:rsidRPr="00460988" w:rsidRDefault="00325381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>
              <w:rPr>
                <w:rFonts w:asciiTheme="minorHAnsi" w:hAnsiTheme="minorHAnsi" w:cs="Arial"/>
                <w:b/>
                <w:sz w:val="16"/>
                <w:szCs w:val="16"/>
              </w:rPr>
              <w:t>5</w:t>
            </w:r>
          </w:p>
        </w:tc>
        <w:tc>
          <w:tcPr>
            <w:tcW w:w="5811" w:type="dxa"/>
            <w:gridSpan w:val="2"/>
          </w:tcPr>
          <w:p w:rsidR="00325381" w:rsidRDefault="00325381" w:rsidP="00325381">
            <w:pPr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Se valida en SAP la interfaz enviada para verificar que se puedan diferenciar los documentos de reversión de los de provisión.</w:t>
            </w:r>
          </w:p>
        </w:tc>
        <w:tc>
          <w:tcPr>
            <w:tcW w:w="2522" w:type="dxa"/>
          </w:tcPr>
          <w:p w:rsidR="00325381" w:rsidRPr="00460988" w:rsidRDefault="00325381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A66175" w:rsidRDefault="00A66175" w:rsidP="008C55C5">
      <w:pPr>
        <w:jc w:val="both"/>
        <w:rPr>
          <w:rFonts w:asciiTheme="minorHAnsi" w:hAnsiTheme="minorHAnsi" w:cs="Arial"/>
          <w:b/>
          <w:sz w:val="16"/>
          <w:szCs w:val="16"/>
        </w:rPr>
      </w:pPr>
    </w:p>
    <w:p w:rsidR="00AE41C3" w:rsidRPr="00460988" w:rsidRDefault="008C55C5" w:rsidP="008C55C5">
      <w:pPr>
        <w:jc w:val="both"/>
        <w:rPr>
          <w:rFonts w:asciiTheme="minorHAnsi" w:hAnsiTheme="minorHAnsi" w:cs="Arial"/>
          <w:sz w:val="16"/>
          <w:szCs w:val="16"/>
        </w:rPr>
      </w:pPr>
      <w:r w:rsidRPr="00460988">
        <w:rPr>
          <w:rFonts w:asciiTheme="minorHAnsi" w:hAnsiTheme="minorHAnsi" w:cs="Arial"/>
          <w:b/>
          <w:sz w:val="16"/>
          <w:szCs w:val="16"/>
        </w:rPr>
        <w:t xml:space="preserve">Nota: </w:t>
      </w:r>
      <w:r w:rsidRPr="00460988">
        <w:rPr>
          <w:rFonts w:asciiTheme="minorHAnsi" w:hAnsiTheme="minorHAnsi" w:cs="Arial"/>
          <w:sz w:val="16"/>
          <w:szCs w:val="16"/>
        </w:rPr>
        <w:t xml:space="preserve">Si requiere ejecutar más de un caso de prueba, por favor duplique la tabla </w:t>
      </w:r>
      <w:r w:rsidR="00401D14" w:rsidRPr="00460988">
        <w:rPr>
          <w:rFonts w:asciiTheme="minorHAnsi" w:hAnsiTheme="minorHAnsi" w:cs="Arial"/>
          <w:sz w:val="16"/>
          <w:szCs w:val="16"/>
        </w:rPr>
        <w:t>anterior e indique</w:t>
      </w:r>
      <w:r w:rsidRPr="00460988">
        <w:rPr>
          <w:rFonts w:asciiTheme="minorHAnsi" w:hAnsiTheme="minorHAnsi" w:cs="Arial"/>
          <w:sz w:val="16"/>
          <w:szCs w:val="16"/>
        </w:rPr>
        <w:t xml:space="preserve"> el consecutivo </w:t>
      </w:r>
      <w:r w:rsidR="00401D14" w:rsidRPr="00460988">
        <w:rPr>
          <w:rFonts w:asciiTheme="minorHAnsi" w:hAnsiTheme="minorHAnsi" w:cs="Arial"/>
          <w:sz w:val="16"/>
          <w:szCs w:val="16"/>
        </w:rPr>
        <w:t xml:space="preserve">del caso, </w:t>
      </w:r>
      <w:r w:rsidRPr="00460988">
        <w:rPr>
          <w:rFonts w:asciiTheme="minorHAnsi" w:hAnsiTheme="minorHAnsi" w:cs="Arial"/>
          <w:sz w:val="16"/>
          <w:szCs w:val="16"/>
        </w:rPr>
        <w:t>de acuerdo al total de casos que realice.</w:t>
      </w:r>
    </w:p>
    <w:p w:rsidR="00CE0D3A" w:rsidRPr="00460988" w:rsidRDefault="00CE0D3A" w:rsidP="008C55C5">
      <w:pPr>
        <w:jc w:val="both"/>
        <w:rPr>
          <w:rFonts w:asciiTheme="minorHAnsi" w:hAnsiTheme="minorHAnsi" w:cs="Arial"/>
          <w:sz w:val="16"/>
          <w:szCs w:val="16"/>
        </w:rPr>
      </w:pPr>
    </w:p>
    <w:tbl>
      <w:tblPr>
        <w:tblStyle w:val="Tablaconcuadrcula"/>
        <w:tblW w:w="94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093"/>
        <w:gridCol w:w="1843"/>
        <w:gridCol w:w="1609"/>
        <w:gridCol w:w="1934"/>
        <w:gridCol w:w="1985"/>
      </w:tblGrid>
      <w:tr w:rsidR="00CE0D3A" w:rsidRPr="00460988" w:rsidTr="00B275AA">
        <w:tc>
          <w:tcPr>
            <w:tcW w:w="9464" w:type="dxa"/>
            <w:gridSpan w:val="5"/>
            <w:shd w:val="clear" w:color="auto" w:fill="DBE5F1" w:themeFill="accent1" w:themeFillTint="33"/>
          </w:tcPr>
          <w:p w:rsidR="00CE0D3A" w:rsidRPr="00460988" w:rsidRDefault="00CE0D3A" w:rsidP="00343D0F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EVIDENCIAS DE LAS PRUEBAS EN DESARROLLO 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CE0D3A" w:rsidRPr="00460988" w:rsidTr="00B275AA">
        <w:tc>
          <w:tcPr>
            <w:tcW w:w="209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Cargo</w:t>
            </w:r>
          </w:p>
        </w:tc>
        <w:tc>
          <w:tcPr>
            <w:tcW w:w="1609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Fecha de Ejecución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Resultado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</w:tr>
      <w:tr w:rsidR="00CE0D3A" w:rsidRPr="00460988" w:rsidTr="00B275AA">
        <w:tc>
          <w:tcPr>
            <w:tcW w:w="2093" w:type="dxa"/>
          </w:tcPr>
          <w:p w:rsidR="00CE0D3A" w:rsidRPr="00460988" w:rsidRDefault="00325381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Diego Andrés Cardona García</w:t>
            </w:r>
          </w:p>
        </w:tc>
        <w:tc>
          <w:tcPr>
            <w:tcW w:w="1843" w:type="dxa"/>
          </w:tcPr>
          <w:p w:rsidR="00CE0D3A" w:rsidRPr="00460988" w:rsidRDefault="00325381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Ingeniero de Desarrollo</w:t>
            </w:r>
          </w:p>
        </w:tc>
        <w:tc>
          <w:tcPr>
            <w:tcW w:w="1609" w:type="dxa"/>
          </w:tcPr>
          <w:p w:rsidR="00CE0D3A" w:rsidRPr="00460988" w:rsidRDefault="00325381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09/10/2015</w:t>
            </w:r>
          </w:p>
        </w:tc>
        <w:tc>
          <w:tcPr>
            <w:tcW w:w="1934" w:type="dxa"/>
          </w:tcPr>
          <w:p w:rsidR="00CE0D3A" w:rsidRPr="00460988" w:rsidRDefault="00325381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Aprobado</w:t>
            </w:r>
          </w:p>
        </w:tc>
        <w:tc>
          <w:tcPr>
            <w:tcW w:w="1985" w:type="dxa"/>
          </w:tcPr>
          <w:p w:rsidR="00CE0D3A" w:rsidRPr="00460988" w:rsidRDefault="00325381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</w:tr>
      <w:tr w:rsidR="00CE0D3A" w:rsidRPr="00460988" w:rsidTr="00B275AA">
        <w:tc>
          <w:tcPr>
            <w:tcW w:w="9464" w:type="dxa"/>
            <w:gridSpan w:val="5"/>
            <w:shd w:val="clear" w:color="auto" w:fill="F2F2F2" w:themeFill="background1" w:themeFillShade="F2"/>
          </w:tcPr>
          <w:p w:rsidR="00CE0D3A" w:rsidRPr="00460988" w:rsidRDefault="00D63E55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PANTALLAS CON LAS </w:t>
            </w:r>
            <w:r w:rsidR="00CE0D3A" w:rsidRPr="00460988">
              <w:rPr>
                <w:rFonts w:asciiTheme="minorHAnsi" w:hAnsiTheme="minorHAnsi" w:cs="Arial"/>
                <w:b/>
                <w:sz w:val="16"/>
                <w:szCs w:val="16"/>
              </w:rPr>
              <w:t>EVIDENCIAS</w:t>
            </w:r>
          </w:p>
        </w:tc>
      </w:tr>
      <w:tr w:rsidR="00CE0D3A" w:rsidRPr="00460988" w:rsidTr="00B275AA">
        <w:tc>
          <w:tcPr>
            <w:tcW w:w="9464" w:type="dxa"/>
            <w:gridSpan w:val="5"/>
          </w:tcPr>
          <w:p w:rsidR="00325381" w:rsidRDefault="00325381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325381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6AD8BE71" wp14:editId="5AF188FC">
                  <wp:extent cx="5615940" cy="3157220"/>
                  <wp:effectExtent l="0" t="0" r="381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315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5381" w:rsidRDefault="00325381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325381" w:rsidRDefault="00325381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7EF6D3F8" wp14:editId="583B854D">
                  <wp:extent cx="5615940" cy="3157220"/>
                  <wp:effectExtent l="0" t="0" r="381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315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5381" w:rsidRDefault="00325381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325381" w:rsidRDefault="00325381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50467F21" wp14:editId="16F4AFD8">
                  <wp:extent cx="5615940" cy="3157220"/>
                  <wp:effectExtent l="0" t="0" r="3810" b="508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315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Pr="00325381" w:rsidRDefault="00325381" w:rsidP="00325381">
            <w:pPr>
              <w:jc w:val="both"/>
              <w:rPr>
                <w:rFonts w:asciiTheme="minorHAnsi" w:hAnsiTheme="minorHAnsi" w:cs="Arial"/>
                <w:b/>
                <w:color w:val="FF0000"/>
                <w:sz w:val="20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b/>
                <w:color w:val="FF0000"/>
                <w:sz w:val="20"/>
                <w:szCs w:val="16"/>
                <w:lang w:eastAsia="en-US"/>
              </w:rPr>
              <w:t xml:space="preserve">NOTA: </w:t>
            </w:r>
            <w:r w:rsidRPr="00325381">
              <w:rPr>
                <w:rFonts w:asciiTheme="minorHAnsi" w:hAnsiTheme="minorHAnsi" w:cs="Arial"/>
                <w:b/>
                <w:color w:val="FF0000"/>
                <w:sz w:val="20"/>
                <w:szCs w:val="16"/>
                <w:lang w:eastAsia="en-US"/>
              </w:rPr>
              <w:t>No se realizan las pruebas en desarrollo debido a falta de datos para realizar las pruebas</w:t>
            </w:r>
          </w:p>
          <w:p w:rsidR="00CE0D3A" w:rsidRPr="00460988" w:rsidRDefault="00CE0D3A" w:rsidP="00B275AA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  <w:p w:rsidR="00CE0D3A" w:rsidRPr="00460988" w:rsidRDefault="00CE0D3A" w:rsidP="00B275AA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CE0D3A" w:rsidRPr="00460988" w:rsidRDefault="00CE0D3A" w:rsidP="008C55C5">
      <w:pPr>
        <w:jc w:val="both"/>
        <w:rPr>
          <w:rFonts w:asciiTheme="minorHAnsi" w:hAnsiTheme="minorHAnsi" w:cs="Arial"/>
          <w:sz w:val="16"/>
          <w:szCs w:val="16"/>
        </w:rPr>
      </w:pPr>
    </w:p>
    <w:tbl>
      <w:tblPr>
        <w:tblStyle w:val="Tablaconcuadrcula"/>
        <w:tblW w:w="94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093"/>
        <w:gridCol w:w="1843"/>
        <w:gridCol w:w="1609"/>
        <w:gridCol w:w="1934"/>
        <w:gridCol w:w="1985"/>
      </w:tblGrid>
      <w:tr w:rsidR="00CE0D3A" w:rsidRPr="00460988" w:rsidTr="00B275AA">
        <w:tc>
          <w:tcPr>
            <w:tcW w:w="9464" w:type="dxa"/>
            <w:gridSpan w:val="5"/>
            <w:shd w:val="clear" w:color="auto" w:fill="DBE5F1" w:themeFill="accent1" w:themeFillTint="33"/>
          </w:tcPr>
          <w:p w:rsidR="00CE0D3A" w:rsidRPr="00460988" w:rsidRDefault="00CE0D3A" w:rsidP="00CE0D3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EVIDENCIAS DE LAS PRUEBAS EN CALIDAD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(N1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CE0D3A" w:rsidRPr="00460988" w:rsidTr="00B275AA">
        <w:tc>
          <w:tcPr>
            <w:tcW w:w="209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Cargo</w:t>
            </w:r>
          </w:p>
        </w:tc>
        <w:tc>
          <w:tcPr>
            <w:tcW w:w="1609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Fecha de Ejecución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Resultado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</w:tr>
      <w:tr w:rsidR="00CE0D3A" w:rsidRPr="00460988" w:rsidTr="00B275AA">
        <w:tc>
          <w:tcPr>
            <w:tcW w:w="209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&lt;Nombre de quien realiza la prueba&gt;</w:t>
            </w:r>
          </w:p>
        </w:tc>
        <w:tc>
          <w:tcPr>
            <w:tcW w:w="184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&lt;Cargo de quien realiza la prueba&gt;</w:t>
            </w:r>
          </w:p>
        </w:tc>
        <w:tc>
          <w:tcPr>
            <w:tcW w:w="1609" w:type="dxa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 &gt;</w:t>
            </w:r>
          </w:p>
        </w:tc>
        <w:tc>
          <w:tcPr>
            <w:tcW w:w="1934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&lt;Aprobado/  Rechazado&gt;</w:t>
            </w:r>
          </w:p>
        </w:tc>
        <w:tc>
          <w:tcPr>
            <w:tcW w:w="1985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&lt;En caso de rechazo&gt;</w:t>
            </w:r>
          </w:p>
        </w:tc>
      </w:tr>
      <w:tr w:rsidR="00CE0D3A" w:rsidRPr="00460988" w:rsidTr="00B275AA">
        <w:tc>
          <w:tcPr>
            <w:tcW w:w="9464" w:type="dxa"/>
            <w:gridSpan w:val="5"/>
            <w:shd w:val="clear" w:color="auto" w:fill="F2F2F2" w:themeFill="background1" w:themeFillShade="F2"/>
          </w:tcPr>
          <w:p w:rsidR="00CE0D3A" w:rsidRPr="00460988" w:rsidRDefault="00D63E55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PANTALLAS CON LAS </w:t>
            </w:r>
            <w:r w:rsidR="00CE0D3A" w:rsidRPr="00460988">
              <w:rPr>
                <w:rFonts w:asciiTheme="minorHAnsi" w:hAnsiTheme="minorHAnsi" w:cs="Arial"/>
                <w:b/>
                <w:sz w:val="16"/>
                <w:szCs w:val="16"/>
              </w:rPr>
              <w:t>EVIDENCIAS</w:t>
            </w:r>
          </w:p>
        </w:tc>
      </w:tr>
      <w:tr w:rsidR="00CE0D3A" w:rsidRPr="00460988" w:rsidTr="00B275AA">
        <w:tc>
          <w:tcPr>
            <w:tcW w:w="9464" w:type="dxa"/>
            <w:gridSpan w:val="5"/>
          </w:tcPr>
          <w:p w:rsidR="00564920" w:rsidRDefault="0056492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&lt;Adjuntar pantallas&gt;</w:t>
            </w: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Pr="00460988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CE0D3A" w:rsidRPr="00460988" w:rsidRDefault="00CE0D3A" w:rsidP="00564920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8C55C5" w:rsidRPr="00460988" w:rsidRDefault="008C55C5" w:rsidP="00CC2E87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Style w:val="Tablaconcuadrcula"/>
        <w:tblW w:w="94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093"/>
        <w:gridCol w:w="1843"/>
        <w:gridCol w:w="1609"/>
        <w:gridCol w:w="1934"/>
        <w:gridCol w:w="1985"/>
      </w:tblGrid>
      <w:tr w:rsidR="00CE0D3A" w:rsidRPr="00460988" w:rsidTr="00B275AA">
        <w:tc>
          <w:tcPr>
            <w:tcW w:w="9464" w:type="dxa"/>
            <w:gridSpan w:val="5"/>
            <w:shd w:val="clear" w:color="auto" w:fill="DBE5F1" w:themeFill="accent1" w:themeFillTint="33"/>
          </w:tcPr>
          <w:p w:rsidR="00CE0D3A" w:rsidRPr="00460988" w:rsidRDefault="00CE0D3A" w:rsidP="00CE0D3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EVIDENCIAS DE LAS PRUEBAS DE USUARIO 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(US)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CE0D3A" w:rsidRPr="00460988" w:rsidTr="00B275AA">
        <w:tc>
          <w:tcPr>
            <w:tcW w:w="209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Cargo</w:t>
            </w:r>
          </w:p>
        </w:tc>
        <w:tc>
          <w:tcPr>
            <w:tcW w:w="1609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Fecha de Ejecución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Resultado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</w:tr>
      <w:tr w:rsidR="00CE0D3A" w:rsidRPr="00460988" w:rsidTr="00B275AA">
        <w:tc>
          <w:tcPr>
            <w:tcW w:w="209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&lt;Nombre de quien realiza la prueba&gt;</w:t>
            </w:r>
          </w:p>
        </w:tc>
        <w:tc>
          <w:tcPr>
            <w:tcW w:w="184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&lt;Cargo de quien realiza la prueba&gt;</w:t>
            </w:r>
          </w:p>
        </w:tc>
        <w:tc>
          <w:tcPr>
            <w:tcW w:w="1609" w:type="dxa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 &gt;</w:t>
            </w:r>
          </w:p>
        </w:tc>
        <w:tc>
          <w:tcPr>
            <w:tcW w:w="1934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&lt;Aprobado/  Rechazado&gt;</w:t>
            </w:r>
          </w:p>
        </w:tc>
        <w:tc>
          <w:tcPr>
            <w:tcW w:w="1985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&lt;En caso de rechazo&gt;</w:t>
            </w:r>
          </w:p>
        </w:tc>
      </w:tr>
      <w:tr w:rsidR="00CE0D3A" w:rsidRPr="00460988" w:rsidTr="00B275AA">
        <w:tc>
          <w:tcPr>
            <w:tcW w:w="9464" w:type="dxa"/>
            <w:gridSpan w:val="5"/>
            <w:shd w:val="clear" w:color="auto" w:fill="F2F2F2" w:themeFill="background1" w:themeFillShade="F2"/>
          </w:tcPr>
          <w:p w:rsidR="00CE0D3A" w:rsidRPr="00460988" w:rsidRDefault="00D63E55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PANTALLAS CON LAS EVIDENCIAS</w:t>
            </w:r>
          </w:p>
        </w:tc>
      </w:tr>
      <w:tr w:rsidR="00CE0D3A" w:rsidRPr="00460988" w:rsidTr="00B275AA">
        <w:tc>
          <w:tcPr>
            <w:tcW w:w="9464" w:type="dxa"/>
            <w:gridSpan w:val="5"/>
          </w:tcPr>
          <w:p w:rsidR="00CE0D3A" w:rsidRDefault="0056492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&lt;Adjuntar pantallas&gt;</w:t>
            </w: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Pr="00460988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CE0D3A" w:rsidRPr="00460988" w:rsidRDefault="00CE0D3A" w:rsidP="00B275AA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673398" w:rsidRPr="00460988" w:rsidRDefault="00673398" w:rsidP="00CE0D3A">
      <w:pPr>
        <w:rPr>
          <w:rFonts w:asciiTheme="minorHAnsi" w:hAnsiTheme="minorHAnsi" w:cs="Arial"/>
          <w:b/>
          <w:sz w:val="16"/>
          <w:szCs w:val="16"/>
        </w:rPr>
      </w:pPr>
      <w:bookmarkStart w:id="0" w:name="_GoBack"/>
      <w:bookmarkEnd w:id="0"/>
    </w:p>
    <w:sectPr w:rsidR="00673398" w:rsidRPr="00460988" w:rsidSect="00401D14">
      <w:headerReference w:type="default" r:id="rId25"/>
      <w:footerReference w:type="even" r:id="rId26"/>
      <w:footerReference w:type="default" r:id="rId27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74A" w:rsidRDefault="0091074A">
      <w:r>
        <w:separator/>
      </w:r>
    </w:p>
  </w:endnote>
  <w:endnote w:type="continuationSeparator" w:id="0">
    <w:p w:rsidR="0091074A" w:rsidRDefault="00910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74A" w:rsidRDefault="0091074A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1074A" w:rsidRDefault="0091074A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74A" w:rsidRPr="00226D40" w:rsidRDefault="0091074A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325381">
      <w:rPr>
        <w:b/>
        <w:noProof/>
        <w:sz w:val="16"/>
        <w:szCs w:val="16"/>
      </w:rPr>
      <w:t>9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325381">
      <w:rPr>
        <w:b/>
        <w:noProof/>
        <w:sz w:val="16"/>
        <w:szCs w:val="16"/>
      </w:rPr>
      <w:t>9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74A" w:rsidRDefault="0091074A">
      <w:r>
        <w:separator/>
      </w:r>
    </w:p>
  </w:footnote>
  <w:footnote w:type="continuationSeparator" w:id="0">
    <w:p w:rsidR="0091074A" w:rsidRDefault="009107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4A0" w:firstRow="1" w:lastRow="0" w:firstColumn="1" w:lastColumn="0" w:noHBand="0" w:noVBand="1"/>
    </w:tblPr>
    <w:tblGrid>
      <w:gridCol w:w="2093"/>
      <w:gridCol w:w="7371"/>
    </w:tblGrid>
    <w:tr w:rsidR="0091074A" w:rsidTr="00683F48">
      <w:trPr>
        <w:trHeight w:val="837"/>
      </w:trPr>
      <w:tc>
        <w:tcPr>
          <w:tcW w:w="2093" w:type="dxa"/>
          <w:shd w:val="clear" w:color="auto" w:fill="auto"/>
        </w:tcPr>
        <w:p w:rsidR="0091074A" w:rsidRDefault="0091074A">
          <w:pPr>
            <w:pStyle w:val="Encabezado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7728" behindDoc="0" locked="0" layoutInCell="1" allowOverlap="1" wp14:anchorId="4D68B0C0" wp14:editId="44518759">
                <wp:simplePos x="0" y="0"/>
                <wp:positionH relativeFrom="column">
                  <wp:posOffset>-52321</wp:posOffset>
                </wp:positionH>
                <wp:positionV relativeFrom="paragraph">
                  <wp:posOffset>2540</wp:posOffset>
                </wp:positionV>
                <wp:extent cx="1155940" cy="510350"/>
                <wp:effectExtent l="0" t="0" r="6350" b="4445"/>
                <wp:wrapNone/>
                <wp:docPr id="1" name="Imagen 2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5704" cy="5190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71" w:type="dxa"/>
          <w:shd w:val="clear" w:color="auto" w:fill="auto"/>
        </w:tcPr>
        <w:p w:rsidR="0091074A" w:rsidRDefault="0091074A">
          <w:pPr>
            <w:pStyle w:val="Encabezado"/>
          </w:pPr>
        </w:p>
        <w:p w:rsidR="0091074A" w:rsidRPr="00683F48" w:rsidRDefault="0091074A" w:rsidP="005F53A1">
          <w:pPr>
            <w:ind w:firstLine="708"/>
            <w:jc w:val="center"/>
            <w:rPr>
              <w:rFonts w:ascii="Calibri" w:hAnsi="Calibri"/>
              <w:b/>
              <w:sz w:val="36"/>
              <w:szCs w:val="36"/>
            </w:rPr>
          </w:pPr>
          <w:r>
            <w:rPr>
              <w:rFonts w:ascii="Calibri" w:hAnsi="Calibri"/>
              <w:b/>
              <w:color w:val="002060"/>
              <w:sz w:val="28"/>
              <w:szCs w:val="36"/>
            </w:rPr>
            <w:t>FORMATO SOLICITUD SOPORTE APLICACIONES</w:t>
          </w:r>
        </w:p>
      </w:tc>
    </w:tr>
  </w:tbl>
  <w:p w:rsidR="0091074A" w:rsidRPr="00886D59" w:rsidRDefault="0091074A" w:rsidP="00886D59">
    <w:pPr>
      <w:pStyle w:val="Encabezad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A6CC3"/>
    <w:multiLevelType w:val="hybridMultilevel"/>
    <w:tmpl w:val="2A206A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A6E1F"/>
    <w:multiLevelType w:val="hybridMultilevel"/>
    <w:tmpl w:val="BC7A26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F7850"/>
    <w:multiLevelType w:val="hybridMultilevel"/>
    <w:tmpl w:val="6A26C9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01E82"/>
    <w:multiLevelType w:val="hybridMultilevel"/>
    <w:tmpl w:val="28B89432"/>
    <w:lvl w:ilvl="0" w:tplc="A55EAED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404040"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04934"/>
    <w:multiLevelType w:val="hybridMultilevel"/>
    <w:tmpl w:val="253A6FD4"/>
    <w:lvl w:ilvl="0" w:tplc="B56204C2">
      <w:start w:val="1"/>
      <w:numFmt w:val="decimal"/>
      <w:lvlText w:val="%1."/>
      <w:lvlJc w:val="left"/>
      <w:pPr>
        <w:ind w:left="720" w:hanging="360"/>
      </w:pPr>
      <w:rPr>
        <w:b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A0FA3"/>
    <w:multiLevelType w:val="hybridMultilevel"/>
    <w:tmpl w:val="0948492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stylePaneFormatFilter w:val="2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1C"/>
    <w:rsid w:val="00000728"/>
    <w:rsid w:val="000042AB"/>
    <w:rsid w:val="00004E1E"/>
    <w:rsid w:val="00006D5D"/>
    <w:rsid w:val="000070B5"/>
    <w:rsid w:val="000073E1"/>
    <w:rsid w:val="00013528"/>
    <w:rsid w:val="0002117C"/>
    <w:rsid w:val="00021A96"/>
    <w:rsid w:val="00022C1E"/>
    <w:rsid w:val="000239CF"/>
    <w:rsid w:val="00024953"/>
    <w:rsid w:val="00030DC6"/>
    <w:rsid w:val="000324A0"/>
    <w:rsid w:val="00033FAF"/>
    <w:rsid w:val="00041F6A"/>
    <w:rsid w:val="00044217"/>
    <w:rsid w:val="000464BE"/>
    <w:rsid w:val="000510D9"/>
    <w:rsid w:val="0005317D"/>
    <w:rsid w:val="000553F8"/>
    <w:rsid w:val="00056EE6"/>
    <w:rsid w:val="000714D3"/>
    <w:rsid w:val="00073145"/>
    <w:rsid w:val="000740BB"/>
    <w:rsid w:val="00074292"/>
    <w:rsid w:val="000765E4"/>
    <w:rsid w:val="00081A68"/>
    <w:rsid w:val="00083AB5"/>
    <w:rsid w:val="00084F55"/>
    <w:rsid w:val="00085C6C"/>
    <w:rsid w:val="00092CDE"/>
    <w:rsid w:val="0009345B"/>
    <w:rsid w:val="00093918"/>
    <w:rsid w:val="000945AF"/>
    <w:rsid w:val="000953C0"/>
    <w:rsid w:val="000A577A"/>
    <w:rsid w:val="000B055F"/>
    <w:rsid w:val="000B10A4"/>
    <w:rsid w:val="000B6929"/>
    <w:rsid w:val="000B6E1A"/>
    <w:rsid w:val="000B7E6C"/>
    <w:rsid w:val="000C0944"/>
    <w:rsid w:val="000D34BA"/>
    <w:rsid w:val="000D3DFD"/>
    <w:rsid w:val="000D4BA3"/>
    <w:rsid w:val="000D680F"/>
    <w:rsid w:val="000D70D9"/>
    <w:rsid w:val="000E472B"/>
    <w:rsid w:val="000E5E65"/>
    <w:rsid w:val="000E60E1"/>
    <w:rsid w:val="000E7497"/>
    <w:rsid w:val="000F1109"/>
    <w:rsid w:val="000F2FDE"/>
    <w:rsid w:val="000F33B1"/>
    <w:rsid w:val="000F7DF4"/>
    <w:rsid w:val="00101482"/>
    <w:rsid w:val="00102856"/>
    <w:rsid w:val="00104752"/>
    <w:rsid w:val="001106F9"/>
    <w:rsid w:val="00111B36"/>
    <w:rsid w:val="00113D03"/>
    <w:rsid w:val="00114677"/>
    <w:rsid w:val="0011613C"/>
    <w:rsid w:val="0012134D"/>
    <w:rsid w:val="00121FAE"/>
    <w:rsid w:val="00123337"/>
    <w:rsid w:val="00130BB1"/>
    <w:rsid w:val="00132E75"/>
    <w:rsid w:val="0015272E"/>
    <w:rsid w:val="00160591"/>
    <w:rsid w:val="00160AA9"/>
    <w:rsid w:val="00163988"/>
    <w:rsid w:val="00163C1C"/>
    <w:rsid w:val="00163F8D"/>
    <w:rsid w:val="00166466"/>
    <w:rsid w:val="001770B0"/>
    <w:rsid w:val="001835B4"/>
    <w:rsid w:val="00192104"/>
    <w:rsid w:val="001A172A"/>
    <w:rsid w:val="001A18E5"/>
    <w:rsid w:val="001A2B4F"/>
    <w:rsid w:val="001A5A26"/>
    <w:rsid w:val="001A6461"/>
    <w:rsid w:val="001A6FFD"/>
    <w:rsid w:val="001B08CD"/>
    <w:rsid w:val="001B7E4B"/>
    <w:rsid w:val="001C19B3"/>
    <w:rsid w:val="001C3D72"/>
    <w:rsid w:val="001C3E52"/>
    <w:rsid w:val="001D5730"/>
    <w:rsid w:val="001D77E8"/>
    <w:rsid w:val="001F473E"/>
    <w:rsid w:val="001F55BC"/>
    <w:rsid w:val="001F6801"/>
    <w:rsid w:val="002040BD"/>
    <w:rsid w:val="00205235"/>
    <w:rsid w:val="002159BB"/>
    <w:rsid w:val="00226D40"/>
    <w:rsid w:val="002301BC"/>
    <w:rsid w:val="00235914"/>
    <w:rsid w:val="002372C5"/>
    <w:rsid w:val="00252188"/>
    <w:rsid w:val="002575F0"/>
    <w:rsid w:val="002621A5"/>
    <w:rsid w:val="0026264E"/>
    <w:rsid w:val="002742D3"/>
    <w:rsid w:val="002758BD"/>
    <w:rsid w:val="00275B3C"/>
    <w:rsid w:val="002816DC"/>
    <w:rsid w:val="00285C87"/>
    <w:rsid w:val="002920C7"/>
    <w:rsid w:val="00295C4A"/>
    <w:rsid w:val="002A0C7A"/>
    <w:rsid w:val="002A2051"/>
    <w:rsid w:val="002B2E36"/>
    <w:rsid w:val="002C0FDB"/>
    <w:rsid w:val="002C1E67"/>
    <w:rsid w:val="002C2F49"/>
    <w:rsid w:val="002C423D"/>
    <w:rsid w:val="002D3B05"/>
    <w:rsid w:val="002D3C2F"/>
    <w:rsid w:val="002D6DB3"/>
    <w:rsid w:val="002D7F79"/>
    <w:rsid w:val="002E7340"/>
    <w:rsid w:val="002F7263"/>
    <w:rsid w:val="00300F11"/>
    <w:rsid w:val="00316A1A"/>
    <w:rsid w:val="00321F9E"/>
    <w:rsid w:val="00324382"/>
    <w:rsid w:val="00325381"/>
    <w:rsid w:val="00326458"/>
    <w:rsid w:val="00331737"/>
    <w:rsid w:val="0033394A"/>
    <w:rsid w:val="00334CE3"/>
    <w:rsid w:val="00336328"/>
    <w:rsid w:val="00336F4F"/>
    <w:rsid w:val="00337676"/>
    <w:rsid w:val="003412DD"/>
    <w:rsid w:val="00343024"/>
    <w:rsid w:val="00343D0F"/>
    <w:rsid w:val="003504CE"/>
    <w:rsid w:val="0035233F"/>
    <w:rsid w:val="00357176"/>
    <w:rsid w:val="00357913"/>
    <w:rsid w:val="003602B2"/>
    <w:rsid w:val="00360BEA"/>
    <w:rsid w:val="00363ECB"/>
    <w:rsid w:val="00367E94"/>
    <w:rsid w:val="00370E4F"/>
    <w:rsid w:val="0037408D"/>
    <w:rsid w:val="0037702D"/>
    <w:rsid w:val="00382323"/>
    <w:rsid w:val="0038270D"/>
    <w:rsid w:val="00386017"/>
    <w:rsid w:val="00386A00"/>
    <w:rsid w:val="003912E3"/>
    <w:rsid w:val="00393237"/>
    <w:rsid w:val="003932E9"/>
    <w:rsid w:val="00395AAB"/>
    <w:rsid w:val="003A48C0"/>
    <w:rsid w:val="003B2DBD"/>
    <w:rsid w:val="003B3AD0"/>
    <w:rsid w:val="003B3D97"/>
    <w:rsid w:val="003C0789"/>
    <w:rsid w:val="003C71C4"/>
    <w:rsid w:val="003D164B"/>
    <w:rsid w:val="003D3EC7"/>
    <w:rsid w:val="003E7037"/>
    <w:rsid w:val="003E7332"/>
    <w:rsid w:val="003F068B"/>
    <w:rsid w:val="003F0812"/>
    <w:rsid w:val="003F0A02"/>
    <w:rsid w:val="003F2747"/>
    <w:rsid w:val="003F405A"/>
    <w:rsid w:val="003F4FFD"/>
    <w:rsid w:val="003F789E"/>
    <w:rsid w:val="00400C4E"/>
    <w:rsid w:val="00401D14"/>
    <w:rsid w:val="004115F2"/>
    <w:rsid w:val="00413A04"/>
    <w:rsid w:val="00424543"/>
    <w:rsid w:val="00430B44"/>
    <w:rsid w:val="0043345C"/>
    <w:rsid w:val="00441C7C"/>
    <w:rsid w:val="004422D1"/>
    <w:rsid w:val="004429ED"/>
    <w:rsid w:val="00443030"/>
    <w:rsid w:val="00445292"/>
    <w:rsid w:val="004466F0"/>
    <w:rsid w:val="00447EB6"/>
    <w:rsid w:val="004501DD"/>
    <w:rsid w:val="00457401"/>
    <w:rsid w:val="00460988"/>
    <w:rsid w:val="004609F8"/>
    <w:rsid w:val="004627B9"/>
    <w:rsid w:val="00464167"/>
    <w:rsid w:val="004825DA"/>
    <w:rsid w:val="00483F97"/>
    <w:rsid w:val="00484C98"/>
    <w:rsid w:val="00487DBD"/>
    <w:rsid w:val="004920D8"/>
    <w:rsid w:val="004934D1"/>
    <w:rsid w:val="00496FAA"/>
    <w:rsid w:val="00497965"/>
    <w:rsid w:val="004A7AFF"/>
    <w:rsid w:val="004B3D55"/>
    <w:rsid w:val="004B65B2"/>
    <w:rsid w:val="004B7080"/>
    <w:rsid w:val="004B79B3"/>
    <w:rsid w:val="004C0389"/>
    <w:rsid w:val="004C17D1"/>
    <w:rsid w:val="004C4E9C"/>
    <w:rsid w:val="004C5CA7"/>
    <w:rsid w:val="004D2F2B"/>
    <w:rsid w:val="004D39A1"/>
    <w:rsid w:val="004D3B2F"/>
    <w:rsid w:val="004D407C"/>
    <w:rsid w:val="004D72F7"/>
    <w:rsid w:val="004D7F04"/>
    <w:rsid w:val="004E0570"/>
    <w:rsid w:val="004E3E71"/>
    <w:rsid w:val="004E73DC"/>
    <w:rsid w:val="004F02E7"/>
    <w:rsid w:val="004F3F4F"/>
    <w:rsid w:val="004F7E9A"/>
    <w:rsid w:val="005006B8"/>
    <w:rsid w:val="0050395C"/>
    <w:rsid w:val="0050452B"/>
    <w:rsid w:val="00511C51"/>
    <w:rsid w:val="00511CF5"/>
    <w:rsid w:val="00511EC2"/>
    <w:rsid w:val="00514035"/>
    <w:rsid w:val="005163C7"/>
    <w:rsid w:val="005269EF"/>
    <w:rsid w:val="0053057B"/>
    <w:rsid w:val="00532873"/>
    <w:rsid w:val="005366B2"/>
    <w:rsid w:val="005406D0"/>
    <w:rsid w:val="00544C60"/>
    <w:rsid w:val="00553F6A"/>
    <w:rsid w:val="00554057"/>
    <w:rsid w:val="00556383"/>
    <w:rsid w:val="005643FE"/>
    <w:rsid w:val="00564920"/>
    <w:rsid w:val="00565909"/>
    <w:rsid w:val="005670F0"/>
    <w:rsid w:val="00570CA8"/>
    <w:rsid w:val="00574AF5"/>
    <w:rsid w:val="00583E4F"/>
    <w:rsid w:val="0059408E"/>
    <w:rsid w:val="00594E38"/>
    <w:rsid w:val="0059579B"/>
    <w:rsid w:val="005975AD"/>
    <w:rsid w:val="005A5825"/>
    <w:rsid w:val="005A5928"/>
    <w:rsid w:val="005A73F3"/>
    <w:rsid w:val="005A7B37"/>
    <w:rsid w:val="005B68A3"/>
    <w:rsid w:val="005C1B95"/>
    <w:rsid w:val="005C2D49"/>
    <w:rsid w:val="005D1E3D"/>
    <w:rsid w:val="005D325F"/>
    <w:rsid w:val="005D33EC"/>
    <w:rsid w:val="005D4621"/>
    <w:rsid w:val="005D60AD"/>
    <w:rsid w:val="005D7521"/>
    <w:rsid w:val="005E0732"/>
    <w:rsid w:val="005E0758"/>
    <w:rsid w:val="005E498E"/>
    <w:rsid w:val="005F0C0B"/>
    <w:rsid w:val="005F2983"/>
    <w:rsid w:val="005F53A1"/>
    <w:rsid w:val="00604027"/>
    <w:rsid w:val="00604216"/>
    <w:rsid w:val="00604880"/>
    <w:rsid w:val="00613927"/>
    <w:rsid w:val="0062397F"/>
    <w:rsid w:val="00624919"/>
    <w:rsid w:val="006256A6"/>
    <w:rsid w:val="00630867"/>
    <w:rsid w:val="00630B2F"/>
    <w:rsid w:val="0063372C"/>
    <w:rsid w:val="00640092"/>
    <w:rsid w:val="00642CF7"/>
    <w:rsid w:val="00645903"/>
    <w:rsid w:val="00645E44"/>
    <w:rsid w:val="006465FD"/>
    <w:rsid w:val="00653C46"/>
    <w:rsid w:val="006549D3"/>
    <w:rsid w:val="006555A4"/>
    <w:rsid w:val="006602AA"/>
    <w:rsid w:val="00673398"/>
    <w:rsid w:val="00673944"/>
    <w:rsid w:val="006739E3"/>
    <w:rsid w:val="0067431A"/>
    <w:rsid w:val="006759A0"/>
    <w:rsid w:val="00683F48"/>
    <w:rsid w:val="006860CB"/>
    <w:rsid w:val="00687242"/>
    <w:rsid w:val="00692733"/>
    <w:rsid w:val="00692BF3"/>
    <w:rsid w:val="0069323A"/>
    <w:rsid w:val="00693638"/>
    <w:rsid w:val="00693D66"/>
    <w:rsid w:val="006A39B1"/>
    <w:rsid w:val="006A423D"/>
    <w:rsid w:val="006A5BB8"/>
    <w:rsid w:val="006A7048"/>
    <w:rsid w:val="006B2B4F"/>
    <w:rsid w:val="006B2BEE"/>
    <w:rsid w:val="006B40A4"/>
    <w:rsid w:val="006B575E"/>
    <w:rsid w:val="006D41E2"/>
    <w:rsid w:val="006E0673"/>
    <w:rsid w:val="006E10A6"/>
    <w:rsid w:val="006E2A34"/>
    <w:rsid w:val="006E7BF2"/>
    <w:rsid w:val="006F0EA3"/>
    <w:rsid w:val="006F25AA"/>
    <w:rsid w:val="006F50FE"/>
    <w:rsid w:val="006F7E16"/>
    <w:rsid w:val="0070056B"/>
    <w:rsid w:val="00705C4C"/>
    <w:rsid w:val="00707C2F"/>
    <w:rsid w:val="0071318C"/>
    <w:rsid w:val="00714640"/>
    <w:rsid w:val="0072064A"/>
    <w:rsid w:val="0072202B"/>
    <w:rsid w:val="0072208F"/>
    <w:rsid w:val="00722514"/>
    <w:rsid w:val="007261BA"/>
    <w:rsid w:val="007319C5"/>
    <w:rsid w:val="00732EB8"/>
    <w:rsid w:val="007414A0"/>
    <w:rsid w:val="00741D74"/>
    <w:rsid w:val="00745462"/>
    <w:rsid w:val="00745EC5"/>
    <w:rsid w:val="007507B2"/>
    <w:rsid w:val="00752DDF"/>
    <w:rsid w:val="00761FAF"/>
    <w:rsid w:val="00763778"/>
    <w:rsid w:val="00764C56"/>
    <w:rsid w:val="0076514D"/>
    <w:rsid w:val="007679A4"/>
    <w:rsid w:val="0077178A"/>
    <w:rsid w:val="007728AB"/>
    <w:rsid w:val="00772A68"/>
    <w:rsid w:val="00772D17"/>
    <w:rsid w:val="00773EAB"/>
    <w:rsid w:val="00775179"/>
    <w:rsid w:val="007801B1"/>
    <w:rsid w:val="00780FC6"/>
    <w:rsid w:val="0078243B"/>
    <w:rsid w:val="0078376F"/>
    <w:rsid w:val="00783EA1"/>
    <w:rsid w:val="00787B38"/>
    <w:rsid w:val="00791287"/>
    <w:rsid w:val="00791561"/>
    <w:rsid w:val="00792ED5"/>
    <w:rsid w:val="00796DEC"/>
    <w:rsid w:val="0079798A"/>
    <w:rsid w:val="007A1A1C"/>
    <w:rsid w:val="007A39A8"/>
    <w:rsid w:val="007C0BC8"/>
    <w:rsid w:val="007C1506"/>
    <w:rsid w:val="007C167B"/>
    <w:rsid w:val="007C267D"/>
    <w:rsid w:val="007C4801"/>
    <w:rsid w:val="007D334B"/>
    <w:rsid w:val="007D499C"/>
    <w:rsid w:val="007D6A15"/>
    <w:rsid w:val="007E2029"/>
    <w:rsid w:val="007E2BF4"/>
    <w:rsid w:val="007E2F35"/>
    <w:rsid w:val="007E6CBB"/>
    <w:rsid w:val="007F181D"/>
    <w:rsid w:val="007F7611"/>
    <w:rsid w:val="00803724"/>
    <w:rsid w:val="00804C76"/>
    <w:rsid w:val="0080670C"/>
    <w:rsid w:val="00810C0B"/>
    <w:rsid w:val="0081688B"/>
    <w:rsid w:val="00820BDF"/>
    <w:rsid w:val="0082194F"/>
    <w:rsid w:val="008221BB"/>
    <w:rsid w:val="00823DEB"/>
    <w:rsid w:val="0082578A"/>
    <w:rsid w:val="008273BA"/>
    <w:rsid w:val="00832105"/>
    <w:rsid w:val="00835AF3"/>
    <w:rsid w:val="00836040"/>
    <w:rsid w:val="00837D96"/>
    <w:rsid w:val="0084182A"/>
    <w:rsid w:val="00844613"/>
    <w:rsid w:val="00845BC3"/>
    <w:rsid w:val="00846A55"/>
    <w:rsid w:val="00850AE5"/>
    <w:rsid w:val="008541AC"/>
    <w:rsid w:val="00866AC1"/>
    <w:rsid w:val="00880D8F"/>
    <w:rsid w:val="00886D59"/>
    <w:rsid w:val="0088765C"/>
    <w:rsid w:val="00890B04"/>
    <w:rsid w:val="00891778"/>
    <w:rsid w:val="008A09B4"/>
    <w:rsid w:val="008A0F99"/>
    <w:rsid w:val="008A2ED2"/>
    <w:rsid w:val="008A3887"/>
    <w:rsid w:val="008A3C03"/>
    <w:rsid w:val="008A48FF"/>
    <w:rsid w:val="008A4A6A"/>
    <w:rsid w:val="008A4BBB"/>
    <w:rsid w:val="008A6164"/>
    <w:rsid w:val="008A770A"/>
    <w:rsid w:val="008B0614"/>
    <w:rsid w:val="008B7890"/>
    <w:rsid w:val="008C06E4"/>
    <w:rsid w:val="008C55C5"/>
    <w:rsid w:val="008D00FC"/>
    <w:rsid w:val="008D1B8E"/>
    <w:rsid w:val="008D798D"/>
    <w:rsid w:val="008E296C"/>
    <w:rsid w:val="008E36FE"/>
    <w:rsid w:val="008E465F"/>
    <w:rsid w:val="008E7791"/>
    <w:rsid w:val="008F717A"/>
    <w:rsid w:val="00900357"/>
    <w:rsid w:val="00901115"/>
    <w:rsid w:val="0091074A"/>
    <w:rsid w:val="00912AA6"/>
    <w:rsid w:val="0091349A"/>
    <w:rsid w:val="0092339C"/>
    <w:rsid w:val="009236A5"/>
    <w:rsid w:val="00923772"/>
    <w:rsid w:val="00923AD5"/>
    <w:rsid w:val="00927196"/>
    <w:rsid w:val="00930F63"/>
    <w:rsid w:val="0093352F"/>
    <w:rsid w:val="00942791"/>
    <w:rsid w:val="009429D4"/>
    <w:rsid w:val="00942F5C"/>
    <w:rsid w:val="0094435B"/>
    <w:rsid w:val="009453C2"/>
    <w:rsid w:val="00946E8D"/>
    <w:rsid w:val="009477B7"/>
    <w:rsid w:val="009500A3"/>
    <w:rsid w:val="0095283D"/>
    <w:rsid w:val="00953280"/>
    <w:rsid w:val="00957208"/>
    <w:rsid w:val="0096551B"/>
    <w:rsid w:val="0096591E"/>
    <w:rsid w:val="00966C54"/>
    <w:rsid w:val="0097237A"/>
    <w:rsid w:val="00974BF2"/>
    <w:rsid w:val="009816B2"/>
    <w:rsid w:val="00992065"/>
    <w:rsid w:val="00992BAF"/>
    <w:rsid w:val="009971B4"/>
    <w:rsid w:val="009A0491"/>
    <w:rsid w:val="009A224F"/>
    <w:rsid w:val="009A2B70"/>
    <w:rsid w:val="009A2D30"/>
    <w:rsid w:val="009A335B"/>
    <w:rsid w:val="009A6BBF"/>
    <w:rsid w:val="009A6CCB"/>
    <w:rsid w:val="009A6FC9"/>
    <w:rsid w:val="009C0E65"/>
    <w:rsid w:val="009C28C1"/>
    <w:rsid w:val="009C768E"/>
    <w:rsid w:val="009D040B"/>
    <w:rsid w:val="009D046B"/>
    <w:rsid w:val="009D1744"/>
    <w:rsid w:val="009D2D3A"/>
    <w:rsid w:val="009D3153"/>
    <w:rsid w:val="009D70D3"/>
    <w:rsid w:val="009D7128"/>
    <w:rsid w:val="009E0CB8"/>
    <w:rsid w:val="009E187B"/>
    <w:rsid w:val="009E5A6C"/>
    <w:rsid w:val="009F56C1"/>
    <w:rsid w:val="009F6777"/>
    <w:rsid w:val="00A00D14"/>
    <w:rsid w:val="00A06D84"/>
    <w:rsid w:val="00A1242A"/>
    <w:rsid w:val="00A1327E"/>
    <w:rsid w:val="00A20A72"/>
    <w:rsid w:val="00A2102C"/>
    <w:rsid w:val="00A21735"/>
    <w:rsid w:val="00A22144"/>
    <w:rsid w:val="00A25E27"/>
    <w:rsid w:val="00A25F8D"/>
    <w:rsid w:val="00A31CD9"/>
    <w:rsid w:val="00A33D41"/>
    <w:rsid w:val="00A34980"/>
    <w:rsid w:val="00A36BF3"/>
    <w:rsid w:val="00A37725"/>
    <w:rsid w:val="00A42C1D"/>
    <w:rsid w:val="00A56CF8"/>
    <w:rsid w:val="00A618EF"/>
    <w:rsid w:val="00A628FE"/>
    <w:rsid w:val="00A64D97"/>
    <w:rsid w:val="00A66175"/>
    <w:rsid w:val="00A71D24"/>
    <w:rsid w:val="00A72684"/>
    <w:rsid w:val="00A733D0"/>
    <w:rsid w:val="00A73CDF"/>
    <w:rsid w:val="00A76344"/>
    <w:rsid w:val="00A77A8B"/>
    <w:rsid w:val="00A815C9"/>
    <w:rsid w:val="00A86108"/>
    <w:rsid w:val="00A87127"/>
    <w:rsid w:val="00A879C1"/>
    <w:rsid w:val="00A96397"/>
    <w:rsid w:val="00AA356C"/>
    <w:rsid w:val="00AA4B71"/>
    <w:rsid w:val="00AA5F54"/>
    <w:rsid w:val="00AA609C"/>
    <w:rsid w:val="00AA7B1A"/>
    <w:rsid w:val="00AB61EC"/>
    <w:rsid w:val="00AC1483"/>
    <w:rsid w:val="00AC31E1"/>
    <w:rsid w:val="00AD2E92"/>
    <w:rsid w:val="00AD310A"/>
    <w:rsid w:val="00AE0FDB"/>
    <w:rsid w:val="00AE41C3"/>
    <w:rsid w:val="00AE4720"/>
    <w:rsid w:val="00AE6BE3"/>
    <w:rsid w:val="00AF0BAF"/>
    <w:rsid w:val="00AF25A3"/>
    <w:rsid w:val="00AF75B7"/>
    <w:rsid w:val="00B00CF7"/>
    <w:rsid w:val="00B03096"/>
    <w:rsid w:val="00B123CC"/>
    <w:rsid w:val="00B13AB0"/>
    <w:rsid w:val="00B22304"/>
    <w:rsid w:val="00B24D42"/>
    <w:rsid w:val="00B275AA"/>
    <w:rsid w:val="00B27C6E"/>
    <w:rsid w:val="00B33A63"/>
    <w:rsid w:val="00B36DE1"/>
    <w:rsid w:val="00B42C92"/>
    <w:rsid w:val="00B4345D"/>
    <w:rsid w:val="00B43A51"/>
    <w:rsid w:val="00B51442"/>
    <w:rsid w:val="00B51A26"/>
    <w:rsid w:val="00B614BB"/>
    <w:rsid w:val="00B6226E"/>
    <w:rsid w:val="00B622B5"/>
    <w:rsid w:val="00B62513"/>
    <w:rsid w:val="00B635B9"/>
    <w:rsid w:val="00B65B13"/>
    <w:rsid w:val="00B66C26"/>
    <w:rsid w:val="00B7512A"/>
    <w:rsid w:val="00B81656"/>
    <w:rsid w:val="00B8246C"/>
    <w:rsid w:val="00B845E3"/>
    <w:rsid w:val="00B850EC"/>
    <w:rsid w:val="00B94709"/>
    <w:rsid w:val="00BA14B1"/>
    <w:rsid w:val="00BB3F09"/>
    <w:rsid w:val="00BB499F"/>
    <w:rsid w:val="00BB73DE"/>
    <w:rsid w:val="00BC0AF2"/>
    <w:rsid w:val="00BC61EC"/>
    <w:rsid w:val="00BC75C0"/>
    <w:rsid w:val="00BE3BCB"/>
    <w:rsid w:val="00BE4019"/>
    <w:rsid w:val="00BE4637"/>
    <w:rsid w:val="00BE71ED"/>
    <w:rsid w:val="00BF1CCF"/>
    <w:rsid w:val="00BF3ED0"/>
    <w:rsid w:val="00BF60F3"/>
    <w:rsid w:val="00C0018E"/>
    <w:rsid w:val="00C031E8"/>
    <w:rsid w:val="00C041B7"/>
    <w:rsid w:val="00C070B9"/>
    <w:rsid w:val="00C10FB7"/>
    <w:rsid w:val="00C110FD"/>
    <w:rsid w:val="00C14C9C"/>
    <w:rsid w:val="00C220CF"/>
    <w:rsid w:val="00C22E98"/>
    <w:rsid w:val="00C2675C"/>
    <w:rsid w:val="00C27198"/>
    <w:rsid w:val="00C30F13"/>
    <w:rsid w:val="00C31DCB"/>
    <w:rsid w:val="00C33016"/>
    <w:rsid w:val="00C33AAD"/>
    <w:rsid w:val="00C3485F"/>
    <w:rsid w:val="00C34AFA"/>
    <w:rsid w:val="00C35919"/>
    <w:rsid w:val="00C36B36"/>
    <w:rsid w:val="00C43AB6"/>
    <w:rsid w:val="00C45A47"/>
    <w:rsid w:val="00C503E1"/>
    <w:rsid w:val="00C513D5"/>
    <w:rsid w:val="00C520E4"/>
    <w:rsid w:val="00C550DB"/>
    <w:rsid w:val="00C5584C"/>
    <w:rsid w:val="00C62C9C"/>
    <w:rsid w:val="00C62DDB"/>
    <w:rsid w:val="00C63252"/>
    <w:rsid w:val="00C6724F"/>
    <w:rsid w:val="00C70F12"/>
    <w:rsid w:val="00C7255A"/>
    <w:rsid w:val="00C728F4"/>
    <w:rsid w:val="00C80AA5"/>
    <w:rsid w:val="00C8240D"/>
    <w:rsid w:val="00C9037C"/>
    <w:rsid w:val="00C90B29"/>
    <w:rsid w:val="00C976FF"/>
    <w:rsid w:val="00CA1B3A"/>
    <w:rsid w:val="00CA1BF0"/>
    <w:rsid w:val="00CA3748"/>
    <w:rsid w:val="00CA79C3"/>
    <w:rsid w:val="00CA7E7A"/>
    <w:rsid w:val="00CB7F64"/>
    <w:rsid w:val="00CC2E87"/>
    <w:rsid w:val="00CC78F4"/>
    <w:rsid w:val="00CD140A"/>
    <w:rsid w:val="00CD4403"/>
    <w:rsid w:val="00CD5740"/>
    <w:rsid w:val="00CD7F51"/>
    <w:rsid w:val="00CE0D3A"/>
    <w:rsid w:val="00CE1284"/>
    <w:rsid w:val="00CE1849"/>
    <w:rsid w:val="00CE3C56"/>
    <w:rsid w:val="00CF463F"/>
    <w:rsid w:val="00CF5C26"/>
    <w:rsid w:val="00CF65A3"/>
    <w:rsid w:val="00D02D2A"/>
    <w:rsid w:val="00D040EA"/>
    <w:rsid w:val="00D05287"/>
    <w:rsid w:val="00D06C7A"/>
    <w:rsid w:val="00D07961"/>
    <w:rsid w:val="00D11882"/>
    <w:rsid w:val="00D20FD4"/>
    <w:rsid w:val="00D248CA"/>
    <w:rsid w:val="00D251A3"/>
    <w:rsid w:val="00D258DA"/>
    <w:rsid w:val="00D25AAA"/>
    <w:rsid w:val="00D2723E"/>
    <w:rsid w:val="00D33DB5"/>
    <w:rsid w:val="00D356B2"/>
    <w:rsid w:val="00D36D47"/>
    <w:rsid w:val="00D36F8E"/>
    <w:rsid w:val="00D47878"/>
    <w:rsid w:val="00D53658"/>
    <w:rsid w:val="00D560E8"/>
    <w:rsid w:val="00D56CD0"/>
    <w:rsid w:val="00D63E55"/>
    <w:rsid w:val="00D6753D"/>
    <w:rsid w:val="00D675F6"/>
    <w:rsid w:val="00D70362"/>
    <w:rsid w:val="00D70975"/>
    <w:rsid w:val="00D76921"/>
    <w:rsid w:val="00D8046E"/>
    <w:rsid w:val="00D81FFF"/>
    <w:rsid w:val="00D842C9"/>
    <w:rsid w:val="00D8515B"/>
    <w:rsid w:val="00D909BB"/>
    <w:rsid w:val="00D93745"/>
    <w:rsid w:val="00D94D23"/>
    <w:rsid w:val="00DA2C49"/>
    <w:rsid w:val="00DA367A"/>
    <w:rsid w:val="00DA43C5"/>
    <w:rsid w:val="00DA5BD8"/>
    <w:rsid w:val="00DB04CD"/>
    <w:rsid w:val="00DB1D66"/>
    <w:rsid w:val="00DB3F60"/>
    <w:rsid w:val="00DB6326"/>
    <w:rsid w:val="00DC09DC"/>
    <w:rsid w:val="00DC0B70"/>
    <w:rsid w:val="00DC118F"/>
    <w:rsid w:val="00DC26C2"/>
    <w:rsid w:val="00DC28EE"/>
    <w:rsid w:val="00DC5757"/>
    <w:rsid w:val="00DC7923"/>
    <w:rsid w:val="00DD1F35"/>
    <w:rsid w:val="00DD4751"/>
    <w:rsid w:val="00DD5E6C"/>
    <w:rsid w:val="00DD6DB2"/>
    <w:rsid w:val="00DD77EE"/>
    <w:rsid w:val="00DE01AC"/>
    <w:rsid w:val="00DE0200"/>
    <w:rsid w:val="00DE24F2"/>
    <w:rsid w:val="00DE2936"/>
    <w:rsid w:val="00DE29AC"/>
    <w:rsid w:val="00DE603C"/>
    <w:rsid w:val="00DE7762"/>
    <w:rsid w:val="00DF16FA"/>
    <w:rsid w:val="00DF3E4F"/>
    <w:rsid w:val="00DF79A5"/>
    <w:rsid w:val="00E0472D"/>
    <w:rsid w:val="00E04AD3"/>
    <w:rsid w:val="00E0668B"/>
    <w:rsid w:val="00E106F3"/>
    <w:rsid w:val="00E130E6"/>
    <w:rsid w:val="00E26304"/>
    <w:rsid w:val="00E33EB5"/>
    <w:rsid w:val="00E368FD"/>
    <w:rsid w:val="00E404C2"/>
    <w:rsid w:val="00E42B4E"/>
    <w:rsid w:val="00E47001"/>
    <w:rsid w:val="00E47243"/>
    <w:rsid w:val="00E531BA"/>
    <w:rsid w:val="00E61E5D"/>
    <w:rsid w:val="00E6238A"/>
    <w:rsid w:val="00E71373"/>
    <w:rsid w:val="00E8121D"/>
    <w:rsid w:val="00E82A8D"/>
    <w:rsid w:val="00E844E4"/>
    <w:rsid w:val="00E8507E"/>
    <w:rsid w:val="00E8523B"/>
    <w:rsid w:val="00E85AEA"/>
    <w:rsid w:val="00E956C8"/>
    <w:rsid w:val="00E97C1B"/>
    <w:rsid w:val="00EA46E4"/>
    <w:rsid w:val="00EB0773"/>
    <w:rsid w:val="00EB377C"/>
    <w:rsid w:val="00EB4495"/>
    <w:rsid w:val="00EB6310"/>
    <w:rsid w:val="00EC0384"/>
    <w:rsid w:val="00EC0897"/>
    <w:rsid w:val="00EC1780"/>
    <w:rsid w:val="00EC3E07"/>
    <w:rsid w:val="00EC50FC"/>
    <w:rsid w:val="00EC5C65"/>
    <w:rsid w:val="00EC6067"/>
    <w:rsid w:val="00EC73AE"/>
    <w:rsid w:val="00ED0002"/>
    <w:rsid w:val="00ED4057"/>
    <w:rsid w:val="00ED4412"/>
    <w:rsid w:val="00ED4849"/>
    <w:rsid w:val="00EE1884"/>
    <w:rsid w:val="00EE1D31"/>
    <w:rsid w:val="00EE7779"/>
    <w:rsid w:val="00EF32AD"/>
    <w:rsid w:val="00EF5410"/>
    <w:rsid w:val="00F02AE1"/>
    <w:rsid w:val="00F03E09"/>
    <w:rsid w:val="00F0489D"/>
    <w:rsid w:val="00F064C5"/>
    <w:rsid w:val="00F10467"/>
    <w:rsid w:val="00F10B56"/>
    <w:rsid w:val="00F11707"/>
    <w:rsid w:val="00F127B5"/>
    <w:rsid w:val="00F163B3"/>
    <w:rsid w:val="00F267AD"/>
    <w:rsid w:val="00F279ED"/>
    <w:rsid w:val="00F3197A"/>
    <w:rsid w:val="00F31BB4"/>
    <w:rsid w:val="00F33BB0"/>
    <w:rsid w:val="00F369AD"/>
    <w:rsid w:val="00F41398"/>
    <w:rsid w:val="00F52D99"/>
    <w:rsid w:val="00F53492"/>
    <w:rsid w:val="00F54F4C"/>
    <w:rsid w:val="00F61613"/>
    <w:rsid w:val="00F61FE5"/>
    <w:rsid w:val="00F631C6"/>
    <w:rsid w:val="00F65747"/>
    <w:rsid w:val="00F7100C"/>
    <w:rsid w:val="00F73A37"/>
    <w:rsid w:val="00F83E63"/>
    <w:rsid w:val="00F9304F"/>
    <w:rsid w:val="00F938C3"/>
    <w:rsid w:val="00F93DB4"/>
    <w:rsid w:val="00F9402D"/>
    <w:rsid w:val="00F95EF7"/>
    <w:rsid w:val="00FA151D"/>
    <w:rsid w:val="00FA1640"/>
    <w:rsid w:val="00FA2706"/>
    <w:rsid w:val="00FA2E42"/>
    <w:rsid w:val="00FA33D4"/>
    <w:rsid w:val="00FA4024"/>
    <w:rsid w:val="00FA41D4"/>
    <w:rsid w:val="00FA4939"/>
    <w:rsid w:val="00FA7CC1"/>
    <w:rsid w:val="00FB431E"/>
    <w:rsid w:val="00FB4A0B"/>
    <w:rsid w:val="00FB4C1D"/>
    <w:rsid w:val="00FC0462"/>
    <w:rsid w:val="00FC61E8"/>
    <w:rsid w:val="00FC7AE9"/>
    <w:rsid w:val="00FC7F25"/>
    <w:rsid w:val="00FD30DD"/>
    <w:rsid w:val="00FD44C6"/>
    <w:rsid w:val="00FE31A3"/>
    <w:rsid w:val="00FE3547"/>
    <w:rsid w:val="00FF5C7A"/>
    <w:rsid w:val="00F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,"/>
  <w:listSeparator w:val=","/>
  <w15:docId w15:val="{F6E441A9-98FE-4104-8A55-558BCEE8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styleId="Textodelmarcadordeposicin">
    <w:name w:val="Placeholder Text"/>
    <w:uiPriority w:val="99"/>
    <w:semiHidden/>
    <w:rsid w:val="00386A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3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image" Target="media/image4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4.xm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image" Target="media/image5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control" Target="activeX/activeX2.xm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cid:image002.png@01D0E563.4D578A1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image" Target="media/image7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ndrap\Desktop\REDI-ANA-%23%20SAO%20_DESC_BREVE_V1ZAN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10810E608E4FC49CEE5CB61D0C8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DD16F-AE0D-4704-A4AD-C089A0DFE37B}"/>
      </w:docPartPr>
      <w:docPartBody>
        <w:p w:rsidR="008B02B0" w:rsidRDefault="00F2728E" w:rsidP="00F2728E">
          <w:pPr>
            <w:pStyle w:val="AA10810E608E4FC49CEE5CB61D0C8EC0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EE0FC450B1E2473AA7A7FF08F967E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ACCDA-0632-40C9-98F5-919315CC52D7}"/>
      </w:docPartPr>
      <w:docPartBody>
        <w:p w:rsidR="008B02B0" w:rsidRDefault="00F2728E" w:rsidP="00F2728E">
          <w:pPr>
            <w:pStyle w:val="EE0FC450B1E2473AA7A7FF08F967E4DE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412DAB7ED2054229B9188AF2EE102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42AEF-0A13-4742-8DAC-D8941D8687AF}"/>
      </w:docPartPr>
      <w:docPartBody>
        <w:p w:rsidR="008B02B0" w:rsidRDefault="00F2728E" w:rsidP="00F2728E">
          <w:pPr>
            <w:pStyle w:val="412DAB7ED2054229B9188AF2EE102045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4F87A4823E454AD7AE43CFF81C0F8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9514C-E20C-48F0-86E7-3885F60308C7}"/>
      </w:docPartPr>
      <w:docPartBody>
        <w:p w:rsidR="008B02B0" w:rsidRDefault="00B63EEA" w:rsidP="00B63EEA">
          <w:pPr>
            <w:pStyle w:val="4F87A4823E454AD7AE43CFF81C0F806B5"/>
          </w:pPr>
          <w:r w:rsidRPr="00370E4F">
            <w:rPr>
              <w:rStyle w:val="Textodelmarcadordeposicin"/>
              <w:rFonts w:asciiTheme="minorHAnsi" w:hAnsiTheme="minorHAnsi"/>
              <w:sz w:val="16"/>
              <w:szCs w:val="16"/>
            </w:rPr>
            <w:t>Elija un elemento.</w:t>
          </w:r>
        </w:p>
      </w:docPartBody>
    </w:docPart>
    <w:docPart>
      <w:docPartPr>
        <w:name w:val="F2E17DEAE6034425834F1AB94436F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1E8A7-2734-4435-9D25-87FFB460EF14}"/>
      </w:docPartPr>
      <w:docPartBody>
        <w:p w:rsidR="004D2941" w:rsidRDefault="00F2728E" w:rsidP="00F2728E">
          <w:pPr>
            <w:pStyle w:val="F2E17DEAE6034425834F1AB94436FF7913"/>
          </w:pPr>
          <w:r w:rsidRPr="00D20FD4">
            <w:rPr>
              <w:rFonts w:asciiTheme="minorHAnsi" w:hAnsiTheme="minorHAnsi" w:cs="Arial"/>
              <w:i/>
              <w:sz w:val="20"/>
              <w:szCs w:val="20"/>
              <w:lang w:eastAsia="en-US"/>
            </w:rPr>
            <w:t>Elija un elemento.</w:t>
          </w:r>
        </w:p>
      </w:docPartBody>
    </w:docPart>
    <w:docPart>
      <w:docPartPr>
        <w:name w:val="D1951250523948458CAA34B017A1C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3BD38-AD42-41CD-8AFE-FE474C62D815}"/>
      </w:docPartPr>
      <w:docPartBody>
        <w:p w:rsidR="00E119EF" w:rsidRDefault="00F2728E" w:rsidP="00F2728E">
          <w:pPr>
            <w:pStyle w:val="D1951250523948458CAA34B017A1C08C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47E9C96D1F0D4D08935A746B2F0B6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1E900-3227-45B7-AD58-01A8B9B655C1}"/>
      </w:docPartPr>
      <w:docPartBody>
        <w:p w:rsidR="00E119EF" w:rsidRDefault="00F2728E" w:rsidP="00F2728E">
          <w:pPr>
            <w:pStyle w:val="47E9C96D1F0D4D08935A746B2F0B625B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2EB721C673114820AB81B90E7ACDC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F7B23-0BCA-4979-A3BD-6589A4F2F037}"/>
      </w:docPartPr>
      <w:docPartBody>
        <w:p w:rsidR="00E119EF" w:rsidRDefault="00F2728E" w:rsidP="00F2728E">
          <w:pPr>
            <w:pStyle w:val="2EB721C673114820AB81B90E7ACDC6F2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A1944B3C1CD14DB6A7310C8EAFBEC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016C2-4567-4384-86B1-5A241934A369}"/>
      </w:docPartPr>
      <w:docPartBody>
        <w:p w:rsidR="00E119EF" w:rsidRDefault="00F2728E" w:rsidP="00F2728E">
          <w:pPr>
            <w:pStyle w:val="A1944B3C1CD14DB6A7310C8EAFBEC87B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EA42807292A34BBCAFB5565A08172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BC8AF-3A0D-44EF-B4C1-DCBB30217791}"/>
      </w:docPartPr>
      <w:docPartBody>
        <w:p w:rsidR="00F42F88" w:rsidRDefault="00F2728E" w:rsidP="00F2728E">
          <w:pPr>
            <w:pStyle w:val="EA42807292A34BBCAFB5565A08172FC912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CBA4C695411040D2ACE191FF9A3B9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EE7A6-4204-4924-8371-959D30D19ED8}"/>
      </w:docPartPr>
      <w:docPartBody>
        <w:p w:rsidR="006B458D" w:rsidRDefault="00F2728E" w:rsidP="00F2728E">
          <w:pPr>
            <w:pStyle w:val="CBA4C695411040D2ACE191FF9A3B98EA9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C865AB2FD93047029A1616D5A0864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585D0-7997-4BF6-93AC-1A4DC0EDCDA6}"/>
      </w:docPartPr>
      <w:docPartBody>
        <w:p w:rsidR="00F2728E" w:rsidRDefault="00F2728E" w:rsidP="00F2728E">
          <w:pPr>
            <w:pStyle w:val="C865AB2FD93047029A1616D5A086447A5"/>
          </w:pPr>
          <w:r w:rsidRPr="00DF79A5">
            <w:rPr>
              <w:rStyle w:val="Textodelmarcadordeposicin"/>
              <w:sz w:val="16"/>
              <w:szCs w:val="16"/>
            </w:rPr>
            <w:t>Elija un elemento.</w:t>
          </w:r>
        </w:p>
      </w:docPartBody>
    </w:docPart>
    <w:docPart>
      <w:docPartPr>
        <w:name w:val="C1713AA8493248B2AB99E92958450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DB71C-6E92-484C-9EB4-75050A4C5828}"/>
      </w:docPartPr>
      <w:docPartBody>
        <w:p w:rsidR="00F2728E" w:rsidRDefault="00F2728E" w:rsidP="00F2728E">
          <w:pPr>
            <w:pStyle w:val="C1713AA8493248B2AB99E929584505381"/>
          </w:pPr>
          <w:r w:rsidRPr="00DF79A5">
            <w:rPr>
              <w:rStyle w:val="Textodelmarcadordeposicin"/>
              <w:sz w:val="16"/>
              <w:szCs w:val="16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963"/>
    <w:rsid w:val="00253532"/>
    <w:rsid w:val="002C3561"/>
    <w:rsid w:val="003270F2"/>
    <w:rsid w:val="00475DA9"/>
    <w:rsid w:val="004D2941"/>
    <w:rsid w:val="0059109E"/>
    <w:rsid w:val="006A5DB2"/>
    <w:rsid w:val="006B458D"/>
    <w:rsid w:val="00823E76"/>
    <w:rsid w:val="008B02B0"/>
    <w:rsid w:val="00900323"/>
    <w:rsid w:val="00B5536C"/>
    <w:rsid w:val="00B63EEA"/>
    <w:rsid w:val="00B852D2"/>
    <w:rsid w:val="00BB5963"/>
    <w:rsid w:val="00C25804"/>
    <w:rsid w:val="00C84479"/>
    <w:rsid w:val="00D86386"/>
    <w:rsid w:val="00E119EF"/>
    <w:rsid w:val="00E50810"/>
    <w:rsid w:val="00F22EDC"/>
    <w:rsid w:val="00F2728E"/>
    <w:rsid w:val="00F42F88"/>
    <w:rsid w:val="00FF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F2728E"/>
    <w:rPr>
      <w:color w:val="808080"/>
    </w:rPr>
  </w:style>
  <w:style w:type="paragraph" w:customStyle="1" w:styleId="B88C10FDF2854D7AA9F0ABA669441DFD">
    <w:name w:val="B88C10FDF2854D7AA9F0ABA669441DFD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8C8574AD75A479CAE376526CA141C93">
    <w:name w:val="E8C8574AD75A479CAE376526CA141C93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88C10FDF2854D7AA9F0ABA669441DFD1">
    <w:name w:val="B88C10FDF2854D7AA9F0ABA669441DFD1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8C8574AD75A479CAE376526CA141C931">
    <w:name w:val="E8C8574AD75A479CAE376526CA141C931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0BC1BC13EAD4AC4996EA0A1BE0C892F">
    <w:name w:val="C0BC1BC13EAD4AC4996EA0A1BE0C892F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BC6FA23C779442884B15C6A370104EF">
    <w:name w:val="BBC6FA23C779442884B15C6A370104EF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F59C54DF4CF4178AF603A8241A9C844">
    <w:name w:val="CF59C54DF4CF4178AF603A8241A9C844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084C0600893340CEBAB98DECF44BAFB7">
    <w:name w:val="084C0600893340CEBAB98DECF44BAFB7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7AA0E3D1CD04425B7D44FED74AEDA91">
    <w:name w:val="C7AA0E3D1CD04425B7D44FED74AEDA91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7806685327674453858E3F9A241C972F">
    <w:name w:val="7806685327674453858E3F9A241C972F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70035799537A4020B9D618DE73937052">
    <w:name w:val="70035799537A4020B9D618DE73937052"/>
    <w:rsid w:val="00B5536C"/>
  </w:style>
  <w:style w:type="paragraph" w:customStyle="1" w:styleId="B23C04F7DCD940B58D83EFF93B98D087">
    <w:name w:val="B23C04F7DCD940B58D83EFF93B98D087"/>
    <w:rsid w:val="00B5536C"/>
  </w:style>
  <w:style w:type="paragraph" w:customStyle="1" w:styleId="50A5C4FA7E3F4CD7B617E6E01155A6FC">
    <w:name w:val="50A5C4FA7E3F4CD7B617E6E01155A6FC"/>
    <w:rsid w:val="00B5536C"/>
  </w:style>
  <w:style w:type="paragraph" w:customStyle="1" w:styleId="17A8F27C466C48B485C79D75BC9DA623">
    <w:name w:val="17A8F27C466C48B485C79D75BC9DA623"/>
    <w:rsid w:val="00B5536C"/>
  </w:style>
  <w:style w:type="paragraph" w:customStyle="1" w:styleId="98A72747997B422ABE7DF50DB7A18603">
    <w:name w:val="98A72747997B422ABE7DF50DB7A18603"/>
    <w:rsid w:val="00B5536C"/>
  </w:style>
  <w:style w:type="paragraph" w:customStyle="1" w:styleId="736C16653BE0485FA65BAFE7A32EA9A0">
    <w:name w:val="736C16653BE0485FA65BAFE7A32EA9A0"/>
    <w:rsid w:val="00B852D2"/>
  </w:style>
  <w:style w:type="paragraph" w:customStyle="1" w:styleId="AA10810E608E4FC49CEE5CB61D0C8EC0">
    <w:name w:val="AA10810E608E4FC49CEE5CB61D0C8EC0"/>
    <w:rsid w:val="00B852D2"/>
  </w:style>
  <w:style w:type="paragraph" w:customStyle="1" w:styleId="EE0FC450B1E2473AA7A7FF08F967E4DE">
    <w:name w:val="EE0FC450B1E2473AA7A7FF08F967E4DE"/>
    <w:rsid w:val="00B852D2"/>
  </w:style>
  <w:style w:type="paragraph" w:customStyle="1" w:styleId="412DAB7ED2054229B9188AF2EE102045">
    <w:name w:val="412DAB7ED2054229B9188AF2EE102045"/>
    <w:rsid w:val="00B852D2"/>
  </w:style>
  <w:style w:type="paragraph" w:customStyle="1" w:styleId="3BC36916687247F29E77CE2299FB4652">
    <w:name w:val="3BC36916687247F29E77CE2299FB4652"/>
    <w:rsid w:val="00B852D2"/>
  </w:style>
  <w:style w:type="paragraph" w:customStyle="1" w:styleId="30A15C24E8BD4414B44D0C79169EE651">
    <w:name w:val="30A15C24E8BD4414B44D0C79169EE651"/>
    <w:rsid w:val="00B852D2"/>
  </w:style>
  <w:style w:type="paragraph" w:customStyle="1" w:styleId="476AC260FFE143CA8193A25E23F51EEE">
    <w:name w:val="476AC260FFE143CA8193A25E23F51EEE"/>
    <w:rsid w:val="00B852D2"/>
  </w:style>
  <w:style w:type="paragraph" w:customStyle="1" w:styleId="7E8F44EE066C4A868090816D5CBB6508">
    <w:name w:val="7E8F44EE066C4A868090816D5CBB6508"/>
    <w:rsid w:val="00B852D2"/>
  </w:style>
  <w:style w:type="paragraph" w:customStyle="1" w:styleId="4F87A4823E454AD7AE43CFF81C0F806B">
    <w:name w:val="4F87A4823E454AD7AE43CFF81C0F806B"/>
    <w:rsid w:val="00B852D2"/>
  </w:style>
  <w:style w:type="paragraph" w:customStyle="1" w:styleId="0EAB1A8DEB0E4A33A5A19C1674E874F3">
    <w:name w:val="0EAB1A8DEB0E4A33A5A19C1674E874F3"/>
    <w:rsid w:val="008B02B0"/>
  </w:style>
  <w:style w:type="paragraph" w:customStyle="1" w:styleId="8E383F173A4548339F3319D207F5C54E">
    <w:name w:val="8E383F173A4548339F3319D207F5C54E"/>
    <w:rsid w:val="008B02B0"/>
  </w:style>
  <w:style w:type="paragraph" w:customStyle="1" w:styleId="4F87A4823E454AD7AE43CFF81C0F806B1">
    <w:name w:val="4F87A4823E454AD7AE43CFF81C0F806B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">
    <w:name w:val="AA10810E608E4FC49CEE5CB61D0C8EC0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">
    <w:name w:val="EE0FC450B1E2473AA7A7FF08F967E4DE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">
    <w:name w:val="412DAB7ED2054229B9188AF2EE102045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">
    <w:name w:val="8E383F173A4548339F3319D207F5C54E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53005DC38EB443DFAE0A1874885CFB17">
    <w:name w:val="53005DC38EB443DFAE0A1874885CFB17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E3D35483CB4E55AA6875F2A9CAAC2A">
    <w:name w:val="D1E3D35483CB4E55AA6875F2A9CAAC2A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72B32178C6040608B301943B487D780">
    <w:name w:val="D72B32178C6040608B301943B487D780"/>
    <w:rsid w:val="008B02B0"/>
  </w:style>
  <w:style w:type="paragraph" w:customStyle="1" w:styleId="9337250EF08B45FCA2B112BE666A0679">
    <w:name w:val="9337250EF08B45FCA2B112BE666A0679"/>
    <w:rsid w:val="008B02B0"/>
  </w:style>
  <w:style w:type="paragraph" w:customStyle="1" w:styleId="F5AA4614656E407AB1FC948CC5FE4A38">
    <w:name w:val="F5AA4614656E407AB1FC948CC5FE4A38"/>
    <w:rsid w:val="008B02B0"/>
  </w:style>
  <w:style w:type="paragraph" w:customStyle="1" w:styleId="F2E17DEAE6034425834F1AB94436FF79">
    <w:name w:val="F2E17DEAE6034425834F1AB94436FF79"/>
    <w:rsid w:val="008B02B0"/>
  </w:style>
  <w:style w:type="paragraph" w:customStyle="1" w:styleId="146DD1A7F8694BA283E6DB7D464D224C">
    <w:name w:val="146DD1A7F8694BA283E6DB7D464D224C"/>
    <w:rsid w:val="00FF3D0E"/>
  </w:style>
  <w:style w:type="paragraph" w:customStyle="1" w:styleId="596053FE324F4F96A9FD50512A6AEE7F">
    <w:name w:val="596053FE324F4F96A9FD50512A6AEE7F"/>
    <w:rsid w:val="00FF3D0E"/>
  </w:style>
  <w:style w:type="paragraph" w:customStyle="1" w:styleId="FD2C6261DDCB4638B046250C8F4A123C">
    <w:name w:val="FD2C6261DDCB4638B046250C8F4A123C"/>
    <w:rsid w:val="00E50810"/>
  </w:style>
  <w:style w:type="paragraph" w:customStyle="1" w:styleId="EDEEEE8D9422416085AF9F4C01A2636C">
    <w:name w:val="EDEEEE8D9422416085AF9F4C01A2636C"/>
    <w:rsid w:val="00E50810"/>
  </w:style>
  <w:style w:type="paragraph" w:customStyle="1" w:styleId="35840172C3894494A7389032B8E52139">
    <w:name w:val="35840172C3894494A7389032B8E52139"/>
    <w:rsid w:val="00E50810"/>
  </w:style>
  <w:style w:type="paragraph" w:customStyle="1" w:styleId="1B49B08344174AE8B420E4C183ADD8E8">
    <w:name w:val="1B49B08344174AE8B420E4C183ADD8E8"/>
    <w:rsid w:val="00E50810"/>
  </w:style>
  <w:style w:type="paragraph" w:customStyle="1" w:styleId="00B7558CD5EF466D880ABABAB497D08F">
    <w:name w:val="00B7558CD5EF466D880ABABAB497D08F"/>
    <w:rsid w:val="00E50810"/>
  </w:style>
  <w:style w:type="paragraph" w:customStyle="1" w:styleId="83E7AFDC52AD4D6892FF6552C2EE41C6">
    <w:name w:val="83E7AFDC52AD4D6892FF6552C2EE41C6"/>
    <w:rsid w:val="00E50810"/>
  </w:style>
  <w:style w:type="paragraph" w:customStyle="1" w:styleId="FD1832143A0F4017A21386A03A4DE4E2">
    <w:name w:val="FD1832143A0F4017A21386A03A4DE4E2"/>
    <w:rsid w:val="00E50810"/>
  </w:style>
  <w:style w:type="paragraph" w:customStyle="1" w:styleId="4E4516500DF4418E989ADD4050D2BCDC">
    <w:name w:val="4E4516500DF4418E989ADD4050D2BCDC"/>
    <w:rsid w:val="00E50810"/>
  </w:style>
  <w:style w:type="paragraph" w:customStyle="1" w:styleId="AFF9A7533EE34CF992D681E1B5860D78">
    <w:name w:val="AFF9A7533EE34CF992D681E1B5860D78"/>
    <w:rsid w:val="00E50810"/>
  </w:style>
  <w:style w:type="paragraph" w:customStyle="1" w:styleId="C3A5C59B28B84584B5DDB854C71BF28E">
    <w:name w:val="C3A5C59B28B84584B5DDB854C71BF28E"/>
    <w:rsid w:val="00E50810"/>
  </w:style>
  <w:style w:type="paragraph" w:customStyle="1" w:styleId="FE321A731A7E45858DABC316C44FD4BD">
    <w:name w:val="FE321A731A7E45858DABC316C44FD4BD"/>
    <w:rsid w:val="00E50810"/>
  </w:style>
  <w:style w:type="paragraph" w:customStyle="1" w:styleId="418C21D3F5844D81B68807D98227B6E3">
    <w:name w:val="418C21D3F5844D81B68807D98227B6E3"/>
    <w:rsid w:val="00E50810"/>
  </w:style>
  <w:style w:type="paragraph" w:customStyle="1" w:styleId="D7BFB9B61A644506ACF79EE931E0FF05">
    <w:name w:val="D7BFB9B61A644506ACF79EE931E0FF05"/>
    <w:rsid w:val="00E50810"/>
  </w:style>
  <w:style w:type="paragraph" w:customStyle="1" w:styleId="5A02EB93BF8B478BB11BEDCC1F41BDA1">
    <w:name w:val="5A02EB93BF8B478BB11BEDCC1F41BDA1"/>
    <w:rsid w:val="00E50810"/>
  </w:style>
  <w:style w:type="paragraph" w:customStyle="1" w:styleId="960571B7222E4E2C8D4CA139F31F8F2A">
    <w:name w:val="960571B7222E4E2C8D4CA139F31F8F2A"/>
    <w:rsid w:val="00E50810"/>
  </w:style>
  <w:style w:type="paragraph" w:customStyle="1" w:styleId="477842C18EB743C0B5F9650EB57A6405">
    <w:name w:val="477842C18EB743C0B5F9650EB57A6405"/>
    <w:rsid w:val="00E50810"/>
  </w:style>
  <w:style w:type="paragraph" w:customStyle="1" w:styleId="CD3F03DF82B04A159ED5B157C7596BAE">
    <w:name w:val="CD3F03DF82B04A159ED5B157C7596BAE"/>
    <w:rsid w:val="00E50810"/>
  </w:style>
  <w:style w:type="paragraph" w:customStyle="1" w:styleId="89C636B8679345EEA64066BDF760CB45">
    <w:name w:val="89C636B8679345EEA64066BDF760CB45"/>
    <w:rsid w:val="00E50810"/>
  </w:style>
  <w:style w:type="paragraph" w:customStyle="1" w:styleId="3EE7E4701F5C4049A1E5B9B6DDCC273D">
    <w:name w:val="3EE7E4701F5C4049A1E5B9B6DDCC273D"/>
    <w:rsid w:val="00E50810"/>
  </w:style>
  <w:style w:type="paragraph" w:customStyle="1" w:styleId="C740F0D82AAE4062B6139FB0658DB80F">
    <w:name w:val="C740F0D82AAE4062B6139FB0658DB80F"/>
    <w:rsid w:val="00E50810"/>
  </w:style>
  <w:style w:type="paragraph" w:customStyle="1" w:styleId="D1951250523948458CAA34B017A1C08C">
    <w:name w:val="D1951250523948458CAA34B017A1C08C"/>
    <w:rsid w:val="00E50810"/>
  </w:style>
  <w:style w:type="paragraph" w:customStyle="1" w:styleId="47E9C96D1F0D4D08935A746B2F0B625B">
    <w:name w:val="47E9C96D1F0D4D08935A746B2F0B625B"/>
    <w:rsid w:val="00E50810"/>
  </w:style>
  <w:style w:type="paragraph" w:customStyle="1" w:styleId="2EB721C673114820AB81B90E7ACDC6F2">
    <w:name w:val="2EB721C673114820AB81B90E7ACDC6F2"/>
    <w:rsid w:val="00E50810"/>
  </w:style>
  <w:style w:type="paragraph" w:customStyle="1" w:styleId="A1944B3C1CD14DB6A7310C8EAFBEC87B">
    <w:name w:val="A1944B3C1CD14DB6A7310C8EAFBEC87B"/>
    <w:rsid w:val="00E50810"/>
  </w:style>
  <w:style w:type="paragraph" w:customStyle="1" w:styleId="4F87A4823E454AD7AE43CFF81C0F806B2">
    <w:name w:val="4F87A4823E454AD7AE43CFF81C0F806B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2">
    <w:name w:val="AA10810E608E4FC49CEE5CB61D0C8EC0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2">
    <w:name w:val="EE0FC450B1E2473AA7A7FF08F967E4DE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2">
    <w:name w:val="412DAB7ED2054229B9188AF2EE102045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2">
    <w:name w:val="8E383F173A4548339F3319D207F5C54E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">
    <w:name w:val="F2E17DEAE6034425834F1AB94436FF79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">
    <w:name w:val="EA42807292A34BBCAFB5565A08172FC9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">
    <w:name w:val="D1951250523948458CAA34B017A1C08C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">
    <w:name w:val="47E9C96D1F0D4D08935A746B2F0B625B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">
    <w:name w:val="2EB721C673114820AB81B90E7ACDC6F2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">
    <w:name w:val="A1944B3C1CD14DB6A7310C8EAFBEC87B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87A4823E454AD7AE43CFF81C0F806B3">
    <w:name w:val="4F87A4823E454AD7AE43CFF81C0F806B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3">
    <w:name w:val="AA10810E608E4FC49CEE5CB61D0C8EC0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3">
    <w:name w:val="EE0FC450B1E2473AA7A7FF08F967E4DE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3">
    <w:name w:val="412DAB7ED2054229B9188AF2EE102045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3">
    <w:name w:val="8E383F173A4548339F3319D207F5C54E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2">
    <w:name w:val="F2E17DEAE6034425834F1AB94436FF79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">
    <w:name w:val="EA42807292A34BBCAFB5565A08172FC9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2">
    <w:name w:val="D1951250523948458CAA34B017A1C08C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2">
    <w:name w:val="47E9C96D1F0D4D08935A746B2F0B625B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2">
    <w:name w:val="2EB721C673114820AB81B90E7ACDC6F2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2">
    <w:name w:val="A1944B3C1CD14DB6A7310C8EAFBEC87B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87A4823E454AD7AE43CFF81C0F806B4">
    <w:name w:val="4F87A4823E454AD7AE43CFF81C0F806B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4">
    <w:name w:val="AA10810E608E4FC49CEE5CB61D0C8EC0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4">
    <w:name w:val="EE0FC450B1E2473AA7A7FF08F967E4DE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4">
    <w:name w:val="412DAB7ED2054229B9188AF2EE102045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4">
    <w:name w:val="8E383F173A4548339F3319D207F5C54E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3">
    <w:name w:val="F2E17DEAE6034425834F1AB94436FF79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2">
    <w:name w:val="EA42807292A34BBCAFB5565A08172FC9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3">
    <w:name w:val="D1951250523948458CAA34B017A1C08C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3">
    <w:name w:val="47E9C96D1F0D4D08935A746B2F0B625B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3">
    <w:name w:val="2EB721C673114820AB81B90E7ACDC6F2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3">
    <w:name w:val="A1944B3C1CD14DB6A7310C8EAFBEC87B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87A4823E454AD7AE43CFF81C0F806B5">
    <w:name w:val="4F87A4823E454AD7AE43CFF81C0F806B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5">
    <w:name w:val="AA10810E608E4FC49CEE5CB61D0C8EC0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5">
    <w:name w:val="EE0FC450B1E2473AA7A7FF08F967E4DE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5">
    <w:name w:val="412DAB7ED2054229B9188AF2EE102045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5">
    <w:name w:val="8E383F173A4548339F3319D207F5C54E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4">
    <w:name w:val="F2E17DEAE6034425834F1AB94436FF79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3">
    <w:name w:val="EA42807292A34BBCAFB5565A08172FC9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4">
    <w:name w:val="D1951250523948458CAA34B017A1C08C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4">
    <w:name w:val="47E9C96D1F0D4D08935A746B2F0B625B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4">
    <w:name w:val="2EB721C673114820AB81B90E7ACDC6F2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4">
    <w:name w:val="A1944B3C1CD14DB6A7310C8EAFBEC87B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">
    <w:name w:val="CBA4C695411040D2ACE191FF9A3B98EA"/>
    <w:rsid w:val="00F42F88"/>
  </w:style>
  <w:style w:type="paragraph" w:customStyle="1" w:styleId="AA10810E608E4FC49CEE5CB61D0C8EC06">
    <w:name w:val="AA10810E608E4FC49CEE5CB61D0C8EC0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6">
    <w:name w:val="EE0FC450B1E2473AA7A7FF08F967E4DE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6">
    <w:name w:val="412DAB7ED2054229B9188AF2EE102045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6">
    <w:name w:val="8E383F173A4548339F3319D207F5C54E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5">
    <w:name w:val="F2E17DEAE6034425834F1AB94436FF79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4">
    <w:name w:val="EA42807292A34BBCAFB5565A08172FC94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5">
    <w:name w:val="D1951250523948458CAA34B017A1C08C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5">
    <w:name w:val="47E9C96D1F0D4D08935A746B2F0B625B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1">
    <w:name w:val="CBA4C695411040D2ACE191FF9A3B98EA1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5">
    <w:name w:val="2EB721C673114820AB81B90E7ACDC6F2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5">
    <w:name w:val="A1944B3C1CD14DB6A7310C8EAFBEC87B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7">
    <w:name w:val="AA10810E608E4FC49CEE5CB61D0C8EC0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7">
    <w:name w:val="EE0FC450B1E2473AA7A7FF08F967E4DE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7">
    <w:name w:val="412DAB7ED2054229B9188AF2EE102045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7">
    <w:name w:val="8E383F173A4548339F3319D207F5C54E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6">
    <w:name w:val="F2E17DEAE6034425834F1AB94436FF79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5">
    <w:name w:val="EA42807292A34BBCAFB5565A08172FC95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6">
    <w:name w:val="D1951250523948458CAA34B017A1C08C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6">
    <w:name w:val="47E9C96D1F0D4D08935A746B2F0B625B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2">
    <w:name w:val="CBA4C695411040D2ACE191FF9A3B98EA2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6">
    <w:name w:val="2EB721C673114820AB81B90E7ACDC6F2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6">
    <w:name w:val="A1944B3C1CD14DB6A7310C8EAFBEC87B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8">
    <w:name w:val="AA10810E608E4FC49CEE5CB61D0C8EC0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8">
    <w:name w:val="EE0FC450B1E2473AA7A7FF08F967E4DE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8">
    <w:name w:val="412DAB7ED2054229B9188AF2EE102045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8">
    <w:name w:val="8E383F173A4548339F3319D207F5C54E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7">
    <w:name w:val="F2E17DEAE6034425834F1AB94436FF79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6">
    <w:name w:val="EA42807292A34BBCAFB5565A08172FC9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7">
    <w:name w:val="D1951250523948458CAA34B017A1C08C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7">
    <w:name w:val="47E9C96D1F0D4D08935A746B2F0B625B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3">
    <w:name w:val="CBA4C695411040D2ACE191FF9A3B98EA3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7">
    <w:name w:val="2EB721C673114820AB81B90E7ACDC6F2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7">
    <w:name w:val="A1944B3C1CD14DB6A7310C8EAFBEC87B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9">
    <w:name w:val="AA10810E608E4FC49CEE5CB61D0C8EC0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9">
    <w:name w:val="EE0FC450B1E2473AA7A7FF08F967E4DE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9">
    <w:name w:val="412DAB7ED2054229B9188AF2EE102045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9">
    <w:name w:val="8E383F173A4548339F3319D207F5C54E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8">
    <w:name w:val="F2E17DEAE6034425834F1AB94436FF79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7">
    <w:name w:val="EA42807292A34BBCAFB5565A08172FC97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8">
    <w:name w:val="D1951250523948458CAA34B017A1C08C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8">
    <w:name w:val="47E9C96D1F0D4D08935A746B2F0B625B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4">
    <w:name w:val="CBA4C695411040D2ACE191FF9A3B98EA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8">
    <w:name w:val="2EB721C673114820AB81B90E7ACDC6F2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8">
    <w:name w:val="A1944B3C1CD14DB6A7310C8EAFBEC87B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">
    <w:name w:val="A9106BE0C9EE471C94407C3F4178C9A7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">
    <w:name w:val="C865AB2FD93047029A1616D5A086447A"/>
    <w:rsid w:val="00F2728E"/>
  </w:style>
  <w:style w:type="paragraph" w:customStyle="1" w:styleId="AA10810E608E4FC49CEE5CB61D0C8EC010">
    <w:name w:val="AA10810E608E4FC49CEE5CB61D0C8EC0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0">
    <w:name w:val="EE0FC450B1E2473AA7A7FF08F967E4DE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0">
    <w:name w:val="412DAB7ED2054229B9188AF2EE102045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0">
    <w:name w:val="8E383F173A4548339F3319D207F5C54E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9">
    <w:name w:val="F2E17DEAE6034425834F1AB94436FF79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8">
    <w:name w:val="EA42807292A34BBCAFB5565A08172FC9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9">
    <w:name w:val="D1951250523948458CAA34B017A1C08C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9">
    <w:name w:val="47E9C96D1F0D4D08935A746B2F0B625B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5">
    <w:name w:val="CBA4C695411040D2ACE191FF9A3B98EA5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9">
    <w:name w:val="2EB721C673114820AB81B90E7ACDC6F2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9">
    <w:name w:val="A1944B3C1CD14DB6A7310C8EAFBEC87B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1">
    <w:name w:val="C865AB2FD93047029A1616D5A086447A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1">
    <w:name w:val="A9106BE0C9EE471C94407C3F4178C9A7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1">
    <w:name w:val="AA10810E608E4FC49CEE5CB61D0C8EC0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1">
    <w:name w:val="EE0FC450B1E2473AA7A7FF08F967E4DE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1">
    <w:name w:val="412DAB7ED2054229B9188AF2EE102045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1">
    <w:name w:val="8E383F173A4548339F3319D207F5C54E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0">
    <w:name w:val="F2E17DEAE6034425834F1AB94436FF79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9">
    <w:name w:val="EA42807292A34BBCAFB5565A08172FC9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0">
    <w:name w:val="D1951250523948458CAA34B017A1C08C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0">
    <w:name w:val="47E9C96D1F0D4D08935A746B2F0B625B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6">
    <w:name w:val="CBA4C695411040D2ACE191FF9A3B98EA6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0">
    <w:name w:val="2EB721C673114820AB81B90E7ACDC6F2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0">
    <w:name w:val="A1944B3C1CD14DB6A7310C8EAFBEC87B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2">
    <w:name w:val="C865AB2FD93047029A1616D5A086447A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2">
    <w:name w:val="A9106BE0C9EE471C94407C3F4178C9A7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2">
    <w:name w:val="AA10810E608E4FC49CEE5CB61D0C8EC0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2">
    <w:name w:val="EE0FC450B1E2473AA7A7FF08F967E4DE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2">
    <w:name w:val="412DAB7ED2054229B9188AF2EE102045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2">
    <w:name w:val="8E383F173A4548339F3319D207F5C54E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1">
    <w:name w:val="F2E17DEAE6034425834F1AB94436FF79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0">
    <w:name w:val="EA42807292A34BBCAFB5565A08172FC9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1">
    <w:name w:val="D1951250523948458CAA34B017A1C08C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1">
    <w:name w:val="47E9C96D1F0D4D08935A746B2F0B625B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7">
    <w:name w:val="CBA4C695411040D2ACE191FF9A3B98EA7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1">
    <w:name w:val="2EB721C673114820AB81B90E7ACDC6F2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1">
    <w:name w:val="A1944B3C1CD14DB6A7310C8EAFBEC87B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3">
    <w:name w:val="C865AB2FD93047029A1616D5A086447A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3">
    <w:name w:val="A9106BE0C9EE471C94407C3F4178C9A7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3">
    <w:name w:val="AA10810E608E4FC49CEE5CB61D0C8EC0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3">
    <w:name w:val="EE0FC450B1E2473AA7A7FF08F967E4DE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3">
    <w:name w:val="412DAB7ED2054229B9188AF2EE102045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3">
    <w:name w:val="8E383F173A4548339F3319D207F5C54E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2">
    <w:name w:val="F2E17DEAE6034425834F1AB94436FF79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1">
    <w:name w:val="EA42807292A34BBCAFB5565A08172FC9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2">
    <w:name w:val="D1951250523948458CAA34B017A1C08C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2">
    <w:name w:val="47E9C96D1F0D4D08935A746B2F0B625B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8">
    <w:name w:val="CBA4C695411040D2ACE191FF9A3B98EA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2">
    <w:name w:val="2EB721C673114820AB81B90E7ACDC6F2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2">
    <w:name w:val="A1944B3C1CD14DB6A7310C8EAFBEC87B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4">
    <w:name w:val="C865AB2FD93047029A1616D5A086447A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4">
    <w:name w:val="A9106BE0C9EE471C94407C3F4178C9A7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1713AA8493248B2AB99E92958450538">
    <w:name w:val="C1713AA8493248B2AB99E92958450538"/>
    <w:rsid w:val="00F2728E"/>
  </w:style>
  <w:style w:type="paragraph" w:customStyle="1" w:styleId="AA10810E608E4FC49CEE5CB61D0C8EC014">
    <w:name w:val="AA10810E608E4FC49CEE5CB61D0C8EC0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4">
    <w:name w:val="EE0FC450B1E2473AA7A7FF08F967E4DE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4">
    <w:name w:val="412DAB7ED2054229B9188AF2EE102045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4">
    <w:name w:val="8E383F173A4548339F3319D207F5C54E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3">
    <w:name w:val="F2E17DEAE6034425834F1AB94436FF79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2">
    <w:name w:val="EA42807292A34BBCAFB5565A08172FC9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3">
    <w:name w:val="D1951250523948458CAA34B017A1C08C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3">
    <w:name w:val="47E9C96D1F0D4D08935A746B2F0B625B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9">
    <w:name w:val="CBA4C695411040D2ACE191FF9A3B98EA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3">
    <w:name w:val="2EB721C673114820AB81B90E7ACDC6F2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3">
    <w:name w:val="A1944B3C1CD14DB6A7310C8EAFBEC87B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5">
    <w:name w:val="C865AB2FD93047029A1616D5A086447A5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1713AA8493248B2AB99E929584505381">
    <w:name w:val="C1713AA8493248B2AB99E92958450538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A958B5-9F3F-4CAC-9297-F3EC5F231003}">
  <ds:schemaRefs>
    <ds:schemaRef ds:uri="http://purl.org/dc/dcmitype/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C2C95E-2CF9-43DC-AA44-E4FABDCF8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REDI-ANA-# SAO _DESC_BREVE_V1ZAN.dotx</Template>
  <TotalTime>1583</TotalTime>
  <Pages>9</Pages>
  <Words>1106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7520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Zandra Patricia Prada</dc:creator>
  <cp:lastModifiedBy>Diego Andres Cardona Garcia</cp:lastModifiedBy>
  <cp:revision>3</cp:revision>
  <cp:lastPrinted>2015-02-20T19:54:00Z</cp:lastPrinted>
  <dcterms:created xsi:type="dcterms:W3CDTF">2015-09-10T23:20:00Z</dcterms:created>
  <dcterms:modified xsi:type="dcterms:W3CDTF">2015-10-09T19:17:00Z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